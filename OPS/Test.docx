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88C" w:rsidRDefault="00891361" w:rsidP="00AB02A7">
      <w:pPr>
        <w:pStyle w:val="Nadpis3"/>
      </w:pPr>
      <w:r>
        <w:t>Co to je op</w:t>
      </w:r>
      <w:r w:rsidR="00EB40B2">
        <w:t>e</w:t>
      </w:r>
      <w:r>
        <w:t>rační systém</w:t>
      </w:r>
      <w:r w:rsidR="00944B62">
        <w:t>?</w:t>
      </w:r>
    </w:p>
    <w:p w:rsidR="00C716F1" w:rsidRDefault="00C716F1" w:rsidP="00C716F1">
      <w:pPr>
        <w:pStyle w:val="Odstavecseseznamem"/>
        <w:numPr>
          <w:ilvl w:val="1"/>
          <w:numId w:val="5"/>
        </w:numPr>
      </w:pPr>
      <w:r w:rsidRPr="00C716F1">
        <w:t>Operační systém je program, který zabezpečuje komunikaci mezi technickým vybavením počítače a ve zjednodušené formě uživatelem.</w:t>
      </w:r>
    </w:p>
    <w:p w:rsidR="00BC2E15" w:rsidRDefault="00BD431F" w:rsidP="00AB02A7">
      <w:pPr>
        <w:pStyle w:val="Nadpis3"/>
        <w:spacing w:before="0"/>
      </w:pPr>
      <w:r>
        <w:t>Co to jsou služby operačního systému</w:t>
      </w:r>
      <w:r w:rsidR="00C42BEC">
        <w:t>?</w:t>
      </w:r>
    </w:p>
    <w:p w:rsidR="00667572" w:rsidRPr="00667572" w:rsidRDefault="007E1CA6" w:rsidP="00667572">
      <w:r w:rsidRPr="007E1CA6">
        <w:t>Funkce, které vykonává operační systém nezávisle na uživateli</w:t>
      </w:r>
      <w:r w:rsidR="004B6E3F">
        <w:t xml:space="preserve"> (</w:t>
      </w:r>
      <w:r w:rsidRPr="007E1CA6">
        <w:t>správa p</w:t>
      </w:r>
      <w:r w:rsidR="004B6E3F">
        <w:t xml:space="preserve">rostředků, ovládání počítače, </w:t>
      </w:r>
      <w:r w:rsidRPr="007E1CA6">
        <w:t>abstrakce hardware</w:t>
      </w:r>
      <w:r w:rsidR="0093720C">
        <w:t>…</w:t>
      </w:r>
      <w:r w:rsidR="004B6E3F">
        <w:t>)</w:t>
      </w:r>
      <w:r w:rsidR="002C6864">
        <w:t>.</w:t>
      </w:r>
    </w:p>
    <w:p w:rsidR="0015777C" w:rsidRDefault="001D4A49" w:rsidP="00AB02A7">
      <w:pPr>
        <w:pStyle w:val="Nadpis3"/>
        <w:spacing w:before="0"/>
      </w:pPr>
      <w:r>
        <w:t>Na co jsou registry operačních systémů Windows</w:t>
      </w:r>
      <w:r w:rsidR="00F003FF">
        <w:t>?</w:t>
      </w:r>
    </w:p>
    <w:p w:rsidR="009725F3" w:rsidRPr="009725F3" w:rsidRDefault="00013BDC" w:rsidP="009725F3">
      <w:r>
        <w:t xml:space="preserve">Na </w:t>
      </w:r>
      <w:r w:rsidR="009725F3" w:rsidRPr="009725F3">
        <w:t>ukládání systémových klíčů a hesel v operačním systému</w:t>
      </w:r>
      <w:r w:rsidR="00BC3363">
        <w:t xml:space="preserve"> (klíčová databáze nastavení)</w:t>
      </w:r>
      <w:r w:rsidR="003E25C0">
        <w:t>.</w:t>
      </w:r>
    </w:p>
    <w:p w:rsidR="00207E94" w:rsidRDefault="001D4A49" w:rsidP="00AB02A7">
      <w:pPr>
        <w:pStyle w:val="Nadpis3"/>
        <w:spacing w:before="0"/>
      </w:pPr>
      <w:r>
        <w:t>Jaké znáte druhy operačních systémů z hlediska prostředí pro uživatele</w:t>
      </w:r>
      <w:r w:rsidR="00BA70E4">
        <w:t>?</w:t>
      </w:r>
    </w:p>
    <w:p w:rsidR="00FE67BC" w:rsidRDefault="000F2C11" w:rsidP="00FE67BC">
      <w:r>
        <w:t>GUI</w:t>
      </w:r>
      <w:r w:rsidR="00C07326">
        <w:t xml:space="preserve"> </w:t>
      </w:r>
      <w:r w:rsidR="00372402">
        <w:t>–</w:t>
      </w:r>
      <w:r w:rsidR="00C07326">
        <w:t xml:space="preserve"> </w:t>
      </w:r>
      <w:r w:rsidR="00650D73">
        <w:t>Graphical</w:t>
      </w:r>
      <w:r w:rsidR="00372402">
        <w:t xml:space="preserve"> </w:t>
      </w:r>
      <w:r w:rsidR="00650D73">
        <w:t>U</w:t>
      </w:r>
      <w:r w:rsidR="00372402">
        <w:t xml:space="preserve">ser </w:t>
      </w:r>
      <w:r w:rsidR="00650D73">
        <w:t>I</w:t>
      </w:r>
      <w:r w:rsidR="00372402">
        <w:t>nterface</w:t>
      </w:r>
    </w:p>
    <w:p w:rsidR="000F2C11" w:rsidRPr="00FE67BC" w:rsidRDefault="000F2C11" w:rsidP="00FE67BC">
      <w:r>
        <w:t>TUI</w:t>
      </w:r>
      <w:r w:rsidR="00C07326">
        <w:t xml:space="preserve"> </w:t>
      </w:r>
      <w:r w:rsidR="002422D5">
        <w:t>–</w:t>
      </w:r>
      <w:r w:rsidR="00C07326">
        <w:t xml:space="preserve"> </w:t>
      </w:r>
      <w:r w:rsidR="002422D5">
        <w:t>Text User Interface</w:t>
      </w:r>
    </w:p>
    <w:p w:rsidR="00895E15" w:rsidRDefault="001D4A49" w:rsidP="00AB02A7">
      <w:pPr>
        <w:pStyle w:val="Nadpis3"/>
        <w:spacing w:before="0"/>
      </w:pPr>
      <w:r>
        <w:t>Jaké znáte druhy operačních systém</w:t>
      </w:r>
      <w:r w:rsidR="00895E15">
        <w:t>ů z hlediska zpracování procesů</w:t>
      </w:r>
      <w:r w:rsidR="0039263C">
        <w:t>?</w:t>
      </w:r>
    </w:p>
    <w:p w:rsidR="005B3C32" w:rsidRDefault="005B3C32" w:rsidP="005B3C32">
      <w:r>
        <w:t>Jednoúlohový</w:t>
      </w:r>
    </w:p>
    <w:p w:rsidR="003057A9" w:rsidRPr="005B3C32" w:rsidRDefault="003057A9" w:rsidP="005B3C32">
      <w:r>
        <w:t>Víceúlohový</w:t>
      </w:r>
      <w:r w:rsidR="000D1A2D">
        <w:t xml:space="preserve"> (kooperativní, preemptivní multitasking; multithreading)</w:t>
      </w:r>
    </w:p>
    <w:p w:rsidR="007230B3" w:rsidRDefault="001D4A49" w:rsidP="00AB02A7">
      <w:pPr>
        <w:pStyle w:val="Nadpis3"/>
        <w:spacing w:before="0"/>
      </w:pPr>
      <w:r>
        <w:t>Jaké znáte druhy operačních systé</w:t>
      </w:r>
      <w:r w:rsidR="007230B3">
        <w:t>mů z hlediska cílových zařízení</w:t>
      </w:r>
      <w:r w:rsidR="0039263C">
        <w:t>?</w:t>
      </w:r>
    </w:p>
    <w:p w:rsidR="0012208C" w:rsidRPr="00B515F7" w:rsidRDefault="0012208C" w:rsidP="00B515F7">
      <w:r>
        <w:t>PC</w:t>
      </w:r>
      <w:r w:rsidR="00721419">
        <w:t xml:space="preserve">, </w:t>
      </w:r>
      <w:r>
        <w:t>Mobilní zařízení</w:t>
      </w:r>
      <w:r w:rsidR="00BC068C">
        <w:t xml:space="preserve">, </w:t>
      </w:r>
      <w:r w:rsidR="001C5B54">
        <w:t>Servery</w:t>
      </w:r>
    </w:p>
    <w:p w:rsidR="002F7443" w:rsidRDefault="00F607AB" w:rsidP="00AB02A7">
      <w:pPr>
        <w:pStyle w:val="Nadpis3"/>
        <w:spacing w:before="0"/>
      </w:pPr>
      <w:r>
        <w:t>Jaký operační systém je RT?</w:t>
      </w:r>
      <w:r w:rsidR="007C54E4">
        <w:t xml:space="preserve"> J</w:t>
      </w:r>
      <w:r w:rsidR="001D4A49">
        <w:t>ak je označen např</w:t>
      </w:r>
      <w:r w:rsidR="002F7443">
        <w:t>. u Windows a jaké má vlastnost</w:t>
      </w:r>
      <w:r w:rsidR="0039263C">
        <w:t>?</w:t>
      </w:r>
    </w:p>
    <w:p w:rsidR="00EF096A" w:rsidRDefault="00EF096A" w:rsidP="00AD3D17">
      <w:r>
        <w:t>Realtimový operační systém.</w:t>
      </w:r>
    </w:p>
    <w:p w:rsidR="00470679" w:rsidRDefault="00470679" w:rsidP="00AD3D17">
      <w:r>
        <w:t xml:space="preserve">Windows CE. </w:t>
      </w:r>
    </w:p>
    <w:p w:rsidR="00AD3D17" w:rsidRPr="00AD3D17" w:rsidRDefault="00470679" w:rsidP="00AD3D17">
      <w:r>
        <w:t>P</w:t>
      </w:r>
      <w:r w:rsidR="00A53CB5" w:rsidRPr="00A53CB5">
        <w:t xml:space="preserve">oskytuje možnost reagovat na události </w:t>
      </w:r>
      <w:r w:rsidR="00165653">
        <w:t xml:space="preserve">průběžně (tj. v reálném čase), </w:t>
      </w:r>
      <w:r w:rsidR="00A53CB5" w:rsidRPr="00A53CB5">
        <w:t>kratší doba odezvy</w:t>
      </w:r>
      <w:r w:rsidR="00315A6C">
        <w:t>.</w:t>
      </w:r>
    </w:p>
    <w:p w:rsidR="00AB0029" w:rsidRDefault="001D4A49" w:rsidP="00AB02A7">
      <w:pPr>
        <w:pStyle w:val="Nadpis3"/>
        <w:spacing w:before="0"/>
      </w:pPr>
      <w:r>
        <w:t>Jak vyvolám správce úloh OS Windows</w:t>
      </w:r>
      <w:r w:rsidR="0039263C">
        <w:t>?</w:t>
      </w:r>
    </w:p>
    <w:p w:rsidR="00E57DDE" w:rsidRDefault="00A2228E" w:rsidP="00E57DDE">
      <w:r>
        <w:t>CTRL+SHIFT+ESC</w:t>
      </w:r>
    </w:p>
    <w:p w:rsidR="00724650" w:rsidRPr="00E57DDE" w:rsidRDefault="00724650" w:rsidP="00E57DDE">
      <w:r>
        <w:t>CTRL+ALT+DEL</w:t>
      </w:r>
    </w:p>
    <w:p w:rsidR="00542A57" w:rsidRDefault="00AB0029" w:rsidP="00AB02A7">
      <w:pPr>
        <w:pStyle w:val="Nadpis3"/>
        <w:spacing w:before="0"/>
      </w:pPr>
      <w:r>
        <w:t>j</w:t>
      </w:r>
      <w:r w:rsidR="001D4A49">
        <w:t>ak vyvol</w:t>
      </w:r>
      <w:r w:rsidR="00542A57">
        <w:t>ám editor registrů v OS Window</w:t>
      </w:r>
      <w:r w:rsidR="00FB7946">
        <w:t>s</w:t>
      </w:r>
      <w:r w:rsidR="0039263C">
        <w:t>?</w:t>
      </w:r>
    </w:p>
    <w:p w:rsidR="00E57DDE" w:rsidRPr="00E57DDE" w:rsidRDefault="00556474" w:rsidP="00E57DDE">
      <w:r>
        <w:t xml:space="preserve">Win+R </w:t>
      </w:r>
      <w:r>
        <w:sym w:font="Wingdings" w:char="F0E0"/>
      </w:r>
      <w:r>
        <w:t xml:space="preserve"> regedit</w:t>
      </w:r>
    </w:p>
    <w:p w:rsidR="004C1F0A" w:rsidRDefault="001D4A49" w:rsidP="00AB02A7">
      <w:pPr>
        <w:pStyle w:val="Nadpis3"/>
        <w:spacing w:before="0"/>
      </w:pPr>
      <w:r>
        <w:t>Jak vyvolám správce zařízení pomo</w:t>
      </w:r>
      <w:r w:rsidR="004C1F0A">
        <w:t>cí příkazové řádky v OS Windows</w:t>
      </w:r>
    </w:p>
    <w:p w:rsidR="00E57DDE" w:rsidRPr="00E57DDE" w:rsidRDefault="005A2568" w:rsidP="00E57DDE">
      <w:r w:rsidRPr="005A2568">
        <w:t>devmgmt.msc</w:t>
      </w:r>
    </w:p>
    <w:p w:rsidR="001706FD" w:rsidRDefault="001D4A49" w:rsidP="00AB02A7">
      <w:pPr>
        <w:pStyle w:val="Nadpis3"/>
        <w:spacing w:before="0"/>
      </w:pPr>
      <w:r>
        <w:t>Jak vyvolám okno k</w:t>
      </w:r>
      <w:r w:rsidR="001706FD">
        <w:t>onfigurace systému v OS Windows?</w:t>
      </w:r>
    </w:p>
    <w:p w:rsidR="00E57DDE" w:rsidRPr="00E57DDE" w:rsidRDefault="00416EDC" w:rsidP="00E57DDE">
      <w:r>
        <w:t xml:space="preserve">Win+R </w:t>
      </w:r>
      <w:r>
        <w:sym w:font="Wingdings" w:char="F0E0"/>
      </w:r>
      <w:r>
        <w:t xml:space="preserve"> msconfig</w:t>
      </w:r>
    </w:p>
    <w:p w:rsidR="00D20563" w:rsidRDefault="001D4A49" w:rsidP="00AB02A7">
      <w:pPr>
        <w:pStyle w:val="Nadpis3"/>
        <w:spacing w:before="0"/>
      </w:pPr>
      <w:r>
        <w:t>Jaká aplikace lze použít pro zál</w:t>
      </w:r>
      <w:r w:rsidR="00D20563">
        <w:t>ohování struktur HDD?</w:t>
      </w:r>
    </w:p>
    <w:p w:rsidR="00E57DDE" w:rsidRPr="00E57DDE" w:rsidRDefault="00520C5E" w:rsidP="00E57DDE">
      <w:r>
        <w:t xml:space="preserve">CloneZilla, Acronis, </w:t>
      </w:r>
      <w:r w:rsidR="00FD3263">
        <w:t>Windows BackUp</w:t>
      </w:r>
    </w:p>
    <w:p w:rsidR="00D44715" w:rsidRDefault="001D4A49" w:rsidP="00AB02A7">
      <w:pPr>
        <w:pStyle w:val="Nadpis3"/>
        <w:spacing w:before="0"/>
      </w:pPr>
      <w:r>
        <w:t xml:space="preserve">Jaké znáte druhy záloh pro </w:t>
      </w:r>
      <w:r w:rsidR="00D44715">
        <w:t>zálohování struktur HDD?</w:t>
      </w:r>
    </w:p>
    <w:p w:rsidR="00E57DDE" w:rsidRPr="00E57DDE" w:rsidRDefault="007D1C76" w:rsidP="00E57DDE">
      <w:r w:rsidRPr="007D1C76">
        <w:t>Přírůstková, Úplná, Bitová, Rozdílová</w:t>
      </w:r>
    </w:p>
    <w:p w:rsidR="00110C19" w:rsidRDefault="001D4A49" w:rsidP="00AB02A7">
      <w:pPr>
        <w:pStyle w:val="Nadpis3"/>
        <w:spacing w:before="0"/>
      </w:pPr>
      <w:r>
        <w:t>HDD je rozdělen pomocí MBR kolik může být max. primárních oddílů</w:t>
      </w:r>
      <w:r w:rsidR="00110C19">
        <w:t>?</w:t>
      </w:r>
    </w:p>
    <w:p w:rsidR="00E57DDE" w:rsidRPr="00E57DDE" w:rsidRDefault="00EC0BE8" w:rsidP="00E57DDE">
      <w:r>
        <w:t>4</w:t>
      </w:r>
    </w:p>
    <w:p w:rsidR="00F340F8" w:rsidRDefault="001D4A49" w:rsidP="00AB02A7">
      <w:pPr>
        <w:pStyle w:val="Nadpis3"/>
        <w:spacing w:before="0"/>
      </w:pPr>
      <w:r>
        <w:t>HDD je rozdělen pomocí MBR extended oblast je považovaná za jakou oblast</w:t>
      </w:r>
      <w:r w:rsidR="00767583">
        <w:t>?</w:t>
      </w:r>
    </w:p>
    <w:p w:rsidR="00E57DDE" w:rsidRPr="00E57DDE" w:rsidRDefault="00E84914" w:rsidP="00E57DDE">
      <w:r>
        <w:t>Roz</w:t>
      </w:r>
      <w:r w:rsidR="00E73BFA">
        <w:t>š</w:t>
      </w:r>
      <w:r>
        <w:t>ířenou</w:t>
      </w:r>
    </w:p>
    <w:p w:rsidR="00286319" w:rsidRDefault="001D4A49" w:rsidP="00AB02A7">
      <w:pPr>
        <w:pStyle w:val="Nadpis3"/>
        <w:spacing w:before="0"/>
      </w:pPr>
      <w:r>
        <w:t>HDD je rozdělen pomocí MBR z jakého primárního oddílu je zaveden Operační systém</w:t>
      </w:r>
      <w:r w:rsidR="00286319">
        <w:t>?</w:t>
      </w:r>
    </w:p>
    <w:p w:rsidR="00E57DDE" w:rsidRPr="00E57DDE" w:rsidRDefault="00582952" w:rsidP="00E57DDE">
      <w:r>
        <w:t>Boot / Active flag</w:t>
      </w:r>
    </w:p>
    <w:p w:rsidR="00371CB6" w:rsidRDefault="001D4A49" w:rsidP="00AB02A7">
      <w:pPr>
        <w:pStyle w:val="Nadpis3"/>
        <w:spacing w:before="0"/>
      </w:pPr>
      <w:r>
        <w:lastRenderedPageBreak/>
        <w:t>Oddíl v Extended oblast je jaký odd</w:t>
      </w:r>
      <w:r w:rsidR="006B1925">
        <w:t>í</w:t>
      </w:r>
      <w:r w:rsidR="00371CB6">
        <w:t>l?</w:t>
      </w:r>
    </w:p>
    <w:p w:rsidR="00E57DDE" w:rsidRPr="00E57DDE" w:rsidRDefault="007F5110" w:rsidP="00E57DDE">
      <w:r>
        <w:t>Logický</w:t>
      </w:r>
    </w:p>
    <w:p w:rsidR="009576BD" w:rsidRDefault="001D4A49" w:rsidP="00AB02A7">
      <w:pPr>
        <w:pStyle w:val="Nadpis3"/>
        <w:spacing w:before="0"/>
      </w:pPr>
      <w:r>
        <w:t>Jak je označen první primární oddíl v konvenci linuxu</w:t>
      </w:r>
      <w:r w:rsidR="009576BD">
        <w:t>?</w:t>
      </w:r>
    </w:p>
    <w:p w:rsidR="00CD694E" w:rsidRPr="00CD694E" w:rsidRDefault="00B176E1" w:rsidP="00CD694E">
      <w:r>
        <w:t>Sda1</w:t>
      </w:r>
    </w:p>
    <w:p w:rsidR="008E69DB" w:rsidRDefault="001D4A49" w:rsidP="00AB02A7">
      <w:pPr>
        <w:pStyle w:val="Nadpis3"/>
        <w:spacing w:before="0"/>
      </w:pPr>
      <w:r>
        <w:t>Jak je označen první logický oddíl v konvenci linuxu</w:t>
      </w:r>
      <w:r w:rsidR="008E69DB">
        <w:t>?</w:t>
      </w:r>
    </w:p>
    <w:p w:rsidR="00CD694E" w:rsidRPr="00CD694E" w:rsidRDefault="000B18A4" w:rsidP="00CD694E">
      <w:r>
        <w:t>Sda5</w:t>
      </w:r>
      <w:bookmarkStart w:id="0" w:name="_GoBack"/>
      <w:bookmarkEnd w:id="0"/>
    </w:p>
    <w:p w:rsidR="006E4422" w:rsidRDefault="001D4A49" w:rsidP="00AB02A7">
      <w:pPr>
        <w:pStyle w:val="Nadpis3"/>
        <w:spacing w:before="0"/>
      </w:pPr>
      <w:r>
        <w:t>Jaký znáte program pro dělení HDD</w:t>
      </w:r>
      <w:r w:rsidR="006E4422">
        <w:t>?</w:t>
      </w:r>
    </w:p>
    <w:p w:rsidR="00CD694E" w:rsidRPr="00CD694E" w:rsidRDefault="007303FF" w:rsidP="00CD694E">
      <w:r>
        <w:t xml:space="preserve">GParted, Partition Wizard, </w:t>
      </w:r>
      <w:r w:rsidR="0086633B">
        <w:t>Parted Magic</w:t>
      </w:r>
    </w:p>
    <w:p w:rsidR="00E80451" w:rsidRDefault="001D4A49" w:rsidP="00AB02A7">
      <w:pPr>
        <w:pStyle w:val="Nadpis3"/>
        <w:spacing w:before="0"/>
      </w:pPr>
      <w:r>
        <w:t xml:space="preserve">Co umožňuje administrátorské sdílení OS a čím je </w:t>
      </w:r>
      <w:r w:rsidR="00E80451">
        <w:t>charakteristické?</w:t>
      </w:r>
    </w:p>
    <w:p w:rsidR="00CD694E" w:rsidRPr="00CD694E" w:rsidRDefault="001B1ABD" w:rsidP="00CD694E">
      <w:r>
        <w:t>????</w:t>
      </w:r>
    </w:p>
    <w:p w:rsidR="007E4B6E" w:rsidRDefault="001D4A49" w:rsidP="00AB02A7">
      <w:pPr>
        <w:pStyle w:val="Nadpis3"/>
        <w:spacing w:before="0"/>
      </w:pPr>
      <w:r>
        <w:t>Jaké základní druhy uži</w:t>
      </w:r>
      <w:r w:rsidR="007E4B6E">
        <w:t>vatelských účtů jsou OS Windows?</w:t>
      </w:r>
    </w:p>
    <w:p w:rsidR="00CD694E" w:rsidRPr="00CD694E" w:rsidRDefault="00E71FEF" w:rsidP="00CD694E">
      <w:r>
        <w:t>User,</w:t>
      </w:r>
      <w:r w:rsidR="0070778F">
        <w:t xml:space="preserve"> </w:t>
      </w:r>
      <w:r w:rsidR="00F84401">
        <w:t>Administrator</w:t>
      </w:r>
    </w:p>
    <w:p w:rsidR="005D23EF" w:rsidRDefault="001D4A49" w:rsidP="00AB02A7">
      <w:pPr>
        <w:pStyle w:val="Nadpis3"/>
        <w:spacing w:before="0"/>
      </w:pPr>
      <w:r>
        <w:t>Od jakého OS Windows je implici</w:t>
      </w:r>
      <w:r w:rsidR="005D23EF">
        <w:t>tně zakázaný účet Administrator?</w:t>
      </w:r>
    </w:p>
    <w:p w:rsidR="00CD694E" w:rsidRPr="00CD694E" w:rsidRDefault="00647876" w:rsidP="00CD694E">
      <w:r>
        <w:t>Windows Vista</w:t>
      </w:r>
    </w:p>
    <w:p w:rsidR="00275953" w:rsidRDefault="001D4A49" w:rsidP="007303E7">
      <w:pPr>
        <w:pStyle w:val="Nadpis3"/>
        <w:spacing w:before="0"/>
      </w:pPr>
      <w:r>
        <w:t>Jaká oprávnění má skupina uži</w:t>
      </w:r>
      <w:r w:rsidR="007062C8">
        <w:t>vatelů označená jako Powerusers?</w:t>
      </w:r>
    </w:p>
    <w:p w:rsidR="007303E7" w:rsidRPr="007303E7" w:rsidRDefault="00383AEE" w:rsidP="007303E7">
      <w:r w:rsidRPr="00383AEE">
        <w:t>Instalovat programy, které nemodifikují OS, vytvářet lokální účty a skupiny, zastavovat a sp</w:t>
      </w:r>
      <w:r w:rsidR="00C901F9">
        <w:t>o</w:t>
      </w:r>
      <w:r w:rsidRPr="00383AEE">
        <w:t>uštět služby, které nejsou v defaultu zapnuté</w:t>
      </w:r>
      <w:r w:rsidR="0016081A">
        <w:t>.</w:t>
      </w:r>
    </w:p>
    <w:p w:rsidR="00C75F20" w:rsidRDefault="001D4A49" w:rsidP="00AF1F3D">
      <w:pPr>
        <w:pStyle w:val="Nadpis3"/>
        <w:spacing w:before="0"/>
      </w:pPr>
      <w:r>
        <w:t>Jaký program lze použít pro úpravu registrů OS Windows</w:t>
      </w:r>
      <w:r w:rsidR="00C75F20">
        <w:t>?</w:t>
      </w:r>
    </w:p>
    <w:p w:rsidR="00CD694E" w:rsidRPr="00CD694E" w:rsidRDefault="001C7CFB" w:rsidP="00CD694E">
      <w:r>
        <w:t xml:space="preserve">Regedit, </w:t>
      </w:r>
      <w:r w:rsidR="00FA5C9F">
        <w:t>TuneUp</w:t>
      </w:r>
    </w:p>
    <w:p w:rsidR="00B76CF0" w:rsidRDefault="001D4A49" w:rsidP="00B76CF0">
      <w:pPr>
        <w:pStyle w:val="Nadpis3"/>
        <w:spacing w:before="0"/>
      </w:pPr>
      <w:r>
        <w:t>Jaké základní v</w:t>
      </w:r>
      <w:r w:rsidR="008338AC">
        <w:t>ětve registrů jsou v OS Windows?</w:t>
      </w:r>
      <w:r w:rsidR="00B76CF0" w:rsidRPr="00B76CF0">
        <w:t xml:space="preserve"> </w:t>
      </w:r>
    </w:p>
    <w:p w:rsidR="00B76CF0" w:rsidRDefault="00B76CF0" w:rsidP="00B76CF0">
      <w:r>
        <w:t>HKEY_CLASSES_ROOT</w:t>
      </w:r>
    </w:p>
    <w:p w:rsidR="00B76CF0" w:rsidRDefault="00B76CF0" w:rsidP="00B76CF0">
      <w:r>
        <w:t>HKEY_CURRENT_USER</w:t>
      </w:r>
    </w:p>
    <w:p w:rsidR="00B76CF0" w:rsidRPr="00CD694E" w:rsidRDefault="00B76CF0" w:rsidP="00B76CF0">
      <w:r>
        <w:t>HKEY_LOCAL_MACHINE</w:t>
      </w:r>
    </w:p>
    <w:p w:rsidR="00B76CF0" w:rsidRPr="00CD694E" w:rsidRDefault="00B76CF0" w:rsidP="00B76CF0">
      <w:r>
        <w:t>HKEY_USERS</w:t>
      </w:r>
    </w:p>
    <w:p w:rsidR="00B76CF0" w:rsidRPr="00CD694E" w:rsidRDefault="00B76CF0" w:rsidP="00B76CF0">
      <w:r>
        <w:t>HKEY_CURRENT_CONFIG</w:t>
      </w:r>
    </w:p>
    <w:p w:rsidR="00690BF0" w:rsidRDefault="001D4A49" w:rsidP="00AB02A7">
      <w:pPr>
        <w:pStyle w:val="Nadpis3"/>
        <w:spacing w:before="0"/>
      </w:pPr>
      <w:r>
        <w:t>Pomocí jakého programu určím. Jaké aplikace jsou spuštěny po startu PC s OS Windows</w:t>
      </w:r>
    </w:p>
    <w:p w:rsidR="00CD694E" w:rsidRPr="00CD694E" w:rsidRDefault="00136667" w:rsidP="00CD694E">
      <w:r>
        <w:t>TuneUp, MsConfig</w:t>
      </w:r>
    </w:p>
    <w:sectPr w:rsidR="00CD694E" w:rsidRPr="00CD6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3BE"/>
    <w:multiLevelType w:val="hybridMultilevel"/>
    <w:tmpl w:val="EFAC1FD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2964A5"/>
    <w:multiLevelType w:val="multilevel"/>
    <w:tmpl w:val="F2F68EFA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B956F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1B101B"/>
    <w:multiLevelType w:val="multilevel"/>
    <w:tmpl w:val="7AF6C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E0314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58"/>
    <w:rsid w:val="00013BDC"/>
    <w:rsid w:val="00076DB0"/>
    <w:rsid w:val="000A3250"/>
    <w:rsid w:val="000B18A4"/>
    <w:rsid w:val="000D1A2D"/>
    <w:rsid w:val="000F2C11"/>
    <w:rsid w:val="00110C19"/>
    <w:rsid w:val="00116387"/>
    <w:rsid w:val="0012208C"/>
    <w:rsid w:val="0012250A"/>
    <w:rsid w:val="00122785"/>
    <w:rsid w:val="00136667"/>
    <w:rsid w:val="00152B4F"/>
    <w:rsid w:val="0015777C"/>
    <w:rsid w:val="0016081A"/>
    <w:rsid w:val="00165653"/>
    <w:rsid w:val="001706FD"/>
    <w:rsid w:val="00197D16"/>
    <w:rsid w:val="001A5F30"/>
    <w:rsid w:val="001B1ABD"/>
    <w:rsid w:val="001B497C"/>
    <w:rsid w:val="001C5B54"/>
    <w:rsid w:val="001C7CFB"/>
    <w:rsid w:val="001D4A49"/>
    <w:rsid w:val="00207E94"/>
    <w:rsid w:val="002422D5"/>
    <w:rsid w:val="00275953"/>
    <w:rsid w:val="00286319"/>
    <w:rsid w:val="002C6864"/>
    <w:rsid w:val="002F4373"/>
    <w:rsid w:val="002F7443"/>
    <w:rsid w:val="003057A9"/>
    <w:rsid w:val="00315A6C"/>
    <w:rsid w:val="00326104"/>
    <w:rsid w:val="00371CB6"/>
    <w:rsid w:val="00372402"/>
    <w:rsid w:val="00383AEE"/>
    <w:rsid w:val="00390B52"/>
    <w:rsid w:val="0039263C"/>
    <w:rsid w:val="003E25C0"/>
    <w:rsid w:val="00416EDC"/>
    <w:rsid w:val="00452501"/>
    <w:rsid w:val="00470679"/>
    <w:rsid w:val="004B6E3F"/>
    <w:rsid w:val="004C1F0A"/>
    <w:rsid w:val="00520C5E"/>
    <w:rsid w:val="00542A57"/>
    <w:rsid w:val="00556474"/>
    <w:rsid w:val="005708F8"/>
    <w:rsid w:val="00577C50"/>
    <w:rsid w:val="00582952"/>
    <w:rsid w:val="005A2568"/>
    <w:rsid w:val="005B3C32"/>
    <w:rsid w:val="005D23EF"/>
    <w:rsid w:val="005D4F71"/>
    <w:rsid w:val="00647876"/>
    <w:rsid w:val="00650D73"/>
    <w:rsid w:val="00667572"/>
    <w:rsid w:val="00682D6E"/>
    <w:rsid w:val="00690BF0"/>
    <w:rsid w:val="006A4F61"/>
    <w:rsid w:val="006B1925"/>
    <w:rsid w:val="006B643F"/>
    <w:rsid w:val="006D0858"/>
    <w:rsid w:val="006E4422"/>
    <w:rsid w:val="006F188C"/>
    <w:rsid w:val="007062C8"/>
    <w:rsid w:val="0070778F"/>
    <w:rsid w:val="00721419"/>
    <w:rsid w:val="007230B3"/>
    <w:rsid w:val="00724650"/>
    <w:rsid w:val="007303E7"/>
    <w:rsid w:val="007303FF"/>
    <w:rsid w:val="00745862"/>
    <w:rsid w:val="00767583"/>
    <w:rsid w:val="007B5987"/>
    <w:rsid w:val="007C54E4"/>
    <w:rsid w:val="007D1C76"/>
    <w:rsid w:val="007E1CA6"/>
    <w:rsid w:val="007E4B6E"/>
    <w:rsid w:val="007F5110"/>
    <w:rsid w:val="00800916"/>
    <w:rsid w:val="0081654E"/>
    <w:rsid w:val="008220B2"/>
    <w:rsid w:val="008338AC"/>
    <w:rsid w:val="0086633B"/>
    <w:rsid w:val="00874E0F"/>
    <w:rsid w:val="00875970"/>
    <w:rsid w:val="00891361"/>
    <w:rsid w:val="00895E15"/>
    <w:rsid w:val="008B6395"/>
    <w:rsid w:val="008E69DB"/>
    <w:rsid w:val="00905679"/>
    <w:rsid w:val="0091442A"/>
    <w:rsid w:val="00925499"/>
    <w:rsid w:val="0093720C"/>
    <w:rsid w:val="009430F5"/>
    <w:rsid w:val="00944B62"/>
    <w:rsid w:val="009576BD"/>
    <w:rsid w:val="009725F3"/>
    <w:rsid w:val="0099771D"/>
    <w:rsid w:val="00A07D6A"/>
    <w:rsid w:val="00A100EB"/>
    <w:rsid w:val="00A2228E"/>
    <w:rsid w:val="00A22DD7"/>
    <w:rsid w:val="00A27F6E"/>
    <w:rsid w:val="00A53CB5"/>
    <w:rsid w:val="00AB0029"/>
    <w:rsid w:val="00AB02A7"/>
    <w:rsid w:val="00AC733C"/>
    <w:rsid w:val="00AD3D17"/>
    <w:rsid w:val="00AF1F3D"/>
    <w:rsid w:val="00B176E1"/>
    <w:rsid w:val="00B515F7"/>
    <w:rsid w:val="00B76CF0"/>
    <w:rsid w:val="00BA70E4"/>
    <w:rsid w:val="00BC068C"/>
    <w:rsid w:val="00BC2E15"/>
    <w:rsid w:val="00BC3363"/>
    <w:rsid w:val="00BD431F"/>
    <w:rsid w:val="00C07326"/>
    <w:rsid w:val="00C2196C"/>
    <w:rsid w:val="00C42BEC"/>
    <w:rsid w:val="00C66B0B"/>
    <w:rsid w:val="00C7096E"/>
    <w:rsid w:val="00C716F1"/>
    <w:rsid w:val="00C75F20"/>
    <w:rsid w:val="00C808A0"/>
    <w:rsid w:val="00C901F9"/>
    <w:rsid w:val="00CD694E"/>
    <w:rsid w:val="00D20563"/>
    <w:rsid w:val="00D44715"/>
    <w:rsid w:val="00DF6221"/>
    <w:rsid w:val="00DF76A9"/>
    <w:rsid w:val="00E4394B"/>
    <w:rsid w:val="00E51DC3"/>
    <w:rsid w:val="00E57DDE"/>
    <w:rsid w:val="00E71FEF"/>
    <w:rsid w:val="00E73BFA"/>
    <w:rsid w:val="00E80451"/>
    <w:rsid w:val="00E824B2"/>
    <w:rsid w:val="00E84914"/>
    <w:rsid w:val="00EB40B2"/>
    <w:rsid w:val="00EB630D"/>
    <w:rsid w:val="00EC0BE8"/>
    <w:rsid w:val="00EF096A"/>
    <w:rsid w:val="00EF7587"/>
    <w:rsid w:val="00F003FF"/>
    <w:rsid w:val="00F27825"/>
    <w:rsid w:val="00F340F8"/>
    <w:rsid w:val="00F607AB"/>
    <w:rsid w:val="00F84401"/>
    <w:rsid w:val="00FA23B4"/>
    <w:rsid w:val="00FA5C9F"/>
    <w:rsid w:val="00FB70D0"/>
    <w:rsid w:val="00FB7946"/>
    <w:rsid w:val="00FC2CF6"/>
    <w:rsid w:val="00FD3263"/>
    <w:rsid w:val="00F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CC36"/>
  <w15:chartTrackingRefBased/>
  <w15:docId w15:val="{4AD27180-F839-47E5-934E-F22031B3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808A0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AB02A7"/>
    <w:pPr>
      <w:keepNext/>
      <w:keepLines/>
      <w:numPr>
        <w:numId w:val="5"/>
      </w:numPr>
      <w:spacing w:before="20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B02A7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A1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\_final_globalni_na_maturitu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_final_globalni_na_maturitu.dotm</Template>
  <TotalTime>19</TotalTime>
  <Pages>2</Pages>
  <Words>393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BLAKKWOOD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Ash258</dc:creator>
  <cp:keywords/>
  <dc:description/>
  <cp:lastModifiedBy>Ash258</cp:lastModifiedBy>
  <cp:revision>146</cp:revision>
  <dcterms:created xsi:type="dcterms:W3CDTF">2016-01-08T20:03:00Z</dcterms:created>
  <dcterms:modified xsi:type="dcterms:W3CDTF">2016-05-07T07:32:00Z</dcterms:modified>
</cp:coreProperties>
</file>