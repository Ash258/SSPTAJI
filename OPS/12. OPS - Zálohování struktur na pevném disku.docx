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3D6" w:rsidRDefault="001473D6" w:rsidP="001473D6">
      <w:pPr>
        <w:pStyle w:val="Nadpis1"/>
      </w:pPr>
      <w:r>
        <w:t xml:space="preserve">12. </w:t>
      </w:r>
      <w:r w:rsidRPr="00033E65">
        <w:t>Zálohování struktur na pevném disku</w:t>
      </w:r>
    </w:p>
    <w:p w:rsidR="001473D6" w:rsidRDefault="001473D6" w:rsidP="001473D6">
      <w:pPr>
        <w:pStyle w:val="Nadpis2"/>
        <w:rPr>
          <w:lang w:eastAsia="cs-CZ"/>
        </w:rPr>
      </w:pPr>
      <w:r>
        <w:rPr>
          <w:lang w:eastAsia="cs-CZ"/>
        </w:rPr>
        <w:t>Zálohování</w:t>
      </w:r>
    </w:p>
    <w:p w:rsidR="001473D6" w:rsidRDefault="001473D6" w:rsidP="001473D6">
      <w:pPr>
        <w:rPr>
          <w:lang w:eastAsia="cs-CZ"/>
        </w:rPr>
      </w:pPr>
      <w:r>
        <w:rPr>
          <w:lang w:eastAsia="cs-CZ"/>
        </w:rPr>
        <w:t>P</w:t>
      </w:r>
      <w:r w:rsidRPr="00FF7AFF">
        <w:rPr>
          <w:lang w:eastAsia="cs-CZ"/>
        </w:rPr>
        <w:t>roces, při němž vzniká kopie zdrojových dat</w:t>
      </w:r>
      <w:r>
        <w:rPr>
          <w:lang w:eastAsia="cs-CZ"/>
        </w:rPr>
        <w:t xml:space="preserve"> za účelem ochrany při ztrátě a poškození dat.</w:t>
      </w:r>
    </w:p>
    <w:p w:rsidR="001473D6" w:rsidRDefault="001473D6" w:rsidP="008753E8">
      <w:pPr>
        <w:pStyle w:val="Nadpis3"/>
        <w:rPr>
          <w:lang w:eastAsia="cs-CZ"/>
        </w:rPr>
      </w:pPr>
      <w:r>
        <w:rPr>
          <w:lang w:eastAsia="cs-CZ"/>
        </w:rPr>
        <w:t>Záloha dat</w:t>
      </w:r>
    </w:p>
    <w:p w:rsidR="001473D6" w:rsidRPr="003A148F" w:rsidRDefault="001473D6" w:rsidP="003A148F">
      <w:pPr>
        <w:pStyle w:val="Odstavecseseznamem"/>
        <w:numPr>
          <w:ilvl w:val="0"/>
          <w:numId w:val="2"/>
        </w:numPr>
        <w:rPr>
          <w:rStyle w:val="Nadpis3Char"/>
          <w:rFonts w:eastAsiaTheme="minorHAnsi" w:cstheme="minorBidi"/>
          <w:b w:val="0"/>
          <w:bCs w:val="0"/>
          <w:lang w:eastAsia="cs-CZ"/>
        </w:rPr>
      </w:pPr>
      <w:r w:rsidRPr="00B54075">
        <w:rPr>
          <w:rStyle w:val="Nadpis3Char"/>
        </w:rPr>
        <w:t>Komprimovan</w:t>
      </w:r>
      <w:r>
        <w:rPr>
          <w:rStyle w:val="Nadpis3Char"/>
        </w:rPr>
        <w:t>á</w:t>
      </w:r>
    </w:p>
    <w:p w:rsidR="001473D6" w:rsidRPr="00887615" w:rsidRDefault="001473D6" w:rsidP="001473D6">
      <w:pPr>
        <w:pStyle w:val="Odstavecseseznamem"/>
        <w:numPr>
          <w:ilvl w:val="0"/>
          <w:numId w:val="2"/>
        </w:numPr>
        <w:rPr>
          <w:rStyle w:val="Nadpis3Char"/>
          <w:rFonts w:eastAsiaTheme="minorHAnsi" w:cstheme="minorBidi"/>
          <w:b w:val="0"/>
          <w:bCs w:val="0"/>
          <w:lang w:eastAsia="cs-CZ"/>
        </w:rPr>
      </w:pPr>
      <w:r>
        <w:rPr>
          <w:rStyle w:val="Nadpis3Char"/>
        </w:rPr>
        <w:t>Nekomprimovaná</w:t>
      </w:r>
    </w:p>
    <w:p w:rsidR="00887615" w:rsidRDefault="00887615" w:rsidP="008753E8">
      <w:pPr>
        <w:pStyle w:val="Nadpis3"/>
        <w:rPr>
          <w:lang w:eastAsia="cs-CZ"/>
        </w:rPr>
      </w:pPr>
      <w:r>
        <w:rPr>
          <w:lang w:eastAsia="cs-CZ"/>
        </w:rPr>
        <w:t>Archivace dat</w:t>
      </w:r>
    </w:p>
    <w:p w:rsidR="002033A0" w:rsidRPr="002033A0" w:rsidRDefault="002033A0" w:rsidP="00381404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 xml:space="preserve">Dlouhodobé uchovávání </w:t>
      </w:r>
      <w:r>
        <w:rPr>
          <w:lang w:eastAsia="cs-CZ"/>
        </w:rPr>
        <w:t>dat, které již nejsou</w:t>
      </w:r>
      <w:r w:rsidR="00381404">
        <w:rPr>
          <w:lang w:eastAsia="cs-CZ"/>
        </w:rPr>
        <w:t xml:space="preserve"> potřeba pro každodenní využití, o</w:t>
      </w:r>
      <w:r>
        <w:rPr>
          <w:lang w:eastAsia="cs-CZ"/>
        </w:rPr>
        <w:t xml:space="preserve">bvykle </w:t>
      </w:r>
      <w:r w:rsidR="00381404">
        <w:rPr>
          <w:lang w:eastAsia="cs-CZ"/>
        </w:rPr>
        <w:t>za použití komprimace</w:t>
      </w:r>
    </w:p>
    <w:p w:rsidR="00690BF0" w:rsidRDefault="001473D6" w:rsidP="001473D6">
      <w:pPr>
        <w:pStyle w:val="Nadpis2"/>
        <w:rPr>
          <w:lang w:eastAsia="cs-CZ"/>
        </w:rPr>
      </w:pPr>
      <w:r>
        <w:rPr>
          <w:lang w:eastAsia="cs-CZ"/>
        </w:rPr>
        <w:t>Typy zálohování</w:t>
      </w:r>
    </w:p>
    <w:p w:rsidR="000B3401" w:rsidRDefault="000B3401" w:rsidP="008753E8">
      <w:pPr>
        <w:pStyle w:val="Nadpis3"/>
        <w:rPr>
          <w:lang w:eastAsia="cs-CZ"/>
        </w:rPr>
      </w:pPr>
      <w:r>
        <w:rPr>
          <w:lang w:eastAsia="cs-CZ"/>
        </w:rPr>
        <w:t>Plná záloha</w:t>
      </w:r>
    </w:p>
    <w:p w:rsidR="000B3401" w:rsidRDefault="000B3401" w:rsidP="000B3401">
      <w:pPr>
        <w:rPr>
          <w:lang w:eastAsia="cs-CZ"/>
        </w:rPr>
      </w:pPr>
      <w:r>
        <w:rPr>
          <w:lang w:eastAsia="cs-CZ"/>
        </w:rPr>
        <w:t>Obsahuje všechna data na disku v době jejího vytvoření. Tvoří základ pro budoucí přírůstkové a rozdílové zálohy nebo slouží jako samostatná záloha. Plná záloha vyžaduje ve srovnání s přírůstkovou nebo rozdílovou zálohou nejkratší dobu obnovení.</w:t>
      </w:r>
    </w:p>
    <w:p w:rsidR="000B3401" w:rsidRDefault="000B3401" w:rsidP="008753E8">
      <w:pPr>
        <w:pStyle w:val="Nadpis3"/>
        <w:rPr>
          <w:lang w:eastAsia="cs-CZ"/>
        </w:rPr>
      </w:pPr>
      <w:r>
        <w:rPr>
          <w:lang w:eastAsia="cs-CZ"/>
        </w:rPr>
        <w:t>Rozdílové zálohování</w:t>
      </w:r>
    </w:p>
    <w:p w:rsidR="000B3401" w:rsidRDefault="000B3401" w:rsidP="000B3401">
      <w:pPr>
        <w:rPr>
          <w:lang w:eastAsia="cs-CZ"/>
        </w:rPr>
      </w:pPr>
      <w:r>
        <w:rPr>
          <w:lang w:eastAsia="cs-CZ"/>
        </w:rPr>
        <w:t>Vytvoří se nezávislý soubor, obsahující všechny změny od vytvoření původní plné zálohy. Obecně by se měla rozdílová záloha obnovit rychleji než přírůstková, protože nemusí zpracovávat dlouhý řetězec předchozích záloh.</w:t>
      </w:r>
    </w:p>
    <w:p w:rsidR="000B3401" w:rsidRDefault="000B3401" w:rsidP="00CC0A59">
      <w:pPr>
        <w:pStyle w:val="Nadpis3"/>
        <w:rPr>
          <w:lang w:eastAsia="cs-CZ"/>
        </w:rPr>
      </w:pPr>
      <w:r>
        <w:rPr>
          <w:lang w:eastAsia="cs-CZ"/>
        </w:rPr>
        <w:t>Přírůstkové zálohování</w:t>
      </w:r>
    </w:p>
    <w:p w:rsidR="000B3401" w:rsidRDefault="000B3401" w:rsidP="00CC0A59">
      <w:pPr>
        <w:rPr>
          <w:lang w:eastAsia="cs-CZ"/>
        </w:rPr>
      </w:pPr>
      <w:r>
        <w:rPr>
          <w:lang w:eastAsia="cs-CZ"/>
        </w:rPr>
        <w:t>Přírůstkové zálohování zálohuje pouze soubory vytvořené nebo změněné od posledního normálního nebo přírůstkového zálohování. Zálohované soubory jsou označeny (jinými slovy, zašk</w:t>
      </w:r>
      <w:r w:rsidR="00CC0A59">
        <w:rPr>
          <w:lang w:eastAsia="cs-CZ"/>
        </w:rPr>
        <w:t xml:space="preserve">rtnutí atributu Archivovat bude </w:t>
      </w:r>
      <w:r>
        <w:rPr>
          <w:lang w:eastAsia="cs-CZ"/>
        </w:rPr>
        <w:t>zrušeno).</w:t>
      </w:r>
    </w:p>
    <w:p w:rsidR="00920A92" w:rsidRDefault="00920A92" w:rsidP="00920A92">
      <w:pPr>
        <w:pStyle w:val="Nadpis3"/>
        <w:rPr>
          <w:lang w:eastAsia="cs-CZ"/>
        </w:rPr>
      </w:pPr>
      <w:r>
        <w:rPr>
          <w:lang w:eastAsia="cs-CZ"/>
        </w:rPr>
        <w:t>Sektor po sektoru</w:t>
      </w:r>
    </w:p>
    <w:p w:rsidR="000B3401" w:rsidRDefault="00355A93" w:rsidP="000B3401">
      <w:pPr>
        <w:rPr>
          <w:lang w:eastAsia="cs-CZ"/>
        </w:rPr>
      </w:pPr>
      <w:r>
        <w:rPr>
          <w:lang w:eastAsia="cs-CZ"/>
        </w:rPr>
        <w:t>Lze</w:t>
      </w:r>
      <w:r w:rsidR="000B3401">
        <w:rPr>
          <w:lang w:eastAsia="cs-CZ"/>
        </w:rPr>
        <w:t xml:space="preserve"> vytvořit přesný obraz disku sektor po sektoru.</w:t>
      </w:r>
    </w:p>
    <w:p w:rsidR="000B3401" w:rsidRDefault="000B3401" w:rsidP="000B3401">
      <w:pPr>
        <w:rPr>
          <w:lang w:eastAsia="cs-CZ"/>
        </w:rPr>
      </w:pPr>
      <w:r>
        <w:rPr>
          <w:lang w:eastAsia="cs-CZ"/>
        </w:rPr>
        <w:t xml:space="preserve">Tato funkce </w:t>
      </w:r>
      <w:r w:rsidR="00283137">
        <w:rPr>
          <w:lang w:eastAsia="cs-CZ"/>
        </w:rPr>
        <w:t xml:space="preserve">je užitečná v případě, </w:t>
      </w:r>
      <w:r w:rsidR="00B36602">
        <w:rPr>
          <w:lang w:eastAsia="cs-CZ"/>
        </w:rPr>
        <w:t>když</w:t>
      </w:r>
      <w:r w:rsidR="00283137">
        <w:rPr>
          <w:lang w:eastAsia="cs-CZ"/>
        </w:rPr>
        <w:t xml:space="preserve"> je zapotřebí</w:t>
      </w:r>
      <w:r>
        <w:rPr>
          <w:lang w:eastAsia="cs-CZ"/>
        </w:rPr>
        <w:t xml:space="preserve"> zálohovat poškozené diskové jednotky nebo vytvořit obraz di</w:t>
      </w:r>
      <w:r w:rsidR="0034538E">
        <w:rPr>
          <w:lang w:eastAsia="cs-CZ"/>
        </w:rPr>
        <w:t>skového oddílu, ze kterého byl smazán</w:t>
      </w:r>
      <w:r>
        <w:rPr>
          <w:lang w:eastAsia="cs-CZ"/>
        </w:rPr>
        <w:t xml:space="preserve"> důležitý soubor. Tato volba umožňuje kopírovat využité i nevyužité sektory disku.</w:t>
      </w:r>
    </w:p>
    <w:p w:rsidR="001048E8" w:rsidRDefault="001048E8" w:rsidP="00536261">
      <w:pPr>
        <w:pStyle w:val="Nadpis2"/>
        <w:rPr>
          <w:lang w:eastAsia="cs-CZ"/>
        </w:rPr>
      </w:pPr>
      <w:r>
        <w:rPr>
          <w:lang w:eastAsia="cs-CZ"/>
        </w:rPr>
        <w:t>Zásady zálohování</w:t>
      </w:r>
    </w:p>
    <w:p w:rsidR="00602ABA" w:rsidRDefault="002E1375" w:rsidP="00602ABA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</w:t>
      </w:r>
      <w:r w:rsidR="000B3401">
        <w:rPr>
          <w:lang w:eastAsia="cs-CZ"/>
        </w:rPr>
        <w:t xml:space="preserve">ostupy zálohování </w:t>
      </w:r>
      <w:r w:rsidR="00BD331B">
        <w:rPr>
          <w:lang w:eastAsia="cs-CZ"/>
        </w:rPr>
        <w:t>se volí</w:t>
      </w:r>
      <w:r w:rsidR="000B3401">
        <w:rPr>
          <w:lang w:eastAsia="cs-CZ"/>
        </w:rPr>
        <w:t xml:space="preserve"> v závislosti na konkrétní situaci (interval změn dat, denní objem nových dat, důsledky ztráty dat aj.)</w:t>
      </w:r>
    </w:p>
    <w:p w:rsidR="00A16496" w:rsidRDefault="00602ABA" w:rsidP="00A16496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K</w:t>
      </w:r>
      <w:r w:rsidR="000B3401">
        <w:rPr>
          <w:lang w:eastAsia="cs-CZ"/>
        </w:rPr>
        <w:t>ontrola záloh – většina programů (kompresní, vypalovací atd.) následně umožňuje kontrolu archivu</w:t>
      </w:r>
    </w:p>
    <w:p w:rsidR="0041705C" w:rsidRDefault="00A16496" w:rsidP="0041705C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Popis</w:t>
      </w:r>
      <w:r w:rsidR="000B3401">
        <w:rPr>
          <w:lang w:eastAsia="cs-CZ"/>
        </w:rPr>
        <w:t xml:space="preserve"> zálohy </w:t>
      </w:r>
      <w:r w:rsidR="00F35169">
        <w:rPr>
          <w:lang w:eastAsia="cs-CZ"/>
        </w:rPr>
        <w:t>–</w:t>
      </w:r>
      <w:r w:rsidR="000B3401">
        <w:rPr>
          <w:lang w:eastAsia="cs-CZ"/>
        </w:rPr>
        <w:t xml:space="preserve"> co obsahují, datum vytvoření</w:t>
      </w:r>
    </w:p>
    <w:p w:rsidR="00C16EC7" w:rsidRDefault="0041705C" w:rsidP="00C16EC7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Z</w:t>
      </w:r>
      <w:r w:rsidR="00074DC7">
        <w:rPr>
          <w:lang w:eastAsia="cs-CZ"/>
        </w:rPr>
        <w:t xml:space="preserve"> </w:t>
      </w:r>
      <w:r w:rsidR="000B3401">
        <w:rPr>
          <w:lang w:eastAsia="cs-CZ"/>
        </w:rPr>
        <w:t>instalačních médií by měla být pořízena alespoň jedna kopie, originální média by měla být ihned po pořízení kopií uložena na bezpečném místě (včetně instalačních hesel a čísel!), vlastní instalace probíhá z pořízených kopií</w:t>
      </w:r>
    </w:p>
    <w:p w:rsidR="00A95E74" w:rsidRDefault="00C16EC7" w:rsidP="00A95E74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U</w:t>
      </w:r>
      <w:r w:rsidR="000B3401">
        <w:rPr>
          <w:lang w:eastAsia="cs-CZ"/>
        </w:rPr>
        <w:t>kládání záloh na fyzicky různá místa – důležité zálohy by neměly být uloženy u počítače (požár atd.)</w:t>
      </w:r>
    </w:p>
    <w:p w:rsidR="00013FA9" w:rsidRDefault="00A95E74" w:rsidP="00E57880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Z</w:t>
      </w:r>
      <w:r w:rsidR="000B3401">
        <w:rPr>
          <w:lang w:eastAsia="cs-CZ"/>
        </w:rPr>
        <w:t>ajištění důvěrn</w:t>
      </w:r>
      <w:r w:rsidR="000F0A75">
        <w:rPr>
          <w:lang w:eastAsia="cs-CZ"/>
        </w:rPr>
        <w:t xml:space="preserve">osti dat (fyzicky, </w:t>
      </w:r>
      <w:r w:rsidR="00095766">
        <w:rPr>
          <w:lang w:eastAsia="cs-CZ"/>
        </w:rPr>
        <w:t xml:space="preserve">zaheslování </w:t>
      </w:r>
      <w:r w:rsidR="000B3401">
        <w:rPr>
          <w:lang w:eastAsia="cs-CZ"/>
        </w:rPr>
        <w:t>zálohy)</w:t>
      </w:r>
    </w:p>
    <w:p w:rsidR="00013FA9" w:rsidRDefault="00013FA9" w:rsidP="00013FA9">
      <w:pPr>
        <w:rPr>
          <w:lang w:eastAsia="cs-CZ"/>
        </w:rPr>
      </w:pPr>
      <w:r>
        <w:rPr>
          <w:lang w:eastAsia="cs-CZ"/>
        </w:rPr>
        <w:br w:type="page"/>
      </w:r>
    </w:p>
    <w:p w:rsidR="007D5487" w:rsidRDefault="008A143E" w:rsidP="00E57880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lastRenderedPageBreak/>
        <w:t>V</w:t>
      </w:r>
      <w:r w:rsidR="00E47382">
        <w:rPr>
          <w:lang w:eastAsia="cs-CZ"/>
        </w:rPr>
        <w:t>olba média (CD, DVD, Flash</w:t>
      </w:r>
      <w:r w:rsidR="000B3401">
        <w:rPr>
          <w:lang w:eastAsia="cs-CZ"/>
        </w:rPr>
        <w:t xml:space="preserve">…) – médium </w:t>
      </w:r>
      <w:r w:rsidR="00807606">
        <w:rPr>
          <w:lang w:eastAsia="cs-CZ"/>
        </w:rPr>
        <w:t>se volí</w:t>
      </w:r>
      <w:r w:rsidR="007D5487">
        <w:rPr>
          <w:lang w:eastAsia="cs-CZ"/>
        </w:rPr>
        <w:t xml:space="preserve"> podle:</w:t>
      </w:r>
    </w:p>
    <w:p w:rsidR="00BE2622" w:rsidRDefault="007D5487" w:rsidP="007D5487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R</w:t>
      </w:r>
      <w:r w:rsidR="000B3401">
        <w:rPr>
          <w:lang w:eastAsia="cs-CZ"/>
        </w:rPr>
        <w:t>ychlosti zálohování (č</w:t>
      </w:r>
      <w:r w:rsidR="00BE2622">
        <w:rPr>
          <w:lang w:eastAsia="cs-CZ"/>
        </w:rPr>
        <w:t>tení)</w:t>
      </w:r>
    </w:p>
    <w:p w:rsidR="00A077DE" w:rsidRDefault="00BE2622" w:rsidP="007D5487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P</w:t>
      </w:r>
      <w:r w:rsidR="000B3401">
        <w:rPr>
          <w:lang w:eastAsia="cs-CZ"/>
        </w:rPr>
        <w:t xml:space="preserve">ořizovací a provozní </w:t>
      </w:r>
      <w:r w:rsidR="00CA0819">
        <w:rPr>
          <w:lang w:eastAsia="cs-CZ"/>
        </w:rPr>
        <w:t>náklady</w:t>
      </w:r>
    </w:p>
    <w:p w:rsidR="00A077DE" w:rsidRDefault="00A077DE" w:rsidP="007D5487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Spolehlivosti média</w:t>
      </w:r>
    </w:p>
    <w:p w:rsidR="002529A7" w:rsidRDefault="00A077DE" w:rsidP="002529A7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S</w:t>
      </w:r>
      <w:r w:rsidR="000B3401">
        <w:rPr>
          <w:lang w:eastAsia="cs-CZ"/>
        </w:rPr>
        <w:t>polehlivost obnovení, doby uchovávání dat, kompatibility</w:t>
      </w:r>
    </w:p>
    <w:p w:rsidR="002529A7" w:rsidRDefault="002529A7" w:rsidP="002529A7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Zálohovat</w:t>
      </w:r>
      <w:r w:rsidR="000B3401">
        <w:rPr>
          <w:lang w:eastAsia="cs-CZ"/>
        </w:rPr>
        <w:t xml:space="preserve"> jen důležitá a protříděná data, popřípadě celý operační systém</w:t>
      </w:r>
    </w:p>
    <w:p w:rsidR="001473D6" w:rsidRPr="001473D6" w:rsidRDefault="002529A7" w:rsidP="002529A7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V</w:t>
      </w:r>
      <w:r w:rsidR="00B90CF0">
        <w:rPr>
          <w:lang w:eastAsia="cs-CZ"/>
        </w:rPr>
        <w:t>yužívání</w:t>
      </w:r>
      <w:r w:rsidR="000B3401">
        <w:rPr>
          <w:lang w:eastAsia="cs-CZ"/>
        </w:rPr>
        <w:t xml:space="preserve"> automatického zálohování, pomůže </w:t>
      </w:r>
      <w:bookmarkStart w:id="0" w:name="_GoBack"/>
      <w:bookmarkEnd w:id="0"/>
      <w:r w:rsidR="000B3401">
        <w:rPr>
          <w:lang w:eastAsia="cs-CZ"/>
        </w:rPr>
        <w:t>předejít lidskému selhání</w:t>
      </w:r>
    </w:p>
    <w:sectPr w:rsidR="001473D6" w:rsidRPr="001473D6" w:rsidSect="00E85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3D6" w:rsidRDefault="001473D6" w:rsidP="006537B9">
      <w:pPr>
        <w:spacing w:line="240" w:lineRule="auto"/>
      </w:pPr>
      <w:r>
        <w:separator/>
      </w:r>
    </w:p>
  </w:endnote>
  <w:endnote w:type="continuationSeparator" w:id="0">
    <w:p w:rsidR="001473D6" w:rsidRDefault="001473D6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46B" w:rsidRDefault="00F7146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8C" w:rsidRDefault="00774D35" w:rsidP="00266D8C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8474B8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8474B8" w:rsidP="00266D8C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783843301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A148F">
          <w:rPr>
            <w:color w:val="7030A0"/>
          </w:rPr>
          <w:t>12. Zálohování struktur na pevném disku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46B" w:rsidRDefault="00F7146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3D6" w:rsidRDefault="001473D6" w:rsidP="006537B9">
      <w:pPr>
        <w:spacing w:line="240" w:lineRule="auto"/>
      </w:pPr>
      <w:r>
        <w:separator/>
      </w:r>
    </w:p>
  </w:footnote>
  <w:footnote w:type="continuationSeparator" w:id="0">
    <w:p w:rsidR="001473D6" w:rsidRDefault="001473D6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46B" w:rsidRDefault="00F7146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8474B8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854085406"/>
        <w:placeholde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8561E">
          <w:rPr>
            <w:color w:val="7030A0"/>
          </w:rPr>
          <w:t>OPS - Operační Systémy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098511987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46B" w:rsidRDefault="00F7146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689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16433C90"/>
    <w:multiLevelType w:val="multilevel"/>
    <w:tmpl w:val="B3AC6476"/>
    <w:numStyleLink w:val="Finallist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D6"/>
    <w:rsid w:val="00013FA9"/>
    <w:rsid w:val="00074DC7"/>
    <w:rsid w:val="00076DB0"/>
    <w:rsid w:val="0008783C"/>
    <w:rsid w:val="00095766"/>
    <w:rsid w:val="000B3401"/>
    <w:rsid w:val="000F0A75"/>
    <w:rsid w:val="001048E8"/>
    <w:rsid w:val="001473D6"/>
    <w:rsid w:val="001864AB"/>
    <w:rsid w:val="001B3EB7"/>
    <w:rsid w:val="002033A0"/>
    <w:rsid w:val="002529A7"/>
    <w:rsid w:val="00266D8C"/>
    <w:rsid w:val="00283137"/>
    <w:rsid w:val="002E1375"/>
    <w:rsid w:val="002F4373"/>
    <w:rsid w:val="0034538E"/>
    <w:rsid w:val="00355A93"/>
    <w:rsid w:val="00381404"/>
    <w:rsid w:val="003A148F"/>
    <w:rsid w:val="003E112E"/>
    <w:rsid w:val="003E17D4"/>
    <w:rsid w:val="0041705C"/>
    <w:rsid w:val="004E221D"/>
    <w:rsid w:val="00536261"/>
    <w:rsid w:val="005B0DC0"/>
    <w:rsid w:val="005F0531"/>
    <w:rsid w:val="00602ABA"/>
    <w:rsid w:val="0060553A"/>
    <w:rsid w:val="006537B9"/>
    <w:rsid w:val="00690BF0"/>
    <w:rsid w:val="00703289"/>
    <w:rsid w:val="00704607"/>
    <w:rsid w:val="0071521E"/>
    <w:rsid w:val="00772E1B"/>
    <w:rsid w:val="00774D35"/>
    <w:rsid w:val="007B5987"/>
    <w:rsid w:val="007C7B57"/>
    <w:rsid w:val="007D5487"/>
    <w:rsid w:val="00807606"/>
    <w:rsid w:val="0081654E"/>
    <w:rsid w:val="008474B8"/>
    <w:rsid w:val="00874E0F"/>
    <w:rsid w:val="008753E8"/>
    <w:rsid w:val="00887615"/>
    <w:rsid w:val="008A143E"/>
    <w:rsid w:val="008B6395"/>
    <w:rsid w:val="00920A92"/>
    <w:rsid w:val="00933488"/>
    <w:rsid w:val="00945582"/>
    <w:rsid w:val="0095244E"/>
    <w:rsid w:val="00985BDB"/>
    <w:rsid w:val="0099771D"/>
    <w:rsid w:val="009B4784"/>
    <w:rsid w:val="00A077DE"/>
    <w:rsid w:val="00A16496"/>
    <w:rsid w:val="00A27F6E"/>
    <w:rsid w:val="00A66F70"/>
    <w:rsid w:val="00A95E74"/>
    <w:rsid w:val="00AC733C"/>
    <w:rsid w:val="00B36602"/>
    <w:rsid w:val="00B90CF0"/>
    <w:rsid w:val="00BD331B"/>
    <w:rsid w:val="00BE2622"/>
    <w:rsid w:val="00C16EC7"/>
    <w:rsid w:val="00C2196C"/>
    <w:rsid w:val="00C5306E"/>
    <w:rsid w:val="00C66B0B"/>
    <w:rsid w:val="00C808A0"/>
    <w:rsid w:val="00CA0819"/>
    <w:rsid w:val="00CB1B84"/>
    <w:rsid w:val="00CC0A59"/>
    <w:rsid w:val="00CD2D1A"/>
    <w:rsid w:val="00DB2A4E"/>
    <w:rsid w:val="00E47382"/>
    <w:rsid w:val="00E8561E"/>
    <w:rsid w:val="00F22D8A"/>
    <w:rsid w:val="00F35169"/>
    <w:rsid w:val="00F40896"/>
    <w:rsid w:val="00F51FC4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3191"/>
  <w15:chartTrackingRefBased/>
  <w15:docId w15:val="{3A289E73-2B79-42B2-A74B-6DB4F9FE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473D6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8753E8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5244E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753E8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character" w:customStyle="1" w:styleId="Nadpis5Char">
    <w:name w:val="Nadpis 5 Char"/>
    <w:basedOn w:val="Standardnpsmoodstavce"/>
    <w:link w:val="Nadpis5"/>
    <w:uiPriority w:val="9"/>
    <w:rsid w:val="0095244E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  <w:style w:type="paragraph" w:styleId="Odstavecseseznamem">
    <w:name w:val="List Paragraph"/>
    <w:basedOn w:val="Normln"/>
    <w:uiPriority w:val="34"/>
    <w:qFormat/>
    <w:rsid w:val="0014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OPS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CAC46-82E8-4709-8B47-7EEDBE299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OPS.dotm</Template>
  <TotalTime>23</TotalTime>
  <Pages>2</Pages>
  <Words>342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10</vt:i4>
      </vt:variant>
    </vt:vector>
  </HeadingPairs>
  <TitlesOfParts>
    <vt:vector size="11" baseType="lpstr">
      <vt:lpstr/>
      <vt:lpstr>12. Zálohování struktur na pevném disku</vt:lpstr>
      <vt:lpstr>    Zálohování</vt:lpstr>
      <vt:lpstr>        Záloha dat</vt:lpstr>
      <vt:lpstr>        Archivace dat</vt:lpstr>
      <vt:lpstr>    Typy zálohování</vt:lpstr>
      <vt:lpstr>        Plná záloha</vt:lpstr>
      <vt:lpstr>        Rozdílové zálohování</vt:lpstr>
      <vt:lpstr>        Přírůstkové zálohování</vt:lpstr>
      <vt:lpstr>        Sektor po sektoru</vt:lpstr>
      <vt:lpstr>    Zásady zálohování</vt:lpstr>
    </vt:vector>
  </TitlesOfParts>
  <Manager>Michal Bílek</Manager>
  <Company>BLAKKWOOD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12. Zálohování struktur na pevném disku</dc:title>
  <dc:subject>OPS - Operační Systémy</dc:subject>
  <dc:creator>Ash258</dc:creator>
  <cp:keywords>OPS;12</cp:keywords>
  <dc:description/>
  <cp:lastModifiedBy>Ash258</cp:lastModifiedBy>
  <cp:revision>42</cp:revision>
  <dcterms:created xsi:type="dcterms:W3CDTF">2016-05-12T15:04:00Z</dcterms:created>
  <dcterms:modified xsi:type="dcterms:W3CDTF">2016-05-12T15:37:00Z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