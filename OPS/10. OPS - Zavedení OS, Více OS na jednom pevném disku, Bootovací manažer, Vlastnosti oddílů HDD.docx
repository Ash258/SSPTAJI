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EEB" w:rsidRDefault="00774EEB" w:rsidP="00774EEB">
      <w:pPr>
        <w:pStyle w:val="Nadpis1"/>
      </w:pPr>
      <w:r>
        <w:t xml:space="preserve">10. </w:t>
      </w:r>
      <w:r w:rsidRPr="00C71316">
        <w:t>Zavedení OS, Více OS na jednom pevném disku, Bootovací manažer, Vlastnosti oddílů HDD</w:t>
      </w:r>
    </w:p>
    <w:p w:rsidR="00774EEB" w:rsidRDefault="00774EEB" w:rsidP="00774EEB">
      <w:pPr>
        <w:pStyle w:val="Nadpis2"/>
        <w:rPr>
          <w:lang w:eastAsia="cs-CZ"/>
        </w:rPr>
      </w:pPr>
      <w:r>
        <w:rPr>
          <w:lang w:eastAsia="cs-CZ"/>
        </w:rPr>
        <w:t>Zavedení operačního systému</w:t>
      </w:r>
    </w:p>
    <w:p w:rsidR="00774EEB" w:rsidRPr="00107DE4" w:rsidRDefault="00774EEB" w:rsidP="00774EEB">
      <w:pPr>
        <w:pStyle w:val="Nadpis3"/>
        <w:rPr>
          <w:lang w:eastAsia="cs-CZ"/>
        </w:rPr>
      </w:pPr>
      <w:r>
        <w:rPr>
          <w:lang w:eastAsia="cs-CZ"/>
        </w:rPr>
        <w:t>Bootování</w:t>
      </w:r>
    </w:p>
    <w:p w:rsidR="00774EEB" w:rsidRDefault="00774EEB" w:rsidP="00774EEB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</w:t>
      </w:r>
      <w:r w:rsidRPr="003233AB">
        <w:rPr>
          <w:lang w:eastAsia="cs-CZ"/>
        </w:rPr>
        <w:t>roces zavedení jádra operačního systému při zapnutí nebo restartování počítač</w:t>
      </w:r>
      <w:r>
        <w:rPr>
          <w:lang w:eastAsia="cs-CZ"/>
        </w:rPr>
        <w:t>e.</w:t>
      </w:r>
    </w:p>
    <w:p w:rsidR="00774EEB" w:rsidRDefault="00774EEB" w:rsidP="00774EEB">
      <w:pPr>
        <w:pStyle w:val="Odstavecseseznamem"/>
        <w:numPr>
          <w:ilvl w:val="0"/>
          <w:numId w:val="2"/>
        </w:numPr>
        <w:rPr>
          <w:lang w:eastAsia="cs-CZ"/>
        </w:rPr>
      </w:pPr>
      <w:r w:rsidRPr="008F5382">
        <w:rPr>
          <w:lang w:eastAsia="cs-CZ"/>
        </w:rPr>
        <w:t>Proces inicializace jednotlivých komponent PC, zavedení části systému do operační paměti a vytvoření podmínek pro komunikaci PC s</w:t>
      </w:r>
      <w:r>
        <w:rPr>
          <w:lang w:eastAsia="cs-CZ"/>
        </w:rPr>
        <w:t> </w:t>
      </w:r>
      <w:r w:rsidRPr="008F5382">
        <w:rPr>
          <w:lang w:eastAsia="cs-CZ"/>
        </w:rPr>
        <w:t>uživatelem</w:t>
      </w:r>
      <w:r>
        <w:rPr>
          <w:lang w:eastAsia="cs-CZ"/>
        </w:rPr>
        <w:t>.</w:t>
      </w:r>
    </w:p>
    <w:p w:rsidR="00774EEB" w:rsidRDefault="00774EEB" w:rsidP="00774EEB">
      <w:pPr>
        <w:pStyle w:val="Nadpis3"/>
        <w:rPr>
          <w:lang w:eastAsia="cs-CZ"/>
        </w:rPr>
      </w:pPr>
      <w:r>
        <w:rPr>
          <w:lang w:eastAsia="cs-CZ"/>
        </w:rPr>
        <w:t>Zavedení:</w:t>
      </w:r>
    </w:p>
    <w:p w:rsidR="00774EEB" w:rsidRDefault="00774EEB" w:rsidP="00774EEB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Z flash paměti se zavede úvodní inicializační kód (</w:t>
      </w:r>
      <w:r w:rsidRPr="002C6A4A">
        <w:rPr>
          <w:rStyle w:val="Nadpis3Char"/>
        </w:rPr>
        <w:t>BIOS</w:t>
      </w:r>
      <w:r>
        <w:rPr>
          <w:lang w:eastAsia="cs-CZ"/>
        </w:rPr>
        <w:t>)</w:t>
      </w:r>
    </w:p>
    <w:p w:rsidR="00774EEB" w:rsidRDefault="00774EEB" w:rsidP="00774EEB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Provede se kontrola HW (přítomnost HW…)</w:t>
      </w:r>
    </w:p>
    <w:p w:rsidR="00774EEB" w:rsidRDefault="00774EEB" w:rsidP="00774EEB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Hledá se zařízení, ze kterého lze „nabootovat“</w:t>
      </w:r>
    </w:p>
    <w:p w:rsidR="00774EEB" w:rsidRDefault="00774EEB" w:rsidP="00774EEB">
      <w:pPr>
        <w:pStyle w:val="Odstavecseseznamem"/>
        <w:numPr>
          <w:ilvl w:val="0"/>
          <w:numId w:val="3"/>
        </w:numPr>
        <w:rPr>
          <w:lang w:eastAsia="cs-CZ"/>
        </w:rPr>
      </w:pPr>
      <w:r w:rsidRPr="00226B5B">
        <w:rPr>
          <w:lang w:eastAsia="cs-CZ"/>
        </w:rPr>
        <w:t>BIOS našel zařízení, kde je zavaděč OS k dispozici a začne zavádět operační systé</w:t>
      </w:r>
      <w:r>
        <w:rPr>
          <w:lang w:eastAsia="cs-CZ"/>
        </w:rPr>
        <w:t>m</w:t>
      </w:r>
    </w:p>
    <w:p w:rsidR="00774EEB" w:rsidRDefault="00774EEB" w:rsidP="00774EEB">
      <w:pPr>
        <w:pStyle w:val="Odstavecseseznamem"/>
        <w:numPr>
          <w:ilvl w:val="0"/>
          <w:numId w:val="3"/>
        </w:numPr>
        <w:rPr>
          <w:lang w:eastAsia="cs-CZ"/>
        </w:rPr>
      </w:pPr>
      <w:r w:rsidRPr="00644E8E">
        <w:rPr>
          <w:lang w:eastAsia="cs-CZ"/>
        </w:rPr>
        <w:t>Na začátku datové oblasti zařízení je obv</w:t>
      </w:r>
      <w:r>
        <w:rPr>
          <w:lang w:eastAsia="cs-CZ"/>
        </w:rPr>
        <w:t>ykle záznam s pevnou strukturou (MBR, GPT)</w:t>
      </w:r>
    </w:p>
    <w:p w:rsidR="00774EEB" w:rsidRDefault="00774EEB" w:rsidP="00774EEB">
      <w:pPr>
        <w:pStyle w:val="Odstavecseseznamem"/>
        <w:numPr>
          <w:ilvl w:val="1"/>
          <w:numId w:val="3"/>
        </w:numPr>
        <w:rPr>
          <w:lang w:eastAsia="cs-CZ"/>
        </w:rPr>
      </w:pPr>
      <w:r w:rsidRPr="00076FE2">
        <w:rPr>
          <w:rStyle w:val="Nadpis3Char"/>
        </w:rPr>
        <w:t>MBR</w:t>
      </w:r>
      <w:r>
        <w:rPr>
          <w:lang w:eastAsia="cs-CZ"/>
        </w:rPr>
        <w:t xml:space="preserve"> obsahuje krátký kód který:</w:t>
      </w:r>
    </w:p>
    <w:p w:rsidR="00774EEB" w:rsidRDefault="00774EEB" w:rsidP="00774EEB">
      <w:pPr>
        <w:pStyle w:val="Odstavecseseznamem"/>
        <w:numPr>
          <w:ilvl w:val="2"/>
          <w:numId w:val="3"/>
        </w:numPr>
        <w:rPr>
          <w:lang w:eastAsia="cs-CZ"/>
        </w:rPr>
      </w:pPr>
      <w:r>
        <w:rPr>
          <w:lang w:eastAsia="cs-CZ"/>
        </w:rPr>
        <w:t>Jeden OS</w:t>
      </w:r>
    </w:p>
    <w:p w:rsidR="00774EEB" w:rsidRDefault="00774EEB" w:rsidP="00774EEB">
      <w:pPr>
        <w:pStyle w:val="Odstavecseseznamem"/>
        <w:numPr>
          <w:ilvl w:val="3"/>
          <w:numId w:val="3"/>
        </w:numPr>
        <w:rPr>
          <w:lang w:eastAsia="cs-CZ"/>
        </w:rPr>
      </w:pPr>
      <w:r>
        <w:rPr>
          <w:lang w:eastAsia="cs-CZ"/>
        </w:rPr>
        <w:t>Nalezne aktivní oblast zvoleného disku</w:t>
      </w:r>
    </w:p>
    <w:p w:rsidR="00774EEB" w:rsidRDefault="00774EEB" w:rsidP="00774EEB">
      <w:pPr>
        <w:pStyle w:val="Odstavecseseznamem"/>
        <w:numPr>
          <w:ilvl w:val="3"/>
          <w:numId w:val="3"/>
        </w:numPr>
        <w:rPr>
          <w:lang w:eastAsia="cs-CZ"/>
        </w:rPr>
      </w:pPr>
      <w:r>
        <w:rPr>
          <w:lang w:eastAsia="cs-CZ"/>
        </w:rPr>
        <w:t>Načte do paměti a spustí kód v boot recordu</w:t>
      </w:r>
    </w:p>
    <w:p w:rsidR="00774EEB" w:rsidRDefault="00774EEB" w:rsidP="00774EEB">
      <w:pPr>
        <w:pStyle w:val="Odstavecseseznamem"/>
        <w:numPr>
          <w:ilvl w:val="2"/>
          <w:numId w:val="3"/>
        </w:numPr>
        <w:rPr>
          <w:lang w:eastAsia="cs-CZ"/>
        </w:rPr>
      </w:pPr>
      <w:r>
        <w:rPr>
          <w:lang w:eastAsia="cs-CZ"/>
        </w:rPr>
        <w:t xml:space="preserve"> Více OS</w:t>
      </w:r>
    </w:p>
    <w:p w:rsidR="00774EEB" w:rsidRDefault="00774EEB" w:rsidP="00774EEB">
      <w:pPr>
        <w:pStyle w:val="Odstavecseseznamem"/>
        <w:numPr>
          <w:ilvl w:val="3"/>
          <w:numId w:val="3"/>
        </w:numPr>
        <w:rPr>
          <w:lang w:eastAsia="cs-CZ"/>
        </w:rPr>
      </w:pPr>
      <w:r>
        <w:rPr>
          <w:lang w:eastAsia="cs-CZ"/>
        </w:rPr>
        <w:t>V MBR je kód, který spustí okno výběru systému (GRUB…)</w:t>
      </w:r>
    </w:p>
    <w:p w:rsidR="00774EEB" w:rsidRDefault="00774EEB" w:rsidP="00774EEB">
      <w:pPr>
        <w:pStyle w:val="Odstavecseseznamem"/>
        <w:numPr>
          <w:ilvl w:val="3"/>
          <w:numId w:val="3"/>
        </w:numPr>
        <w:rPr>
          <w:lang w:eastAsia="cs-CZ"/>
        </w:rPr>
      </w:pPr>
      <w:r>
        <w:rPr>
          <w:lang w:eastAsia="cs-CZ"/>
        </w:rPr>
        <w:t>Podle volby zvolí správnou oblast a načte boot record</w:t>
      </w:r>
    </w:p>
    <w:p w:rsidR="00774EEB" w:rsidRDefault="00774EEB" w:rsidP="00774EEB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V boot sektoru je kód, který načte a spustí zavaděč (</w:t>
      </w:r>
      <w:r w:rsidRPr="00EF5D94">
        <w:rPr>
          <w:rStyle w:val="Nadpis3Char"/>
        </w:rPr>
        <w:t>bootloader</w:t>
      </w:r>
      <w:r>
        <w:rPr>
          <w:lang w:eastAsia="cs-CZ"/>
        </w:rPr>
        <w:t>) OS</w:t>
      </w:r>
    </w:p>
    <w:p w:rsidR="00774EEB" w:rsidRPr="00A05DD8" w:rsidRDefault="00774EEB" w:rsidP="00774EEB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Zavaděč postupně aktivuje služby OS</w:t>
      </w:r>
    </w:p>
    <w:p w:rsidR="00774EEB" w:rsidRDefault="00774EEB" w:rsidP="00774EEB">
      <w:pPr>
        <w:pStyle w:val="Nadpis3"/>
        <w:rPr>
          <w:lang w:eastAsia="cs-CZ"/>
        </w:rPr>
      </w:pPr>
      <w:r>
        <w:rPr>
          <w:lang w:eastAsia="cs-CZ"/>
        </w:rPr>
        <w:t>Média, která lze použít pro zavedení:</w:t>
      </w:r>
    </w:p>
    <w:p w:rsidR="00774EEB" w:rsidRDefault="00774EEB" w:rsidP="00774EEB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CD-ROM</w:t>
      </w:r>
    </w:p>
    <w:p w:rsidR="00774EEB" w:rsidRDefault="00774EEB" w:rsidP="00774EEB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FLOPPY</w:t>
      </w:r>
    </w:p>
    <w:p w:rsidR="00774EEB" w:rsidRDefault="00774EEB" w:rsidP="00774EEB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USB</w:t>
      </w:r>
    </w:p>
    <w:p w:rsidR="00774EEB" w:rsidRDefault="00774EEB" w:rsidP="00774EEB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HDD</w:t>
      </w:r>
    </w:p>
    <w:p w:rsidR="00774EEB" w:rsidRDefault="00774EEB" w:rsidP="00774EEB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NETWORK</w:t>
      </w:r>
    </w:p>
    <w:p w:rsidR="00774EEB" w:rsidRDefault="00774EEB" w:rsidP="00774EEB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PXE BOOT (obvykle přes LAN)</w:t>
      </w:r>
    </w:p>
    <w:p w:rsidR="00774EEB" w:rsidRDefault="00774EEB" w:rsidP="00774EEB">
      <w:pPr>
        <w:rPr>
          <w:lang w:eastAsia="cs-CZ"/>
        </w:rPr>
      </w:pPr>
      <w:r>
        <w:rPr>
          <w:lang w:eastAsia="cs-CZ"/>
        </w:rPr>
        <w:br w:type="page"/>
      </w:r>
    </w:p>
    <w:p w:rsidR="00774EEB" w:rsidRDefault="00774EEB" w:rsidP="00774EEB">
      <w:pPr>
        <w:pStyle w:val="Nadpis2"/>
        <w:rPr>
          <w:lang w:eastAsia="cs-CZ"/>
        </w:rPr>
      </w:pPr>
      <w:r>
        <w:rPr>
          <w:lang w:eastAsia="cs-CZ"/>
        </w:rPr>
        <w:lastRenderedPageBreak/>
        <w:t>Více OS na jednom pevném disku</w:t>
      </w:r>
    </w:p>
    <w:p w:rsidR="00774EEB" w:rsidRPr="006B4832" w:rsidRDefault="00774EEB" w:rsidP="00774EEB">
      <w:pPr>
        <w:rPr>
          <w:lang w:eastAsia="cs-CZ"/>
        </w:rPr>
      </w:pPr>
      <w:r>
        <w:rPr>
          <w:lang w:eastAsia="cs-CZ"/>
        </w:rPr>
        <w:t>Zavedení více OS na jeden pevný disk lze provést 2 způsoby:</w:t>
      </w:r>
    </w:p>
    <w:p w:rsidR="00774EEB" w:rsidRDefault="00774EEB" w:rsidP="00774EEB">
      <w:pPr>
        <w:pStyle w:val="Nadpis3"/>
        <w:rPr>
          <w:lang w:eastAsia="cs-CZ"/>
        </w:rPr>
      </w:pPr>
      <w:r>
        <w:rPr>
          <w:lang w:eastAsia="cs-CZ"/>
        </w:rPr>
        <w:t xml:space="preserve">Virtuálně (viz. </w:t>
      </w:r>
      <w:hyperlink r:id="rId8" w:history="1">
        <w:r w:rsidRPr="0070104D">
          <w:rPr>
            <w:rStyle w:val="Hypertextovodkaz"/>
            <w:lang w:eastAsia="cs-CZ"/>
          </w:rPr>
          <w:t>OPS 14</w:t>
        </w:r>
      </w:hyperlink>
      <w:r>
        <w:rPr>
          <w:lang w:eastAsia="cs-CZ"/>
        </w:rPr>
        <w:t>)</w:t>
      </w:r>
    </w:p>
    <w:p w:rsidR="00774EEB" w:rsidRDefault="00774EEB" w:rsidP="00774EEB">
      <w:pPr>
        <w:rPr>
          <w:lang w:eastAsia="cs-CZ"/>
        </w:rPr>
      </w:pPr>
      <w:r>
        <w:rPr>
          <w:lang w:eastAsia="cs-CZ"/>
        </w:rPr>
        <w:t>Jednodušší a lepší na testování softwaru a jiných záležitostí. Není třeba formátovat oblast HDD.</w:t>
      </w:r>
    </w:p>
    <w:p w:rsidR="00774EEB" w:rsidRPr="00C34C71" w:rsidRDefault="00774EEB" w:rsidP="00774EEB">
      <w:pPr>
        <w:rPr>
          <w:lang w:eastAsia="cs-CZ"/>
        </w:rPr>
      </w:pPr>
      <w:r>
        <w:rPr>
          <w:lang w:eastAsia="cs-CZ"/>
        </w:rPr>
        <w:t>Je zapotřebí výkonnější HW. (CPU, RAM)</w:t>
      </w:r>
    </w:p>
    <w:p w:rsidR="00774EEB" w:rsidRDefault="00774EEB" w:rsidP="00774EEB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Emulace</w:t>
      </w:r>
    </w:p>
    <w:p w:rsidR="00774EEB" w:rsidRDefault="00774EEB" w:rsidP="00774EEB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Emuluje HW platformu aplikace, která se má spustit v emulátoru.</w:t>
      </w:r>
    </w:p>
    <w:p w:rsidR="00774EEB" w:rsidRDefault="00774EEB" w:rsidP="00774EEB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Paravirtualizace</w:t>
      </w:r>
    </w:p>
    <w:p w:rsidR="00774EEB" w:rsidRDefault="00774EEB" w:rsidP="00774EEB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Využívá prostředky hosta.</w:t>
      </w:r>
    </w:p>
    <w:p w:rsidR="00774EEB" w:rsidRDefault="00774EEB" w:rsidP="00774EEB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Plná virtualizace</w:t>
      </w:r>
    </w:p>
    <w:p w:rsidR="00774EEB" w:rsidRDefault="00774EEB" w:rsidP="00774EEB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OS neví, že je virtuální</w:t>
      </w:r>
    </w:p>
    <w:p w:rsidR="00774EEB" w:rsidRPr="0064022F" w:rsidRDefault="00774EEB" w:rsidP="00774EEB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Virtualizuje veškeré HW prostředky, které potřebuje pro běh.</w:t>
      </w:r>
    </w:p>
    <w:p w:rsidR="00774EEB" w:rsidRDefault="00774EEB" w:rsidP="00774EEB">
      <w:pPr>
        <w:pStyle w:val="Nadpis3"/>
        <w:rPr>
          <w:lang w:eastAsia="cs-CZ"/>
        </w:rPr>
      </w:pPr>
      <w:r>
        <w:rPr>
          <w:lang w:eastAsia="cs-CZ"/>
        </w:rPr>
        <w:t>Fyzicky</w:t>
      </w:r>
    </w:p>
    <w:p w:rsidR="00774EEB" w:rsidRDefault="00774EEB" w:rsidP="00774EEB">
      <w:pPr>
        <w:rPr>
          <w:lang w:eastAsia="cs-CZ"/>
        </w:rPr>
      </w:pPr>
      <w:r>
        <w:rPr>
          <w:lang w:eastAsia="cs-CZ"/>
        </w:rPr>
        <w:t>HDD se nejprve musí rozdělit na více primárních oddílů. Každý OS vyžaduje svůj oddíl, kde je nainstalován. Počet primárních oddílů je omezen na 4 (MBR; extended se považuje za primární)</w:t>
      </w:r>
    </w:p>
    <w:p w:rsidR="00C67542" w:rsidRPr="00DB7B88" w:rsidRDefault="00C67542" w:rsidP="00774EEB">
      <w:pPr>
        <w:rPr>
          <w:lang w:eastAsia="cs-CZ"/>
        </w:rPr>
      </w:pPr>
      <w:r>
        <w:rPr>
          <w:lang w:eastAsia="cs-CZ"/>
        </w:rPr>
        <w:t>Při instalaci Windows Multibootu se musí in</w:t>
      </w:r>
      <w:r w:rsidR="00116484">
        <w:rPr>
          <w:lang w:eastAsia="cs-CZ"/>
        </w:rPr>
        <w:t>stalovat systémy od nejstarších</w:t>
      </w:r>
    </w:p>
    <w:p w:rsidR="00774EEB" w:rsidRDefault="00774EEB" w:rsidP="00774EEB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Pomocí správce disků (gparted; parted magic; minitool partition wizard) se rozdělí HDD na požadované oddíly a velikosti</w:t>
      </w:r>
    </w:p>
    <w:p w:rsidR="00774EEB" w:rsidRDefault="00774EEB" w:rsidP="00774EEB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Instalace OS</w:t>
      </w:r>
    </w:p>
    <w:p w:rsidR="00774EEB" w:rsidRDefault="00774EEB" w:rsidP="00774EEB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(popřípadě obnova grubu; pokud je zapotřebí)</w:t>
      </w:r>
    </w:p>
    <w:p w:rsidR="00774EEB" w:rsidRDefault="00774EEB" w:rsidP="00774EEB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Který systém se má spouštět se určuje podle „flagů“</w:t>
      </w:r>
    </w:p>
    <w:p w:rsidR="00774EEB" w:rsidRDefault="00774EEB" w:rsidP="00774EEB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Oddílu, který se má spouštět se nastaví „BOOT FLAG“.</w:t>
      </w:r>
    </w:p>
    <w:p w:rsidR="00774EEB" w:rsidRPr="00EA6FE5" w:rsidRDefault="00774EEB" w:rsidP="00774EEB">
      <w:pPr>
        <w:pStyle w:val="Odstavecseseznamem"/>
        <w:numPr>
          <w:ilvl w:val="2"/>
          <w:numId w:val="6"/>
        </w:numPr>
        <w:rPr>
          <w:lang w:eastAsia="cs-CZ"/>
        </w:rPr>
      </w:pPr>
      <w:r>
        <w:rPr>
          <w:lang w:eastAsia="cs-CZ"/>
        </w:rPr>
        <w:t xml:space="preserve">Dělat to takhle pokaždé by bylo zbytečné a nepraktické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používají se boot manažery</w:t>
      </w:r>
    </w:p>
    <w:p w:rsidR="00774EEB" w:rsidRDefault="00774EEB" w:rsidP="00774EEB">
      <w:pPr>
        <w:pStyle w:val="Nadpis2"/>
        <w:rPr>
          <w:lang w:eastAsia="cs-CZ"/>
        </w:rPr>
      </w:pPr>
      <w:r>
        <w:rPr>
          <w:lang w:eastAsia="cs-CZ"/>
        </w:rPr>
        <w:t>Bootovací manažer</w:t>
      </w:r>
    </w:p>
    <w:p w:rsidR="00774EEB" w:rsidRPr="008C156E" w:rsidRDefault="00774EEB" w:rsidP="00774EEB">
      <w:pPr>
        <w:rPr>
          <w:lang w:eastAsia="cs-CZ"/>
        </w:rPr>
      </w:pPr>
      <w:r>
        <w:rPr>
          <w:lang w:eastAsia="cs-CZ"/>
        </w:rPr>
        <w:t>Zavaděč, který nahrazuje MBR, když se na disku nachází více OS.</w:t>
      </w:r>
    </w:p>
    <w:p w:rsidR="00774EEB" w:rsidRDefault="00774EEB" w:rsidP="00774EEB">
      <w:pPr>
        <w:pStyle w:val="Nadpis3"/>
        <w:rPr>
          <w:lang w:eastAsia="cs-CZ"/>
        </w:rPr>
      </w:pPr>
      <w:r>
        <w:rPr>
          <w:lang w:eastAsia="cs-CZ"/>
        </w:rPr>
        <w:t>GRUB</w:t>
      </w:r>
    </w:p>
    <w:p w:rsidR="00774EEB" w:rsidRDefault="00774EEB" w:rsidP="00774EEB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>Nejpoužívanější z linux boot managerů</w:t>
      </w:r>
    </w:p>
    <w:p w:rsidR="00774EEB" w:rsidRPr="000D3A26" w:rsidRDefault="00774EEB" w:rsidP="001C0E17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>Z</w:t>
      </w:r>
      <w:r w:rsidRPr="00E96168">
        <w:rPr>
          <w:lang w:eastAsia="cs-CZ"/>
        </w:rPr>
        <w:t>avaděč pravomocí a specifikací multibootu</w:t>
      </w:r>
    </w:p>
    <w:p w:rsidR="00774EEB" w:rsidRDefault="00774EEB" w:rsidP="00774EEB">
      <w:pPr>
        <w:pStyle w:val="Nadpis2"/>
        <w:rPr>
          <w:lang w:eastAsia="cs-CZ"/>
        </w:rPr>
      </w:pPr>
      <w:r>
        <w:rPr>
          <w:lang w:eastAsia="cs-CZ"/>
        </w:rPr>
        <w:t>Vlastnosti oddílů HDD</w:t>
      </w:r>
    </w:p>
    <w:p w:rsidR="00774EEB" w:rsidRPr="00CD070C" w:rsidRDefault="00AE626E" w:rsidP="00774EEB">
      <w:pPr>
        <w:rPr>
          <w:lang w:eastAsia="cs-CZ"/>
        </w:rPr>
      </w:pPr>
      <w:r>
        <w:rPr>
          <w:lang w:eastAsia="cs-CZ"/>
        </w:rPr>
        <w:t xml:space="preserve">Typ; souborový systém; </w:t>
      </w:r>
      <w:r w:rsidR="00F10A40">
        <w:rPr>
          <w:lang w:eastAsia="cs-CZ"/>
        </w:rPr>
        <w:t>Kapacita…</w:t>
      </w:r>
      <w:bookmarkStart w:id="0" w:name="_GoBack"/>
      <w:bookmarkEnd w:id="0"/>
    </w:p>
    <w:p w:rsidR="00774EEB" w:rsidRPr="00C024D0" w:rsidRDefault="00774EEB" w:rsidP="00774EEB">
      <w:pPr>
        <w:rPr>
          <w:lang w:eastAsia="cs-CZ"/>
        </w:rPr>
      </w:pPr>
    </w:p>
    <w:p w:rsidR="00690BF0" w:rsidRDefault="00690BF0" w:rsidP="00C808A0"/>
    <w:sectPr w:rsidR="00690BF0" w:rsidSect="00E856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01E" w:rsidRDefault="000F601E" w:rsidP="006537B9">
      <w:pPr>
        <w:spacing w:line="240" w:lineRule="auto"/>
      </w:pPr>
      <w:r>
        <w:separator/>
      </w:r>
    </w:p>
  </w:endnote>
  <w:endnote w:type="continuationSeparator" w:id="0">
    <w:p w:rsidR="000F601E" w:rsidRDefault="000F601E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46B" w:rsidRDefault="00F7146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8C" w:rsidRDefault="00774D35" w:rsidP="00266D8C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0B04A8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0B04A8" w:rsidP="00266D8C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78384330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67542">
          <w:rPr>
            <w:color w:val="7030A0"/>
          </w:rPr>
          <w:t>10. Zavedení OS, Více OS na jednom pevném disku, Bootovací manažer, Vlastnosti oddílů HDD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46B" w:rsidRDefault="00F7146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01E" w:rsidRDefault="000F601E" w:rsidP="006537B9">
      <w:pPr>
        <w:spacing w:line="240" w:lineRule="auto"/>
      </w:pPr>
      <w:r>
        <w:separator/>
      </w:r>
    </w:p>
  </w:footnote>
  <w:footnote w:type="continuationSeparator" w:id="0">
    <w:p w:rsidR="000F601E" w:rsidRDefault="000F601E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46B" w:rsidRDefault="00F7146B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0B04A8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85408540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E8561E">
          <w:rPr>
            <w:color w:val="7030A0"/>
          </w:rPr>
          <w:t>OPS - Operační Systémy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209851198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46B" w:rsidRDefault="00F7146B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96263"/>
    <w:multiLevelType w:val="multilevel"/>
    <w:tmpl w:val="B3AC6476"/>
    <w:numStyleLink w:val="Finallist"/>
  </w:abstractNum>
  <w:abstractNum w:abstractNumId="1" w15:restartNumberingAfterBreak="0">
    <w:nsid w:val="0EB576B6"/>
    <w:multiLevelType w:val="multilevel"/>
    <w:tmpl w:val="B3AC6476"/>
    <w:numStyleLink w:val="Finallist"/>
  </w:abstractNum>
  <w:abstractNum w:abstractNumId="2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3" w15:restartNumberingAfterBreak="0">
    <w:nsid w:val="15C309EF"/>
    <w:multiLevelType w:val="multilevel"/>
    <w:tmpl w:val="B3AC6476"/>
    <w:numStyleLink w:val="Finallist"/>
  </w:abstractNum>
  <w:abstractNum w:abstractNumId="4" w15:restartNumberingAfterBreak="0">
    <w:nsid w:val="33143CD3"/>
    <w:multiLevelType w:val="multilevel"/>
    <w:tmpl w:val="B3AC6476"/>
    <w:numStyleLink w:val="Finallist"/>
  </w:abstractNum>
  <w:abstractNum w:abstractNumId="5" w15:restartNumberingAfterBreak="0">
    <w:nsid w:val="54F86ED8"/>
    <w:multiLevelType w:val="multilevel"/>
    <w:tmpl w:val="B3AC6476"/>
    <w:numStyleLink w:val="Finallist"/>
  </w:abstractNum>
  <w:abstractNum w:abstractNumId="6" w15:restartNumberingAfterBreak="0">
    <w:nsid w:val="67F57BCA"/>
    <w:multiLevelType w:val="multilevel"/>
    <w:tmpl w:val="B3AC6476"/>
    <w:numStyleLink w:val="Finallist"/>
  </w:abstractNum>
  <w:abstractNum w:abstractNumId="7" w15:restartNumberingAfterBreak="0">
    <w:nsid w:val="7B886B5D"/>
    <w:multiLevelType w:val="multilevel"/>
    <w:tmpl w:val="B3AC6476"/>
    <w:numStyleLink w:val="Finallist"/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EEB"/>
    <w:rsid w:val="00076DB0"/>
    <w:rsid w:val="0008783C"/>
    <w:rsid w:val="000B04A8"/>
    <w:rsid w:val="000F601E"/>
    <w:rsid w:val="00116484"/>
    <w:rsid w:val="001B3EB7"/>
    <w:rsid w:val="001C0E17"/>
    <w:rsid w:val="00266D8C"/>
    <w:rsid w:val="002F4373"/>
    <w:rsid w:val="003E112E"/>
    <w:rsid w:val="003E17D4"/>
    <w:rsid w:val="003F0D50"/>
    <w:rsid w:val="004E221D"/>
    <w:rsid w:val="005B0DC0"/>
    <w:rsid w:val="005F0531"/>
    <w:rsid w:val="0060553A"/>
    <w:rsid w:val="006537B9"/>
    <w:rsid w:val="00690BF0"/>
    <w:rsid w:val="00704607"/>
    <w:rsid w:val="0071521E"/>
    <w:rsid w:val="00772E1B"/>
    <w:rsid w:val="00774D35"/>
    <w:rsid w:val="00774EEB"/>
    <w:rsid w:val="007B5987"/>
    <w:rsid w:val="007C7B57"/>
    <w:rsid w:val="0081654E"/>
    <w:rsid w:val="00874E0F"/>
    <w:rsid w:val="008B6395"/>
    <w:rsid w:val="00933488"/>
    <w:rsid w:val="00945582"/>
    <w:rsid w:val="00985BDB"/>
    <w:rsid w:val="0099771D"/>
    <w:rsid w:val="00A27F6E"/>
    <w:rsid w:val="00A66F70"/>
    <w:rsid w:val="00AC733C"/>
    <w:rsid w:val="00AE626E"/>
    <w:rsid w:val="00AF4A76"/>
    <w:rsid w:val="00B81E19"/>
    <w:rsid w:val="00C2196C"/>
    <w:rsid w:val="00C5306E"/>
    <w:rsid w:val="00C66B0B"/>
    <w:rsid w:val="00C67542"/>
    <w:rsid w:val="00C808A0"/>
    <w:rsid w:val="00CD2D1A"/>
    <w:rsid w:val="00DB2A4E"/>
    <w:rsid w:val="00E8561E"/>
    <w:rsid w:val="00F10A40"/>
    <w:rsid w:val="00F40896"/>
    <w:rsid w:val="00F7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C16E"/>
  <w15:chartTrackingRefBased/>
  <w15:docId w15:val="{45EF3C51-F7C6-4B36-BC31-AEFDED2B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74EEB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4E221D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774EE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774E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4.%20OPS%20-%20Virtualizace%20a%20virtu&#225;ln&#237;%20PC.doc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OPS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B7AC9-A792-44D6-A225-C050DF895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OPS.dotm</Template>
  <TotalTime>52</TotalTime>
  <Pages>2</Pages>
  <Words>364</Words>
  <Characters>2153</Characters>
  <Application>Microsoft Office Word</Application>
  <DocSecurity>0</DocSecurity>
  <Lines>17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11</vt:i4>
      </vt:variant>
    </vt:vector>
  </HeadingPairs>
  <TitlesOfParts>
    <vt:vector size="12" baseType="lpstr">
      <vt:lpstr>10. Zavedení OS, Více OS na jednom pevném disku, Bootovací manažer, Vlastnosti oddílů HDD</vt:lpstr>
      <vt:lpstr>10. Zavedení OS, Více OS na jednom pevném disku, Bootovací manažer, Vlastnosti o</vt:lpstr>
      <vt:lpstr>    Zavedení operačního systému</vt:lpstr>
      <vt:lpstr>        Bootování</vt:lpstr>
      <vt:lpstr>        Zavedení:</vt:lpstr>
      <vt:lpstr>        Média, která lze použít pro zavedení:</vt:lpstr>
      <vt:lpstr>    Více OS na jednom pevném disku</vt:lpstr>
      <vt:lpstr>        Virtuálně (viz. OPS 14)</vt:lpstr>
      <vt:lpstr>        Fyzicky</vt:lpstr>
      <vt:lpstr>    Bootovací manažer</vt:lpstr>
      <vt:lpstr>        GRUB</vt:lpstr>
      <vt:lpstr>    Vlastnosti oddílů HDD</vt:lpstr>
    </vt:vector>
  </TitlesOfParts>
  <Manager>Michal Bílek</Manager>
  <Company>BLAKKWOOD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 Zavedení OS, Více OS na jednom pevném disku, Bootovací manažer, Vlastnosti oddílů HDD</dc:title>
  <dc:subject>OPS - Operační Systémy</dc:subject>
  <dc:creator>Ash258</dc:creator>
  <cp:keywords>OPS;10</cp:keywords>
  <dc:description/>
  <cp:lastModifiedBy>Ash258</cp:lastModifiedBy>
  <cp:revision>9</cp:revision>
  <dcterms:created xsi:type="dcterms:W3CDTF">2016-05-06T11:24:00Z</dcterms:created>
  <dcterms:modified xsi:type="dcterms:W3CDTF">2016-05-07T08:25:00Z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