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93" w:rsidRDefault="00291B93" w:rsidP="00291B93">
      <w:pPr>
        <w:pStyle w:val="Nadpis1"/>
      </w:pPr>
      <w:r>
        <w:t xml:space="preserve">13. </w:t>
      </w:r>
      <w:r w:rsidRPr="00362D88">
        <w:t>Základní práce s OS Linux – terminál (základní příkazy OS)</w:t>
      </w:r>
    </w:p>
    <w:p w:rsidR="00690BF0" w:rsidRDefault="00291B93" w:rsidP="00381435">
      <w:pPr>
        <w:pStyle w:val="Nadpis2"/>
        <w:rPr>
          <w:lang w:eastAsia="cs-CZ"/>
        </w:rPr>
      </w:pPr>
      <w:r>
        <w:rPr>
          <w:lang w:eastAsia="cs-CZ"/>
        </w:rPr>
        <w:t>LINUX</w:t>
      </w:r>
    </w:p>
    <w:p w:rsidR="00FB2455" w:rsidRDefault="00233DE2" w:rsidP="00F13082">
      <w:pPr>
        <w:rPr>
          <w:lang w:eastAsia="cs-CZ"/>
        </w:rPr>
      </w:pPr>
      <w:r>
        <w:rPr>
          <w:lang w:eastAsia="cs-CZ"/>
        </w:rPr>
        <w:t>Linuxové jádro</w:t>
      </w:r>
      <w:r w:rsidR="005E3A1E">
        <w:rPr>
          <w:lang w:eastAsia="cs-CZ"/>
        </w:rPr>
        <w:t xml:space="preserve"> (</w:t>
      </w:r>
      <w:r w:rsidR="00447A3B">
        <w:rPr>
          <w:lang w:eastAsia="cs-CZ"/>
        </w:rPr>
        <w:t>otevřený standard</w:t>
      </w:r>
      <w:r w:rsidR="005E3A1E">
        <w:rPr>
          <w:lang w:eastAsia="cs-CZ"/>
        </w:rPr>
        <w:t>)</w:t>
      </w:r>
      <w:r w:rsidR="00F13082" w:rsidRPr="00F13082">
        <w:rPr>
          <w:lang w:eastAsia="cs-CZ"/>
        </w:rPr>
        <w:t>. Lin</w:t>
      </w:r>
      <w:r w:rsidR="002F59E7">
        <w:rPr>
          <w:lang w:eastAsia="cs-CZ"/>
        </w:rPr>
        <w:t xml:space="preserve">ux je šířen v podobě distribucí. </w:t>
      </w:r>
    </w:p>
    <w:p w:rsidR="00CE4214" w:rsidRDefault="00FA1EB1" w:rsidP="00FA1EB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</w:t>
      </w:r>
      <w:r w:rsidR="00CE4214">
        <w:rPr>
          <w:lang w:eastAsia="cs-CZ"/>
        </w:rPr>
        <w:t>íceuživatelský</w:t>
      </w:r>
      <w:r>
        <w:rPr>
          <w:lang w:eastAsia="cs-CZ"/>
        </w:rPr>
        <w:t>; V</w:t>
      </w:r>
      <w:r w:rsidR="00CE4214">
        <w:rPr>
          <w:lang w:eastAsia="cs-CZ"/>
        </w:rPr>
        <w:t>íceúlohový</w:t>
      </w:r>
    </w:p>
    <w:p w:rsidR="00CE4214" w:rsidRDefault="00641C30" w:rsidP="00CE421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CE4214">
        <w:rPr>
          <w:lang w:eastAsia="cs-CZ"/>
        </w:rPr>
        <w:t>odpora různých platforem</w:t>
      </w:r>
    </w:p>
    <w:p w:rsidR="00CC323A" w:rsidRDefault="00641C30" w:rsidP="00F21BB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</w:t>
      </w:r>
      <w:r w:rsidR="00CE4214">
        <w:rPr>
          <w:lang w:eastAsia="cs-CZ"/>
        </w:rPr>
        <w:t>vobodný a otevřený software</w:t>
      </w:r>
    </w:p>
    <w:p w:rsidR="001B63FD" w:rsidRDefault="001B63FD" w:rsidP="00655F02">
      <w:pPr>
        <w:pStyle w:val="Nadpis3"/>
        <w:rPr>
          <w:lang w:eastAsia="cs-CZ"/>
        </w:rPr>
      </w:pPr>
      <w:r>
        <w:rPr>
          <w:lang w:eastAsia="cs-CZ"/>
        </w:rPr>
        <w:t>Části Linux OS</w:t>
      </w:r>
    </w:p>
    <w:p w:rsidR="00CC6157" w:rsidRDefault="00841146" w:rsidP="00CC6157">
      <w:pPr>
        <w:pStyle w:val="Odstavecseseznamem"/>
        <w:numPr>
          <w:ilvl w:val="0"/>
          <w:numId w:val="3"/>
        </w:numPr>
        <w:rPr>
          <w:lang w:eastAsia="cs-CZ"/>
        </w:rPr>
      </w:pPr>
      <w:r w:rsidRPr="00841146">
        <w:rPr>
          <w:rStyle w:val="Nadpis3Char"/>
        </w:rPr>
        <w:t>J</w:t>
      </w:r>
      <w:r w:rsidR="00CC6157" w:rsidRPr="00841146">
        <w:rPr>
          <w:rStyle w:val="Nadpis3Char"/>
          <w:lang w:eastAsia="cs-CZ"/>
        </w:rPr>
        <w:t>ádro</w:t>
      </w:r>
      <w:r w:rsidR="00CC6157">
        <w:rPr>
          <w:lang w:eastAsia="cs-CZ"/>
        </w:rPr>
        <w:t xml:space="preserve"> – </w:t>
      </w:r>
      <w:r w:rsidR="00CC6157" w:rsidRPr="00841146">
        <w:rPr>
          <w:rStyle w:val="Nadpis3Char"/>
          <w:lang w:eastAsia="cs-CZ"/>
        </w:rPr>
        <w:t>KERNEL</w:t>
      </w:r>
      <w:r w:rsidR="00CC6157">
        <w:rPr>
          <w:lang w:eastAsia="cs-CZ"/>
        </w:rPr>
        <w:t xml:space="preserve"> – komunikuje přímo s</w:t>
      </w:r>
      <w:r w:rsidR="007C4247">
        <w:rPr>
          <w:lang w:eastAsia="cs-CZ"/>
        </w:rPr>
        <w:t> </w:t>
      </w:r>
      <w:r w:rsidR="00CC6157">
        <w:rPr>
          <w:lang w:eastAsia="cs-CZ"/>
        </w:rPr>
        <w:t>HW</w:t>
      </w:r>
      <w:r w:rsidR="007C4247">
        <w:rPr>
          <w:lang w:eastAsia="cs-CZ"/>
        </w:rPr>
        <w:t>;</w:t>
      </w:r>
      <w:r w:rsidR="00CC6157">
        <w:rPr>
          <w:lang w:eastAsia="cs-CZ"/>
        </w:rPr>
        <w:t xml:space="preserve"> správa operační paměti</w:t>
      </w:r>
      <w:r w:rsidR="007C4247">
        <w:rPr>
          <w:lang w:eastAsia="cs-CZ"/>
        </w:rPr>
        <w:t>;</w:t>
      </w:r>
      <w:r w:rsidR="00CC6157">
        <w:rPr>
          <w:lang w:eastAsia="cs-CZ"/>
        </w:rPr>
        <w:t xml:space="preserve"> procesů a </w:t>
      </w:r>
      <w:r w:rsidR="004E77CD">
        <w:rPr>
          <w:lang w:eastAsia="cs-CZ"/>
        </w:rPr>
        <w:t>souborů. Linux je samotné jádro</w:t>
      </w:r>
    </w:p>
    <w:p w:rsidR="00CC6157" w:rsidRDefault="00B8305D" w:rsidP="00CC615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rStyle w:val="Nadpis3Char"/>
        </w:rPr>
        <w:t>K</w:t>
      </w:r>
      <w:r w:rsidR="007C4247" w:rsidRPr="00B8305D">
        <w:rPr>
          <w:rStyle w:val="Nadpis3Char"/>
        </w:rPr>
        <w:t>nihovny</w:t>
      </w:r>
      <w:r w:rsidR="007C4247">
        <w:rPr>
          <w:lang w:eastAsia="cs-CZ"/>
        </w:rPr>
        <w:t xml:space="preserve"> – klíčová součást</w:t>
      </w:r>
      <w:r w:rsidR="004E77CD">
        <w:rPr>
          <w:lang w:eastAsia="cs-CZ"/>
        </w:rPr>
        <w:t xml:space="preserve"> systému</w:t>
      </w:r>
    </w:p>
    <w:p w:rsidR="00CC6157" w:rsidRDefault="007D5597" w:rsidP="00CC615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rStyle w:val="Nadpis3Char"/>
          <w:lang w:eastAsia="cs-CZ"/>
        </w:rPr>
        <w:t>M</w:t>
      </w:r>
      <w:r w:rsidR="00CC6157" w:rsidRPr="007D5597">
        <w:rPr>
          <w:rStyle w:val="Nadpis3Char"/>
          <w:lang w:eastAsia="cs-CZ"/>
        </w:rPr>
        <w:t>oduly</w:t>
      </w:r>
      <w:r w:rsidR="00CC6157">
        <w:rPr>
          <w:lang w:eastAsia="cs-CZ"/>
        </w:rPr>
        <w:t xml:space="preserve"> </w:t>
      </w:r>
      <w:r w:rsidR="008E6F61">
        <w:rPr>
          <w:lang w:eastAsia="cs-CZ"/>
        </w:rPr>
        <w:t>– programy pro jednotlivé funkce</w:t>
      </w:r>
    </w:p>
    <w:p w:rsidR="00480DCA" w:rsidRDefault="002B7C5E" w:rsidP="0012313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rStyle w:val="Nadpis3Char"/>
          <w:lang w:eastAsia="cs-CZ"/>
        </w:rPr>
        <w:t>D</w:t>
      </w:r>
      <w:r w:rsidR="00CC6157" w:rsidRPr="002B7C5E">
        <w:rPr>
          <w:rStyle w:val="Nadpis3Char"/>
          <w:lang w:eastAsia="cs-CZ"/>
        </w:rPr>
        <w:t>istribuce</w:t>
      </w:r>
      <w:r w:rsidR="00455F2A">
        <w:rPr>
          <w:lang w:eastAsia="cs-CZ"/>
        </w:rPr>
        <w:t xml:space="preserve"> – obsahují jádro a další programy potřebné pro spuštění, správu OS a další utility.</w:t>
      </w:r>
    </w:p>
    <w:p w:rsidR="00D458DB" w:rsidRDefault="00D458DB" w:rsidP="00FF03B7">
      <w:pPr>
        <w:pStyle w:val="Odstavecseseznamem"/>
        <w:numPr>
          <w:ilvl w:val="1"/>
          <w:numId w:val="3"/>
        </w:numPr>
        <w:rPr>
          <w:lang w:eastAsia="cs-CZ"/>
        </w:rPr>
        <w:sectPr w:rsidR="00D458DB" w:rsidSect="00E8561E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FF03B7" w:rsidRDefault="008A5AC7" w:rsidP="00FF03B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lastRenderedPageBreak/>
        <w:t>SuSe</w:t>
      </w:r>
    </w:p>
    <w:p w:rsidR="008A5AC7" w:rsidRDefault="008A5AC7" w:rsidP="00FF03B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RedHat</w:t>
      </w:r>
    </w:p>
    <w:p w:rsidR="008A5AC7" w:rsidRDefault="008A5AC7" w:rsidP="00FF03B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BSD</w:t>
      </w:r>
    </w:p>
    <w:p w:rsidR="00D458DB" w:rsidRDefault="00D458DB" w:rsidP="00D458DB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lastRenderedPageBreak/>
        <w:t>Caldera</w:t>
      </w:r>
    </w:p>
    <w:p w:rsidR="00D458DB" w:rsidRDefault="00D458DB" w:rsidP="00D458DB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Ubuntu</w:t>
      </w:r>
    </w:p>
    <w:p w:rsidR="00D458DB" w:rsidRDefault="00D458DB" w:rsidP="00D458DB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…</w:t>
      </w:r>
    </w:p>
    <w:p w:rsidR="00D458DB" w:rsidRDefault="00D458DB" w:rsidP="00480DCA">
      <w:pPr>
        <w:pStyle w:val="Nadpis2"/>
        <w:rPr>
          <w:lang w:eastAsia="cs-CZ"/>
        </w:rPr>
        <w:sectPr w:rsidR="00D458DB" w:rsidSect="00D458DB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C9562A" w:rsidRDefault="00C9562A" w:rsidP="00480DCA">
      <w:pPr>
        <w:pStyle w:val="Nadpis2"/>
        <w:rPr>
          <w:lang w:eastAsia="cs-CZ"/>
        </w:rPr>
      </w:pPr>
      <w:r>
        <w:rPr>
          <w:lang w:eastAsia="cs-CZ"/>
        </w:rPr>
        <w:lastRenderedPageBreak/>
        <w:t>Terminál</w:t>
      </w:r>
    </w:p>
    <w:p w:rsidR="00C9562A" w:rsidRDefault="00DF3F7B" w:rsidP="00C9562A">
      <w:pPr>
        <w:rPr>
          <w:lang w:eastAsia="cs-CZ"/>
        </w:rPr>
      </w:pPr>
      <w:r>
        <w:rPr>
          <w:lang w:eastAsia="cs-CZ"/>
        </w:rPr>
        <w:t>Obal</w:t>
      </w:r>
      <w:r w:rsidR="003E5E3A">
        <w:rPr>
          <w:lang w:eastAsia="cs-CZ"/>
        </w:rPr>
        <w:t>ový program</w:t>
      </w:r>
      <w:r>
        <w:rPr>
          <w:lang w:eastAsia="cs-CZ"/>
        </w:rPr>
        <w:t xml:space="preserve">, který spouští shell. </w:t>
      </w:r>
    </w:p>
    <w:p w:rsidR="004927AA" w:rsidRDefault="004927AA" w:rsidP="00655F02">
      <w:pPr>
        <w:pStyle w:val="Nadpis3"/>
        <w:rPr>
          <w:lang w:eastAsia="cs-CZ"/>
        </w:rPr>
      </w:pPr>
      <w:r>
        <w:rPr>
          <w:lang w:eastAsia="cs-CZ"/>
        </w:rPr>
        <w:t>Shell</w:t>
      </w:r>
    </w:p>
    <w:p w:rsidR="002D6F16" w:rsidRDefault="006319B6" w:rsidP="002D6F1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Příkazový interpret; </w:t>
      </w:r>
      <w:r w:rsidR="00221BAC">
        <w:rPr>
          <w:lang w:eastAsia="cs-CZ"/>
        </w:rPr>
        <w:t>Z</w:t>
      </w:r>
      <w:r w:rsidR="002D6F16">
        <w:rPr>
          <w:lang w:eastAsia="cs-CZ"/>
        </w:rPr>
        <w:t>ákladní prostředek pro komunikaci uživatele se systémem</w:t>
      </w:r>
    </w:p>
    <w:p w:rsidR="002D6F16" w:rsidRDefault="003351BB" w:rsidP="002D6F1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S</w:t>
      </w:r>
      <w:r w:rsidR="002D6F16">
        <w:rPr>
          <w:lang w:eastAsia="cs-CZ"/>
        </w:rPr>
        <w:t>hell může pracovat ve dvou režimech:</w:t>
      </w:r>
    </w:p>
    <w:p w:rsidR="002D6F16" w:rsidRDefault="003351BB" w:rsidP="003351BB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I</w:t>
      </w:r>
      <w:r w:rsidR="002D6F16">
        <w:rPr>
          <w:lang w:eastAsia="cs-CZ"/>
        </w:rPr>
        <w:t>nteraktivní režim – postupné zadávání příkazů z příkazové řádky</w:t>
      </w:r>
    </w:p>
    <w:p w:rsidR="002D6F16" w:rsidRDefault="003351BB" w:rsidP="003351BB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N</w:t>
      </w:r>
      <w:r w:rsidR="002D6F16">
        <w:rPr>
          <w:lang w:eastAsia="cs-CZ"/>
        </w:rPr>
        <w:t>einteraktivní režim – vstup příkazů je realizován ze souborů (skriptů)</w:t>
      </w:r>
    </w:p>
    <w:p w:rsidR="002D6F16" w:rsidRDefault="00CF47BC" w:rsidP="00063F23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Case-sensitive</w:t>
      </w:r>
    </w:p>
    <w:p w:rsidR="00710713" w:rsidRDefault="00EF1E26" w:rsidP="0028479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Mohou obsahovat programátorské prvky (cykly, podmínky, proměnné…)</w:t>
      </w:r>
    </w:p>
    <w:p w:rsidR="00E41778" w:rsidRDefault="00107E35" w:rsidP="00E41778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Bourne shell; Bourne-again Shell; </w:t>
      </w:r>
      <w:r w:rsidR="00750FD5">
        <w:rPr>
          <w:lang w:eastAsia="cs-CZ"/>
        </w:rPr>
        <w:t>C shell; Korn Shell</w:t>
      </w:r>
    </w:p>
    <w:p w:rsidR="00495C1B" w:rsidRDefault="00495C1B" w:rsidP="00495C1B">
      <w:pPr>
        <w:pStyle w:val="Nadpis2"/>
        <w:rPr>
          <w:lang w:eastAsia="cs-CZ"/>
        </w:rPr>
      </w:pPr>
      <w:r>
        <w:rPr>
          <w:lang w:eastAsia="cs-CZ"/>
        </w:rPr>
        <w:t>Základní příkazy</w:t>
      </w:r>
    </w:p>
    <w:p w:rsidR="0084336A" w:rsidRDefault="0033057B" w:rsidP="00655F02">
      <w:pPr>
        <w:pStyle w:val="Nadpis3"/>
      </w:pPr>
      <w:r>
        <w:t>p</w:t>
      </w:r>
      <w:r w:rsidR="00576040" w:rsidRPr="00093A70">
        <w:t>wd</w:t>
      </w:r>
    </w:p>
    <w:p w:rsidR="009A4ED4" w:rsidRDefault="0084336A" w:rsidP="009A4ED4">
      <w:r>
        <w:t>V</w:t>
      </w:r>
      <w:r w:rsidR="00576040" w:rsidRPr="00093A70">
        <w:t>ypíše absolutní cestu k aktuálnímu pracovnímu adresáři</w:t>
      </w:r>
    </w:p>
    <w:p w:rsidR="0084336A" w:rsidRDefault="0084336A" w:rsidP="00655F02">
      <w:pPr>
        <w:pStyle w:val="Nadpis3"/>
      </w:pPr>
      <w:r>
        <w:t>cd</w:t>
      </w:r>
    </w:p>
    <w:p w:rsidR="00576040" w:rsidRPr="00093A70" w:rsidRDefault="0084336A" w:rsidP="0084336A">
      <w:r>
        <w:t>Z</w:t>
      </w:r>
      <w:r w:rsidR="00576040" w:rsidRPr="00093A70">
        <w:t>měna pracovního adresáře</w:t>
      </w:r>
    </w:p>
    <w:p w:rsidR="00576040" w:rsidRPr="00D1758F" w:rsidRDefault="00576040" w:rsidP="00B94AEA">
      <w:pPr>
        <w:pStyle w:val="Bezmezer"/>
        <w:numPr>
          <w:ilvl w:val="0"/>
          <w:numId w:val="4"/>
        </w:numPr>
        <w:jc w:val="left"/>
      </w:pPr>
      <w:r w:rsidRPr="00D1758F">
        <w:rPr>
          <w:b/>
        </w:rPr>
        <w:t>Použití</w:t>
      </w:r>
      <w:r w:rsidRPr="00D1758F">
        <w:t xml:space="preserve">: </w:t>
      </w:r>
    </w:p>
    <w:p w:rsidR="00576040" w:rsidRPr="00093A70" w:rsidRDefault="004A0DE4" w:rsidP="00B94AEA">
      <w:pPr>
        <w:pStyle w:val="Bezmezer"/>
        <w:numPr>
          <w:ilvl w:val="1"/>
          <w:numId w:val="4"/>
        </w:numPr>
        <w:jc w:val="left"/>
      </w:pPr>
      <w:r>
        <w:rPr>
          <w:i/>
        </w:rPr>
        <w:t>cd  ..</w:t>
      </w:r>
      <w:r>
        <w:rPr>
          <w:i/>
        </w:rPr>
        <w:tab/>
      </w:r>
      <w:r>
        <w:t xml:space="preserve">– </w:t>
      </w:r>
      <w:r w:rsidR="00576040" w:rsidRPr="00093A70">
        <w:t>přechod do nadřazeného adresáře</w:t>
      </w:r>
    </w:p>
    <w:p w:rsidR="00576040" w:rsidRPr="00093A70" w:rsidRDefault="00576040" w:rsidP="00B94AEA">
      <w:pPr>
        <w:pStyle w:val="Bezmezer"/>
        <w:numPr>
          <w:ilvl w:val="1"/>
          <w:numId w:val="4"/>
        </w:numPr>
        <w:jc w:val="left"/>
      </w:pPr>
      <w:r w:rsidRPr="00093A70">
        <w:rPr>
          <w:i/>
        </w:rPr>
        <w:t xml:space="preserve">cd  / </w:t>
      </w:r>
      <w:r w:rsidRPr="00093A70">
        <w:t xml:space="preserve"> </w:t>
      </w:r>
      <w:r w:rsidRPr="00093A70">
        <w:tab/>
      </w:r>
      <w:r w:rsidR="004A0DE4">
        <w:t xml:space="preserve">– </w:t>
      </w:r>
      <w:r w:rsidRPr="00093A70">
        <w:t>přechod do kořenového adresáře</w:t>
      </w:r>
    </w:p>
    <w:p w:rsidR="00576040" w:rsidRPr="00093A70" w:rsidRDefault="00576040" w:rsidP="00B94AEA">
      <w:pPr>
        <w:pStyle w:val="Bezmezer"/>
        <w:numPr>
          <w:ilvl w:val="1"/>
          <w:numId w:val="4"/>
        </w:numPr>
        <w:jc w:val="left"/>
      </w:pPr>
      <w:r w:rsidRPr="00093A70">
        <w:rPr>
          <w:i/>
        </w:rPr>
        <w:t xml:space="preserve">cd  ~  </w:t>
      </w:r>
      <w:r w:rsidRPr="00093A70">
        <w:rPr>
          <w:i/>
        </w:rPr>
        <w:tab/>
      </w:r>
      <w:r w:rsidR="004A0DE4">
        <w:t xml:space="preserve">– </w:t>
      </w:r>
      <w:r w:rsidRPr="00093A70">
        <w:t>přechod</w:t>
      </w:r>
      <w:r w:rsidR="00185100">
        <w:t xml:space="preserve"> do domovského adresáře</w:t>
      </w:r>
      <w:r w:rsidRPr="00093A70">
        <w:t xml:space="preserve">  </w:t>
      </w:r>
    </w:p>
    <w:p w:rsidR="00AC787C" w:rsidRDefault="00576040" w:rsidP="00B94AEA">
      <w:pPr>
        <w:pStyle w:val="Bezmezer"/>
        <w:numPr>
          <w:ilvl w:val="1"/>
          <w:numId w:val="4"/>
        </w:numPr>
        <w:jc w:val="left"/>
      </w:pPr>
      <w:r w:rsidRPr="00093A70">
        <w:rPr>
          <w:i/>
        </w:rPr>
        <w:t>cd  /bin</w:t>
      </w:r>
      <w:r w:rsidRPr="00093A70">
        <w:rPr>
          <w:i/>
        </w:rPr>
        <w:tab/>
      </w:r>
      <w:r w:rsidR="004A0DE4">
        <w:t xml:space="preserve">– </w:t>
      </w:r>
      <w:r w:rsidRPr="00093A70">
        <w:t>přechod do adresáře bin v kořenovém adresáři</w:t>
      </w:r>
    </w:p>
    <w:p w:rsidR="001D388F" w:rsidRDefault="001D388F" w:rsidP="00655F02">
      <w:pPr>
        <w:pStyle w:val="Nadpis3"/>
      </w:pPr>
      <w:r>
        <w:lastRenderedPageBreak/>
        <w:t>ls</w:t>
      </w:r>
    </w:p>
    <w:p w:rsidR="00576040" w:rsidRPr="00093A70" w:rsidRDefault="001D388F" w:rsidP="001D388F">
      <w:r>
        <w:t>V</w:t>
      </w:r>
      <w:r w:rsidR="00576040">
        <w:t xml:space="preserve">ýpis obsahu </w:t>
      </w:r>
      <w:r w:rsidR="00576040" w:rsidRPr="00093A70">
        <w:t>adresáře</w:t>
      </w:r>
    </w:p>
    <w:p w:rsidR="00576040" w:rsidRPr="00093A70" w:rsidRDefault="00576040" w:rsidP="00576040">
      <w:pPr>
        <w:pStyle w:val="Bezmezer"/>
        <w:numPr>
          <w:ilvl w:val="0"/>
          <w:numId w:val="4"/>
        </w:numPr>
        <w:jc w:val="left"/>
        <w:rPr>
          <w:rFonts w:cs="Arial"/>
        </w:rPr>
      </w:pPr>
      <w:r>
        <w:rPr>
          <w:rFonts w:cs="Arial"/>
          <w:b/>
        </w:rPr>
        <w:t>P</w:t>
      </w:r>
      <w:r w:rsidRPr="00D1758F">
        <w:rPr>
          <w:rFonts w:cs="Arial"/>
          <w:b/>
        </w:rPr>
        <w:t>oužití</w:t>
      </w:r>
      <w:r w:rsidRPr="00093A70">
        <w:rPr>
          <w:rFonts w:cs="Arial"/>
        </w:rPr>
        <w:t>:</w:t>
      </w:r>
    </w:p>
    <w:p w:rsidR="00576040" w:rsidRPr="0000697E" w:rsidRDefault="00962E59" w:rsidP="008065D3">
      <w:pPr>
        <w:pStyle w:val="Bezmezer"/>
        <w:numPr>
          <w:ilvl w:val="1"/>
          <w:numId w:val="4"/>
        </w:numPr>
        <w:tabs>
          <w:tab w:val="left" w:pos="3544"/>
        </w:tabs>
        <w:jc w:val="left"/>
        <w:rPr>
          <w:rFonts w:cs="Arial"/>
        </w:rPr>
      </w:pPr>
      <w:r>
        <w:rPr>
          <w:rFonts w:cs="Arial"/>
          <w:i/>
        </w:rPr>
        <w:t>ls</w:t>
      </w:r>
      <w:r w:rsidR="008065D3">
        <w:rPr>
          <w:rFonts w:cs="Arial"/>
          <w:i/>
        </w:rPr>
        <w:tab/>
      </w:r>
    </w:p>
    <w:p w:rsidR="00576040" w:rsidRPr="00093A70" w:rsidRDefault="00576040" w:rsidP="008065D3">
      <w:pPr>
        <w:pStyle w:val="Bezmezer"/>
        <w:numPr>
          <w:ilvl w:val="1"/>
          <w:numId w:val="4"/>
        </w:numPr>
        <w:tabs>
          <w:tab w:val="left" w:pos="3544"/>
        </w:tabs>
        <w:jc w:val="left"/>
        <w:rPr>
          <w:rFonts w:cs="Arial"/>
        </w:rPr>
      </w:pPr>
      <w:r w:rsidRPr="00093A70">
        <w:rPr>
          <w:rFonts w:cs="Arial"/>
          <w:i/>
        </w:rPr>
        <w:t>ls –al</w:t>
      </w:r>
      <w:r w:rsidR="008065D3">
        <w:rPr>
          <w:rFonts w:cs="Arial"/>
          <w:i/>
        </w:rPr>
        <w:tab/>
      </w:r>
      <w:r w:rsidR="00CF2AD8">
        <w:t>–</w:t>
      </w:r>
      <w:r w:rsidRPr="00093A70">
        <w:rPr>
          <w:rFonts w:cs="Arial"/>
        </w:rPr>
        <w:t xml:space="preserve"> dlouhý výpis aktuálního adresáře včetně skrytých souborů</w:t>
      </w:r>
    </w:p>
    <w:p w:rsidR="00576040" w:rsidRPr="00093A70" w:rsidRDefault="00576040" w:rsidP="008065D3">
      <w:pPr>
        <w:pStyle w:val="Bezmezer"/>
        <w:numPr>
          <w:ilvl w:val="1"/>
          <w:numId w:val="4"/>
        </w:numPr>
        <w:tabs>
          <w:tab w:val="left" w:pos="3544"/>
        </w:tabs>
        <w:jc w:val="left"/>
        <w:rPr>
          <w:rFonts w:cs="Arial"/>
        </w:rPr>
      </w:pPr>
      <w:r w:rsidRPr="00093A70">
        <w:rPr>
          <w:rFonts w:cs="Arial"/>
          <w:i/>
        </w:rPr>
        <w:t>ls -l /etc/sysconfig</w:t>
      </w:r>
      <w:r w:rsidR="008065D3">
        <w:rPr>
          <w:rFonts w:cs="Arial"/>
        </w:rPr>
        <w:tab/>
      </w:r>
      <w:r w:rsidR="00CF2AD8">
        <w:t>–</w:t>
      </w:r>
      <w:r w:rsidRPr="00093A70">
        <w:rPr>
          <w:rFonts w:cs="Arial"/>
        </w:rPr>
        <w:t xml:space="preserve"> dlouhý výpis adresáře /etc/sysconfig</w:t>
      </w:r>
    </w:p>
    <w:p w:rsidR="00576040" w:rsidRPr="00093A70" w:rsidRDefault="008065D3" w:rsidP="008065D3">
      <w:pPr>
        <w:pStyle w:val="Bezmezer"/>
        <w:numPr>
          <w:ilvl w:val="1"/>
          <w:numId w:val="4"/>
        </w:numPr>
        <w:tabs>
          <w:tab w:val="left" w:pos="3544"/>
        </w:tabs>
        <w:jc w:val="left"/>
        <w:rPr>
          <w:rFonts w:cs="Arial"/>
        </w:rPr>
      </w:pPr>
      <w:r>
        <w:rPr>
          <w:rFonts w:cs="Arial"/>
          <w:i/>
        </w:rPr>
        <w:t>ls -l  | more</w:t>
      </w:r>
      <w:r>
        <w:rPr>
          <w:rFonts w:cs="Arial"/>
          <w:i/>
        </w:rPr>
        <w:tab/>
      </w:r>
      <w:r w:rsidR="00CF2AD8">
        <w:t>–</w:t>
      </w:r>
      <w:r w:rsidR="00576040" w:rsidRPr="00093A70">
        <w:rPr>
          <w:rFonts w:cs="Arial"/>
        </w:rPr>
        <w:t xml:space="preserve"> odstránkování</w:t>
      </w:r>
      <w:r w:rsidR="00E75AAE">
        <w:rPr>
          <w:rFonts w:cs="Arial"/>
        </w:rPr>
        <w:t xml:space="preserve"> výpisu</w:t>
      </w:r>
    </w:p>
    <w:p w:rsidR="00576040" w:rsidRPr="00093A70" w:rsidRDefault="00576040" w:rsidP="008065D3">
      <w:pPr>
        <w:pStyle w:val="Bezmezer"/>
        <w:numPr>
          <w:ilvl w:val="1"/>
          <w:numId w:val="4"/>
        </w:numPr>
        <w:tabs>
          <w:tab w:val="left" w:pos="3544"/>
        </w:tabs>
        <w:jc w:val="left"/>
        <w:rPr>
          <w:rFonts w:cs="Arial"/>
        </w:rPr>
      </w:pPr>
      <w:r w:rsidRPr="00093A70">
        <w:rPr>
          <w:rFonts w:cs="Arial"/>
        </w:rPr>
        <w:t>Místo příkazu more</w:t>
      </w:r>
      <w:r w:rsidR="00857288">
        <w:rPr>
          <w:rFonts w:cs="Arial"/>
        </w:rPr>
        <w:t>,</w:t>
      </w:r>
      <w:r w:rsidRPr="00093A70">
        <w:rPr>
          <w:rFonts w:cs="Arial"/>
        </w:rPr>
        <w:t xml:space="preserve"> lze pro odstránkování použít i příkaz less</w:t>
      </w:r>
    </w:p>
    <w:p w:rsidR="000D0C96" w:rsidRDefault="000D0C96" w:rsidP="00655F02">
      <w:pPr>
        <w:pStyle w:val="Nadpis3"/>
      </w:pPr>
      <w:r>
        <w:t>mkdir</w:t>
      </w:r>
    </w:p>
    <w:p w:rsidR="00576040" w:rsidRPr="00093A70" w:rsidRDefault="000D0C96" w:rsidP="000D0C96">
      <w:r>
        <w:rPr>
          <w:bCs/>
        </w:rPr>
        <w:t>V</w:t>
      </w:r>
      <w:r w:rsidR="00576040" w:rsidRPr="00093A70">
        <w:t>ytvoření adresáře</w:t>
      </w:r>
    </w:p>
    <w:p w:rsidR="00576040" w:rsidRPr="00093A70" w:rsidRDefault="00576040" w:rsidP="00576040">
      <w:pPr>
        <w:pStyle w:val="Bezmezer"/>
        <w:numPr>
          <w:ilvl w:val="0"/>
          <w:numId w:val="4"/>
        </w:numPr>
        <w:jc w:val="left"/>
      </w:pPr>
      <w:r w:rsidRPr="00D1758F">
        <w:rPr>
          <w:b/>
        </w:rPr>
        <w:t>Použití:</w:t>
      </w:r>
    </w:p>
    <w:p w:rsidR="00576040" w:rsidRPr="00093A70" w:rsidRDefault="00944A28" w:rsidP="00E9063E">
      <w:pPr>
        <w:pStyle w:val="Bezmezer"/>
        <w:numPr>
          <w:ilvl w:val="1"/>
          <w:numId w:val="4"/>
        </w:numPr>
        <w:tabs>
          <w:tab w:val="left" w:pos="3969"/>
        </w:tabs>
        <w:jc w:val="left"/>
      </w:pPr>
      <w:r>
        <w:rPr>
          <w:i/>
        </w:rPr>
        <w:t>mkdir cosi</w:t>
      </w:r>
      <w:r w:rsidR="00E9063E">
        <w:rPr>
          <w:i/>
        </w:rPr>
        <w:tab/>
      </w:r>
      <w:r w:rsidR="00E9063E">
        <w:t>–</w:t>
      </w:r>
      <w:r w:rsidR="00576040" w:rsidRPr="00093A70">
        <w:t xml:space="preserve"> vytvoří v akt</w:t>
      </w:r>
      <w:r w:rsidR="006F22F8">
        <w:t>uálním adresáři podadresář</w:t>
      </w:r>
    </w:p>
    <w:p w:rsidR="00576040" w:rsidRPr="00093A70" w:rsidRDefault="00576040" w:rsidP="00E9063E">
      <w:pPr>
        <w:pStyle w:val="Bezmezer"/>
        <w:numPr>
          <w:ilvl w:val="1"/>
          <w:numId w:val="4"/>
        </w:numPr>
        <w:tabs>
          <w:tab w:val="left" w:pos="3969"/>
        </w:tabs>
        <w:jc w:val="left"/>
        <w:rPr>
          <w:i/>
        </w:rPr>
      </w:pPr>
      <w:r w:rsidRPr="00093A70">
        <w:rPr>
          <w:i/>
        </w:rPr>
        <w:t>mk</w:t>
      </w:r>
      <w:r w:rsidR="00E9063E">
        <w:rPr>
          <w:i/>
        </w:rPr>
        <w:t>dir ./home/student1</w:t>
      </w:r>
      <w:r w:rsidR="00E9063E">
        <w:rPr>
          <w:i/>
        </w:rPr>
        <w:tab/>
      </w:r>
      <w:r w:rsidR="00E9063E">
        <w:t>–</w:t>
      </w:r>
      <w:r w:rsidRPr="00093A70">
        <w:t xml:space="preserve"> vytvoří nový podadresář </w:t>
      </w:r>
      <w:r w:rsidRPr="00093A70">
        <w:rPr>
          <w:i/>
        </w:rPr>
        <w:t xml:space="preserve">student1 </w:t>
      </w:r>
      <w:r w:rsidRPr="00093A70">
        <w:t xml:space="preserve">v adresáři </w:t>
      </w:r>
      <w:r w:rsidRPr="00093A70">
        <w:rPr>
          <w:i/>
        </w:rPr>
        <w:t>home</w:t>
      </w:r>
    </w:p>
    <w:p w:rsidR="00576040" w:rsidRPr="00093A70" w:rsidRDefault="00931A70" w:rsidP="00655F02">
      <w:pPr>
        <w:pStyle w:val="Nadpis3"/>
      </w:pPr>
      <w:r>
        <w:t>rmdir</w:t>
      </w:r>
    </w:p>
    <w:p w:rsidR="00576040" w:rsidRPr="00093A70" w:rsidRDefault="00931A70" w:rsidP="00931A70">
      <w:r w:rsidRPr="00826589">
        <w:t>R</w:t>
      </w:r>
      <w:r w:rsidR="00A73CC8">
        <w:t xml:space="preserve">ušení </w:t>
      </w:r>
      <w:r w:rsidR="00576040" w:rsidRPr="00093A70">
        <w:t>adresář</w:t>
      </w:r>
      <w:r w:rsidR="00D909D5">
        <w:t>e</w:t>
      </w:r>
      <w:r w:rsidR="00CD1471">
        <w:t xml:space="preserve"> (</w:t>
      </w:r>
      <w:r w:rsidR="00576040" w:rsidRPr="00093A70">
        <w:t>musí být prázdný)</w:t>
      </w:r>
    </w:p>
    <w:p w:rsidR="00576040" w:rsidRPr="00D1758F" w:rsidRDefault="00576040" w:rsidP="00576040">
      <w:pPr>
        <w:pStyle w:val="Bezmezer"/>
        <w:numPr>
          <w:ilvl w:val="0"/>
          <w:numId w:val="4"/>
        </w:numPr>
        <w:jc w:val="left"/>
        <w:rPr>
          <w:b/>
        </w:rPr>
      </w:pPr>
      <w:r w:rsidRPr="00D1758F">
        <w:rPr>
          <w:b/>
        </w:rPr>
        <w:t>Použití:</w:t>
      </w:r>
    </w:p>
    <w:p w:rsidR="00576040" w:rsidRPr="00093A70" w:rsidRDefault="00576040" w:rsidP="004937F2">
      <w:pPr>
        <w:pStyle w:val="Bezmezer"/>
        <w:numPr>
          <w:ilvl w:val="1"/>
          <w:numId w:val="4"/>
        </w:numPr>
        <w:tabs>
          <w:tab w:val="left" w:pos="3686"/>
        </w:tabs>
        <w:jc w:val="left"/>
      </w:pPr>
      <w:r w:rsidRPr="00093A70">
        <w:rPr>
          <w:i/>
        </w:rPr>
        <w:t>rmdir pokus</w:t>
      </w:r>
      <w:r w:rsidR="00BA653E">
        <w:tab/>
      </w:r>
      <w:r w:rsidR="00BA653E">
        <w:t>–</w:t>
      </w:r>
      <w:r w:rsidR="00BA653E">
        <w:t xml:space="preserve"> </w:t>
      </w:r>
      <w:r w:rsidRPr="00093A70">
        <w:t>odstraní prázdný adresář pokus z aktuálního adresáře</w:t>
      </w:r>
    </w:p>
    <w:p w:rsidR="00576040" w:rsidRPr="00093A70" w:rsidRDefault="00576040" w:rsidP="004937F2">
      <w:pPr>
        <w:pStyle w:val="Bezmezer"/>
        <w:numPr>
          <w:ilvl w:val="1"/>
          <w:numId w:val="4"/>
        </w:numPr>
        <w:tabs>
          <w:tab w:val="left" w:pos="3686"/>
        </w:tabs>
        <w:jc w:val="left"/>
      </w:pPr>
      <w:r w:rsidRPr="00093A70">
        <w:rPr>
          <w:i/>
        </w:rPr>
        <w:t>rmdir /home/student1</w:t>
      </w:r>
      <w:r w:rsidR="004937F2">
        <w:tab/>
      </w:r>
      <w:r w:rsidRPr="00093A70">
        <w:t>– odstraní adresář student1</w:t>
      </w:r>
    </w:p>
    <w:p w:rsidR="00576040" w:rsidRDefault="00576040" w:rsidP="00521BDF">
      <w:pPr>
        <w:pStyle w:val="Bezmezer"/>
        <w:numPr>
          <w:ilvl w:val="1"/>
          <w:numId w:val="4"/>
        </w:numPr>
        <w:tabs>
          <w:tab w:val="left" w:pos="3686"/>
        </w:tabs>
        <w:jc w:val="left"/>
      </w:pPr>
      <w:r w:rsidRPr="00093A70">
        <w:rPr>
          <w:i/>
        </w:rPr>
        <w:t>rm –r  adresář</w:t>
      </w:r>
      <w:r w:rsidR="004937F2">
        <w:tab/>
      </w:r>
      <w:r w:rsidR="004937F2">
        <w:t>–</w:t>
      </w:r>
      <w:r w:rsidR="004937F2">
        <w:t xml:space="preserve"> odstraní neprázdný </w:t>
      </w:r>
      <w:r w:rsidR="00B6469F">
        <w:t>a</w:t>
      </w:r>
      <w:r w:rsidR="004937F2">
        <w:t>dresář</w:t>
      </w:r>
    </w:p>
    <w:p w:rsidR="001341B9" w:rsidRPr="00521BDF" w:rsidRDefault="001341B9" w:rsidP="00655F02">
      <w:pPr>
        <w:pStyle w:val="Nadpis3"/>
        <w:rPr>
          <w:rFonts w:cstheme="minorBidi"/>
        </w:rPr>
      </w:pPr>
      <w:r>
        <w:t>cp</w:t>
      </w:r>
    </w:p>
    <w:p w:rsidR="00576040" w:rsidRPr="00093A70" w:rsidRDefault="001341B9" w:rsidP="001341B9">
      <w:r>
        <w:t>Ko</w:t>
      </w:r>
      <w:r w:rsidR="00576040" w:rsidRPr="00093A70">
        <w:t>pírování souborů a adresářů</w:t>
      </w:r>
    </w:p>
    <w:p w:rsidR="00576040" w:rsidRPr="00D1758F" w:rsidRDefault="00576040" w:rsidP="00576040">
      <w:pPr>
        <w:pStyle w:val="Bezmezer"/>
        <w:numPr>
          <w:ilvl w:val="0"/>
          <w:numId w:val="4"/>
        </w:numPr>
        <w:jc w:val="left"/>
        <w:rPr>
          <w:b/>
        </w:rPr>
      </w:pPr>
      <w:r w:rsidRPr="00D1758F">
        <w:rPr>
          <w:b/>
        </w:rPr>
        <w:t>Použití:</w:t>
      </w:r>
    </w:p>
    <w:p w:rsidR="00576040" w:rsidRPr="00093A70" w:rsidRDefault="00576040" w:rsidP="007C43CA">
      <w:pPr>
        <w:pStyle w:val="Bezmezer"/>
        <w:numPr>
          <w:ilvl w:val="1"/>
          <w:numId w:val="4"/>
        </w:numPr>
        <w:tabs>
          <w:tab w:val="left" w:pos="3119"/>
        </w:tabs>
        <w:jc w:val="left"/>
      </w:pPr>
      <w:r w:rsidRPr="00093A70">
        <w:rPr>
          <w:i/>
        </w:rPr>
        <w:t xml:space="preserve">cp  zdroj  cíl </w:t>
      </w:r>
      <w:r w:rsidR="007C43CA">
        <w:tab/>
      </w:r>
      <w:r w:rsidR="00E0219D">
        <w:t>–</w:t>
      </w:r>
      <w:r w:rsidR="007C43CA">
        <w:t xml:space="preserve"> </w:t>
      </w:r>
      <w:r w:rsidRPr="00093A70">
        <w:t>lze kopírovat i více souborů najednou</w:t>
      </w:r>
    </w:p>
    <w:p w:rsidR="00576040" w:rsidRPr="00093A70" w:rsidRDefault="00E0219D" w:rsidP="007C43CA">
      <w:pPr>
        <w:pStyle w:val="Bezmezer"/>
        <w:numPr>
          <w:ilvl w:val="1"/>
          <w:numId w:val="4"/>
        </w:numPr>
        <w:tabs>
          <w:tab w:val="left" w:pos="3119"/>
        </w:tabs>
        <w:jc w:val="left"/>
      </w:pPr>
      <w:r>
        <w:rPr>
          <w:i/>
        </w:rPr>
        <w:t>cp –R zdroj  cíl</w:t>
      </w:r>
      <w:r>
        <w:rPr>
          <w:i/>
        </w:rPr>
        <w:tab/>
      </w:r>
      <w:r>
        <w:t>–</w:t>
      </w:r>
      <w:r>
        <w:t xml:space="preserve"> </w:t>
      </w:r>
      <w:r w:rsidR="00576040" w:rsidRPr="00093A70">
        <w:t xml:space="preserve">kopíruje adresáře i s obsahem </w:t>
      </w:r>
    </w:p>
    <w:p w:rsidR="00576040" w:rsidRDefault="00576040" w:rsidP="00B76A2D">
      <w:pPr>
        <w:pStyle w:val="Bezmezer"/>
        <w:numPr>
          <w:ilvl w:val="1"/>
          <w:numId w:val="4"/>
        </w:numPr>
        <w:tabs>
          <w:tab w:val="left" w:pos="3119"/>
        </w:tabs>
        <w:jc w:val="left"/>
      </w:pPr>
      <w:r w:rsidRPr="00093A70">
        <w:rPr>
          <w:i/>
        </w:rPr>
        <w:t>cp –a zdroj cíl</w:t>
      </w:r>
      <w:r w:rsidR="00E0219D">
        <w:t xml:space="preserve"> </w:t>
      </w:r>
      <w:r w:rsidR="00E0219D">
        <w:tab/>
      </w:r>
      <w:r w:rsidR="00E0219D">
        <w:t>–</w:t>
      </w:r>
      <w:r w:rsidR="00263269">
        <w:t xml:space="preserve"> </w:t>
      </w:r>
      <w:r w:rsidRPr="00093A70">
        <w:t>při kopírování zachová strukturu a atributy objektů</w:t>
      </w:r>
    </w:p>
    <w:p w:rsidR="00B76A2D" w:rsidRPr="00D1758F" w:rsidRDefault="00B76A2D" w:rsidP="00655F02">
      <w:pPr>
        <w:pStyle w:val="Nadpis3"/>
      </w:pPr>
      <w:r>
        <w:t>touch</w:t>
      </w:r>
    </w:p>
    <w:p w:rsidR="00576040" w:rsidRPr="00093A70" w:rsidRDefault="00B76A2D" w:rsidP="00E03895">
      <w:r>
        <w:t>Vy</w:t>
      </w:r>
      <w:r w:rsidR="00576040" w:rsidRPr="00093A70">
        <w:t>tvoření souboru nebo jeho aktualizace (pokud soubor existuje)</w:t>
      </w:r>
    </w:p>
    <w:p w:rsidR="00576040" w:rsidRPr="00D1758F" w:rsidRDefault="00576040" w:rsidP="00576040">
      <w:pPr>
        <w:pStyle w:val="Bezmezer"/>
        <w:numPr>
          <w:ilvl w:val="0"/>
          <w:numId w:val="4"/>
        </w:numPr>
        <w:jc w:val="left"/>
        <w:rPr>
          <w:b/>
        </w:rPr>
      </w:pPr>
      <w:r w:rsidRPr="00D1758F">
        <w:rPr>
          <w:b/>
        </w:rPr>
        <w:t>Použití:</w:t>
      </w:r>
    </w:p>
    <w:p w:rsidR="00576040" w:rsidRDefault="00576040" w:rsidP="00E03895">
      <w:pPr>
        <w:pStyle w:val="Bezmezer"/>
        <w:numPr>
          <w:ilvl w:val="1"/>
          <w:numId w:val="4"/>
        </w:numPr>
        <w:jc w:val="left"/>
        <w:rPr>
          <w:i/>
        </w:rPr>
      </w:pPr>
      <w:r w:rsidRPr="00093A70">
        <w:rPr>
          <w:i/>
        </w:rPr>
        <w:t>touch  pokus.txt</w:t>
      </w:r>
    </w:p>
    <w:p w:rsidR="005827D4" w:rsidRPr="00E03895" w:rsidRDefault="005827D4" w:rsidP="00655F02">
      <w:pPr>
        <w:pStyle w:val="Nadpis3"/>
        <w:rPr>
          <w:rFonts w:cstheme="minorBidi"/>
        </w:rPr>
      </w:pPr>
      <w:r>
        <w:t>rm</w:t>
      </w:r>
    </w:p>
    <w:p w:rsidR="00576040" w:rsidRPr="00093A70" w:rsidRDefault="005827D4" w:rsidP="005827D4">
      <w:r>
        <w:t>Od</w:t>
      </w:r>
      <w:r w:rsidR="00576040" w:rsidRPr="00093A70">
        <w:t>stranění souboru</w:t>
      </w:r>
    </w:p>
    <w:p w:rsidR="00576040" w:rsidRPr="00D1758F" w:rsidRDefault="00576040" w:rsidP="00576040">
      <w:pPr>
        <w:pStyle w:val="Bezmezer"/>
        <w:numPr>
          <w:ilvl w:val="0"/>
          <w:numId w:val="4"/>
        </w:numPr>
        <w:jc w:val="left"/>
        <w:rPr>
          <w:b/>
        </w:rPr>
      </w:pPr>
      <w:r w:rsidRPr="00D1758F">
        <w:rPr>
          <w:b/>
        </w:rPr>
        <w:t>Použití:</w:t>
      </w:r>
    </w:p>
    <w:p w:rsidR="00576040" w:rsidRPr="00093A70" w:rsidRDefault="00576040" w:rsidP="00576040">
      <w:pPr>
        <w:pStyle w:val="Bezmezer"/>
        <w:numPr>
          <w:ilvl w:val="1"/>
          <w:numId w:val="4"/>
        </w:numPr>
        <w:jc w:val="left"/>
      </w:pPr>
      <w:r w:rsidRPr="00093A70">
        <w:rPr>
          <w:i/>
        </w:rPr>
        <w:t>rm  soubor1 soubor2 soubor3</w:t>
      </w:r>
      <w:r w:rsidRPr="00093A70">
        <w:t xml:space="preserve"> </w:t>
      </w:r>
      <w:r w:rsidR="005827D4">
        <w:t>–</w:t>
      </w:r>
      <w:r w:rsidRPr="00093A70">
        <w:t xml:space="preserve"> smaže</w:t>
      </w:r>
      <w:r w:rsidR="005827D4">
        <w:t xml:space="preserve"> </w:t>
      </w:r>
      <w:r w:rsidRPr="00093A70">
        <w:t xml:space="preserve"> všechny vypsané soubory</w:t>
      </w:r>
    </w:p>
    <w:p w:rsidR="00576040" w:rsidRDefault="00576040" w:rsidP="00576040">
      <w:pPr>
        <w:pStyle w:val="Bezmezer"/>
        <w:numPr>
          <w:ilvl w:val="1"/>
          <w:numId w:val="4"/>
        </w:numPr>
        <w:jc w:val="left"/>
      </w:pPr>
      <w:r w:rsidRPr="00093A70">
        <w:rPr>
          <w:i/>
        </w:rPr>
        <w:t>rm –r adresar</w:t>
      </w:r>
      <w:r w:rsidRPr="00093A70">
        <w:t xml:space="preserve"> – smaže plný adresář</w:t>
      </w:r>
      <w:r w:rsidR="00A66003">
        <w:t>¨</w:t>
      </w:r>
    </w:p>
    <w:p w:rsidR="00576040" w:rsidRPr="00A66003" w:rsidRDefault="00A66003" w:rsidP="00655F02">
      <w:pPr>
        <w:pStyle w:val="Nadpis3"/>
      </w:pPr>
      <w:r>
        <w:t>mv</w:t>
      </w:r>
    </w:p>
    <w:p w:rsidR="00576040" w:rsidRPr="00093A70" w:rsidRDefault="00A66003" w:rsidP="00A66003">
      <w:r>
        <w:t>Př</w:t>
      </w:r>
      <w:r w:rsidR="00576040" w:rsidRPr="00093A70">
        <w:t>ejmenování či přesun souboru nebo adresáře</w:t>
      </w:r>
    </w:p>
    <w:p w:rsidR="00576040" w:rsidRPr="00D1758F" w:rsidRDefault="00576040" w:rsidP="00576040">
      <w:pPr>
        <w:pStyle w:val="Bezmezer"/>
        <w:numPr>
          <w:ilvl w:val="0"/>
          <w:numId w:val="4"/>
        </w:numPr>
        <w:jc w:val="left"/>
        <w:rPr>
          <w:b/>
        </w:rPr>
      </w:pPr>
      <w:r w:rsidRPr="00D1758F">
        <w:rPr>
          <w:b/>
        </w:rPr>
        <w:t>Použití</w:t>
      </w:r>
      <w:r>
        <w:rPr>
          <w:b/>
        </w:rPr>
        <w:t>:</w:t>
      </w:r>
    </w:p>
    <w:p w:rsidR="00576040" w:rsidRPr="00093A70" w:rsidRDefault="00576040" w:rsidP="00576040">
      <w:pPr>
        <w:pStyle w:val="Bezmezer"/>
        <w:numPr>
          <w:ilvl w:val="1"/>
          <w:numId w:val="4"/>
        </w:numPr>
        <w:jc w:val="left"/>
      </w:pPr>
      <w:r w:rsidRPr="00093A70">
        <w:rPr>
          <w:i/>
        </w:rPr>
        <w:t>mv  /cesta1/stare_jmeno_souboru  /cesta2/nove_jmeno_souboru</w:t>
      </w:r>
      <w:r w:rsidRPr="00093A70">
        <w:t xml:space="preserve"> – přesune a současně přejmenuje soubor</w:t>
      </w:r>
    </w:p>
    <w:p w:rsidR="001319E5" w:rsidRDefault="00216B15" w:rsidP="00216B15">
      <w:pPr>
        <w:pStyle w:val="Bezmezer"/>
        <w:numPr>
          <w:ilvl w:val="2"/>
          <w:numId w:val="4"/>
        </w:numPr>
        <w:jc w:val="left"/>
      </w:pPr>
      <w:r>
        <w:t>J</w:t>
      </w:r>
      <w:r w:rsidR="00576040" w:rsidRPr="00093A70">
        <w:t>e-li v cílové cestě jako poslední jméno adresáře, soubor se pouze přesune</w:t>
      </w:r>
    </w:p>
    <w:p w:rsidR="0016622E" w:rsidRDefault="0016622E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4433EA" w:rsidRDefault="009355B8" w:rsidP="004433EA">
      <w:pPr>
        <w:pStyle w:val="Nadpis2"/>
      </w:pPr>
      <w:r>
        <w:t>Práce s textovými</w:t>
      </w:r>
      <w:r w:rsidR="004433EA">
        <w:t xml:space="preserve"> soubory</w:t>
      </w:r>
    </w:p>
    <w:p w:rsidR="00F55E08" w:rsidRDefault="00F55E08" w:rsidP="00F55E08">
      <w:pPr>
        <w:pStyle w:val="Odstavecseseznamem"/>
        <w:numPr>
          <w:ilvl w:val="0"/>
          <w:numId w:val="15"/>
        </w:numPr>
      </w:pPr>
      <w:r>
        <w:t>Všechny konfigurační soubory a skripty v Linuxu jsou textové</w:t>
      </w:r>
    </w:p>
    <w:p w:rsidR="00F55E08" w:rsidRDefault="00F55E08" w:rsidP="00F55E08">
      <w:pPr>
        <w:pStyle w:val="Odstavecseseznamem"/>
        <w:numPr>
          <w:ilvl w:val="0"/>
          <w:numId w:val="15"/>
        </w:numPr>
      </w:pPr>
      <w:r>
        <w:t xml:space="preserve">K úpravám textových </w:t>
      </w:r>
      <w:r>
        <w:t>souborů slouží textové editory:</w:t>
      </w:r>
      <w:r>
        <w:t xml:space="preserve"> </w:t>
      </w:r>
    </w:p>
    <w:p w:rsidR="003C7EE7" w:rsidRDefault="003C7EE7" w:rsidP="00F55E08">
      <w:pPr>
        <w:pStyle w:val="Odstavecseseznamem"/>
        <w:numPr>
          <w:ilvl w:val="1"/>
          <w:numId w:val="15"/>
        </w:numPr>
        <w:sectPr w:rsidR="003C7EE7" w:rsidSect="00D458DB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F55E08" w:rsidRDefault="00F55E08" w:rsidP="00F55E08">
      <w:pPr>
        <w:pStyle w:val="Odstavecseseznamem"/>
        <w:numPr>
          <w:ilvl w:val="1"/>
          <w:numId w:val="15"/>
        </w:numPr>
      </w:pPr>
      <w:r>
        <w:t>vi</w:t>
      </w:r>
    </w:p>
    <w:p w:rsidR="00CF3359" w:rsidRDefault="00CF3359" w:rsidP="00CF3359">
      <w:pPr>
        <w:pStyle w:val="Odstavecseseznamem"/>
        <w:numPr>
          <w:ilvl w:val="1"/>
          <w:numId w:val="15"/>
        </w:numPr>
      </w:pPr>
      <w:r>
        <w:t>nano</w:t>
      </w:r>
    </w:p>
    <w:p w:rsidR="00F55E08" w:rsidRDefault="00F55E08" w:rsidP="00F55E08">
      <w:pPr>
        <w:pStyle w:val="Odstavecseseznamem"/>
        <w:numPr>
          <w:ilvl w:val="1"/>
          <w:numId w:val="15"/>
        </w:numPr>
      </w:pPr>
      <w:r>
        <w:t>joe</w:t>
      </w:r>
    </w:p>
    <w:p w:rsidR="00F55E08" w:rsidRDefault="00F55E08" w:rsidP="00F55E08">
      <w:pPr>
        <w:pStyle w:val="Odstavecseseznamem"/>
        <w:numPr>
          <w:ilvl w:val="1"/>
          <w:numId w:val="15"/>
        </w:numPr>
      </w:pPr>
      <w:r>
        <w:t>…</w:t>
      </w:r>
    </w:p>
    <w:p w:rsidR="003C7EE7" w:rsidRDefault="003C7EE7" w:rsidP="00F55E08">
      <w:pPr>
        <w:sectPr w:rsidR="003C7EE7" w:rsidSect="003C7EE7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156B9D" w:rsidRDefault="00156B9D" w:rsidP="00156B9D">
      <w:pPr>
        <w:pStyle w:val="Nadpis3"/>
      </w:pPr>
      <w:r>
        <w:t>grep</w:t>
      </w:r>
    </w:p>
    <w:p w:rsidR="00F55E08" w:rsidRDefault="00156B9D" w:rsidP="00F55E08">
      <w:r>
        <w:t>P</w:t>
      </w:r>
      <w:r w:rsidR="00F55E08">
        <w:t>rohledává uvedené soubory a hledá zadanou část textu</w:t>
      </w:r>
    </w:p>
    <w:p w:rsidR="007A3AB5" w:rsidRDefault="00F55E08" w:rsidP="007A3AB5">
      <w:pPr>
        <w:pStyle w:val="Odstavecseseznamem"/>
        <w:numPr>
          <w:ilvl w:val="0"/>
          <w:numId w:val="17"/>
        </w:numPr>
      </w:pPr>
      <w:r w:rsidRPr="00515AA6">
        <w:rPr>
          <w:rStyle w:val="Nadpis3Char"/>
        </w:rPr>
        <w:t>Použití</w:t>
      </w:r>
      <w:r>
        <w:t>:</w:t>
      </w:r>
    </w:p>
    <w:p w:rsidR="009B3872" w:rsidRDefault="00F55E08" w:rsidP="00596468">
      <w:pPr>
        <w:pStyle w:val="Odstavecseseznamem"/>
        <w:numPr>
          <w:ilvl w:val="1"/>
          <w:numId w:val="17"/>
        </w:numPr>
        <w:tabs>
          <w:tab w:val="left" w:pos="4536"/>
        </w:tabs>
      </w:pPr>
      <w:r>
        <w:t xml:space="preserve">grep  hledany_text  soubor </w:t>
      </w:r>
      <w:r w:rsidR="006C3EF3">
        <w:tab/>
      </w:r>
      <w:r>
        <w:t>– prohledá</w:t>
      </w:r>
      <w:r w:rsidR="004E2489">
        <w:t>ní</w:t>
      </w:r>
      <w:r>
        <w:t xml:space="preserve"> soubor</w:t>
      </w:r>
      <w:r w:rsidR="004E2489">
        <w:t>u a vypsání řádků</w:t>
      </w:r>
      <w:r>
        <w:t>, na který</w:t>
      </w:r>
      <w:r w:rsidR="005413F9">
        <w:t>ch se nachází zadaný text</w:t>
      </w:r>
    </w:p>
    <w:p w:rsidR="0019516D" w:rsidRDefault="00F55E08" w:rsidP="00596468">
      <w:pPr>
        <w:pStyle w:val="Odstavecseseznamem"/>
        <w:numPr>
          <w:ilvl w:val="1"/>
          <w:numId w:val="17"/>
        </w:numPr>
        <w:tabs>
          <w:tab w:val="left" w:pos="4536"/>
        </w:tabs>
      </w:pPr>
      <w:r>
        <w:t xml:space="preserve">grep ´hledany retezec´ soubor </w:t>
      </w:r>
      <w:r w:rsidR="006C3EF3">
        <w:tab/>
      </w:r>
      <w:r w:rsidR="00F5253B">
        <w:t>–</w:t>
      </w:r>
      <w:r>
        <w:t xml:space="preserve"> </w:t>
      </w:r>
      <w:r w:rsidR="0035598C">
        <w:t>p</w:t>
      </w:r>
      <w:r w:rsidR="002C4F1B">
        <w:t xml:space="preserve">okud obsahuj </w:t>
      </w:r>
      <w:r>
        <w:t>me</w:t>
      </w:r>
      <w:r w:rsidR="0019516D">
        <w:t>zery, musí být omezen apostrofy</w:t>
      </w:r>
    </w:p>
    <w:p w:rsidR="00596468" w:rsidRDefault="002115F3" w:rsidP="00596468">
      <w:pPr>
        <w:pStyle w:val="Odstavecseseznamem"/>
        <w:numPr>
          <w:ilvl w:val="1"/>
          <w:numId w:val="17"/>
        </w:numPr>
        <w:tabs>
          <w:tab w:val="left" w:pos="4536"/>
        </w:tabs>
      </w:pPr>
      <w:r>
        <w:t xml:space="preserve">grep –i hledany_text soubor </w:t>
      </w:r>
      <w:r w:rsidR="006C3EF3">
        <w:tab/>
      </w:r>
      <w:r>
        <w:t xml:space="preserve">– </w:t>
      </w:r>
      <w:r w:rsidR="00F55E08">
        <w:t xml:space="preserve">nerozlišování velikosti písmen </w:t>
      </w:r>
    </w:p>
    <w:p w:rsidR="00CF3693" w:rsidRDefault="00F55E08" w:rsidP="00CF3693">
      <w:pPr>
        <w:pStyle w:val="Odstavecseseznamem"/>
        <w:numPr>
          <w:ilvl w:val="1"/>
          <w:numId w:val="17"/>
        </w:numPr>
        <w:tabs>
          <w:tab w:val="left" w:pos="4536"/>
        </w:tabs>
      </w:pPr>
      <w:r>
        <w:t xml:space="preserve">grep – l hledany_text *  </w:t>
      </w:r>
      <w:r w:rsidR="006C3EF3">
        <w:tab/>
      </w:r>
      <w:r w:rsidR="006C3EF3">
        <w:t>–</w:t>
      </w:r>
      <w:r>
        <w:t xml:space="preserve"> zobrazí, ve kterých souborech se nachází hledaný text</w:t>
      </w:r>
    </w:p>
    <w:p w:rsidR="009F12AE" w:rsidRDefault="00F55E08" w:rsidP="009F12AE">
      <w:pPr>
        <w:pStyle w:val="Odstavecseseznamem"/>
        <w:numPr>
          <w:ilvl w:val="1"/>
          <w:numId w:val="17"/>
        </w:numPr>
        <w:tabs>
          <w:tab w:val="left" w:pos="4536"/>
        </w:tabs>
      </w:pPr>
      <w:r>
        <w:t xml:space="preserve">grep –v hledany_text soubor </w:t>
      </w:r>
      <w:r w:rsidR="009F12AE">
        <w:tab/>
      </w:r>
      <w:r>
        <w:t>– vypíše řádky, které neobsahují hledaný text</w:t>
      </w:r>
    </w:p>
    <w:p w:rsidR="0016622E" w:rsidRDefault="009F12AE" w:rsidP="00E867CB">
      <w:pPr>
        <w:pStyle w:val="Odstavecseseznamem"/>
        <w:numPr>
          <w:ilvl w:val="1"/>
          <w:numId w:val="17"/>
        </w:numPr>
        <w:tabs>
          <w:tab w:val="left" w:pos="4536"/>
        </w:tabs>
      </w:pPr>
      <w:r>
        <w:t>grep –n hledany_text soubor</w:t>
      </w:r>
      <w:r>
        <w:tab/>
      </w:r>
      <w:r>
        <w:t>–</w:t>
      </w:r>
      <w:r w:rsidR="00F55E08">
        <w:t xml:space="preserve"> vypíše jméno souboru a číslo nalezeného  řádku</w:t>
      </w:r>
    </w:p>
    <w:p w:rsidR="00663620" w:rsidRDefault="00AF5099" w:rsidP="00663620">
      <w:pPr>
        <w:pStyle w:val="Nadpis2"/>
      </w:pPr>
      <w:r>
        <w:t>Midnight commander</w:t>
      </w:r>
    </w:p>
    <w:p w:rsidR="00663620" w:rsidRDefault="00663620" w:rsidP="00B3652C">
      <w:pPr>
        <w:pStyle w:val="Odstavecseseznamem"/>
        <w:numPr>
          <w:ilvl w:val="0"/>
          <w:numId w:val="19"/>
        </w:numPr>
      </w:pPr>
      <w:r>
        <w:t>Správ</w:t>
      </w:r>
      <w:r>
        <w:t>ce</w:t>
      </w:r>
      <w:r w:rsidR="00B3652C">
        <w:t xml:space="preserve"> souborů</w:t>
      </w:r>
    </w:p>
    <w:p w:rsidR="00545871" w:rsidRDefault="00B3652C" w:rsidP="009B7628">
      <w:pPr>
        <w:pStyle w:val="Odstavecseseznamem"/>
        <w:numPr>
          <w:ilvl w:val="0"/>
          <w:numId w:val="19"/>
        </w:numPr>
      </w:pPr>
      <w:r>
        <w:t>Vlastní integrovaný editor (F4; mcedit)</w:t>
      </w:r>
    </w:p>
    <w:p w:rsidR="00DD705F" w:rsidRDefault="00DD705F" w:rsidP="00DD705F">
      <w:pPr>
        <w:pStyle w:val="Nadpis2"/>
      </w:pPr>
      <w:r>
        <w:t>Systém uživatelů</w:t>
      </w:r>
    </w:p>
    <w:p w:rsidR="0039770D" w:rsidRDefault="00AB7F29" w:rsidP="00752E78">
      <w:pPr>
        <w:pStyle w:val="Odstavecseseznamem"/>
        <w:numPr>
          <w:ilvl w:val="0"/>
          <w:numId w:val="20"/>
        </w:numPr>
      </w:pPr>
      <w:r>
        <w:t>K</w:t>
      </w:r>
      <w:r w:rsidR="00DD705F">
        <w:t>aždý program běží pod určitým uživatelem, každý soubor j</w:t>
      </w:r>
      <w:r w:rsidR="0039770D">
        <w:t>e vlastněn některým uživatelem</w:t>
      </w:r>
    </w:p>
    <w:p w:rsidR="00DA3885" w:rsidRDefault="00DD705F" w:rsidP="00752E78">
      <w:pPr>
        <w:pStyle w:val="Odstavecseseznamem"/>
        <w:numPr>
          <w:ilvl w:val="0"/>
          <w:numId w:val="20"/>
        </w:numPr>
      </w:pPr>
      <w:r>
        <w:t>Každý uživatel má svoje jed</w:t>
      </w:r>
      <w:r w:rsidR="00DA3885">
        <w:t>inečné identifikační číslo UID</w:t>
      </w:r>
    </w:p>
    <w:p w:rsidR="00564B5B" w:rsidRDefault="00DD705F" w:rsidP="00564B5B">
      <w:pPr>
        <w:pStyle w:val="Odstavecseseznamem"/>
        <w:numPr>
          <w:ilvl w:val="0"/>
          <w:numId w:val="20"/>
        </w:numPr>
      </w:pPr>
      <w:r>
        <w:t>Pro snazší přiřazování práv uživatelům jsou zavedeny skupiny, uživatel může být členem více skupin, ale jednu m</w:t>
      </w:r>
      <w:r w:rsidR="00BA51BB">
        <w:t>á vždy nastavenu jako základní</w:t>
      </w:r>
    </w:p>
    <w:p w:rsidR="00564B5B" w:rsidRDefault="00DD705F" w:rsidP="00564B5B">
      <w:pPr>
        <w:pStyle w:val="Odstavecseseznamem"/>
        <w:numPr>
          <w:ilvl w:val="0"/>
          <w:numId w:val="20"/>
        </w:numPr>
      </w:pPr>
      <w:r>
        <w:t>Uživatel s UID 0 – root</w:t>
      </w:r>
    </w:p>
    <w:p w:rsidR="00564B5B" w:rsidRDefault="00DD705F" w:rsidP="00564B5B">
      <w:pPr>
        <w:pStyle w:val="Odstavecseseznamem"/>
        <w:numPr>
          <w:ilvl w:val="0"/>
          <w:numId w:val="20"/>
        </w:numPr>
      </w:pPr>
      <w:r>
        <w:t>Uživatel s UID 1 – 500 – systémový uživatel</w:t>
      </w:r>
    </w:p>
    <w:p w:rsidR="00DD705F" w:rsidRDefault="00DD705F" w:rsidP="00564B5B">
      <w:pPr>
        <w:pStyle w:val="Odstavecseseznamem"/>
        <w:numPr>
          <w:ilvl w:val="0"/>
          <w:numId w:val="20"/>
        </w:numPr>
      </w:pPr>
      <w:r>
        <w:t>Uživatel s UID &gt; 500 – uživatelský účet</w:t>
      </w:r>
    </w:p>
    <w:p w:rsidR="00DD705F" w:rsidRDefault="00252FC0" w:rsidP="00517210">
      <w:pPr>
        <w:pStyle w:val="Nadpis5"/>
      </w:pPr>
      <w:r>
        <w:t>Příkazy</w:t>
      </w:r>
    </w:p>
    <w:p w:rsidR="002A1FB1" w:rsidRDefault="001600F8" w:rsidP="001600F8">
      <w:pPr>
        <w:pStyle w:val="Odstavecseseznamem"/>
        <w:numPr>
          <w:ilvl w:val="0"/>
          <w:numId w:val="22"/>
        </w:numPr>
        <w:tabs>
          <w:tab w:val="left" w:pos="2977"/>
        </w:tabs>
      </w:pPr>
      <w:r>
        <w:t>Whoami</w:t>
      </w:r>
      <w:r>
        <w:tab/>
      </w:r>
      <w:r>
        <w:t>–</w:t>
      </w:r>
      <w:r w:rsidR="00DD705F">
        <w:t xml:space="preserve"> vypíše aktuální identifikaci (login) uživatele</w:t>
      </w:r>
    </w:p>
    <w:p w:rsidR="002A1FB1" w:rsidRDefault="001600F8" w:rsidP="001600F8">
      <w:pPr>
        <w:pStyle w:val="Odstavecseseznamem"/>
        <w:numPr>
          <w:ilvl w:val="0"/>
          <w:numId w:val="22"/>
        </w:numPr>
        <w:tabs>
          <w:tab w:val="left" w:pos="2977"/>
        </w:tabs>
      </w:pPr>
      <w:r>
        <w:t>who</w:t>
      </w:r>
      <w:r>
        <w:tab/>
      </w:r>
      <w:r>
        <w:t>–</w:t>
      </w:r>
      <w:r w:rsidR="00DD705F">
        <w:t xml:space="preserve"> vypíše seznam všech uživatelů na systému</w:t>
      </w:r>
    </w:p>
    <w:p w:rsidR="002A1FB1" w:rsidRDefault="001600F8" w:rsidP="001600F8">
      <w:pPr>
        <w:pStyle w:val="Odstavecseseznamem"/>
        <w:numPr>
          <w:ilvl w:val="0"/>
          <w:numId w:val="22"/>
        </w:numPr>
        <w:tabs>
          <w:tab w:val="left" w:pos="2977"/>
        </w:tabs>
      </w:pPr>
      <w:r>
        <w:t>w</w:t>
      </w:r>
      <w:r>
        <w:tab/>
      </w:r>
      <w:r>
        <w:t>–</w:t>
      </w:r>
      <w:r w:rsidR="00DD705F">
        <w:t xml:space="preserve"> vypíše seznam všech uživatelů a jejich spuštěné procesy</w:t>
      </w:r>
    </w:p>
    <w:p w:rsidR="002A1FB1" w:rsidRDefault="001600F8" w:rsidP="001600F8">
      <w:pPr>
        <w:pStyle w:val="Odstavecseseznamem"/>
        <w:numPr>
          <w:ilvl w:val="0"/>
          <w:numId w:val="22"/>
        </w:numPr>
        <w:tabs>
          <w:tab w:val="left" w:pos="2977"/>
        </w:tabs>
      </w:pPr>
      <w:r>
        <w:t>finger uživatel</w:t>
      </w:r>
      <w:r>
        <w:tab/>
      </w:r>
      <w:r>
        <w:t>–</w:t>
      </w:r>
      <w:r w:rsidR="00DD705F">
        <w:t xml:space="preserve"> vypíše informace o uživateli</w:t>
      </w:r>
    </w:p>
    <w:p w:rsidR="00BE3322" w:rsidRDefault="001600F8" w:rsidP="001600F8">
      <w:pPr>
        <w:pStyle w:val="Odstavecseseznamem"/>
        <w:numPr>
          <w:ilvl w:val="0"/>
          <w:numId w:val="22"/>
        </w:numPr>
        <w:tabs>
          <w:tab w:val="left" w:pos="2977"/>
        </w:tabs>
      </w:pPr>
      <w:r>
        <w:t>su uživatel</w:t>
      </w:r>
      <w:r>
        <w:tab/>
      </w:r>
      <w:r>
        <w:t>–</w:t>
      </w:r>
      <w:r w:rsidR="00DD705F">
        <w:t xml:space="preserve"> nastaví aktuálního uživatele (žádá heslo)</w:t>
      </w:r>
    </w:p>
    <w:p w:rsidR="00DD705F" w:rsidRDefault="00DD705F" w:rsidP="001600F8">
      <w:pPr>
        <w:pStyle w:val="Odstavecseseznamem"/>
        <w:numPr>
          <w:ilvl w:val="0"/>
          <w:numId w:val="22"/>
        </w:numPr>
        <w:tabs>
          <w:tab w:val="left" w:pos="2977"/>
        </w:tabs>
      </w:pPr>
      <w:r>
        <w:t>passwd</w:t>
      </w:r>
      <w:r w:rsidR="002A1FB1">
        <w:t xml:space="preserve"> uživatel</w:t>
      </w:r>
      <w:r w:rsidR="001600F8">
        <w:tab/>
      </w:r>
      <w:r w:rsidR="001600F8">
        <w:t>–</w:t>
      </w:r>
      <w:r>
        <w:t xml:space="preserve"> změna hesla </w:t>
      </w:r>
    </w:p>
    <w:p w:rsidR="00DD705F" w:rsidRPr="00545871" w:rsidRDefault="00DD705F" w:rsidP="00DD705F">
      <w:bookmarkStart w:id="0" w:name="_GoBack"/>
      <w:bookmarkEnd w:id="0"/>
    </w:p>
    <w:sectPr w:rsidR="00DD705F" w:rsidRPr="00545871" w:rsidSect="00D458DB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F1" w:rsidRDefault="00BE4CF1" w:rsidP="006537B9">
      <w:pPr>
        <w:spacing w:line="240" w:lineRule="auto"/>
      </w:pPr>
      <w:r>
        <w:separator/>
      </w:r>
    </w:p>
  </w:endnote>
  <w:endnote w:type="continuationSeparator" w:id="0">
    <w:p w:rsidR="00BE4CF1" w:rsidRDefault="00BE4CF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8C" w:rsidRDefault="00774D35" w:rsidP="00266D8C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42665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42665" w:rsidP="00266D8C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7838433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1435">
          <w:rPr>
            <w:color w:val="7030A0"/>
          </w:rPr>
          <w:t>13. Základní práce s OS Linux – terminál (základní příkazy OS)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F1" w:rsidRDefault="00BE4CF1" w:rsidP="006537B9">
      <w:pPr>
        <w:spacing w:line="240" w:lineRule="auto"/>
      </w:pPr>
      <w:r>
        <w:separator/>
      </w:r>
    </w:p>
  </w:footnote>
  <w:footnote w:type="continuationSeparator" w:id="0">
    <w:p w:rsidR="00BE4CF1" w:rsidRDefault="00BE4CF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42665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8540854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61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09851198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951"/>
    <w:multiLevelType w:val="hybridMultilevel"/>
    <w:tmpl w:val="AF3C29E2"/>
    <w:lvl w:ilvl="0" w:tplc="76F4E85C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CC0674"/>
    <w:multiLevelType w:val="hybridMultilevel"/>
    <w:tmpl w:val="6E16C7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981"/>
    <w:multiLevelType w:val="multilevel"/>
    <w:tmpl w:val="B3AC6476"/>
    <w:numStyleLink w:val="Finallist"/>
  </w:abstractNum>
  <w:abstractNum w:abstractNumId="3" w15:restartNumberingAfterBreak="0">
    <w:nsid w:val="0F7F1AEA"/>
    <w:multiLevelType w:val="hybridMultilevel"/>
    <w:tmpl w:val="6D3AE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5" w15:restartNumberingAfterBreak="0">
    <w:nsid w:val="182F7BBB"/>
    <w:multiLevelType w:val="multilevel"/>
    <w:tmpl w:val="B3AC6476"/>
    <w:numStyleLink w:val="Finallist"/>
  </w:abstractNum>
  <w:abstractNum w:abstractNumId="6" w15:restartNumberingAfterBreak="0">
    <w:nsid w:val="1C192475"/>
    <w:multiLevelType w:val="hybridMultilevel"/>
    <w:tmpl w:val="BE8814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167D"/>
    <w:multiLevelType w:val="multilevel"/>
    <w:tmpl w:val="B3AC6476"/>
    <w:numStyleLink w:val="Finallist"/>
  </w:abstractNum>
  <w:abstractNum w:abstractNumId="8" w15:restartNumberingAfterBreak="0">
    <w:nsid w:val="2E617DFB"/>
    <w:multiLevelType w:val="hybridMultilevel"/>
    <w:tmpl w:val="3A9A9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1744D"/>
    <w:multiLevelType w:val="multilevel"/>
    <w:tmpl w:val="B3AC6476"/>
    <w:numStyleLink w:val="Finallist"/>
  </w:abstractNum>
  <w:abstractNum w:abstractNumId="10" w15:restartNumberingAfterBreak="0">
    <w:nsid w:val="3CAF5422"/>
    <w:multiLevelType w:val="hybridMultilevel"/>
    <w:tmpl w:val="576C60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73389"/>
    <w:multiLevelType w:val="hybridMultilevel"/>
    <w:tmpl w:val="1BAE5C90"/>
    <w:lvl w:ilvl="0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E3423F"/>
    <w:multiLevelType w:val="hybridMultilevel"/>
    <w:tmpl w:val="49DAC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77611"/>
    <w:multiLevelType w:val="hybridMultilevel"/>
    <w:tmpl w:val="C79409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F788F"/>
    <w:multiLevelType w:val="multilevel"/>
    <w:tmpl w:val="B3AC6476"/>
    <w:numStyleLink w:val="Finallist"/>
  </w:abstractNum>
  <w:abstractNum w:abstractNumId="15" w15:restartNumberingAfterBreak="0">
    <w:nsid w:val="65330F29"/>
    <w:multiLevelType w:val="multilevel"/>
    <w:tmpl w:val="B3AC6476"/>
    <w:numStyleLink w:val="Finallist"/>
  </w:abstractNum>
  <w:abstractNum w:abstractNumId="16" w15:restartNumberingAfterBreak="0">
    <w:nsid w:val="66A93C53"/>
    <w:multiLevelType w:val="multilevel"/>
    <w:tmpl w:val="B3AC6476"/>
    <w:numStyleLink w:val="Finallist"/>
  </w:abstractNum>
  <w:abstractNum w:abstractNumId="17" w15:restartNumberingAfterBreak="0">
    <w:nsid w:val="69CC7909"/>
    <w:multiLevelType w:val="hybridMultilevel"/>
    <w:tmpl w:val="8754246C"/>
    <w:lvl w:ilvl="0" w:tplc="5240BB8C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342D43"/>
    <w:multiLevelType w:val="multilevel"/>
    <w:tmpl w:val="B3AC6476"/>
    <w:numStyleLink w:val="Finallist"/>
  </w:abstractNum>
  <w:abstractNum w:abstractNumId="19" w15:restartNumberingAfterBreak="0">
    <w:nsid w:val="7B5F45F3"/>
    <w:multiLevelType w:val="hybridMultilevel"/>
    <w:tmpl w:val="978A1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C1912"/>
    <w:multiLevelType w:val="hybridMultilevel"/>
    <w:tmpl w:val="0114A282"/>
    <w:lvl w:ilvl="0" w:tplc="6D280C1C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EB542DA"/>
    <w:multiLevelType w:val="hybridMultilevel"/>
    <w:tmpl w:val="D250F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9"/>
  </w:num>
  <w:num w:numId="9">
    <w:abstractNumId w:val="12"/>
  </w:num>
  <w:num w:numId="10">
    <w:abstractNumId w:val="13"/>
  </w:num>
  <w:num w:numId="11">
    <w:abstractNumId w:val="21"/>
  </w:num>
  <w:num w:numId="12">
    <w:abstractNumId w:val="1"/>
  </w:num>
  <w:num w:numId="13">
    <w:abstractNumId w:val="10"/>
  </w:num>
  <w:num w:numId="14">
    <w:abstractNumId w:val="11"/>
  </w:num>
  <w:num w:numId="15">
    <w:abstractNumId w:val="9"/>
  </w:num>
  <w:num w:numId="16">
    <w:abstractNumId w:val="0"/>
  </w:num>
  <w:num w:numId="17">
    <w:abstractNumId w:val="7"/>
  </w:num>
  <w:num w:numId="18">
    <w:abstractNumId w:val="17"/>
  </w:num>
  <w:num w:numId="19">
    <w:abstractNumId w:val="5"/>
  </w:num>
  <w:num w:numId="20">
    <w:abstractNumId w:val="16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93"/>
    <w:rsid w:val="00063F23"/>
    <w:rsid w:val="00071283"/>
    <w:rsid w:val="00076DB0"/>
    <w:rsid w:val="0008783C"/>
    <w:rsid w:val="000D0C96"/>
    <w:rsid w:val="00107E35"/>
    <w:rsid w:val="0012313E"/>
    <w:rsid w:val="001319E5"/>
    <w:rsid w:val="001341B9"/>
    <w:rsid w:val="00156B9D"/>
    <w:rsid w:val="001600F8"/>
    <w:rsid w:val="0016622E"/>
    <w:rsid w:val="00185100"/>
    <w:rsid w:val="0019516D"/>
    <w:rsid w:val="001B3EB7"/>
    <w:rsid w:val="001B63FD"/>
    <w:rsid w:val="001D388F"/>
    <w:rsid w:val="002115F3"/>
    <w:rsid w:val="00216B15"/>
    <w:rsid w:val="00221BAC"/>
    <w:rsid w:val="00233DE2"/>
    <w:rsid w:val="00252FC0"/>
    <w:rsid w:val="002577C5"/>
    <w:rsid w:val="00263269"/>
    <w:rsid w:val="00266D8C"/>
    <w:rsid w:val="00284795"/>
    <w:rsid w:val="00291B93"/>
    <w:rsid w:val="002A1FB1"/>
    <w:rsid w:val="002B7C5E"/>
    <w:rsid w:val="002C4F1B"/>
    <w:rsid w:val="002D6F16"/>
    <w:rsid w:val="002F4373"/>
    <w:rsid w:val="002F59E7"/>
    <w:rsid w:val="00304F15"/>
    <w:rsid w:val="0033057B"/>
    <w:rsid w:val="003351BB"/>
    <w:rsid w:val="003415A7"/>
    <w:rsid w:val="0035598C"/>
    <w:rsid w:val="00381435"/>
    <w:rsid w:val="0039770D"/>
    <w:rsid w:val="003C7EE7"/>
    <w:rsid w:val="003E112E"/>
    <w:rsid w:val="003E17D4"/>
    <w:rsid w:val="003E5E3A"/>
    <w:rsid w:val="004433EA"/>
    <w:rsid w:val="00447A3B"/>
    <w:rsid w:val="00455F2A"/>
    <w:rsid w:val="0045754E"/>
    <w:rsid w:val="00480DCA"/>
    <w:rsid w:val="004927AA"/>
    <w:rsid w:val="004937F2"/>
    <w:rsid w:val="00495C1B"/>
    <w:rsid w:val="004A0DE4"/>
    <w:rsid w:val="004C7639"/>
    <w:rsid w:val="004E221D"/>
    <w:rsid w:val="004E2489"/>
    <w:rsid w:val="004E77CD"/>
    <w:rsid w:val="00515AA6"/>
    <w:rsid w:val="005164AB"/>
    <w:rsid w:val="00517210"/>
    <w:rsid w:val="00521BDF"/>
    <w:rsid w:val="005413F9"/>
    <w:rsid w:val="00545871"/>
    <w:rsid w:val="00555B9D"/>
    <w:rsid w:val="005612B7"/>
    <w:rsid w:val="00564B5B"/>
    <w:rsid w:val="00576040"/>
    <w:rsid w:val="005827D4"/>
    <w:rsid w:val="00596468"/>
    <w:rsid w:val="005B024C"/>
    <w:rsid w:val="005B0DC0"/>
    <w:rsid w:val="005B692A"/>
    <w:rsid w:val="005E3A1E"/>
    <w:rsid w:val="005F0531"/>
    <w:rsid w:val="0060553A"/>
    <w:rsid w:val="00620DDB"/>
    <w:rsid w:val="006319B6"/>
    <w:rsid w:val="00641C30"/>
    <w:rsid w:val="006537B9"/>
    <w:rsid w:val="00655F02"/>
    <w:rsid w:val="00663620"/>
    <w:rsid w:val="00690BF0"/>
    <w:rsid w:val="00695A73"/>
    <w:rsid w:val="006C3EF3"/>
    <w:rsid w:val="006F22F8"/>
    <w:rsid w:val="00704607"/>
    <w:rsid w:val="00710713"/>
    <w:rsid w:val="0071521E"/>
    <w:rsid w:val="00742665"/>
    <w:rsid w:val="00750FD5"/>
    <w:rsid w:val="00752E78"/>
    <w:rsid w:val="00755C64"/>
    <w:rsid w:val="00772E1B"/>
    <w:rsid w:val="00774D35"/>
    <w:rsid w:val="00781DCD"/>
    <w:rsid w:val="007975F8"/>
    <w:rsid w:val="007A3AB5"/>
    <w:rsid w:val="007B5987"/>
    <w:rsid w:val="007C4247"/>
    <w:rsid w:val="007C43CA"/>
    <w:rsid w:val="007C7B57"/>
    <w:rsid w:val="007D5597"/>
    <w:rsid w:val="007E78F4"/>
    <w:rsid w:val="008065D3"/>
    <w:rsid w:val="0081654E"/>
    <w:rsid w:val="00816AC8"/>
    <w:rsid w:val="00826589"/>
    <w:rsid w:val="00841146"/>
    <w:rsid w:val="0084336A"/>
    <w:rsid w:val="00853E2A"/>
    <w:rsid w:val="00857288"/>
    <w:rsid w:val="00861B49"/>
    <w:rsid w:val="00874E0F"/>
    <w:rsid w:val="008A5AC7"/>
    <w:rsid w:val="008B6395"/>
    <w:rsid w:val="008E6F61"/>
    <w:rsid w:val="008F66E7"/>
    <w:rsid w:val="00931A70"/>
    <w:rsid w:val="00933488"/>
    <w:rsid w:val="009355B8"/>
    <w:rsid w:val="00944A28"/>
    <w:rsid w:val="00945582"/>
    <w:rsid w:val="00955967"/>
    <w:rsid w:val="00962E59"/>
    <w:rsid w:val="00985BDB"/>
    <w:rsid w:val="0099771D"/>
    <w:rsid w:val="009A4ED4"/>
    <w:rsid w:val="009B3872"/>
    <w:rsid w:val="009B7628"/>
    <w:rsid w:val="009F12AE"/>
    <w:rsid w:val="00A27F6E"/>
    <w:rsid w:val="00A37819"/>
    <w:rsid w:val="00A40DED"/>
    <w:rsid w:val="00A62AF9"/>
    <w:rsid w:val="00A66003"/>
    <w:rsid w:val="00A66F70"/>
    <w:rsid w:val="00A73CC8"/>
    <w:rsid w:val="00AB7F29"/>
    <w:rsid w:val="00AC733C"/>
    <w:rsid w:val="00AC787C"/>
    <w:rsid w:val="00AF5099"/>
    <w:rsid w:val="00B3652C"/>
    <w:rsid w:val="00B60ABC"/>
    <w:rsid w:val="00B6469F"/>
    <w:rsid w:val="00B76A2D"/>
    <w:rsid w:val="00B82885"/>
    <w:rsid w:val="00B8305D"/>
    <w:rsid w:val="00B94AEA"/>
    <w:rsid w:val="00BA51BB"/>
    <w:rsid w:val="00BA653E"/>
    <w:rsid w:val="00BE3322"/>
    <w:rsid w:val="00BE4862"/>
    <w:rsid w:val="00BE4CF1"/>
    <w:rsid w:val="00BF4F04"/>
    <w:rsid w:val="00C20693"/>
    <w:rsid w:val="00C2196C"/>
    <w:rsid w:val="00C5306E"/>
    <w:rsid w:val="00C66B0B"/>
    <w:rsid w:val="00C70D6F"/>
    <w:rsid w:val="00C733A7"/>
    <w:rsid w:val="00C808A0"/>
    <w:rsid w:val="00C9562A"/>
    <w:rsid w:val="00CC323A"/>
    <w:rsid w:val="00CC6157"/>
    <w:rsid w:val="00CD1471"/>
    <w:rsid w:val="00CD2D1A"/>
    <w:rsid w:val="00CD3A9D"/>
    <w:rsid w:val="00CD69D0"/>
    <w:rsid w:val="00CE4214"/>
    <w:rsid w:val="00CF2AD8"/>
    <w:rsid w:val="00CF3359"/>
    <w:rsid w:val="00CF3693"/>
    <w:rsid w:val="00CF47BC"/>
    <w:rsid w:val="00D25F2F"/>
    <w:rsid w:val="00D30175"/>
    <w:rsid w:val="00D458DB"/>
    <w:rsid w:val="00D858B3"/>
    <w:rsid w:val="00D909D5"/>
    <w:rsid w:val="00DA3885"/>
    <w:rsid w:val="00DB2A4E"/>
    <w:rsid w:val="00DD5D9C"/>
    <w:rsid w:val="00DD705F"/>
    <w:rsid w:val="00DF3F7B"/>
    <w:rsid w:val="00E0219D"/>
    <w:rsid w:val="00E03895"/>
    <w:rsid w:val="00E41778"/>
    <w:rsid w:val="00E75AAE"/>
    <w:rsid w:val="00E82098"/>
    <w:rsid w:val="00E8561E"/>
    <w:rsid w:val="00E867CB"/>
    <w:rsid w:val="00E9063E"/>
    <w:rsid w:val="00EA0D0F"/>
    <w:rsid w:val="00EC135C"/>
    <w:rsid w:val="00EF1E26"/>
    <w:rsid w:val="00F13082"/>
    <w:rsid w:val="00F40896"/>
    <w:rsid w:val="00F5253B"/>
    <w:rsid w:val="00F55E08"/>
    <w:rsid w:val="00F7146B"/>
    <w:rsid w:val="00FA1EB1"/>
    <w:rsid w:val="00FB2455"/>
    <w:rsid w:val="00FF03B7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DA32"/>
  <w15:chartTrackingRefBased/>
  <w15:docId w15:val="{2E15F4E8-F7A9-45B0-996A-F54B7107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91B93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655F02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17210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55F02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link w:val="BezmezerChar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CE4214"/>
    <w:pPr>
      <w:ind w:left="720"/>
      <w:contextualSpacing/>
    </w:pPr>
  </w:style>
  <w:style w:type="paragraph" w:customStyle="1" w:styleId="pkazy">
    <w:name w:val="příkazy"/>
    <w:basedOn w:val="Normln"/>
    <w:rsid w:val="00576040"/>
    <w:pPr>
      <w:widowControl w:val="0"/>
      <w:tabs>
        <w:tab w:val="center" w:pos="-1276"/>
        <w:tab w:val="left" w:pos="1418"/>
        <w:tab w:val="left" w:pos="2127"/>
        <w:tab w:val="left" w:pos="3686"/>
        <w:tab w:val="right" w:pos="12758"/>
      </w:tabs>
      <w:autoSpaceDE w:val="0"/>
      <w:spacing w:after="200" w:line="235" w:lineRule="atLeast"/>
      <w:ind w:left="3969" w:right="2165" w:hanging="3969"/>
      <w:jc w:val="left"/>
    </w:pPr>
    <w:rPr>
      <w:rFonts w:eastAsiaTheme="minorEastAsia"/>
      <w:sz w:val="22"/>
      <w:szCs w:val="16"/>
      <w:lang w:val="en-US" w:bidi="en-US"/>
    </w:rPr>
  </w:style>
  <w:style w:type="character" w:customStyle="1" w:styleId="BezmezerChar">
    <w:name w:val="Bez mezer Char"/>
    <w:basedOn w:val="Standardnpsmoodstavce"/>
    <w:link w:val="Bezmezer"/>
    <w:uiPriority w:val="1"/>
    <w:rsid w:val="00576040"/>
    <w:rPr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517210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7F5A-95F8-446F-94A6-76EC276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109</TotalTime>
  <Pages>3</Pages>
  <Words>593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20</vt:i4>
      </vt:variant>
    </vt:vector>
  </HeadingPairs>
  <TitlesOfParts>
    <vt:vector size="21" baseType="lpstr">
      <vt:lpstr>13. Základní práce s OS Linux – terminál (základní příkazy OS)</vt:lpstr>
      <vt:lpstr>13. Základní práce s OS Linux – terminál (základní příkazy OS)</vt:lpstr>
      <vt:lpstr>    LINUX</vt:lpstr>
      <vt:lpstr>        Části Linux OS</vt:lpstr>
      <vt:lpstr>    </vt:lpstr>
      <vt:lpstr>    Terminál</vt:lpstr>
      <vt:lpstr>        Shell</vt:lpstr>
      <vt:lpstr>    Základní příkazy</vt:lpstr>
      <vt:lpstr>        pwd</vt:lpstr>
      <vt:lpstr>        cd</vt:lpstr>
      <vt:lpstr>        ls</vt:lpstr>
      <vt:lpstr>        mkdir</vt:lpstr>
      <vt:lpstr>        rmdir</vt:lpstr>
      <vt:lpstr>        cp</vt:lpstr>
      <vt:lpstr>        touch</vt:lpstr>
      <vt:lpstr>        rm</vt:lpstr>
      <vt:lpstr>        mv</vt:lpstr>
      <vt:lpstr>    Práce s textovými soubory</vt:lpstr>
      <vt:lpstr>        grep</vt:lpstr>
      <vt:lpstr>    Midnight commander</vt:lpstr>
      <vt:lpstr>    Systém uživatelů</vt:lpstr>
    </vt:vector>
  </TitlesOfParts>
  <Manager>Michal Bílek</Manager>
  <Company>BLAKKWOOD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Základní práce s OS Linux – terminál (základní příkazy OS)</dc:title>
  <dc:subject>OPS - Operační Systémy</dc:subject>
  <dc:creator>Ash258</dc:creator>
  <cp:keywords>OPS;13</cp:keywords>
  <dc:description/>
  <cp:lastModifiedBy>Ash258</cp:lastModifiedBy>
  <cp:revision>164</cp:revision>
  <dcterms:created xsi:type="dcterms:W3CDTF">2016-05-07T08:33:00Z</dcterms:created>
  <dcterms:modified xsi:type="dcterms:W3CDTF">2016-05-12T14:50:00Z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