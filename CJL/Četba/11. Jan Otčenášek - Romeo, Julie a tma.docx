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4FA" w:rsidRDefault="000D4207" w:rsidP="006109C7">
      <w:pPr>
        <w:pStyle w:val="Styl1"/>
        <w:spacing w:before="0"/>
      </w:pPr>
      <w:sdt>
        <w:sdtPr>
          <w:alias w:val="Autor"/>
          <w:tag w:val="Autor"/>
          <w:id w:val="-1597712845"/>
          <w:placeholder>
            <w:docPart w:val="4E2CDBE167D9458B97BCBF9AF8E1E289"/>
          </w:placeholder>
          <w:text/>
        </w:sdtPr>
        <w:sdtEndPr/>
        <w:sdtContent>
          <w:r w:rsidR="001D7AF4" w:rsidRPr="001D7AF4">
            <w:t>Jan Otčenášek</w:t>
          </w:r>
        </w:sdtContent>
      </w:sdt>
    </w:p>
    <w:p w:rsidR="002B74FA" w:rsidRDefault="000D4207" w:rsidP="006109C7">
      <w:pPr>
        <w:pStyle w:val="Styl1"/>
        <w:pBdr>
          <w:bottom w:val="none" w:sz="0" w:space="0" w:color="auto"/>
        </w:pBdr>
        <w:spacing w:before="0"/>
      </w:pPr>
      <w:sdt>
        <w:sdtPr>
          <w:alias w:val="Dílo"/>
          <w:tag w:val="Dílo"/>
          <w:id w:val="1213617389"/>
          <w:placeholder>
            <w:docPart w:val="E5A14DFDB5484215BDAE28E678879728"/>
          </w:placeholder>
          <w:text/>
        </w:sdtPr>
        <w:sdtEndPr/>
        <w:sdtContent>
          <w:r w:rsidR="001D7AF4" w:rsidRPr="001D7AF4">
            <w:t>Romeo, Julie a tma</w:t>
          </w:r>
        </w:sdtContent>
      </w:sdt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Literární druh:</w:t>
      </w:r>
    </w:p>
    <w:sdt>
      <w:sdtPr>
        <w:rPr>
          <w:lang w:eastAsia="cs-CZ"/>
        </w:rPr>
        <w:id w:val="-603345437"/>
        <w:placeholder>
          <w:docPart w:val="9EAA1F5E06794147B8D395F7949D35B9"/>
        </w:placeholder>
        <w:comboBox>
          <w:listItem w:displayText="Lyrika" w:value="Lyrika"/>
          <w:listItem w:displayText="Epika" w:value="Epika"/>
          <w:listItem w:displayText="Drama" w:value="Drama"/>
        </w:comboBox>
      </w:sdtPr>
      <w:sdtEndPr/>
      <w:sdtContent>
        <w:p w:rsidR="002B74FA" w:rsidRDefault="00605BE0" w:rsidP="002B74FA">
          <w:pPr>
            <w:rPr>
              <w:lang w:eastAsia="cs-CZ"/>
            </w:rPr>
          </w:pPr>
          <w:r>
            <w:rPr>
              <w:lang w:eastAsia="cs-CZ"/>
            </w:rPr>
            <w:t>Epika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Literární žánr:</w:t>
      </w:r>
    </w:p>
    <w:sdt>
      <w:sdtPr>
        <w:rPr>
          <w:lang w:eastAsia="cs-CZ"/>
        </w:rPr>
        <w:id w:val="786551062"/>
        <w:placeholder>
          <w:docPart w:val="068BB9E0C3D14086BB34F3E4B138F8A4"/>
        </w:placeholder>
        <w:comboBox>
          <w:listItem w:value="Zvolte literární žánr."/>
          <w:listItem w:displayText="Balada" w:value="Balada"/>
          <w:listItem w:displayText="Villonská Balada" w:value="Villonská Balada"/>
          <w:listItem w:displayText="Sonet" w:value="Sonet"/>
          <w:listItem w:displayText="Píseň" w:value="Píseň"/>
          <w:listItem w:displayText="Óda" w:value="Óda"/>
          <w:listItem w:displayText="Epos" w:value="Epos"/>
          <w:listItem w:displayText="Román" w:value="Román"/>
          <w:listItem w:displayText="Legenda" w:value="Legenda"/>
          <w:listItem w:displayText="Novela" w:value="Novela"/>
          <w:listItem w:displayText="Povídka" w:value="Povídka"/>
          <w:listItem w:displayText="Pověst" w:value="Pověst"/>
          <w:listItem w:displayText="Pohádka" w:value="Pohádka"/>
          <w:listItem w:displayText="Bajka" w:value="Bajka"/>
          <w:listItem w:displayText="-----------" w:value="-----------"/>
          <w:listItem w:displayText="Komedie" w:value="Komedie"/>
          <w:listItem w:displayText="Tragédie" w:value="Tragédie"/>
          <w:listItem w:displayText="Fraška" w:value="Fraška"/>
        </w:comboBox>
      </w:sdtPr>
      <w:sdtEndPr/>
      <w:sdtContent>
        <w:p w:rsidR="002B74FA" w:rsidRDefault="003921BD" w:rsidP="002B74FA">
          <w:pPr>
            <w:rPr>
              <w:lang w:eastAsia="cs-CZ"/>
            </w:rPr>
          </w:pPr>
          <w:r>
            <w:rPr>
              <w:lang w:eastAsia="cs-CZ"/>
            </w:rPr>
            <w:t>Novela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Literární forma:</w:t>
      </w:r>
    </w:p>
    <w:sdt>
      <w:sdtPr>
        <w:rPr>
          <w:lang w:eastAsia="cs-CZ"/>
        </w:rPr>
        <w:id w:val="-305011728"/>
        <w:placeholder>
          <w:docPart w:val="72C54A399A39486D818CBF617FFF224A"/>
        </w:placeholder>
        <w:comboBox>
          <w:listItem w:value="Zvolte položku."/>
          <w:listItem w:displayText="Poezie" w:value="Poezie"/>
          <w:listItem w:displayText="Próza" w:value="Próza"/>
        </w:comboBox>
      </w:sdtPr>
      <w:sdtEndPr/>
      <w:sdtContent>
        <w:p w:rsidR="002B74FA" w:rsidRDefault="00605BE0" w:rsidP="002B74FA">
          <w:pPr>
            <w:rPr>
              <w:lang w:eastAsia="cs-CZ"/>
            </w:rPr>
          </w:pPr>
          <w:r>
            <w:rPr>
              <w:lang w:eastAsia="cs-CZ"/>
            </w:rPr>
            <w:t>Próza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Časoprostor:</w:t>
      </w:r>
    </w:p>
    <w:p w:rsidR="002B74FA" w:rsidRDefault="005B5BD6" w:rsidP="002B74FA">
      <w:pPr>
        <w:rPr>
          <w:lang w:eastAsia="cs-CZ"/>
        </w:rPr>
      </w:pPr>
      <w:r>
        <w:rPr>
          <w:lang w:eastAsia="cs-CZ"/>
        </w:rPr>
        <w:t>2. sv. válka</w:t>
      </w:r>
      <w:r w:rsidR="00427A23">
        <w:rPr>
          <w:lang w:eastAsia="cs-CZ"/>
        </w:rPr>
        <w:t>; 1942</w:t>
      </w:r>
      <w:r>
        <w:rPr>
          <w:lang w:eastAsia="cs-CZ"/>
        </w:rPr>
        <w:t>; Praha</w:t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Kompozice:</w:t>
      </w:r>
    </w:p>
    <w:sdt>
      <w:sdtPr>
        <w:rPr>
          <w:lang w:eastAsia="cs-CZ"/>
        </w:rPr>
        <w:id w:val="-574122409"/>
        <w:placeholder>
          <w:docPart w:val="239A93CE868D48A08A629EC2BF7BAA79"/>
        </w:placeholder>
        <w:comboBox>
          <w:listItem w:value="Zvolte položku."/>
          <w:listItem w:displayText="Chronologická" w:value="Chronologická"/>
          <w:listItem w:displayText="Retrospektivní" w:value="Retrospektivní"/>
          <w:listItem w:displayText="Rámcová" w:value="Rámcová"/>
        </w:comboBox>
      </w:sdtPr>
      <w:sdtEndPr/>
      <w:sdtContent>
        <w:p w:rsidR="002B74FA" w:rsidRDefault="00747361" w:rsidP="002B74FA">
          <w:pPr>
            <w:rPr>
              <w:lang w:eastAsia="cs-CZ"/>
            </w:rPr>
          </w:pPr>
          <w:r>
            <w:rPr>
              <w:lang w:eastAsia="cs-CZ"/>
            </w:rPr>
            <w:t>Chronologická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Téma:</w:t>
      </w:r>
    </w:p>
    <w:p w:rsidR="002B74FA" w:rsidRDefault="005520E9" w:rsidP="002B74FA">
      <w:pPr>
        <w:rPr>
          <w:lang w:eastAsia="cs-CZ"/>
        </w:rPr>
      </w:pPr>
      <w:r>
        <w:rPr>
          <w:lang w:eastAsia="cs-CZ"/>
        </w:rPr>
        <w:t>S</w:t>
      </w:r>
      <w:r w:rsidR="00F971E2" w:rsidRPr="00F971E2">
        <w:rPr>
          <w:lang w:eastAsia="cs-CZ"/>
        </w:rPr>
        <w:t>etkání dvou mladých lidí</w:t>
      </w:r>
      <w:r>
        <w:rPr>
          <w:lang w:eastAsia="cs-CZ"/>
        </w:rPr>
        <w:t>;</w:t>
      </w:r>
      <w:r w:rsidR="00F971E2" w:rsidRPr="00F971E2">
        <w:rPr>
          <w:lang w:eastAsia="cs-CZ"/>
        </w:rPr>
        <w:t xml:space="preserve"> tajné skrývání</w:t>
      </w:r>
      <w:r>
        <w:rPr>
          <w:lang w:eastAsia="cs-CZ"/>
        </w:rPr>
        <w:t>;</w:t>
      </w:r>
      <w:r w:rsidR="00F971E2" w:rsidRPr="00F971E2">
        <w:rPr>
          <w:lang w:eastAsia="cs-CZ"/>
        </w:rPr>
        <w:t xml:space="preserve"> strach z</w:t>
      </w:r>
      <w:r>
        <w:rPr>
          <w:lang w:eastAsia="cs-CZ"/>
        </w:rPr>
        <w:t> </w:t>
      </w:r>
      <w:r w:rsidR="00F971E2" w:rsidRPr="00F971E2">
        <w:rPr>
          <w:lang w:eastAsia="cs-CZ"/>
        </w:rPr>
        <w:t>prozrazení</w:t>
      </w:r>
      <w:r>
        <w:rPr>
          <w:lang w:eastAsia="cs-CZ"/>
        </w:rPr>
        <w:t>;</w:t>
      </w:r>
      <w:r w:rsidR="00F971E2" w:rsidRPr="00F971E2">
        <w:rPr>
          <w:lang w:eastAsia="cs-CZ"/>
        </w:rPr>
        <w:t xml:space="preserve"> rostoucí láska mezi nimi</w:t>
      </w:r>
      <w:r w:rsidR="003B2625">
        <w:rPr>
          <w:lang w:eastAsia="cs-CZ"/>
        </w:rPr>
        <w:t>;</w:t>
      </w:r>
      <w:r w:rsidR="00247F96">
        <w:rPr>
          <w:lang w:eastAsia="cs-CZ"/>
        </w:rPr>
        <w:t xml:space="preserve"> poukázání</w:t>
      </w:r>
      <w:r w:rsidR="00505992">
        <w:rPr>
          <w:lang w:eastAsia="cs-CZ"/>
        </w:rPr>
        <w:t xml:space="preserve"> na kruté pronásledování židů; protest proti fašismu; poukázání na </w:t>
      </w:r>
      <w:r w:rsidR="00B55260">
        <w:rPr>
          <w:lang w:eastAsia="cs-CZ"/>
        </w:rPr>
        <w:t>„rasové“</w:t>
      </w:r>
      <w:r w:rsidR="00505992">
        <w:rPr>
          <w:lang w:eastAsia="cs-CZ"/>
        </w:rPr>
        <w:t xml:space="preserve"> problémy</w:t>
      </w:r>
    </w:p>
    <w:p w:rsidR="001E3F28" w:rsidRDefault="002B74FA" w:rsidP="001E3F28">
      <w:pPr>
        <w:pStyle w:val="Nadpis2"/>
        <w:rPr>
          <w:lang w:eastAsia="cs-CZ"/>
        </w:rPr>
      </w:pPr>
      <w:r>
        <w:rPr>
          <w:lang w:eastAsia="cs-CZ"/>
        </w:rPr>
        <w:t>Charakteristika hlavní postavy:</w:t>
      </w:r>
      <w:r w:rsidR="001E3F28" w:rsidRPr="001E3F28">
        <w:rPr>
          <w:lang w:eastAsia="cs-CZ"/>
        </w:rPr>
        <w:t xml:space="preserve"> </w:t>
      </w:r>
    </w:p>
    <w:p w:rsidR="008B4CDD" w:rsidRDefault="008B4CDD" w:rsidP="001B6FA0">
      <w:pPr>
        <w:pStyle w:val="Nadpis3"/>
        <w:rPr>
          <w:lang w:eastAsia="cs-CZ"/>
        </w:rPr>
      </w:pPr>
      <w:r>
        <w:rPr>
          <w:lang w:eastAsia="cs-CZ"/>
        </w:rPr>
        <w:t>Ester</w:t>
      </w:r>
    </w:p>
    <w:p w:rsidR="001E3F28" w:rsidRDefault="008B4CDD" w:rsidP="001E3F28">
      <w:pPr>
        <w:rPr>
          <w:lang w:eastAsia="cs-CZ"/>
        </w:rPr>
      </w:pPr>
      <w:r>
        <w:rPr>
          <w:lang w:eastAsia="cs-CZ"/>
        </w:rPr>
        <w:t>M</w:t>
      </w:r>
      <w:r w:rsidR="001E3F28">
        <w:rPr>
          <w:lang w:eastAsia="cs-CZ"/>
        </w:rPr>
        <w:t>ladá židovská dívka</w:t>
      </w:r>
      <w:r w:rsidR="00C72DD3">
        <w:rPr>
          <w:lang w:eastAsia="cs-CZ"/>
        </w:rPr>
        <w:t>;</w:t>
      </w:r>
      <w:r w:rsidR="001E3F28">
        <w:rPr>
          <w:lang w:eastAsia="cs-CZ"/>
        </w:rPr>
        <w:t xml:space="preserve"> cílevědomá</w:t>
      </w:r>
      <w:r w:rsidR="00C72DD3">
        <w:rPr>
          <w:lang w:eastAsia="cs-CZ"/>
        </w:rPr>
        <w:t>;</w:t>
      </w:r>
      <w:r w:rsidR="001E3F28">
        <w:rPr>
          <w:lang w:eastAsia="cs-CZ"/>
        </w:rPr>
        <w:t xml:space="preserve"> odvážná</w:t>
      </w:r>
      <w:r w:rsidR="00C72DD3">
        <w:rPr>
          <w:lang w:eastAsia="cs-CZ"/>
        </w:rPr>
        <w:t>;</w:t>
      </w:r>
      <w:r w:rsidR="001E3F28">
        <w:rPr>
          <w:lang w:eastAsia="cs-CZ"/>
        </w:rPr>
        <w:t xml:space="preserve"> milá</w:t>
      </w:r>
      <w:r w:rsidR="00C72DD3">
        <w:rPr>
          <w:lang w:eastAsia="cs-CZ"/>
        </w:rPr>
        <w:t>;</w:t>
      </w:r>
      <w:r w:rsidR="001E3F28">
        <w:rPr>
          <w:lang w:eastAsia="cs-CZ"/>
        </w:rPr>
        <w:t xml:space="preserve"> dcera lékaře</w:t>
      </w:r>
      <w:r w:rsidR="00C72DD3">
        <w:rPr>
          <w:lang w:eastAsia="cs-CZ"/>
        </w:rPr>
        <w:t>;</w:t>
      </w:r>
      <w:r w:rsidR="001E3F28">
        <w:rPr>
          <w:lang w:eastAsia="cs-CZ"/>
        </w:rPr>
        <w:t xml:space="preserve"> její rodina poslána do Terezína</w:t>
      </w:r>
      <w:r w:rsidR="00C72DD3">
        <w:rPr>
          <w:lang w:eastAsia="cs-CZ"/>
        </w:rPr>
        <w:t>;</w:t>
      </w:r>
      <w:r w:rsidR="001E3F28">
        <w:rPr>
          <w:lang w:eastAsia="cs-CZ"/>
        </w:rPr>
        <w:t xml:space="preserve"> z lásky k Pavlovi se rozhodne obětovat</w:t>
      </w:r>
    </w:p>
    <w:p w:rsidR="008B4CDD" w:rsidRDefault="008B4CDD" w:rsidP="001B6FA0">
      <w:pPr>
        <w:pStyle w:val="Nadpis3"/>
        <w:rPr>
          <w:lang w:eastAsia="cs-CZ"/>
        </w:rPr>
      </w:pPr>
      <w:r>
        <w:rPr>
          <w:lang w:eastAsia="cs-CZ"/>
        </w:rPr>
        <w:lastRenderedPageBreak/>
        <w:t>Pavel</w:t>
      </w:r>
    </w:p>
    <w:p w:rsidR="002B74FA" w:rsidRDefault="008B4CDD" w:rsidP="002D0B36">
      <w:pPr>
        <w:rPr>
          <w:lang w:eastAsia="cs-CZ"/>
        </w:rPr>
      </w:pPr>
      <w:r>
        <w:rPr>
          <w:lang w:eastAsia="cs-CZ"/>
        </w:rPr>
        <w:t>S</w:t>
      </w:r>
      <w:r w:rsidR="001E3F28">
        <w:rPr>
          <w:lang w:eastAsia="cs-CZ"/>
        </w:rPr>
        <w:t>tudent</w:t>
      </w:r>
      <w:r w:rsidR="00C72DD3">
        <w:rPr>
          <w:lang w:eastAsia="cs-CZ"/>
        </w:rPr>
        <w:t>;</w:t>
      </w:r>
      <w:r w:rsidR="001E3F28">
        <w:rPr>
          <w:lang w:eastAsia="cs-CZ"/>
        </w:rPr>
        <w:t xml:space="preserve"> obětavý</w:t>
      </w:r>
      <w:r w:rsidR="00C72DD3">
        <w:rPr>
          <w:lang w:eastAsia="cs-CZ"/>
        </w:rPr>
        <w:t>;</w:t>
      </w:r>
      <w:r w:rsidR="001E3F28">
        <w:rPr>
          <w:lang w:eastAsia="cs-CZ"/>
        </w:rPr>
        <w:t xml:space="preserve"> starostlivý</w:t>
      </w:r>
      <w:r w:rsidR="00C72DD3">
        <w:rPr>
          <w:lang w:eastAsia="cs-CZ"/>
        </w:rPr>
        <w:t>;</w:t>
      </w:r>
      <w:r w:rsidR="001E3F28">
        <w:rPr>
          <w:lang w:eastAsia="cs-CZ"/>
        </w:rPr>
        <w:t xml:space="preserve"> bojující se lží, kterou tají před rodiči, které má tak rád</w:t>
      </w:r>
    </w:p>
    <w:p w:rsidR="00DD472D" w:rsidRDefault="002B74FA" w:rsidP="001E3F28">
      <w:pPr>
        <w:pStyle w:val="Nadpis2"/>
        <w:rPr>
          <w:lang w:eastAsia="cs-CZ"/>
        </w:rPr>
      </w:pPr>
      <w:r>
        <w:rPr>
          <w:lang w:eastAsia="cs-CZ"/>
        </w:rPr>
        <w:t>Postavy:</w:t>
      </w:r>
    </w:p>
    <w:p w:rsidR="00DD472D" w:rsidRDefault="00DD472D" w:rsidP="007913C2">
      <w:pPr>
        <w:rPr>
          <w:lang w:eastAsia="cs-CZ"/>
        </w:rPr>
      </w:pPr>
      <w:r>
        <w:rPr>
          <w:lang w:eastAsia="cs-CZ"/>
        </w:rPr>
        <w:t>Pavlovi rodiče – starostl</w:t>
      </w:r>
      <w:r w:rsidR="007913C2">
        <w:rPr>
          <w:lang w:eastAsia="cs-CZ"/>
        </w:rPr>
        <w:t>iví, obětaví, milují svého syna</w:t>
      </w:r>
    </w:p>
    <w:p w:rsidR="00DD472D" w:rsidRDefault="007913C2" w:rsidP="007913C2">
      <w:pPr>
        <w:rPr>
          <w:lang w:eastAsia="cs-CZ"/>
        </w:rPr>
      </w:pPr>
      <w:r>
        <w:rPr>
          <w:lang w:eastAsia="cs-CZ"/>
        </w:rPr>
        <w:t>Čepek – tovaryš, pomáhá Pavlovi</w:t>
      </w:r>
    </w:p>
    <w:p w:rsidR="002B74FA" w:rsidRDefault="00DD472D" w:rsidP="00DD472D">
      <w:pPr>
        <w:rPr>
          <w:lang w:eastAsia="cs-CZ"/>
        </w:rPr>
      </w:pPr>
      <w:r>
        <w:rPr>
          <w:lang w:eastAsia="cs-CZ"/>
        </w:rPr>
        <w:t>Rejsek – udavač, záporná postava knihy</w:t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Jazyk a styl:</w:t>
      </w:r>
    </w:p>
    <w:p w:rsidR="00B170FE" w:rsidRDefault="00DA3288" w:rsidP="002B74FA">
      <w:pPr>
        <w:rPr>
          <w:lang w:eastAsia="cs-CZ"/>
        </w:rPr>
      </w:pPr>
      <w:r>
        <w:rPr>
          <w:lang w:eastAsia="cs-CZ"/>
        </w:rPr>
        <w:t>Spisovná, hovorová čeština</w:t>
      </w:r>
      <w:r w:rsidR="00680372">
        <w:rPr>
          <w:lang w:eastAsia="cs-CZ"/>
        </w:rPr>
        <w:t xml:space="preserve">; </w:t>
      </w:r>
      <w:r w:rsidR="00FC0F72">
        <w:rPr>
          <w:lang w:eastAsia="cs-CZ"/>
        </w:rPr>
        <w:t xml:space="preserve">hrátky se slovy; </w:t>
      </w:r>
      <w:r w:rsidR="00355824">
        <w:rPr>
          <w:lang w:eastAsia="cs-CZ"/>
        </w:rPr>
        <w:t xml:space="preserve">vytváření napětí; </w:t>
      </w:r>
      <w:r w:rsidR="00C54313">
        <w:rPr>
          <w:lang w:eastAsia="cs-CZ"/>
        </w:rPr>
        <w:t xml:space="preserve">slang; nespisovná slova; </w:t>
      </w:r>
      <w:r w:rsidR="00663A1C">
        <w:rPr>
          <w:lang w:eastAsia="cs-CZ"/>
        </w:rPr>
        <w:t xml:space="preserve">přímá, nepřímá řeč; </w:t>
      </w:r>
      <w:r w:rsidR="004F4023">
        <w:rPr>
          <w:lang w:eastAsia="cs-CZ"/>
        </w:rPr>
        <w:t>vnitřní monology</w:t>
      </w:r>
    </w:p>
    <w:p w:rsidR="00B170FE" w:rsidRDefault="00B170FE" w:rsidP="00B170FE">
      <w:pPr>
        <w:rPr>
          <w:lang w:eastAsia="cs-CZ"/>
        </w:rPr>
      </w:pPr>
      <w:r>
        <w:rPr>
          <w:lang w:eastAsia="cs-CZ"/>
        </w:rPr>
        <w:br w:type="page"/>
      </w:r>
    </w:p>
    <w:p w:rsidR="002B74FA" w:rsidRDefault="00B77C68" w:rsidP="0034472F">
      <w:pPr>
        <w:pStyle w:val="Nadpis2"/>
        <w:rPr>
          <w:lang w:eastAsia="cs-CZ"/>
        </w:rPr>
      </w:pPr>
      <w:r>
        <w:rPr>
          <w:lang w:eastAsia="cs-CZ"/>
        </w:rPr>
        <w:lastRenderedPageBreak/>
        <w:t xml:space="preserve">Zkrácený </w:t>
      </w:r>
      <w:r w:rsidR="002B74FA">
        <w:rPr>
          <w:lang w:eastAsia="cs-CZ"/>
        </w:rPr>
        <w:t>Děj:</w:t>
      </w:r>
    </w:p>
    <w:p w:rsidR="00EB553D" w:rsidRDefault="0081724F" w:rsidP="00EB553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Pavel potká </w:t>
      </w:r>
      <w:r w:rsidR="00C6177B">
        <w:rPr>
          <w:lang w:eastAsia="cs-CZ"/>
        </w:rPr>
        <w:t>v parku Ester</w:t>
      </w:r>
    </w:p>
    <w:p w:rsidR="00D61809" w:rsidRDefault="00CC0402" w:rsidP="00EB553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Začne se s ní bavit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Ester se mu svěří se svými problémy</w:t>
      </w:r>
    </w:p>
    <w:p w:rsidR="002F3A02" w:rsidRDefault="002F3A02" w:rsidP="00EB553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Pavel ukryje Ester v místnosti za otcovou dílnou</w:t>
      </w:r>
    </w:p>
    <w:p w:rsidR="00083080" w:rsidRDefault="00D3113B" w:rsidP="00EB553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Chodí jí navštěvovat; nosí jí jídlo; povídají si…</w:t>
      </w:r>
    </w:p>
    <w:p w:rsidR="0018436E" w:rsidRDefault="001714EF" w:rsidP="0002178B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Zamilují se do sebe</w:t>
      </w:r>
      <w:r w:rsidR="0002178B">
        <w:rPr>
          <w:lang w:eastAsia="cs-CZ"/>
        </w:rPr>
        <w:t xml:space="preserve"> </w:t>
      </w:r>
      <w:r w:rsidR="0002178B">
        <w:rPr>
          <w:lang w:eastAsia="cs-CZ"/>
        </w:rPr>
        <w:sym w:font="Wingdings" w:char="F0E0"/>
      </w:r>
      <w:r w:rsidR="00E13AF8">
        <w:rPr>
          <w:lang w:eastAsia="cs-CZ"/>
        </w:rPr>
        <w:t xml:space="preserve"> plánují budoucnost</w:t>
      </w:r>
    </w:p>
    <w:p w:rsidR="00DB69BC" w:rsidRDefault="00062C30" w:rsidP="0002178B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Pavel lže Ester o venkovn</w:t>
      </w:r>
      <w:r w:rsidR="0031603A">
        <w:rPr>
          <w:lang w:eastAsia="cs-CZ"/>
        </w:rPr>
        <w:t>ích okolnostech (atentát na Hey</w:t>
      </w:r>
      <w:r>
        <w:rPr>
          <w:lang w:eastAsia="cs-CZ"/>
        </w:rPr>
        <w:t>dricha</w:t>
      </w:r>
      <w:r w:rsidR="00BB7A4A">
        <w:rPr>
          <w:lang w:eastAsia="cs-CZ"/>
        </w:rPr>
        <w:t>…</w:t>
      </w:r>
      <w:r>
        <w:rPr>
          <w:lang w:eastAsia="cs-CZ"/>
        </w:rPr>
        <w:t>)</w:t>
      </w:r>
    </w:p>
    <w:p w:rsidR="00062C30" w:rsidRDefault="00336E7C" w:rsidP="0002178B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Jednou večer ji přistihne v dílně tovaryš Čepek</w:t>
      </w:r>
      <w:r w:rsidR="00B175CF">
        <w:rPr>
          <w:lang w:eastAsia="cs-CZ"/>
        </w:rPr>
        <w:t xml:space="preserve"> </w:t>
      </w:r>
      <w:r w:rsidR="00B175CF">
        <w:rPr>
          <w:lang w:eastAsia="cs-CZ"/>
        </w:rPr>
        <w:sym w:font="Wingdings" w:char="F0E0"/>
      </w:r>
      <w:r w:rsidR="00B175CF">
        <w:rPr>
          <w:lang w:eastAsia="cs-CZ"/>
        </w:rPr>
        <w:t xml:space="preserve"> poví to Pavlovu otci</w:t>
      </w:r>
    </w:p>
    <w:p w:rsidR="00F75DF3" w:rsidRDefault="00750D6B" w:rsidP="0002178B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Chtějí Ester přestěhovat na venkov</w:t>
      </w:r>
    </w:p>
    <w:p w:rsidR="0040691A" w:rsidRDefault="0040691A" w:rsidP="0002178B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V noci před odjezdem</w:t>
      </w:r>
      <w:r w:rsidR="00F24AE4">
        <w:rPr>
          <w:lang w:eastAsia="cs-CZ"/>
        </w:rPr>
        <w:t xml:space="preserve"> se ozývají výstřely </w:t>
      </w:r>
      <w:r w:rsidR="00F24AE4">
        <w:rPr>
          <w:lang w:eastAsia="cs-CZ"/>
        </w:rPr>
        <w:sym w:font="Wingdings" w:char="F0E0"/>
      </w:r>
      <w:r w:rsidR="00F24AE4">
        <w:rPr>
          <w:lang w:eastAsia="cs-CZ"/>
        </w:rPr>
        <w:t xml:space="preserve"> opilý Rejsek </w:t>
      </w:r>
      <w:r w:rsidR="00665662">
        <w:rPr>
          <w:lang w:eastAsia="cs-CZ"/>
        </w:rPr>
        <w:t>se snaží prozradit Ester</w:t>
      </w:r>
    </w:p>
    <w:p w:rsidR="00665662" w:rsidRPr="00EB553D" w:rsidRDefault="00DB01A4" w:rsidP="0002178B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Vše vyjde, ale Es</w:t>
      </w:r>
      <w:r w:rsidR="001B6FA0">
        <w:rPr>
          <w:lang w:eastAsia="cs-CZ"/>
        </w:rPr>
        <w:t>t</w:t>
      </w:r>
      <w:r>
        <w:rPr>
          <w:lang w:eastAsia="cs-CZ"/>
        </w:rPr>
        <w:t xml:space="preserve">er se nemůže se vším smířit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</w:t>
      </w:r>
      <w:r w:rsidR="00357672">
        <w:rPr>
          <w:lang w:eastAsia="cs-CZ"/>
        </w:rPr>
        <w:t>Vybíhá ven a je zastřelena</w:t>
      </w:r>
    </w:p>
    <w:p w:rsidR="00B77C68" w:rsidRPr="00B77C68" w:rsidRDefault="00B77C68" w:rsidP="00B77C68">
      <w:pPr>
        <w:pStyle w:val="Nadpis2"/>
        <w:rPr>
          <w:lang w:eastAsia="cs-CZ"/>
        </w:rPr>
      </w:pPr>
      <w:r>
        <w:rPr>
          <w:lang w:eastAsia="cs-CZ"/>
        </w:rPr>
        <w:t>Děj:</w:t>
      </w:r>
    </w:p>
    <w:p w:rsidR="00D97EA9" w:rsidRDefault="003921BD" w:rsidP="002B74FA">
      <w:pPr>
        <w:rPr>
          <w:lang w:eastAsia="cs-CZ"/>
        </w:rPr>
      </w:pPr>
      <w:r w:rsidRPr="003921BD">
        <w:rPr>
          <w:lang w:eastAsia="cs-CZ"/>
        </w:rPr>
        <w:t>Student P</w:t>
      </w:r>
      <w:r w:rsidR="00C721A2">
        <w:rPr>
          <w:lang w:eastAsia="cs-CZ"/>
        </w:rPr>
        <w:t xml:space="preserve">avel má část maturity za sebou </w:t>
      </w:r>
      <w:r w:rsidR="00C721A2">
        <w:rPr>
          <w:lang w:eastAsia="cs-CZ"/>
        </w:rPr>
        <w:sym w:font="Wingdings" w:char="F0E0"/>
      </w:r>
      <w:r w:rsidR="00C721A2">
        <w:rPr>
          <w:lang w:eastAsia="cs-CZ"/>
        </w:rPr>
        <w:t xml:space="preserve"> </w:t>
      </w:r>
      <w:r w:rsidRPr="003921BD">
        <w:rPr>
          <w:lang w:eastAsia="cs-CZ"/>
        </w:rPr>
        <w:t>za odměnu si koupí lístek do kina (má rád filmy), ale před filmem má ještě čas tak se jde projít po parku. Usedne na lavičku a později si všimne, že vedle něj sedí dívka a pláče. Za začátku jí nevěnuje pozornost a m</w:t>
      </w:r>
      <w:r w:rsidR="00D97EA9">
        <w:rPr>
          <w:lang w:eastAsia="cs-CZ"/>
        </w:rPr>
        <w:t>yslí si, že je nehezká.</w:t>
      </w:r>
    </w:p>
    <w:p w:rsidR="00D97EA9" w:rsidRDefault="003921BD" w:rsidP="002B74FA">
      <w:pPr>
        <w:rPr>
          <w:lang w:eastAsia="cs-CZ"/>
        </w:rPr>
      </w:pPr>
      <w:r w:rsidRPr="003921BD">
        <w:rPr>
          <w:lang w:eastAsia="cs-CZ"/>
        </w:rPr>
        <w:t>Později se s ní dává do řeči, dívka se mu svěřuje se svým osudem. Že je židovka, že její rodiče jsou v Terezíně (a ona věří, že stále naživu) a ona se měla dnes ráno dostavi</w:t>
      </w:r>
      <w:r w:rsidR="00D97EA9">
        <w:rPr>
          <w:lang w:eastAsia="cs-CZ"/>
        </w:rPr>
        <w:t>t na vlak do pracovního tábora.</w:t>
      </w:r>
    </w:p>
    <w:p w:rsidR="00EF4264" w:rsidRDefault="003921BD" w:rsidP="00EF4264">
      <w:pPr>
        <w:rPr>
          <w:lang w:eastAsia="cs-CZ"/>
        </w:rPr>
      </w:pPr>
      <w:r w:rsidRPr="003921BD">
        <w:rPr>
          <w:lang w:eastAsia="cs-CZ"/>
        </w:rPr>
        <w:t>Pavel ji nabízí úkryt v jeho místnosti (kterou mu věnoval otec</w:t>
      </w:r>
      <w:r w:rsidR="008725DB">
        <w:rPr>
          <w:lang w:eastAsia="cs-CZ"/>
        </w:rPr>
        <w:t>;</w:t>
      </w:r>
      <w:r w:rsidRPr="003921BD">
        <w:rPr>
          <w:lang w:eastAsia="cs-CZ"/>
        </w:rPr>
        <w:t xml:space="preserve"> vedle jeho krejčovské dílny) a dívka se stěhuje do malého útulného pokojíku. Zde však musí dodržovat přísná pravidla (nesvítit v noci, nedělat hluk, neukazovat se u okna atd.) a Pavel ji sem chodí navštěvovat kdykoliv může. Nosí jí sem jídlo, knížky a snaží se, aby byla šťastná. Jídlo musí krást doma potají (nechce se rodičům svěřit, bojí se o ně, dochází k rozporu mezi nimi), anebo kupovat za peníze, které získává prodejem svých věcí, které měl dřív tak rád, ale teď mu přijdou zbytečné a malicherné oprot</w:t>
      </w:r>
      <w:r w:rsidR="00EF4264">
        <w:rPr>
          <w:lang w:eastAsia="cs-CZ"/>
        </w:rPr>
        <w:t>i tajemství které musí střežit.</w:t>
      </w:r>
    </w:p>
    <w:p w:rsidR="00EF4264" w:rsidRDefault="003921BD" w:rsidP="00EF4264">
      <w:pPr>
        <w:rPr>
          <w:lang w:eastAsia="cs-CZ"/>
        </w:rPr>
      </w:pPr>
      <w:r w:rsidRPr="003921BD">
        <w:rPr>
          <w:lang w:eastAsia="cs-CZ"/>
        </w:rPr>
        <w:lastRenderedPageBreak/>
        <w:t>Ester a Pavel se do sebe zamilují, plánují společnou budoucnost, svěřují si své sny, vypráví si o své minulosti (především Ester vzpomíná na kamarádku Jitku, školu, kterou měla tak ráda, tancováni s tatínkem v</w:t>
      </w:r>
      <w:r w:rsidR="00EF4264">
        <w:rPr>
          <w:lang w:eastAsia="cs-CZ"/>
        </w:rPr>
        <w:t xml:space="preserve"> obýváku, a první lásku Jarka).</w:t>
      </w:r>
    </w:p>
    <w:p w:rsidR="001C2666" w:rsidRDefault="003921BD" w:rsidP="00EF4264">
      <w:pPr>
        <w:rPr>
          <w:lang w:eastAsia="cs-CZ"/>
        </w:rPr>
      </w:pPr>
      <w:r w:rsidRPr="003921BD">
        <w:rPr>
          <w:lang w:eastAsia="cs-CZ"/>
        </w:rPr>
        <w:t>Venku mimo pokojík</w:t>
      </w:r>
      <w:bookmarkStart w:id="0" w:name="_GoBack"/>
      <w:r w:rsidRPr="003921BD">
        <w:rPr>
          <w:lang w:eastAsia="cs-CZ"/>
        </w:rPr>
        <w:t xml:space="preserve"> houstne atmosféra (atentát na </w:t>
      </w:r>
      <w:r w:rsidR="00EF4264" w:rsidRPr="003921BD">
        <w:rPr>
          <w:lang w:eastAsia="cs-CZ"/>
        </w:rPr>
        <w:t>Heydrich</w:t>
      </w:r>
      <w:bookmarkEnd w:id="0"/>
      <w:r w:rsidR="00EF4264" w:rsidRPr="003921BD">
        <w:rPr>
          <w:lang w:eastAsia="cs-CZ"/>
        </w:rPr>
        <w:t>a</w:t>
      </w:r>
      <w:r w:rsidRPr="003921BD">
        <w:rPr>
          <w:lang w:eastAsia="cs-CZ"/>
        </w:rPr>
        <w:t>) Pavel však nechce Ester znepokojovat a proto kdykoliv se ho na to zeptá, vyhýbavě odpoví nebo lže (za ukrývání židů hrozí všem přistiženým smrt, dlouhé seznamy popravených, i jednoho hudebníka z domu, ale Ester se to dov</w:t>
      </w:r>
      <w:r w:rsidR="001C2666">
        <w:rPr>
          <w:lang w:eastAsia="cs-CZ"/>
        </w:rPr>
        <w:t>ídá potají z radia v pokojíku).</w:t>
      </w:r>
    </w:p>
    <w:p w:rsidR="00375367" w:rsidRDefault="003921BD" w:rsidP="00EF4264">
      <w:pPr>
        <w:rPr>
          <w:lang w:eastAsia="cs-CZ"/>
        </w:rPr>
      </w:pPr>
      <w:r w:rsidRPr="003921BD">
        <w:rPr>
          <w:lang w:eastAsia="cs-CZ"/>
        </w:rPr>
        <w:t>Jednou večer se jde do krejčovské dílny umýt, přistihne ji tam tovaryš Čepek a ten dává zprávu krejčímu (otec Pavla, a je z toho špatný, ale úzkostlivě to musí s Pavlem tajit před nemocnou matkou a domluví se n</w:t>
      </w:r>
      <w:r w:rsidR="00375367">
        <w:rPr>
          <w:lang w:eastAsia="cs-CZ"/>
        </w:rPr>
        <w:t>a přestěhování Ester na venkov).</w:t>
      </w:r>
    </w:p>
    <w:p w:rsidR="001520A4" w:rsidRDefault="003921BD" w:rsidP="00EF4264">
      <w:pPr>
        <w:rPr>
          <w:lang w:eastAsia="cs-CZ"/>
        </w:rPr>
      </w:pPr>
      <w:r w:rsidRPr="003921BD">
        <w:rPr>
          <w:lang w:eastAsia="cs-CZ"/>
        </w:rPr>
        <w:t>Ester už to v malém pokojíku nemůže déle vydržet (po nocích, a když tam Pavel není, potichu brečí, ze strachu z budoucnosti, o Pavla atd.) proto Pavel slibuje, že ji odveze</w:t>
      </w:r>
      <w:r w:rsidR="001520A4">
        <w:rPr>
          <w:lang w:eastAsia="cs-CZ"/>
        </w:rPr>
        <w:t xml:space="preserve"> na venkov, kde bude v bezpečí.</w:t>
      </w:r>
    </w:p>
    <w:p w:rsidR="002B74FA" w:rsidRDefault="003921BD" w:rsidP="00EF4264">
      <w:pPr>
        <w:rPr>
          <w:lang w:eastAsia="cs-CZ"/>
        </w:rPr>
      </w:pPr>
      <w:r w:rsidRPr="003921BD">
        <w:rPr>
          <w:lang w:eastAsia="cs-CZ"/>
        </w:rPr>
        <w:t>V noci před odjezdem se však v domě ozývají výstřely a opilý kolaborant Rejsek buší na dveře od pokoje a křičí na celý dům, že je tam židovka, později jde i dovnitř (pomáhá Čepek)</w:t>
      </w:r>
      <w:r w:rsidR="001520A4">
        <w:rPr>
          <w:lang w:eastAsia="cs-CZ"/>
        </w:rPr>
        <w:t>,</w:t>
      </w:r>
      <w:r w:rsidRPr="003921BD">
        <w:rPr>
          <w:lang w:eastAsia="cs-CZ"/>
        </w:rPr>
        <w:t xml:space="preserve"> aby ji neobjevil, vše vyjde, dívka se však nemůže smířit s tím, že by se kv</w:t>
      </w:r>
      <w:r w:rsidR="00437D9B">
        <w:rPr>
          <w:lang w:eastAsia="cs-CZ"/>
        </w:rPr>
        <w:t xml:space="preserve">ůli ní někomu něco stalo </w:t>
      </w:r>
      <w:r w:rsidR="00437D9B">
        <w:rPr>
          <w:lang w:eastAsia="cs-CZ"/>
        </w:rPr>
        <w:sym w:font="Wingdings" w:char="F0E0"/>
      </w:r>
      <w:r w:rsidR="00437D9B">
        <w:rPr>
          <w:lang w:eastAsia="cs-CZ"/>
        </w:rPr>
        <w:t xml:space="preserve"> V</w:t>
      </w:r>
      <w:r w:rsidRPr="003921BD">
        <w:rPr>
          <w:lang w:eastAsia="cs-CZ"/>
        </w:rPr>
        <w:t>ybíhá ven na ulici, utíká a potom klesne do trávy (byla zastřelena skoro okamžitě německými vojáky).</w:t>
      </w:r>
    </w:p>
    <w:p w:rsidR="002B74FA" w:rsidRDefault="001D7AF4" w:rsidP="0034472F">
      <w:pPr>
        <w:pStyle w:val="Nadpis2"/>
        <w:rPr>
          <w:lang w:eastAsia="cs-CZ"/>
        </w:rPr>
      </w:pPr>
      <w:r w:rsidRPr="001D7AF4">
        <w:rPr>
          <w:lang w:eastAsia="cs-CZ"/>
        </w:rPr>
        <w:t>Ja</w:t>
      </w:r>
      <w:r w:rsidR="00567C3D">
        <w:rPr>
          <w:lang w:eastAsia="cs-CZ"/>
        </w:rPr>
        <w:t xml:space="preserve">n Otčenášek </w:t>
      </w:r>
      <w:r w:rsidR="002B74FA">
        <w:rPr>
          <w:lang w:eastAsia="cs-CZ"/>
        </w:rPr>
        <w:t>(</w:t>
      </w:r>
      <w:r w:rsidR="009A3B26">
        <w:rPr>
          <w:lang w:eastAsia="cs-CZ"/>
        </w:rPr>
        <w:t>1924</w:t>
      </w:r>
      <w:r w:rsidR="002B74FA">
        <w:rPr>
          <w:lang w:eastAsia="cs-CZ"/>
        </w:rPr>
        <w:t xml:space="preserve"> – </w:t>
      </w:r>
      <w:r w:rsidR="009A3B26">
        <w:rPr>
          <w:lang w:eastAsia="cs-CZ"/>
        </w:rPr>
        <w:t>1979</w:t>
      </w:r>
      <w:r w:rsidR="002B74FA">
        <w:rPr>
          <w:lang w:eastAsia="cs-CZ"/>
        </w:rPr>
        <w:t>)</w:t>
      </w:r>
    </w:p>
    <w:p w:rsidR="002B74FA" w:rsidRDefault="00220C8D" w:rsidP="002B74FA">
      <w:pPr>
        <w:rPr>
          <w:lang w:eastAsia="cs-CZ"/>
        </w:rPr>
      </w:pPr>
      <w:r>
        <w:rPr>
          <w:lang w:eastAsia="cs-CZ"/>
        </w:rPr>
        <w:t xml:space="preserve">Československý spisovatel; </w:t>
      </w:r>
      <w:r w:rsidR="00C533CA">
        <w:rPr>
          <w:lang w:eastAsia="cs-CZ"/>
        </w:rPr>
        <w:t>scenárista; autor mnoha filmových s</w:t>
      </w:r>
      <w:r w:rsidR="00510A7E">
        <w:rPr>
          <w:lang w:eastAsia="cs-CZ"/>
        </w:rPr>
        <w:t>c</w:t>
      </w:r>
      <w:r w:rsidR="00C533CA">
        <w:rPr>
          <w:lang w:eastAsia="cs-CZ"/>
        </w:rPr>
        <w:t xml:space="preserve">énářů a povídek; </w:t>
      </w:r>
      <w:r w:rsidR="008C109A">
        <w:rPr>
          <w:lang w:eastAsia="cs-CZ"/>
        </w:rPr>
        <w:t>publikoval v novinách (Literární noviny, Květy, Plamen, Rudé právo…)</w:t>
      </w:r>
      <w:r w:rsidR="00866ED3">
        <w:rPr>
          <w:lang w:eastAsia="cs-CZ"/>
        </w:rPr>
        <w:t>; prozaik</w:t>
      </w:r>
      <w:r w:rsidR="00CD5BAD">
        <w:rPr>
          <w:lang w:eastAsia="cs-CZ"/>
        </w:rPr>
        <w:t>; rozhlasové hry</w:t>
      </w:r>
    </w:p>
    <w:p w:rsidR="002B74FA" w:rsidRDefault="002B74FA" w:rsidP="001B6FA0">
      <w:pPr>
        <w:pStyle w:val="Nadpis3"/>
        <w:rPr>
          <w:lang w:eastAsia="cs-CZ"/>
        </w:rPr>
      </w:pPr>
      <w:r>
        <w:rPr>
          <w:lang w:eastAsia="cs-CZ"/>
        </w:rPr>
        <w:t>Období:</w:t>
      </w:r>
    </w:p>
    <w:p w:rsidR="002B74FA" w:rsidRDefault="00575608" w:rsidP="002B74FA">
      <w:pPr>
        <w:rPr>
          <w:lang w:eastAsia="cs-CZ"/>
        </w:rPr>
      </w:pPr>
      <w:r>
        <w:rPr>
          <w:lang w:eastAsia="cs-CZ"/>
        </w:rPr>
        <w:t>Poválečná literatura</w:t>
      </w:r>
    </w:p>
    <w:p w:rsidR="002B74FA" w:rsidRDefault="002B74FA" w:rsidP="001B6FA0">
      <w:pPr>
        <w:pStyle w:val="Nadpis3"/>
        <w:rPr>
          <w:lang w:eastAsia="cs-CZ"/>
        </w:rPr>
      </w:pPr>
      <w:r>
        <w:rPr>
          <w:lang w:eastAsia="cs-CZ"/>
        </w:rPr>
        <w:t>Další díla:</w:t>
      </w:r>
    </w:p>
    <w:p w:rsidR="00B7663D" w:rsidRDefault="00B7663D" w:rsidP="00B7663D">
      <w:pPr>
        <w:rPr>
          <w:lang w:eastAsia="cs-CZ"/>
        </w:rPr>
      </w:pPr>
      <w:r>
        <w:rPr>
          <w:lang w:eastAsia="cs-CZ"/>
        </w:rPr>
        <w:t>Byl jednou jeden dům – televizní scénář</w:t>
      </w:r>
    </w:p>
    <w:p w:rsidR="00D230BD" w:rsidRDefault="00D230BD" w:rsidP="00B7663D">
      <w:pPr>
        <w:rPr>
          <w:lang w:eastAsia="cs-CZ"/>
        </w:rPr>
      </w:pPr>
      <w:r>
        <w:rPr>
          <w:lang w:eastAsia="cs-CZ"/>
        </w:rPr>
        <w:t>Občan Brych – román</w:t>
      </w:r>
    </w:p>
    <w:p w:rsidR="00250448" w:rsidRPr="00B7663D" w:rsidRDefault="00250448" w:rsidP="00B7663D">
      <w:pPr>
        <w:rPr>
          <w:lang w:eastAsia="cs-CZ"/>
        </w:rPr>
      </w:pPr>
      <w:r>
        <w:rPr>
          <w:lang w:eastAsia="cs-CZ"/>
        </w:rPr>
        <w:lastRenderedPageBreak/>
        <w:t>Lásky mezi kapkami deště</w:t>
      </w:r>
    </w:p>
    <w:p w:rsidR="002B74FA" w:rsidRDefault="002B74FA" w:rsidP="001B6FA0">
      <w:pPr>
        <w:pStyle w:val="Nadpis3"/>
        <w:rPr>
          <w:lang w:eastAsia="cs-CZ"/>
        </w:rPr>
      </w:pPr>
      <w:r>
        <w:rPr>
          <w:lang w:eastAsia="cs-CZ"/>
        </w:rPr>
        <w:t>Další autoři:</w:t>
      </w:r>
    </w:p>
    <w:p w:rsidR="000E24BD" w:rsidRDefault="00657ECC" w:rsidP="000E24BD">
      <w:r>
        <w:t xml:space="preserve">Bohumil Hrabal </w:t>
      </w:r>
      <w:r w:rsidR="000E24BD">
        <w:t>–</w:t>
      </w:r>
      <w:r>
        <w:t xml:space="preserve"> </w:t>
      </w:r>
      <w:r w:rsidR="000E24BD">
        <w:t>Ostře sledované vlaky</w:t>
      </w:r>
    </w:p>
    <w:p w:rsidR="000E24BD" w:rsidRDefault="001E134D" w:rsidP="000E24BD">
      <w:r>
        <w:t xml:space="preserve">Milan Kundera </w:t>
      </w:r>
      <w:r w:rsidR="00570D5E">
        <w:t>–</w:t>
      </w:r>
      <w:r>
        <w:t xml:space="preserve"> </w:t>
      </w:r>
      <w:r w:rsidR="00570D5E">
        <w:t>Žert</w:t>
      </w:r>
    </w:p>
    <w:p w:rsidR="00570D5E" w:rsidRDefault="00A03D82" w:rsidP="000E24BD">
      <w:r>
        <w:t xml:space="preserve">Ota Pavel </w:t>
      </w:r>
      <w:r w:rsidR="00843C66">
        <w:t>– Jak jsem potkal ryby</w:t>
      </w:r>
    </w:p>
    <w:sectPr w:rsidR="00570D5E" w:rsidSect="002928A2">
      <w:headerReference w:type="default" r:id="rId8"/>
      <w:footerReference w:type="default" r:id="rId9"/>
      <w:pgSz w:w="11906" w:h="16838"/>
      <w:pgMar w:top="1135" w:right="566" w:bottom="1417" w:left="567" w:header="51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922" w:rsidRDefault="00912922" w:rsidP="006537B9">
      <w:pPr>
        <w:spacing w:line="240" w:lineRule="auto"/>
      </w:pPr>
      <w:r>
        <w:separator/>
      </w:r>
    </w:p>
  </w:endnote>
  <w:endnote w:type="continuationSeparator" w:id="0">
    <w:p w:rsidR="00912922" w:rsidRDefault="00912922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B5D" w:rsidRPr="004C4B5D" w:rsidRDefault="004C4B5D" w:rsidP="004C4B5D">
    <w:pPr>
      <w:pStyle w:val="Zpat"/>
      <w:jc w:val="center"/>
      <w:rPr>
        <w:color w:val="7030A0"/>
      </w:rPr>
    </w:pPr>
    <w:r w:rsidRPr="004C4B5D">
      <w:rPr>
        <w:color w:val="7030A0"/>
      </w:rPr>
      <w:fldChar w:fldCharType="begin"/>
    </w:r>
    <w:r w:rsidRPr="004C4B5D">
      <w:rPr>
        <w:color w:val="7030A0"/>
      </w:rPr>
      <w:instrText>PAGE   \* MERGEFORMAT</w:instrText>
    </w:r>
    <w:r w:rsidRPr="004C4B5D">
      <w:rPr>
        <w:color w:val="7030A0"/>
      </w:rPr>
      <w:fldChar w:fldCharType="separate"/>
    </w:r>
    <w:r w:rsidR="000D4207">
      <w:rPr>
        <w:noProof/>
        <w:color w:val="7030A0"/>
      </w:rPr>
      <w:t>1</w:t>
    </w:r>
    <w:r w:rsidRPr="004C4B5D">
      <w:rPr>
        <w:color w:val="7030A0"/>
      </w:rPr>
      <w:fldChar w:fldCharType="end"/>
    </w:r>
  </w:p>
  <w:sdt>
    <w:sdtPr>
      <w:rPr>
        <w:color w:val="7030A0"/>
      </w:rPr>
      <w:alias w:val="Název"/>
      <w:tag w:val=""/>
      <w:id w:val="-200095764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>
      <w:rPr>
        <w:color w:val="auto"/>
      </w:rPr>
    </w:sdtEndPr>
    <w:sdtContent>
      <w:p w:rsidR="004C4B5D" w:rsidRDefault="001D7AF4" w:rsidP="004C4B5D">
        <w:pPr>
          <w:pStyle w:val="Zpat"/>
          <w:jc w:val="center"/>
        </w:pPr>
        <w:r>
          <w:rPr>
            <w:color w:val="7030A0"/>
          </w:rPr>
          <w:t>11. Jan Otčenášek - Romeo, Julie a tma</w:t>
        </w:r>
      </w:p>
    </w:sdtContent>
  </w:sdt>
  <w:p w:rsidR="0071521E" w:rsidRDefault="0071521E" w:rsidP="004C4B5D">
    <w:pPr>
      <w:pStyle w:val="Zpat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922" w:rsidRDefault="00912922" w:rsidP="006537B9">
      <w:pPr>
        <w:spacing w:line="240" w:lineRule="auto"/>
      </w:pPr>
      <w:r>
        <w:separator/>
      </w:r>
    </w:p>
  </w:footnote>
  <w:footnote w:type="continuationSeparator" w:id="0">
    <w:p w:rsidR="00912922" w:rsidRDefault="00912922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0D4207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1740701404"/>
        <w:placeholder>
          <w:docPart w:val="E5A14DFDB5484215BDAE28E67887972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F0C46">
          <w:rPr>
            <w:color w:val="7030A0"/>
          </w:rPr>
          <w:t>CJL - Český Jazyk a Literatura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304051690"/>
        <w:placeholder>
          <w:docPart w:val="9EAA1F5E06794147B8D395F7949D35B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1" w15:restartNumberingAfterBreak="0">
    <w:nsid w:val="26D91252"/>
    <w:multiLevelType w:val="multilevel"/>
    <w:tmpl w:val="B3AC6476"/>
    <w:numStyleLink w:val="Finallis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AF4"/>
    <w:rsid w:val="0002178B"/>
    <w:rsid w:val="00062C30"/>
    <w:rsid w:val="00076DB0"/>
    <w:rsid w:val="00083080"/>
    <w:rsid w:val="000D4207"/>
    <w:rsid w:val="000E24BD"/>
    <w:rsid w:val="000E71F5"/>
    <w:rsid w:val="000F0C46"/>
    <w:rsid w:val="00132478"/>
    <w:rsid w:val="001520A4"/>
    <w:rsid w:val="00156116"/>
    <w:rsid w:val="001714EF"/>
    <w:rsid w:val="0018436E"/>
    <w:rsid w:val="001B3EB7"/>
    <w:rsid w:val="001B6FA0"/>
    <w:rsid w:val="001C2666"/>
    <w:rsid w:val="001D7AF4"/>
    <w:rsid w:val="001E134D"/>
    <w:rsid w:val="001E3F28"/>
    <w:rsid w:val="00203F90"/>
    <w:rsid w:val="00220C8D"/>
    <w:rsid w:val="00247F96"/>
    <w:rsid w:val="00250448"/>
    <w:rsid w:val="002928A2"/>
    <w:rsid w:val="002A1226"/>
    <w:rsid w:val="002B74FA"/>
    <w:rsid w:val="002D0B36"/>
    <w:rsid w:val="002F3A02"/>
    <w:rsid w:val="002F4373"/>
    <w:rsid w:val="0031603A"/>
    <w:rsid w:val="00336E7C"/>
    <w:rsid w:val="0034472F"/>
    <w:rsid w:val="00355824"/>
    <w:rsid w:val="00357672"/>
    <w:rsid w:val="00375367"/>
    <w:rsid w:val="003921BD"/>
    <w:rsid w:val="003B2625"/>
    <w:rsid w:val="003E112E"/>
    <w:rsid w:val="003E17D4"/>
    <w:rsid w:val="0040691A"/>
    <w:rsid w:val="00427A23"/>
    <w:rsid w:val="00437D9B"/>
    <w:rsid w:val="004C4B5D"/>
    <w:rsid w:val="004F4023"/>
    <w:rsid w:val="00505992"/>
    <w:rsid w:val="00505F8F"/>
    <w:rsid w:val="00510A7E"/>
    <w:rsid w:val="005520E9"/>
    <w:rsid w:val="00567C3D"/>
    <w:rsid w:val="00570D5E"/>
    <w:rsid w:val="00575608"/>
    <w:rsid w:val="005B0DC0"/>
    <w:rsid w:val="005B5BD6"/>
    <w:rsid w:val="005F0531"/>
    <w:rsid w:val="0060553A"/>
    <w:rsid w:val="00605BE0"/>
    <w:rsid w:val="006109C7"/>
    <w:rsid w:val="006537B9"/>
    <w:rsid w:val="00654312"/>
    <w:rsid w:val="00657ECC"/>
    <w:rsid w:val="00663A1C"/>
    <w:rsid w:val="00665662"/>
    <w:rsid w:val="00680372"/>
    <w:rsid w:val="0068483E"/>
    <w:rsid w:val="00690BF0"/>
    <w:rsid w:val="006F1F8F"/>
    <w:rsid w:val="00704607"/>
    <w:rsid w:val="007100F0"/>
    <w:rsid w:val="0071521E"/>
    <w:rsid w:val="00747361"/>
    <w:rsid w:val="00750D6B"/>
    <w:rsid w:val="00774D35"/>
    <w:rsid w:val="007913C2"/>
    <w:rsid w:val="007B5987"/>
    <w:rsid w:val="007C7B57"/>
    <w:rsid w:val="0081654E"/>
    <w:rsid w:val="0081724F"/>
    <w:rsid w:val="00843C66"/>
    <w:rsid w:val="00866ED3"/>
    <w:rsid w:val="008725DB"/>
    <w:rsid w:val="00874E0F"/>
    <w:rsid w:val="00887D71"/>
    <w:rsid w:val="008B4CDD"/>
    <w:rsid w:val="008B6395"/>
    <w:rsid w:val="008C109A"/>
    <w:rsid w:val="00912922"/>
    <w:rsid w:val="00933488"/>
    <w:rsid w:val="00945582"/>
    <w:rsid w:val="00985BDB"/>
    <w:rsid w:val="0099771D"/>
    <w:rsid w:val="009A3B26"/>
    <w:rsid w:val="009D1E76"/>
    <w:rsid w:val="00A03D82"/>
    <w:rsid w:val="00A27F6E"/>
    <w:rsid w:val="00A66F70"/>
    <w:rsid w:val="00A83493"/>
    <w:rsid w:val="00AC733C"/>
    <w:rsid w:val="00B170FE"/>
    <w:rsid w:val="00B175CF"/>
    <w:rsid w:val="00B252C7"/>
    <w:rsid w:val="00B55260"/>
    <w:rsid w:val="00B7663D"/>
    <w:rsid w:val="00B77C68"/>
    <w:rsid w:val="00BB7A4A"/>
    <w:rsid w:val="00C2196C"/>
    <w:rsid w:val="00C2374E"/>
    <w:rsid w:val="00C2739A"/>
    <w:rsid w:val="00C35DF4"/>
    <w:rsid w:val="00C5306E"/>
    <w:rsid w:val="00C533CA"/>
    <w:rsid w:val="00C54313"/>
    <w:rsid w:val="00C6177B"/>
    <w:rsid w:val="00C66B0B"/>
    <w:rsid w:val="00C71CA7"/>
    <w:rsid w:val="00C721A2"/>
    <w:rsid w:val="00C72DD3"/>
    <w:rsid w:val="00C808A0"/>
    <w:rsid w:val="00C840F4"/>
    <w:rsid w:val="00CC0402"/>
    <w:rsid w:val="00CD2D1A"/>
    <w:rsid w:val="00CD5BAD"/>
    <w:rsid w:val="00D230BD"/>
    <w:rsid w:val="00D3113B"/>
    <w:rsid w:val="00D61809"/>
    <w:rsid w:val="00D700D8"/>
    <w:rsid w:val="00D83E15"/>
    <w:rsid w:val="00D97EA9"/>
    <w:rsid w:val="00DA2FC6"/>
    <w:rsid w:val="00DA3288"/>
    <w:rsid w:val="00DB01A4"/>
    <w:rsid w:val="00DB2A4E"/>
    <w:rsid w:val="00DB69BC"/>
    <w:rsid w:val="00DD472D"/>
    <w:rsid w:val="00E13AF8"/>
    <w:rsid w:val="00E60782"/>
    <w:rsid w:val="00EB553D"/>
    <w:rsid w:val="00EF1456"/>
    <w:rsid w:val="00EF4264"/>
    <w:rsid w:val="00F0411A"/>
    <w:rsid w:val="00F17000"/>
    <w:rsid w:val="00F24AE4"/>
    <w:rsid w:val="00F40896"/>
    <w:rsid w:val="00F66D52"/>
    <w:rsid w:val="00F7146B"/>
    <w:rsid w:val="00F75DF3"/>
    <w:rsid w:val="00F86CD5"/>
    <w:rsid w:val="00F87767"/>
    <w:rsid w:val="00F971E2"/>
    <w:rsid w:val="00FC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258A9"/>
  <w15:chartTrackingRefBased/>
  <w15:docId w15:val="{2D0FC1F3-BE1B-4B32-9127-3E952CBC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B74FA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34472F"/>
    <w:pPr>
      <w:keepNext/>
      <w:keepLines/>
      <w:spacing w:before="120"/>
      <w:ind w:firstLine="0"/>
      <w:contextualSpacing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1B6FA0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34472F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1B6F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paragraph" w:customStyle="1" w:styleId="Styl1">
    <w:name w:val="Styl1"/>
    <w:basedOn w:val="Nadpis1"/>
    <w:next w:val="Normln"/>
    <w:qFormat/>
    <w:rsid w:val="002B74FA"/>
    <w:pPr>
      <w:pBdr>
        <w:bottom w:val="single" w:sz="18" w:space="1" w:color="auto"/>
      </w:pBdr>
    </w:pPr>
    <w:rPr>
      <w:rFonts w:ascii="Adobe Garamond Pro" w:hAnsi="Adobe Garamond Pro"/>
    </w:rPr>
  </w:style>
  <w:style w:type="numbering" w:customStyle="1" w:styleId="Finallist">
    <w:name w:val="Final_list"/>
    <w:uiPriority w:val="99"/>
    <w:rsid w:val="00F66D52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EB5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CJL_knih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E2CDBE167D9458B97BCBF9AF8E1E28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0C50F81-31AC-4019-B4CD-8CDAF5C6EF6D}"/>
      </w:docPartPr>
      <w:docPartBody>
        <w:p w:rsidR="009D6BC0" w:rsidRDefault="001F35A3">
          <w:pPr>
            <w:pStyle w:val="4E2CDBE167D9458B97BCBF9AF8E1E289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E5A14DFDB5484215BDAE28E67887972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82731D2-20EB-4CA1-9FFA-64C40B177708}"/>
      </w:docPartPr>
      <w:docPartBody>
        <w:p w:rsidR="009D6BC0" w:rsidRDefault="001F35A3">
          <w:pPr>
            <w:pStyle w:val="E5A14DFDB5484215BDAE28E678879728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9EAA1F5E06794147B8D395F7949D35B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6D28D2A-6192-459B-8F1F-B16C6D045919}"/>
      </w:docPartPr>
      <w:docPartBody>
        <w:p w:rsidR="009D6BC0" w:rsidRDefault="001F35A3">
          <w:pPr>
            <w:pStyle w:val="9EAA1F5E06794147B8D395F7949D35B9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068BB9E0C3D14086BB34F3E4B138F8A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2EE5FD8-A5A7-4CFD-A99D-B6EA4A7C6B15}"/>
      </w:docPartPr>
      <w:docPartBody>
        <w:p w:rsidR="009D6BC0" w:rsidRDefault="001F35A3">
          <w:pPr>
            <w:pStyle w:val="068BB9E0C3D14086BB34F3E4B138F8A4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72C54A399A39486D818CBF617FFF224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CE9E115-95A7-4B96-8622-35042FC43F60}"/>
      </w:docPartPr>
      <w:docPartBody>
        <w:p w:rsidR="009D6BC0" w:rsidRDefault="001F35A3">
          <w:pPr>
            <w:pStyle w:val="72C54A399A39486D818CBF617FFF224A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239A93CE868D48A08A629EC2BF7BAA7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96D84E6-4C51-4812-83F4-8E83FFAA364B}"/>
      </w:docPartPr>
      <w:docPartBody>
        <w:p w:rsidR="009D6BC0" w:rsidRDefault="001F35A3">
          <w:pPr>
            <w:pStyle w:val="239A93CE868D48A08A629EC2BF7BAA79"/>
          </w:pPr>
          <w:r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5A3"/>
    <w:rsid w:val="001F35A3"/>
    <w:rsid w:val="009D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4E2CDBE167D9458B97BCBF9AF8E1E289">
    <w:name w:val="4E2CDBE167D9458B97BCBF9AF8E1E289"/>
  </w:style>
  <w:style w:type="paragraph" w:customStyle="1" w:styleId="E5A14DFDB5484215BDAE28E678879728">
    <w:name w:val="E5A14DFDB5484215BDAE28E678879728"/>
  </w:style>
  <w:style w:type="paragraph" w:customStyle="1" w:styleId="9EAA1F5E06794147B8D395F7949D35B9">
    <w:name w:val="9EAA1F5E06794147B8D395F7949D35B9"/>
  </w:style>
  <w:style w:type="paragraph" w:customStyle="1" w:styleId="068BB9E0C3D14086BB34F3E4B138F8A4">
    <w:name w:val="068BB9E0C3D14086BB34F3E4B138F8A4"/>
  </w:style>
  <w:style w:type="paragraph" w:customStyle="1" w:styleId="72C54A399A39486D818CBF617FFF224A">
    <w:name w:val="72C54A399A39486D818CBF617FFF224A"/>
  </w:style>
  <w:style w:type="paragraph" w:customStyle="1" w:styleId="239A93CE868D48A08A629EC2BF7BAA79">
    <w:name w:val="239A93CE868D48A08A629EC2BF7BAA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653A5-B531-47EA-9E46-1AFBF95C5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CJL_kniha.dotx</Template>
  <TotalTime>30</TotalTime>
  <Pages>3</Pages>
  <Words>699</Words>
  <Characters>3698</Characters>
  <Application>Microsoft Office Word</Application>
  <DocSecurity>0</DocSecurity>
  <Lines>112</Lines>
  <Paragraphs>99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19</vt:i4>
      </vt:variant>
    </vt:vector>
  </HeadingPairs>
  <TitlesOfParts>
    <vt:vector size="20" baseType="lpstr">
      <vt:lpstr>11. Jan Otčenášek - Romeo, Julie a tma</vt:lpstr>
      <vt:lpstr>&lt;Jan Otčenášek&gt;</vt:lpstr>
      <vt:lpstr>&lt;Romeo, Julie a tma&gt;</vt:lpstr>
      <vt:lpstr>    Literární druh:</vt:lpstr>
      <vt:lpstr>    Literární žánr:</vt:lpstr>
      <vt:lpstr>    Literární forma:</vt:lpstr>
      <vt:lpstr>    Časoprostor:</vt:lpstr>
      <vt:lpstr>    Kompozice:</vt:lpstr>
      <vt:lpstr>    Téma:</vt:lpstr>
      <vt:lpstr>    Charakteristika hlavní postavy: </vt:lpstr>
      <vt:lpstr>        Ester</vt:lpstr>
      <vt:lpstr>        Pavel</vt:lpstr>
      <vt:lpstr>    Postavy:</vt:lpstr>
      <vt:lpstr>    Jazyk a styl:</vt:lpstr>
      <vt:lpstr>    Zkrácený Děj:</vt:lpstr>
      <vt:lpstr>    Děj:</vt:lpstr>
      <vt:lpstr>    Jan Otčenášek (1924 – 1979)</vt:lpstr>
      <vt:lpstr>        Období:</vt:lpstr>
      <vt:lpstr>        Další díla:</vt:lpstr>
      <vt:lpstr>        Další autoři:</vt:lpstr>
    </vt:vector>
  </TitlesOfParts>
  <Manager>Zuzana Petráčková</Manager>
  <Company>BLAKKWOOD</Company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11. Jan Otčenášek - Romeo, Julie a tma</dc:title>
  <dc:subject>CJL - Český Jazyk a Literatura</dc:subject>
  <dc:creator>Ash258</dc:creator>
  <cp:keywords>CJL;Romeo;tma;Otčenášek</cp:keywords>
  <dc:description/>
  <cp:lastModifiedBy>Ash258</cp:lastModifiedBy>
  <cp:revision>93</cp:revision>
  <dcterms:created xsi:type="dcterms:W3CDTF">2016-04-02T12:57:00Z</dcterms:created>
  <dcterms:modified xsi:type="dcterms:W3CDTF">2016-05-09T12:20:00Z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