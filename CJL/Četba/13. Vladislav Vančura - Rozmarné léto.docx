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31401D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73B8E087BE98423184E7BE5F1BF59E4D"/>
          </w:placeholder>
          <w:text/>
        </w:sdtPr>
        <w:sdtEndPr/>
        <w:sdtContent>
          <w:r w:rsidR="007430A5">
            <w:t>Vladislav Vančura</w:t>
          </w:r>
        </w:sdtContent>
      </w:sdt>
    </w:p>
    <w:p w:rsidR="002B74FA" w:rsidRDefault="0031401D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2112127338B141F28BB4F90450640155"/>
          </w:placeholder>
          <w:text/>
        </w:sdtPr>
        <w:sdtEndPr/>
        <w:sdtContent>
          <w:r w:rsidR="007430A5">
            <w:t>Rozmarné léto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4170F0C2749441929082D1A26F7B7B01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BF3672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BFBFC86173AD47E883B1E799127B4CA5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BF3672" w:rsidP="002B74FA">
          <w:pPr>
            <w:rPr>
              <w:lang w:eastAsia="cs-CZ"/>
            </w:rPr>
          </w:pPr>
          <w:r>
            <w:rPr>
              <w:lang w:eastAsia="cs-CZ"/>
            </w:rPr>
            <w:t>Novela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9081EA4C523E43CC9CA50D0E0B35C398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BF3672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EC3F25" w:rsidP="002B74FA">
      <w:pPr>
        <w:rPr>
          <w:lang w:eastAsia="cs-CZ"/>
        </w:rPr>
      </w:pPr>
      <w:r>
        <w:rPr>
          <w:lang w:eastAsia="cs-CZ"/>
        </w:rPr>
        <w:t xml:space="preserve">Chladné léto; </w:t>
      </w:r>
      <w:r w:rsidR="00826472">
        <w:rPr>
          <w:lang w:eastAsia="cs-CZ"/>
        </w:rPr>
        <w:t>Krokovy Vary</w:t>
      </w:r>
      <w:r w:rsidR="00BE7CA2">
        <w:rPr>
          <w:lang w:eastAsia="cs-CZ"/>
        </w:rPr>
        <w:t xml:space="preserve"> (láze</w:t>
      </w:r>
      <w:r w:rsidR="00215B39">
        <w:rPr>
          <w:lang w:eastAsia="cs-CZ"/>
        </w:rPr>
        <w:t>ňské město na řece Orši</w:t>
      </w:r>
      <w:r w:rsidR="00BE7CA2">
        <w:rPr>
          <w:lang w:eastAsia="cs-CZ"/>
        </w:rPr>
        <w:t>)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EC27FFB03F4E4BEEBBDC60E985166430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BF3672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332F59" w:rsidRDefault="00332F59" w:rsidP="00332F59">
      <w:pPr>
        <w:rPr>
          <w:lang w:eastAsia="cs-CZ"/>
        </w:rPr>
      </w:pPr>
      <w:r>
        <w:rPr>
          <w:lang w:eastAsia="cs-CZ"/>
        </w:rPr>
        <w:t>3 červencové dny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880B36" w:rsidP="00880B36">
      <w:r>
        <w:t>Kritika maloměšťáctví; Poukázání stereotypu a nudy v malém městečku</w:t>
      </w:r>
    </w:p>
    <w:p w:rsidR="004B00CA" w:rsidRDefault="00D23002" w:rsidP="00880B36">
      <w:r>
        <w:t>P</w:t>
      </w:r>
      <w:r w:rsidR="004B00CA" w:rsidRPr="004B00CA">
        <w:t>opisuje pomíjivost a krásu chvilkového pobláznění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E25AB4" w:rsidRPr="00E25AB4" w:rsidRDefault="00E25AB4" w:rsidP="00051584">
      <w:pPr>
        <w:pStyle w:val="Nadpis3"/>
        <w:rPr>
          <w:lang w:eastAsia="cs-CZ"/>
        </w:rPr>
      </w:pPr>
      <w:r>
        <w:rPr>
          <w:lang w:eastAsia="cs-CZ"/>
        </w:rPr>
        <w:t>Antonín Důra</w:t>
      </w:r>
    </w:p>
    <w:p w:rsidR="002B74FA" w:rsidRDefault="003265AC" w:rsidP="002B74FA">
      <w:pPr>
        <w:rPr>
          <w:lang w:eastAsia="cs-CZ"/>
        </w:rPr>
      </w:pPr>
      <w:r w:rsidRPr="003265AC">
        <w:rPr>
          <w:lang w:eastAsia="cs-CZ"/>
        </w:rPr>
        <w:t>Majitel lázní</w:t>
      </w:r>
      <w:r w:rsidR="0062576D">
        <w:rPr>
          <w:lang w:eastAsia="cs-CZ"/>
        </w:rPr>
        <w:t>;</w:t>
      </w:r>
      <w:r w:rsidRPr="003265AC">
        <w:rPr>
          <w:lang w:eastAsia="cs-CZ"/>
        </w:rPr>
        <w:t xml:space="preserve"> sportovec</w:t>
      </w:r>
      <w:r w:rsidR="0062576D">
        <w:rPr>
          <w:lang w:eastAsia="cs-CZ"/>
        </w:rPr>
        <w:t>;</w:t>
      </w:r>
      <w:r w:rsidRPr="003265AC">
        <w:rPr>
          <w:lang w:eastAsia="cs-CZ"/>
        </w:rPr>
        <w:t xml:space="preserve"> pečuje o své zdraví různými cviky</w:t>
      </w:r>
      <w:r w:rsidR="0062576D">
        <w:rPr>
          <w:lang w:eastAsia="cs-CZ"/>
        </w:rPr>
        <w:t>;</w:t>
      </w:r>
      <w:r w:rsidRPr="003265AC">
        <w:rPr>
          <w:lang w:eastAsia="cs-CZ"/>
        </w:rPr>
        <w:t xml:space="preserve"> záletník</w:t>
      </w:r>
      <w:r w:rsidR="0062576D">
        <w:rPr>
          <w:lang w:eastAsia="cs-CZ"/>
        </w:rPr>
        <w:t>;</w:t>
      </w:r>
      <w:r w:rsidRPr="003265AC">
        <w:rPr>
          <w:lang w:eastAsia="cs-CZ"/>
        </w:rPr>
        <w:t xml:space="preserve"> už nemá rád Kateřinu</w:t>
      </w:r>
    </w:p>
    <w:p w:rsidR="00F2167D" w:rsidRPr="00F2167D" w:rsidRDefault="002B74FA" w:rsidP="00BB10BB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1C1AB4" w:rsidRDefault="001C1AB4" w:rsidP="001C1AB4">
      <w:pPr>
        <w:rPr>
          <w:lang w:eastAsia="cs-CZ"/>
        </w:rPr>
      </w:pPr>
      <w:r>
        <w:rPr>
          <w:lang w:eastAsia="cs-CZ"/>
        </w:rPr>
        <w:t>Kateřina Důrová</w:t>
      </w:r>
    </w:p>
    <w:p w:rsidR="001C1AB4" w:rsidRDefault="001C1AB4" w:rsidP="001C1AB4">
      <w:pPr>
        <w:rPr>
          <w:lang w:eastAsia="cs-CZ"/>
        </w:rPr>
      </w:pPr>
      <w:r>
        <w:rPr>
          <w:lang w:eastAsia="cs-CZ"/>
        </w:rPr>
        <w:t>Anna</w:t>
      </w:r>
    </w:p>
    <w:p w:rsidR="001C1AB4" w:rsidRDefault="001C1AB4" w:rsidP="001C1AB4">
      <w:pPr>
        <w:rPr>
          <w:lang w:eastAsia="cs-CZ"/>
        </w:rPr>
      </w:pPr>
      <w:r>
        <w:rPr>
          <w:lang w:eastAsia="cs-CZ"/>
        </w:rPr>
        <w:lastRenderedPageBreak/>
        <w:t>Arnoštek</w:t>
      </w:r>
    </w:p>
    <w:p w:rsidR="001C1AB4" w:rsidRDefault="001C1AB4" w:rsidP="001C1AB4">
      <w:pPr>
        <w:rPr>
          <w:lang w:eastAsia="cs-CZ"/>
        </w:rPr>
      </w:pPr>
      <w:r>
        <w:rPr>
          <w:lang w:eastAsia="cs-CZ"/>
        </w:rPr>
        <w:t>Kanovník Abbé Roch</w:t>
      </w:r>
    </w:p>
    <w:p w:rsidR="002B74FA" w:rsidRDefault="001C1AB4" w:rsidP="001C1AB4">
      <w:pPr>
        <w:rPr>
          <w:lang w:eastAsia="cs-CZ"/>
        </w:rPr>
      </w:pPr>
      <w:r>
        <w:rPr>
          <w:lang w:eastAsia="cs-CZ"/>
        </w:rPr>
        <w:t>Major Hugo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2B74FA" w:rsidRDefault="00FF021D" w:rsidP="002B74FA">
      <w:pPr>
        <w:rPr>
          <w:lang w:eastAsia="cs-CZ"/>
        </w:rPr>
      </w:pPr>
      <w:r w:rsidRPr="00FF021D">
        <w:rPr>
          <w:lang w:eastAsia="cs-CZ"/>
        </w:rPr>
        <w:t>Archaismy</w:t>
      </w:r>
      <w:r w:rsidR="008D0F33">
        <w:rPr>
          <w:lang w:eastAsia="cs-CZ"/>
        </w:rPr>
        <w:t>;</w:t>
      </w:r>
      <w:r w:rsidRPr="00FF021D">
        <w:rPr>
          <w:lang w:eastAsia="cs-CZ"/>
        </w:rPr>
        <w:t xml:space="preserve"> lidová mluva</w:t>
      </w:r>
      <w:r w:rsidR="008D0F33">
        <w:rPr>
          <w:lang w:eastAsia="cs-CZ"/>
        </w:rPr>
        <w:t>;</w:t>
      </w:r>
      <w:r w:rsidRPr="00FF021D">
        <w:rPr>
          <w:lang w:eastAsia="cs-CZ"/>
        </w:rPr>
        <w:t xml:space="preserve"> er-forma</w:t>
      </w:r>
      <w:r w:rsidR="008D0F33">
        <w:rPr>
          <w:lang w:eastAsia="cs-CZ"/>
        </w:rPr>
        <w:t>;</w:t>
      </w:r>
      <w:r w:rsidRPr="00FF021D">
        <w:rPr>
          <w:lang w:eastAsia="cs-CZ"/>
        </w:rPr>
        <w:t xml:space="preserve"> mnoho krátkých kapitol</w:t>
      </w:r>
    </w:p>
    <w:p w:rsidR="00474458" w:rsidRDefault="00B77C68" w:rsidP="00B4120C">
      <w:pPr>
        <w:pStyle w:val="Nadpis2"/>
        <w:rPr>
          <w:lang w:eastAsia="cs-CZ"/>
        </w:rPr>
      </w:pPr>
      <w:r>
        <w:rPr>
          <w:lang w:eastAsia="cs-CZ"/>
        </w:rPr>
        <w:t xml:space="preserve">Zkrácený </w:t>
      </w:r>
      <w:r w:rsidR="002B74FA">
        <w:rPr>
          <w:lang w:eastAsia="cs-CZ"/>
        </w:rPr>
        <w:t>Děj: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Běžný / klidný den naruší příjezd kouzelníka </w:t>
      </w:r>
      <w:r w:rsidR="00455335">
        <w:rPr>
          <w:lang w:eastAsia="cs-CZ"/>
        </w:rPr>
        <w:t>Arnoštka a jeho pomocnice Anny</w:t>
      </w:r>
    </w:p>
    <w:p w:rsidR="00455335" w:rsidRDefault="00880C2A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Arnoštek přijde na plovárnu, </w:t>
      </w:r>
      <w:r w:rsidR="001A6A66">
        <w:rPr>
          <w:lang w:eastAsia="cs-CZ"/>
        </w:rPr>
        <w:t xml:space="preserve">předvede </w:t>
      </w:r>
      <w:r>
        <w:rPr>
          <w:lang w:eastAsia="cs-CZ"/>
        </w:rPr>
        <w:t xml:space="preserve">jim </w:t>
      </w:r>
      <w:bookmarkStart w:id="0" w:name="_GoBack"/>
      <w:bookmarkEnd w:id="0"/>
      <w:r w:rsidR="001A6A66">
        <w:rPr>
          <w:lang w:eastAsia="cs-CZ"/>
        </w:rPr>
        <w:t>pár triků</w:t>
      </w:r>
      <w:r w:rsidR="009252D7">
        <w:rPr>
          <w:lang w:eastAsia="cs-CZ"/>
        </w:rPr>
        <w:t xml:space="preserve"> </w:t>
      </w:r>
      <w:r w:rsidR="00455335">
        <w:rPr>
          <w:lang w:eastAsia="cs-CZ"/>
        </w:rPr>
        <w:t>a pozve všechny na představení</w:t>
      </w:r>
    </w:p>
    <w:p w:rsidR="00455335" w:rsidRDefault="00455335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Kateřině se Arnoštek zalíbí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 předst</w:t>
      </w:r>
      <w:r w:rsidR="009252D7">
        <w:rPr>
          <w:lang w:eastAsia="cs-CZ"/>
        </w:rPr>
        <w:t>a</w:t>
      </w:r>
      <w:r w:rsidR="00455335">
        <w:rPr>
          <w:lang w:eastAsia="cs-CZ"/>
        </w:rPr>
        <w:t>vení jsou páni okouzleni Annou</w:t>
      </w:r>
    </w:p>
    <w:p w:rsidR="00455335" w:rsidRDefault="00455335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Antonín pozve Annu na schůzku</w:t>
      </w:r>
    </w:p>
    <w:p w:rsidR="00455335" w:rsidRDefault="009252D7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Sejdou se na p</w:t>
      </w:r>
      <w:r w:rsidR="00455335">
        <w:rPr>
          <w:lang w:eastAsia="cs-CZ"/>
        </w:rPr>
        <w:t>lovárně; Přistihne je Kateřina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Kateřina se odstěhuje k</w:t>
      </w:r>
      <w:r w:rsidR="00455335">
        <w:rPr>
          <w:lang w:eastAsia="cs-CZ"/>
        </w:rPr>
        <w:t> </w:t>
      </w:r>
      <w:r>
        <w:rPr>
          <w:lang w:eastAsia="cs-CZ"/>
        </w:rPr>
        <w:t>Ar</w:t>
      </w:r>
      <w:r w:rsidR="00455335">
        <w:rPr>
          <w:lang w:eastAsia="cs-CZ"/>
        </w:rPr>
        <w:t>noštkovi</w:t>
      </w:r>
    </w:p>
    <w:p w:rsidR="00455335" w:rsidRDefault="009252D7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Poté se o Annu uchází Abbé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1A6A66">
        <w:rPr>
          <w:lang w:eastAsia="cs-CZ"/>
        </w:rPr>
        <w:t xml:space="preserve">Je napaden místními </w:t>
      </w:r>
      <w:r w:rsidR="00455335">
        <w:rPr>
          <w:lang w:eastAsia="cs-CZ"/>
        </w:rPr>
        <w:t>opilci, kteří mu natrhnou ucho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Aby se o tom nikdo nedozvěděl, tak mu uch</w:t>
      </w:r>
      <w:r w:rsidR="00C46E86">
        <w:rPr>
          <w:lang w:eastAsia="cs-CZ"/>
        </w:rPr>
        <w:t>o</w:t>
      </w:r>
      <w:r w:rsidR="00455335">
        <w:rPr>
          <w:lang w:eastAsia="cs-CZ"/>
        </w:rPr>
        <w:t xml:space="preserve"> zašívá Antonín háčkem na ryby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Při 3. předsta</w:t>
      </w:r>
      <w:r w:rsidR="00C46E86">
        <w:rPr>
          <w:lang w:eastAsia="cs-CZ"/>
        </w:rPr>
        <w:t>v</w:t>
      </w:r>
      <w:r w:rsidR="00455335">
        <w:rPr>
          <w:lang w:eastAsia="cs-CZ"/>
        </w:rPr>
        <w:t>ení Arnoštek spadne a zraní se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Kateřina se o něj už nechce starat </w:t>
      </w:r>
      <w:r w:rsidR="00C46E86">
        <w:rPr>
          <w:lang w:eastAsia="cs-CZ"/>
        </w:rPr>
        <w:sym w:font="Wingdings" w:char="F0E0"/>
      </w:r>
      <w:r>
        <w:rPr>
          <w:lang w:eastAsia="cs-CZ"/>
        </w:rPr>
        <w:t xml:space="preserve"> vrací se k Antonínovi </w:t>
      </w:r>
      <w:r w:rsidR="00E76024">
        <w:rPr>
          <w:lang w:eastAsia="cs-CZ"/>
        </w:rPr>
        <w:sym w:font="Wingdings" w:char="F0E0"/>
      </w:r>
      <w:r w:rsidR="00455335">
        <w:rPr>
          <w:lang w:eastAsia="cs-CZ"/>
        </w:rPr>
        <w:t xml:space="preserve"> odpustí mu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Antonín</w:t>
      </w:r>
      <w:r w:rsidR="00455335">
        <w:rPr>
          <w:lang w:eastAsia="cs-CZ"/>
        </w:rPr>
        <w:t xml:space="preserve"> stále vzpomíná na krásnou Annu</w:t>
      </w:r>
    </w:p>
    <w:p w:rsidR="00455335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Poslední noc se o Annu pokusí major Hugo, ale Arnoštek ho zbije holí</w:t>
      </w:r>
    </w:p>
    <w:p w:rsidR="00B4120C" w:rsidRPr="00B4120C" w:rsidRDefault="001A6A66" w:rsidP="0002095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Ráno Arnoštek s Annou odjíždějí a život v Krokových Va</w:t>
      </w:r>
      <w:r w:rsidR="007F4CAB">
        <w:rPr>
          <w:lang w:eastAsia="cs-CZ"/>
        </w:rPr>
        <w:t>rech se vrací do starých kolejí</w:t>
      </w:r>
    </w:p>
    <w:p w:rsidR="006A4104" w:rsidRDefault="00B77C68" w:rsidP="002112CB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F85ED8" w:rsidRDefault="002112CB" w:rsidP="002112CB">
      <w:pPr>
        <w:rPr>
          <w:lang w:eastAsia="cs-CZ"/>
        </w:rPr>
      </w:pPr>
      <w:r w:rsidRPr="002112CB">
        <w:rPr>
          <w:lang w:eastAsia="cs-CZ"/>
        </w:rPr>
        <w:t xml:space="preserve">Děj se odehrává v malém městě Krokovy Vary na řece Orši. Odehraje se celý během 3 letních, </w:t>
      </w:r>
      <w:r w:rsidR="00F85ED8">
        <w:rPr>
          <w:lang w:eastAsia="cs-CZ"/>
        </w:rPr>
        <w:t>ale deštivých (červnových) dnů.</w:t>
      </w:r>
    </w:p>
    <w:p w:rsidR="00C57969" w:rsidRDefault="002112CB" w:rsidP="002112CB">
      <w:pPr>
        <w:rPr>
          <w:lang w:eastAsia="cs-CZ"/>
        </w:rPr>
      </w:pPr>
      <w:r w:rsidRPr="002112CB">
        <w:rPr>
          <w:lang w:eastAsia="cs-CZ"/>
        </w:rPr>
        <w:t xml:space="preserve">Tři přátelé (hlavní postavy románu) tráví deštivé dny převážně debatami </w:t>
      </w:r>
      <w:r w:rsidR="005F2DC2">
        <w:rPr>
          <w:lang w:eastAsia="cs-CZ"/>
        </w:rPr>
        <w:t>na plovárně lázní, které provozuje Antonín</w:t>
      </w:r>
      <w:r w:rsidRPr="002112CB">
        <w:rPr>
          <w:lang w:eastAsia="cs-CZ"/>
        </w:rPr>
        <w:t xml:space="preserve">. Nálada je pochmurná, špatné počasí dokreslující pochmurnou </w:t>
      </w:r>
      <w:r w:rsidRPr="002112CB">
        <w:rPr>
          <w:lang w:eastAsia="cs-CZ"/>
        </w:rPr>
        <w:lastRenderedPageBreak/>
        <w:t>atmosféru způsobuje, že se lidé nechodí koupat a lázně i jejich provozova</w:t>
      </w:r>
      <w:r w:rsidR="00C57969">
        <w:rPr>
          <w:lang w:eastAsia="cs-CZ"/>
        </w:rPr>
        <w:t>tel mají tak finanční problémy.</w:t>
      </w:r>
    </w:p>
    <w:p w:rsidR="00D64185" w:rsidRDefault="002112CB" w:rsidP="002112CB">
      <w:pPr>
        <w:rPr>
          <w:lang w:eastAsia="cs-CZ"/>
        </w:rPr>
      </w:pPr>
      <w:r w:rsidRPr="002112CB">
        <w:rPr>
          <w:lang w:eastAsia="cs-CZ"/>
        </w:rPr>
        <w:t>Do ospale působícího městečka potom přijede kouzelník se svou asistentkou. Svým příjezdem způsobí v celém městečku rozruch a veškeré dění se začíná točit kolem něj. Kouzelník s asistentkou uspořádají ve městě několik představení a celé město téměř očarují svými</w:t>
      </w:r>
      <w:r w:rsidR="00D64185">
        <w:rPr>
          <w:lang w:eastAsia="cs-CZ"/>
        </w:rPr>
        <w:t xml:space="preserve"> triky.</w:t>
      </w:r>
    </w:p>
    <w:p w:rsidR="00D64185" w:rsidRDefault="002112CB" w:rsidP="002112CB">
      <w:pPr>
        <w:rPr>
          <w:lang w:eastAsia="cs-CZ"/>
        </w:rPr>
      </w:pPr>
      <w:r w:rsidRPr="002112CB">
        <w:rPr>
          <w:lang w:eastAsia="cs-CZ"/>
        </w:rPr>
        <w:t xml:space="preserve">Asistentka Anna také oslní mužskou část vesnice svou krásou a všichni tři hlavní hrdinové knihy s Annou postupně stráví noc. Anna si s nimi pouze hraje, nebere je vážně, je vypočítavá. Na tuto nevěru ale majiteli plovárny Antonínovi přijde jeho žena </w:t>
      </w:r>
      <w:r w:rsidR="007617DE" w:rsidRPr="002112CB">
        <w:rPr>
          <w:lang w:eastAsia="cs-CZ"/>
        </w:rPr>
        <w:t>Kateřina, a aby</w:t>
      </w:r>
      <w:r w:rsidRPr="002112CB">
        <w:rPr>
          <w:lang w:eastAsia="cs-CZ"/>
        </w:rPr>
        <w:t xml:space="preserve"> se poms</w:t>
      </w:r>
      <w:r w:rsidR="00955AE7">
        <w:rPr>
          <w:lang w:eastAsia="cs-CZ"/>
        </w:rPr>
        <w:t xml:space="preserve">tila, rozhodne se nastěhovat </w:t>
      </w:r>
      <w:r w:rsidRPr="002112CB">
        <w:rPr>
          <w:lang w:eastAsia="cs-CZ"/>
        </w:rPr>
        <w:t xml:space="preserve">ke </w:t>
      </w:r>
      <w:r w:rsidR="00D64185">
        <w:rPr>
          <w:lang w:eastAsia="cs-CZ"/>
        </w:rPr>
        <w:t>kouzelníkovi a starat se o něj.</w:t>
      </w:r>
    </w:p>
    <w:p w:rsidR="00AE56E5" w:rsidRDefault="002112CB" w:rsidP="002112CB">
      <w:pPr>
        <w:rPr>
          <w:lang w:eastAsia="cs-CZ"/>
        </w:rPr>
      </w:pPr>
      <w:r w:rsidRPr="002112CB">
        <w:rPr>
          <w:lang w:eastAsia="cs-CZ"/>
        </w:rPr>
        <w:t>Antonínovi svým odchodem ale udělá jen radost. Kouzelník Arnoštek se potom na jednom ze svých představení zraní, Kateřina odhalí prostoduchost a nestydatost života komediantů a</w:t>
      </w:r>
      <w:r w:rsidR="00863F96">
        <w:rPr>
          <w:lang w:eastAsia="cs-CZ"/>
        </w:rPr>
        <w:t xml:space="preserve"> vrátí se zpátky za svým mužem.</w:t>
      </w:r>
    </w:p>
    <w:p w:rsidR="002112CB" w:rsidRPr="002112CB" w:rsidRDefault="002112CB" w:rsidP="002112CB">
      <w:pPr>
        <w:rPr>
          <w:lang w:eastAsia="cs-CZ"/>
        </w:rPr>
      </w:pPr>
      <w:r w:rsidRPr="002112CB">
        <w:rPr>
          <w:lang w:eastAsia="cs-CZ"/>
        </w:rPr>
        <w:t>Vše se vrátí do starých kolejí a kouzelník se svou asistentkou odjíždějí do dalšího města.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 xml:space="preserve"> </w:t>
      </w:r>
      <w:r w:rsidR="00AC23BD">
        <w:rPr>
          <w:lang w:eastAsia="cs-CZ"/>
        </w:rPr>
        <w:t>Vladislav Vančura</w:t>
      </w:r>
      <w:r w:rsidR="0068483E">
        <w:rPr>
          <w:lang w:eastAsia="cs-CZ"/>
        </w:rPr>
        <w:t xml:space="preserve"> </w:t>
      </w:r>
      <w:r>
        <w:rPr>
          <w:lang w:eastAsia="cs-CZ"/>
        </w:rPr>
        <w:t>(</w:t>
      </w:r>
      <w:r w:rsidR="001218F4">
        <w:rPr>
          <w:lang w:eastAsia="cs-CZ"/>
        </w:rPr>
        <w:t>1891</w:t>
      </w:r>
      <w:r>
        <w:rPr>
          <w:lang w:eastAsia="cs-CZ"/>
        </w:rPr>
        <w:t xml:space="preserve"> – </w:t>
      </w:r>
      <w:r w:rsidR="001218F4">
        <w:rPr>
          <w:lang w:eastAsia="cs-CZ"/>
        </w:rPr>
        <w:t>1942</w:t>
      </w:r>
      <w:r>
        <w:rPr>
          <w:lang w:eastAsia="cs-CZ"/>
        </w:rPr>
        <w:t>)</w:t>
      </w:r>
    </w:p>
    <w:p w:rsidR="00B44238" w:rsidRPr="0029740A" w:rsidRDefault="00D52B65" w:rsidP="00EF1363">
      <w:pPr>
        <w:rPr>
          <w:lang w:eastAsia="cs-CZ"/>
        </w:rPr>
      </w:pPr>
      <w:r>
        <w:rPr>
          <w:lang w:eastAsia="cs-CZ"/>
        </w:rPr>
        <w:t>Č</w:t>
      </w:r>
      <w:r w:rsidR="0029740A" w:rsidRPr="0029740A">
        <w:rPr>
          <w:lang w:eastAsia="cs-CZ"/>
        </w:rPr>
        <w:t>eský spisovatel</w:t>
      </w:r>
      <w:r w:rsidR="00F32378">
        <w:rPr>
          <w:lang w:eastAsia="cs-CZ"/>
        </w:rPr>
        <w:t>;</w:t>
      </w:r>
      <w:r w:rsidR="0029740A" w:rsidRPr="0029740A">
        <w:rPr>
          <w:lang w:eastAsia="cs-CZ"/>
        </w:rPr>
        <w:t xml:space="preserve"> dramatik</w:t>
      </w:r>
      <w:r w:rsidR="00F32378">
        <w:rPr>
          <w:lang w:eastAsia="cs-CZ"/>
        </w:rPr>
        <w:t>;</w:t>
      </w:r>
      <w:r w:rsidR="0029740A" w:rsidRPr="0029740A">
        <w:rPr>
          <w:lang w:eastAsia="cs-CZ"/>
        </w:rPr>
        <w:t xml:space="preserve"> filmový režisér</w:t>
      </w:r>
      <w:r w:rsidR="00F32378">
        <w:rPr>
          <w:lang w:eastAsia="cs-CZ"/>
        </w:rPr>
        <w:t>;</w:t>
      </w:r>
      <w:r w:rsidR="000D3BC0">
        <w:rPr>
          <w:lang w:eastAsia="cs-CZ"/>
        </w:rPr>
        <w:t xml:space="preserve"> scénárista</w:t>
      </w:r>
      <w:r w:rsidR="00F32378">
        <w:rPr>
          <w:lang w:eastAsia="cs-CZ"/>
        </w:rPr>
        <w:t>;</w:t>
      </w:r>
      <w:r w:rsidR="0029740A" w:rsidRPr="0029740A">
        <w:rPr>
          <w:lang w:eastAsia="cs-CZ"/>
        </w:rPr>
        <w:t xml:space="preserve"> původním povoláním lékař</w:t>
      </w:r>
    </w:p>
    <w:p w:rsidR="002B74FA" w:rsidRDefault="002B74FA" w:rsidP="00051584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931D63" w:rsidP="002B74FA">
      <w:pPr>
        <w:rPr>
          <w:lang w:eastAsia="cs-CZ"/>
        </w:rPr>
      </w:pPr>
      <w:r w:rsidRPr="00931D63">
        <w:rPr>
          <w:lang w:eastAsia="cs-CZ"/>
        </w:rPr>
        <w:t>Česká literatura 1. poloviny 20. století</w:t>
      </w:r>
    </w:p>
    <w:p w:rsidR="006A4104" w:rsidRDefault="006326DA" w:rsidP="002B74FA">
      <w:pPr>
        <w:rPr>
          <w:lang w:eastAsia="cs-CZ"/>
        </w:rPr>
      </w:pPr>
      <w:r>
        <w:rPr>
          <w:lang w:eastAsia="cs-CZ"/>
        </w:rPr>
        <w:t>Poetismus</w:t>
      </w:r>
    </w:p>
    <w:p w:rsidR="005F7DE9" w:rsidRDefault="005F7DE9" w:rsidP="002B74FA">
      <w:pPr>
        <w:rPr>
          <w:lang w:eastAsia="cs-CZ"/>
        </w:rPr>
      </w:pPr>
      <w:r>
        <w:rPr>
          <w:lang w:eastAsia="cs-CZ"/>
        </w:rPr>
        <w:t>Vliv avantgardy</w:t>
      </w:r>
      <w:r w:rsidR="004526BD">
        <w:rPr>
          <w:lang w:eastAsia="cs-CZ"/>
        </w:rPr>
        <w:t>; člen devětsilu</w:t>
      </w:r>
    </w:p>
    <w:p w:rsidR="002B74FA" w:rsidRDefault="002B74FA" w:rsidP="00051584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815815" w:rsidRDefault="00815815" w:rsidP="00815815">
      <w:pPr>
        <w:rPr>
          <w:lang w:eastAsia="cs-CZ"/>
        </w:rPr>
      </w:pPr>
      <w:r>
        <w:rPr>
          <w:lang w:eastAsia="cs-CZ"/>
        </w:rPr>
        <w:t>Dlouhý, Široký a Bystrozraký</w:t>
      </w:r>
    </w:p>
    <w:p w:rsidR="006D52E5" w:rsidRDefault="006D52E5" w:rsidP="00815815">
      <w:pPr>
        <w:rPr>
          <w:lang w:eastAsia="cs-CZ"/>
        </w:rPr>
      </w:pPr>
      <w:r w:rsidRPr="006D52E5">
        <w:rPr>
          <w:lang w:eastAsia="cs-CZ"/>
        </w:rPr>
        <w:t>Markéta Lazarová</w:t>
      </w:r>
      <w:r w:rsidR="00AD513B">
        <w:rPr>
          <w:lang w:eastAsia="cs-CZ"/>
        </w:rPr>
        <w:t xml:space="preserve"> – historický román</w:t>
      </w:r>
    </w:p>
    <w:p w:rsidR="00815815" w:rsidRPr="00815815" w:rsidRDefault="00815815" w:rsidP="00815815">
      <w:pPr>
        <w:rPr>
          <w:lang w:eastAsia="cs-CZ"/>
        </w:rPr>
      </w:pPr>
      <w:r>
        <w:rPr>
          <w:lang w:eastAsia="cs-CZ"/>
        </w:rPr>
        <w:t>Obrazy z dějin národa českého</w:t>
      </w:r>
      <w:r w:rsidR="003546C8">
        <w:rPr>
          <w:lang w:eastAsia="cs-CZ"/>
        </w:rPr>
        <w:t xml:space="preserve"> – monumentální dílo</w:t>
      </w:r>
    </w:p>
    <w:p w:rsidR="002B74FA" w:rsidRDefault="002B74FA" w:rsidP="00051584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816F28" w:rsidRDefault="00816F28" w:rsidP="00816F28">
      <w:pPr>
        <w:rPr>
          <w:lang w:eastAsia="cs-CZ"/>
        </w:rPr>
      </w:pPr>
      <w:r>
        <w:rPr>
          <w:lang w:eastAsia="cs-CZ"/>
        </w:rPr>
        <w:t>Jaroslav Seifert – Na vlnách TSF</w:t>
      </w:r>
    </w:p>
    <w:p w:rsidR="00142D26" w:rsidRDefault="00142D26" w:rsidP="00816F28">
      <w:pPr>
        <w:rPr>
          <w:lang w:eastAsia="cs-CZ"/>
        </w:rPr>
      </w:pPr>
      <w:r>
        <w:rPr>
          <w:lang w:eastAsia="cs-CZ"/>
        </w:rPr>
        <w:t>Vítězslav Nezval – Abeceda</w:t>
      </w:r>
    </w:p>
    <w:p w:rsidR="00690BF0" w:rsidRDefault="00BE26D6" w:rsidP="00C808A0">
      <w:r>
        <w:rPr>
          <w:lang w:eastAsia="cs-CZ"/>
        </w:rPr>
        <w:t>Konstantin Biebel</w:t>
      </w:r>
      <w:r w:rsidR="00671597">
        <w:rPr>
          <w:lang w:eastAsia="cs-CZ"/>
        </w:rPr>
        <w:t xml:space="preserve"> – Co bůh? Člověk? </w:t>
      </w:r>
    </w:p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22D" w:rsidRDefault="00C1522D" w:rsidP="006537B9">
      <w:pPr>
        <w:spacing w:line="240" w:lineRule="auto"/>
      </w:pPr>
      <w:r>
        <w:separator/>
      </w:r>
    </w:p>
  </w:endnote>
  <w:endnote w:type="continuationSeparator" w:id="0">
    <w:p w:rsidR="00C1522D" w:rsidRDefault="00C1522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31401D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1111B3" w:rsidP="004C4B5D">
        <w:pPr>
          <w:pStyle w:val="Zpat"/>
          <w:jc w:val="center"/>
        </w:pPr>
        <w:r>
          <w:rPr>
            <w:color w:val="7030A0"/>
          </w:rPr>
          <w:t>13. Vladislav Vančura - Rozmarné léto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22D" w:rsidRDefault="00C1522D" w:rsidP="006537B9">
      <w:pPr>
        <w:spacing w:line="240" w:lineRule="auto"/>
      </w:pPr>
      <w:r>
        <w:separator/>
      </w:r>
    </w:p>
  </w:footnote>
  <w:footnote w:type="continuationSeparator" w:id="0">
    <w:p w:rsidR="00C1522D" w:rsidRDefault="00C1522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1401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2112127338B141F28BB4F9045064015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4170F0C2749441929082D1A26F7B7B0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5CC132D1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A5"/>
    <w:rsid w:val="00020956"/>
    <w:rsid w:val="00051584"/>
    <w:rsid w:val="00076DB0"/>
    <w:rsid w:val="000D3BC0"/>
    <w:rsid w:val="000E71F5"/>
    <w:rsid w:val="000F0C46"/>
    <w:rsid w:val="001111B3"/>
    <w:rsid w:val="001218F4"/>
    <w:rsid w:val="00142D26"/>
    <w:rsid w:val="00156116"/>
    <w:rsid w:val="001A6A66"/>
    <w:rsid w:val="001B3EB7"/>
    <w:rsid w:val="001C1AB4"/>
    <w:rsid w:val="002112CB"/>
    <w:rsid w:val="00215B39"/>
    <w:rsid w:val="002928A2"/>
    <w:rsid w:val="0029740A"/>
    <w:rsid w:val="002A1226"/>
    <w:rsid w:val="002B74FA"/>
    <w:rsid w:val="002F4373"/>
    <w:rsid w:val="002F50BC"/>
    <w:rsid w:val="0031401D"/>
    <w:rsid w:val="003265AC"/>
    <w:rsid w:val="00332F59"/>
    <w:rsid w:val="0034472F"/>
    <w:rsid w:val="003546C8"/>
    <w:rsid w:val="003C6764"/>
    <w:rsid w:val="003E112E"/>
    <w:rsid w:val="003E17D4"/>
    <w:rsid w:val="004526BD"/>
    <w:rsid w:val="00455335"/>
    <w:rsid w:val="00474458"/>
    <w:rsid w:val="004B00CA"/>
    <w:rsid w:val="004B5463"/>
    <w:rsid w:val="004C4B5D"/>
    <w:rsid w:val="005B0DC0"/>
    <w:rsid w:val="005F0531"/>
    <w:rsid w:val="005F2DC2"/>
    <w:rsid w:val="005F7DE9"/>
    <w:rsid w:val="0060553A"/>
    <w:rsid w:val="006109C7"/>
    <w:rsid w:val="0062576D"/>
    <w:rsid w:val="006326DA"/>
    <w:rsid w:val="006537B9"/>
    <w:rsid w:val="00654312"/>
    <w:rsid w:val="00654AC8"/>
    <w:rsid w:val="0066218E"/>
    <w:rsid w:val="00671597"/>
    <w:rsid w:val="0068483E"/>
    <w:rsid w:val="00690BF0"/>
    <w:rsid w:val="006A4104"/>
    <w:rsid w:val="006D52E5"/>
    <w:rsid w:val="006E69CA"/>
    <w:rsid w:val="00704607"/>
    <w:rsid w:val="0071521E"/>
    <w:rsid w:val="007430A5"/>
    <w:rsid w:val="007617DE"/>
    <w:rsid w:val="00774D35"/>
    <w:rsid w:val="007B5987"/>
    <w:rsid w:val="007C7B57"/>
    <w:rsid w:val="007F4CAB"/>
    <w:rsid w:val="00815815"/>
    <w:rsid w:val="0081654E"/>
    <w:rsid w:val="00816F28"/>
    <w:rsid w:val="00826472"/>
    <w:rsid w:val="00863F96"/>
    <w:rsid w:val="00874E0F"/>
    <w:rsid w:val="00880B36"/>
    <w:rsid w:val="00880C2A"/>
    <w:rsid w:val="008B6395"/>
    <w:rsid w:val="008D0F33"/>
    <w:rsid w:val="009252D7"/>
    <w:rsid w:val="00931D63"/>
    <w:rsid w:val="00933488"/>
    <w:rsid w:val="00945582"/>
    <w:rsid w:val="00955AE7"/>
    <w:rsid w:val="00985BDB"/>
    <w:rsid w:val="0099771D"/>
    <w:rsid w:val="009D1E76"/>
    <w:rsid w:val="00A27F6E"/>
    <w:rsid w:val="00A66F70"/>
    <w:rsid w:val="00A83493"/>
    <w:rsid w:val="00AA5D9A"/>
    <w:rsid w:val="00AC23BD"/>
    <w:rsid w:val="00AC733C"/>
    <w:rsid w:val="00AD4CBD"/>
    <w:rsid w:val="00AD513B"/>
    <w:rsid w:val="00AE56E5"/>
    <w:rsid w:val="00B4120C"/>
    <w:rsid w:val="00B44238"/>
    <w:rsid w:val="00B77C68"/>
    <w:rsid w:val="00B841DC"/>
    <w:rsid w:val="00BB10BB"/>
    <w:rsid w:val="00BB174E"/>
    <w:rsid w:val="00BE26D6"/>
    <w:rsid w:val="00BE7CA2"/>
    <w:rsid w:val="00BF3672"/>
    <w:rsid w:val="00C1522D"/>
    <w:rsid w:val="00C2196C"/>
    <w:rsid w:val="00C2374E"/>
    <w:rsid w:val="00C2739A"/>
    <w:rsid w:val="00C35DF4"/>
    <w:rsid w:val="00C46E86"/>
    <w:rsid w:val="00C51ED5"/>
    <w:rsid w:val="00C5306E"/>
    <w:rsid w:val="00C57969"/>
    <w:rsid w:val="00C66B0B"/>
    <w:rsid w:val="00C808A0"/>
    <w:rsid w:val="00C840F4"/>
    <w:rsid w:val="00CD2D1A"/>
    <w:rsid w:val="00D23002"/>
    <w:rsid w:val="00D33347"/>
    <w:rsid w:val="00D46759"/>
    <w:rsid w:val="00D52B65"/>
    <w:rsid w:val="00D64185"/>
    <w:rsid w:val="00D83E15"/>
    <w:rsid w:val="00DB2A4E"/>
    <w:rsid w:val="00E25AB4"/>
    <w:rsid w:val="00E6280F"/>
    <w:rsid w:val="00E76024"/>
    <w:rsid w:val="00EB4DFA"/>
    <w:rsid w:val="00EB5C95"/>
    <w:rsid w:val="00EC3F25"/>
    <w:rsid w:val="00EF1363"/>
    <w:rsid w:val="00F17000"/>
    <w:rsid w:val="00F2167D"/>
    <w:rsid w:val="00F32378"/>
    <w:rsid w:val="00F40896"/>
    <w:rsid w:val="00F66D52"/>
    <w:rsid w:val="00F7146B"/>
    <w:rsid w:val="00F85ED8"/>
    <w:rsid w:val="00F86CD5"/>
    <w:rsid w:val="00FA631E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8D6D"/>
  <w15:chartTrackingRefBased/>
  <w15:docId w15:val="{487D0834-11A4-4172-B5CA-113AF0D8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051584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584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02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B8E087BE98423184E7BE5F1BF59E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8DC6C92-32D1-4AC4-9C55-AA55D93C669E}"/>
      </w:docPartPr>
      <w:docPartBody>
        <w:p w:rsidR="00295E6F" w:rsidRDefault="00295E6F">
          <w:pPr>
            <w:pStyle w:val="73B8E087BE98423184E7BE5F1BF59E4D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2112127338B141F28BB4F904506401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E01B8C-FF6F-4B94-BD2E-F0C69EA04FA3}"/>
      </w:docPartPr>
      <w:docPartBody>
        <w:p w:rsidR="00295E6F" w:rsidRDefault="00295E6F">
          <w:pPr>
            <w:pStyle w:val="2112127338B141F28BB4F90450640155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4170F0C2749441929082D1A26F7B7B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6CE720-B8D1-46E2-8A17-592A6D9B0004}"/>
      </w:docPartPr>
      <w:docPartBody>
        <w:p w:rsidR="00295E6F" w:rsidRDefault="00295E6F">
          <w:pPr>
            <w:pStyle w:val="4170F0C2749441929082D1A26F7B7B01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BFBFC86173AD47E883B1E799127B4C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5342DA9-1663-4D4F-8BC1-68E575498F2B}"/>
      </w:docPartPr>
      <w:docPartBody>
        <w:p w:rsidR="00295E6F" w:rsidRDefault="00295E6F">
          <w:pPr>
            <w:pStyle w:val="BFBFC86173AD47E883B1E799127B4CA5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9081EA4C523E43CC9CA50D0E0B35C3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B06957B-2903-40AC-AE4C-12BFA066B738}"/>
      </w:docPartPr>
      <w:docPartBody>
        <w:p w:rsidR="00295E6F" w:rsidRDefault="00295E6F">
          <w:pPr>
            <w:pStyle w:val="9081EA4C523E43CC9CA50D0E0B35C398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EC27FFB03F4E4BEEBBDC60E9851664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579F88B-A1A0-41A9-8FAE-AEE7397BE0A1}"/>
      </w:docPartPr>
      <w:docPartBody>
        <w:p w:rsidR="00295E6F" w:rsidRDefault="00295E6F">
          <w:pPr>
            <w:pStyle w:val="EC27FFB03F4E4BEEBBDC60E985166430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6F"/>
    <w:rsid w:val="00295E6F"/>
    <w:rsid w:val="00D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73B8E087BE98423184E7BE5F1BF59E4D">
    <w:name w:val="73B8E087BE98423184E7BE5F1BF59E4D"/>
  </w:style>
  <w:style w:type="paragraph" w:customStyle="1" w:styleId="2112127338B141F28BB4F90450640155">
    <w:name w:val="2112127338B141F28BB4F90450640155"/>
  </w:style>
  <w:style w:type="paragraph" w:customStyle="1" w:styleId="4170F0C2749441929082D1A26F7B7B01">
    <w:name w:val="4170F0C2749441929082D1A26F7B7B01"/>
  </w:style>
  <w:style w:type="paragraph" w:customStyle="1" w:styleId="BFBFC86173AD47E883B1E799127B4CA5">
    <w:name w:val="BFBFC86173AD47E883B1E799127B4CA5"/>
  </w:style>
  <w:style w:type="paragraph" w:customStyle="1" w:styleId="9081EA4C523E43CC9CA50D0E0B35C398">
    <w:name w:val="9081EA4C523E43CC9CA50D0E0B35C398"/>
  </w:style>
  <w:style w:type="paragraph" w:customStyle="1" w:styleId="EC27FFB03F4E4BEEBBDC60E985166430">
    <w:name w:val="EC27FFB03F4E4BEEBBDC60E98516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8E3AD-781B-4611-B252-C05C16CE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24</TotalTime>
  <Pages>2</Pages>
  <Words>485</Words>
  <Characters>2716</Characters>
  <Application>Microsoft Office Word</Application>
  <DocSecurity>0</DocSecurity>
  <Lines>73</Lines>
  <Paragraphs>72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13. Vladislav Vančura - Rozmarné léto</vt:lpstr>
      <vt:lpstr>&lt;Vladislav Vančura&gt;</vt:lpstr>
      <vt:lpstr>&lt;Rozmarné léto&gt;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Antonín Důra</vt:lpstr>
      <vt:lpstr>    Postavy:</vt:lpstr>
      <vt:lpstr>    Jazyk a styl:</vt:lpstr>
      <vt:lpstr>    Zkrácený Děj:</vt:lpstr>
      <vt:lpstr>    Děj:</vt:lpstr>
      <vt:lpstr>    Vladislav Vančura (1891 – 1942)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Vladislav Vančura - Rozmarné léto</dc:title>
  <dc:subject>CJL - Český Jazyk a Literatura</dc:subject>
  <dc:creator>Ash258</dc:creator>
  <cp:keywords>CJL;13</cp:keywords>
  <dc:description/>
  <cp:lastModifiedBy>Ash258</cp:lastModifiedBy>
  <cp:revision>78</cp:revision>
  <dcterms:created xsi:type="dcterms:W3CDTF">2016-03-20T16:49:00Z</dcterms:created>
  <dcterms:modified xsi:type="dcterms:W3CDTF">2016-05-09T12:33:00Z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