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4FA" w:rsidRDefault="00165F1B" w:rsidP="006109C7">
      <w:pPr>
        <w:pStyle w:val="Styl1"/>
        <w:spacing w:before="0"/>
      </w:pPr>
      <w:sdt>
        <w:sdtPr>
          <w:alias w:val="Autor"/>
          <w:tag w:val="Autor"/>
          <w:id w:val="-1597712845"/>
          <w:placeholder>
            <w:docPart w:val="0CF77202FFF3435687746611E5967C4A"/>
          </w:placeholder>
          <w:text/>
        </w:sdtPr>
        <w:sdtEndPr/>
        <w:sdtContent>
          <w:r w:rsidR="004225D9" w:rsidRPr="004225D9">
            <w:t>Victor Hugo</w:t>
          </w:r>
        </w:sdtContent>
      </w:sdt>
    </w:p>
    <w:p w:rsidR="002B74FA" w:rsidRDefault="00165F1B" w:rsidP="006109C7">
      <w:pPr>
        <w:pStyle w:val="Styl1"/>
        <w:pBdr>
          <w:bottom w:val="none" w:sz="0" w:space="0" w:color="auto"/>
        </w:pBdr>
        <w:spacing w:before="0"/>
      </w:pPr>
      <w:sdt>
        <w:sdtPr>
          <w:alias w:val="Dílo"/>
          <w:tag w:val="Dílo"/>
          <w:id w:val="1213617389"/>
          <w:placeholder>
            <w:docPart w:val="9EFD4799AADB4213A941F6BD9A23C5D4"/>
          </w:placeholder>
          <w:text/>
        </w:sdtPr>
        <w:sdtEndPr/>
        <w:sdtContent>
          <w:r w:rsidR="004225D9" w:rsidRPr="004225D9">
            <w:t>Chrám matky boží v Paříži</w:t>
          </w:r>
        </w:sdtContent>
      </w:sdt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Literární druh:</w:t>
      </w:r>
    </w:p>
    <w:sdt>
      <w:sdtPr>
        <w:rPr>
          <w:lang w:eastAsia="cs-CZ"/>
        </w:rPr>
        <w:id w:val="-603345437"/>
        <w:placeholder>
          <w:docPart w:val="A45066C196A54B15A3D3D3B888ACCFE4"/>
        </w:placeholder>
        <w:comboBox>
          <w:listItem w:displayText="Lyrika" w:value="Lyrika"/>
          <w:listItem w:displayText="Epika" w:value="Epika"/>
          <w:listItem w:displayText="Drama" w:value="Drama"/>
        </w:comboBox>
      </w:sdtPr>
      <w:sdtEndPr/>
      <w:sdtContent>
        <w:p w:rsidR="002B74FA" w:rsidRDefault="00EA2F9F" w:rsidP="002B74FA">
          <w:pPr>
            <w:rPr>
              <w:lang w:eastAsia="cs-CZ"/>
            </w:rPr>
          </w:pPr>
          <w:r>
            <w:rPr>
              <w:lang w:eastAsia="cs-CZ"/>
            </w:rPr>
            <w:t>Epika</w:t>
          </w:r>
        </w:p>
      </w:sdtContent>
    </w:sdt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Literární žánr:</w:t>
      </w:r>
    </w:p>
    <w:sdt>
      <w:sdtPr>
        <w:rPr>
          <w:lang w:eastAsia="cs-CZ"/>
        </w:rPr>
        <w:id w:val="786551062"/>
        <w:placeholder>
          <w:docPart w:val="2259C43DB411439FA0F5EBAC78889281"/>
        </w:placeholder>
        <w:comboBox>
          <w:listItem w:value="Zvolte literární žánr."/>
          <w:listItem w:displayText="Balada" w:value="Balada"/>
          <w:listItem w:displayText="Villonská Balada" w:value="Villonská Balada"/>
          <w:listItem w:displayText="Sonet" w:value="Sonet"/>
          <w:listItem w:displayText="Píseň" w:value="Píseň"/>
          <w:listItem w:displayText="Óda" w:value="Óda"/>
          <w:listItem w:displayText="Epos" w:value="Epos"/>
          <w:listItem w:displayText="Román" w:value="Román"/>
          <w:listItem w:displayText="Legenda" w:value="Legenda"/>
          <w:listItem w:displayText="Novela" w:value="Novela"/>
          <w:listItem w:displayText="Povídka" w:value="Povídka"/>
          <w:listItem w:displayText="Pověst" w:value="Pověst"/>
          <w:listItem w:displayText="Pohádka" w:value="Pohádka"/>
          <w:listItem w:displayText="Bajka" w:value="Bajka"/>
          <w:listItem w:displayText="-----------" w:value="-----------"/>
          <w:listItem w:displayText="Komedie" w:value="Komedie"/>
          <w:listItem w:displayText="Tragédie" w:value="Tragédie"/>
          <w:listItem w:displayText="Fraška" w:value="Fraška"/>
        </w:comboBox>
      </w:sdtPr>
      <w:sdtEndPr/>
      <w:sdtContent>
        <w:p w:rsidR="002B74FA" w:rsidRDefault="00EA2F9F" w:rsidP="002B74FA">
          <w:pPr>
            <w:rPr>
              <w:lang w:eastAsia="cs-CZ"/>
            </w:rPr>
          </w:pPr>
          <w:r>
            <w:rPr>
              <w:lang w:eastAsia="cs-CZ"/>
            </w:rPr>
            <w:t>Román</w:t>
          </w:r>
        </w:p>
      </w:sdtContent>
    </w:sdt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Literární forma:</w:t>
      </w:r>
    </w:p>
    <w:sdt>
      <w:sdtPr>
        <w:rPr>
          <w:lang w:eastAsia="cs-CZ"/>
        </w:rPr>
        <w:id w:val="-305011728"/>
        <w:placeholder>
          <w:docPart w:val="6CF3DF00698448B38E0C38A976183C65"/>
        </w:placeholder>
        <w:comboBox>
          <w:listItem w:value="Zvolte položku."/>
          <w:listItem w:displayText="Poezie" w:value="Poezie"/>
          <w:listItem w:displayText="Próza" w:value="Próza"/>
        </w:comboBox>
      </w:sdtPr>
      <w:sdtEndPr/>
      <w:sdtContent>
        <w:p w:rsidR="002B74FA" w:rsidRDefault="00EA2F9F" w:rsidP="002B74FA">
          <w:pPr>
            <w:rPr>
              <w:lang w:eastAsia="cs-CZ"/>
            </w:rPr>
          </w:pPr>
          <w:r>
            <w:rPr>
              <w:lang w:eastAsia="cs-CZ"/>
            </w:rPr>
            <w:t>Próza</w:t>
          </w:r>
        </w:p>
      </w:sdtContent>
    </w:sdt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Časoprostor:</w:t>
      </w:r>
    </w:p>
    <w:p w:rsidR="002B74FA" w:rsidRDefault="00B81A2C" w:rsidP="002B74FA">
      <w:pPr>
        <w:rPr>
          <w:lang w:eastAsia="cs-CZ"/>
        </w:rPr>
      </w:pPr>
      <w:r>
        <w:rPr>
          <w:lang w:eastAsia="cs-CZ"/>
        </w:rPr>
        <w:t>Středověk; 1482</w:t>
      </w:r>
      <w:r w:rsidR="009F018F">
        <w:rPr>
          <w:lang w:eastAsia="cs-CZ"/>
        </w:rPr>
        <w:t>; Paříž</w:t>
      </w:r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Kompozice:</w:t>
      </w:r>
    </w:p>
    <w:sdt>
      <w:sdtPr>
        <w:rPr>
          <w:lang w:eastAsia="cs-CZ"/>
        </w:rPr>
        <w:id w:val="-574122409"/>
        <w:placeholder>
          <w:docPart w:val="F2521094E4144C4EA3D4DC6F212D6337"/>
        </w:placeholder>
        <w:comboBox>
          <w:listItem w:value="Zvolte položku."/>
          <w:listItem w:displayText="Chronologická" w:value="Chronologická"/>
          <w:listItem w:displayText="Retrospektivní" w:value="Retrospektivní"/>
          <w:listItem w:displayText="Rámcová" w:value="Rámcová"/>
        </w:comboBox>
      </w:sdtPr>
      <w:sdtEndPr/>
      <w:sdtContent>
        <w:p w:rsidR="002B74FA" w:rsidRDefault="00F114B9" w:rsidP="002B74FA">
          <w:pPr>
            <w:rPr>
              <w:lang w:eastAsia="cs-CZ"/>
            </w:rPr>
          </w:pPr>
          <w:r>
            <w:rPr>
              <w:lang w:eastAsia="cs-CZ"/>
            </w:rPr>
            <w:t>Chronologická</w:t>
          </w:r>
        </w:p>
      </w:sdtContent>
    </w:sdt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Téma:</w:t>
      </w:r>
    </w:p>
    <w:p w:rsidR="002B74FA" w:rsidRDefault="00AB6332" w:rsidP="002B74FA">
      <w:pPr>
        <w:rPr>
          <w:lang w:eastAsia="cs-CZ"/>
        </w:rPr>
      </w:pPr>
      <w:r>
        <w:rPr>
          <w:lang w:eastAsia="cs-CZ"/>
        </w:rPr>
        <w:t>Zobrazení života v různých prostředích (šlechta, církev, král…)</w:t>
      </w:r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Charakteristika hlavní postavy:</w:t>
      </w:r>
    </w:p>
    <w:p w:rsidR="00FA30F7" w:rsidRDefault="00FA30F7" w:rsidP="009864B2">
      <w:pPr>
        <w:pStyle w:val="Nadpis3"/>
        <w:rPr>
          <w:lang w:eastAsia="cs-CZ"/>
        </w:rPr>
      </w:pPr>
      <w:r>
        <w:rPr>
          <w:lang w:eastAsia="cs-CZ"/>
        </w:rPr>
        <w:t>Quasimodo</w:t>
      </w:r>
    </w:p>
    <w:p w:rsidR="002B74FA" w:rsidRDefault="009B4ADD" w:rsidP="00841524">
      <w:pPr>
        <w:rPr>
          <w:lang w:eastAsia="cs-CZ"/>
        </w:rPr>
      </w:pPr>
      <w:r>
        <w:rPr>
          <w:lang w:eastAsia="cs-CZ"/>
        </w:rPr>
        <w:t>J</w:t>
      </w:r>
      <w:r w:rsidR="004619AD">
        <w:rPr>
          <w:lang w:eastAsia="cs-CZ"/>
        </w:rPr>
        <w:t>ednooký</w:t>
      </w:r>
      <w:r>
        <w:rPr>
          <w:lang w:eastAsia="cs-CZ"/>
        </w:rPr>
        <w:t>;</w:t>
      </w:r>
      <w:r w:rsidR="004619AD">
        <w:rPr>
          <w:lang w:eastAsia="cs-CZ"/>
        </w:rPr>
        <w:t xml:space="preserve"> hrbatý</w:t>
      </w:r>
      <w:r>
        <w:rPr>
          <w:lang w:eastAsia="cs-CZ"/>
        </w:rPr>
        <w:t>;</w:t>
      </w:r>
      <w:r w:rsidR="004619AD">
        <w:rPr>
          <w:lang w:eastAsia="cs-CZ"/>
        </w:rPr>
        <w:t xml:space="preserve"> kulhavý</w:t>
      </w:r>
      <w:r>
        <w:rPr>
          <w:lang w:eastAsia="cs-CZ"/>
        </w:rPr>
        <w:t xml:space="preserve">; ošklivý; </w:t>
      </w:r>
      <w:r w:rsidR="004619AD">
        <w:rPr>
          <w:lang w:eastAsia="cs-CZ"/>
        </w:rPr>
        <w:t>hluchý</w:t>
      </w:r>
      <w:r>
        <w:rPr>
          <w:lang w:eastAsia="cs-CZ"/>
        </w:rPr>
        <w:t>;</w:t>
      </w:r>
      <w:r w:rsidR="004619AD">
        <w:rPr>
          <w:lang w:eastAsia="cs-CZ"/>
        </w:rPr>
        <w:t xml:space="preserve"> </w:t>
      </w:r>
      <w:r w:rsidR="00925F66">
        <w:rPr>
          <w:lang w:eastAsia="cs-CZ"/>
        </w:rPr>
        <w:t xml:space="preserve">nenáviděný; </w:t>
      </w:r>
      <w:r w:rsidR="004619AD">
        <w:rPr>
          <w:lang w:eastAsia="cs-CZ"/>
        </w:rPr>
        <w:t>zv</w:t>
      </w:r>
      <w:r w:rsidR="00C13B17">
        <w:rPr>
          <w:lang w:eastAsia="cs-CZ"/>
        </w:rPr>
        <w:t xml:space="preserve">oník v Chrámu Matky boží; </w:t>
      </w:r>
      <w:r w:rsidR="004619AD">
        <w:rPr>
          <w:lang w:eastAsia="cs-CZ"/>
        </w:rPr>
        <w:t>naprosto oddá</w:t>
      </w:r>
      <w:r w:rsidR="00CF6038">
        <w:rPr>
          <w:lang w:eastAsia="cs-CZ"/>
        </w:rPr>
        <w:t xml:space="preserve">n svému opatrovníku Frollovi; </w:t>
      </w:r>
      <w:r w:rsidR="004619AD">
        <w:rPr>
          <w:lang w:eastAsia="cs-CZ"/>
        </w:rPr>
        <w:t>beznadějně</w:t>
      </w:r>
      <w:r w:rsidR="003943F2">
        <w:rPr>
          <w:lang w:eastAsia="cs-CZ"/>
        </w:rPr>
        <w:t xml:space="preserve"> zamilován do krásné Esmeraldy</w:t>
      </w:r>
    </w:p>
    <w:p w:rsidR="00C3749B" w:rsidRDefault="00C3749B" w:rsidP="00C3749B">
      <w:pPr>
        <w:rPr>
          <w:lang w:eastAsia="cs-CZ"/>
        </w:rPr>
      </w:pPr>
      <w:r w:rsidRPr="00C3749B">
        <w:rPr>
          <w:lang w:eastAsia="cs-CZ"/>
        </w:rPr>
        <w:t>Byl plachý, nejradši zůstával sám a na okolí působil zlým dojmem</w:t>
      </w:r>
      <w:r w:rsidR="00D917E0">
        <w:rPr>
          <w:lang w:eastAsia="cs-CZ"/>
        </w:rPr>
        <w:t>;</w:t>
      </w:r>
      <w:r w:rsidRPr="00C3749B">
        <w:rPr>
          <w:lang w:eastAsia="cs-CZ"/>
        </w:rPr>
        <w:t xml:space="preserve"> V hloubi</w:t>
      </w:r>
      <w:r w:rsidR="003943F2">
        <w:rPr>
          <w:lang w:eastAsia="cs-CZ"/>
        </w:rPr>
        <w:t xml:space="preserve"> duše byl však citlivý</w:t>
      </w:r>
    </w:p>
    <w:p w:rsidR="004619AD" w:rsidRDefault="002B74FA" w:rsidP="00841524">
      <w:pPr>
        <w:pStyle w:val="Nadpis2"/>
        <w:rPr>
          <w:lang w:eastAsia="cs-CZ"/>
        </w:rPr>
      </w:pPr>
      <w:r>
        <w:rPr>
          <w:lang w:eastAsia="cs-CZ"/>
        </w:rPr>
        <w:lastRenderedPageBreak/>
        <w:t>Postavy:</w:t>
      </w:r>
    </w:p>
    <w:p w:rsidR="004619AD" w:rsidRDefault="004619AD" w:rsidP="00841524">
      <w:pPr>
        <w:rPr>
          <w:lang w:eastAsia="cs-CZ"/>
        </w:rPr>
      </w:pPr>
      <w:r w:rsidRPr="009F7175">
        <w:rPr>
          <w:rStyle w:val="Nadpis3Char"/>
          <w:lang w:eastAsia="cs-CZ"/>
        </w:rPr>
        <w:t>Esmeralda</w:t>
      </w:r>
      <w:r>
        <w:rPr>
          <w:lang w:eastAsia="cs-CZ"/>
        </w:rPr>
        <w:t xml:space="preserve"> – šestnáctiletá spanilá cikánská tanečnice, která si vydělává zpěvem a tancem</w:t>
      </w:r>
      <w:r w:rsidR="00951337">
        <w:rPr>
          <w:lang w:eastAsia="cs-CZ"/>
        </w:rPr>
        <w:t>;</w:t>
      </w:r>
      <w:r>
        <w:rPr>
          <w:lang w:eastAsia="cs-CZ"/>
        </w:rPr>
        <w:t xml:space="preserve"> tmavé vlasy</w:t>
      </w:r>
      <w:r w:rsidR="00951337">
        <w:rPr>
          <w:lang w:eastAsia="cs-CZ"/>
        </w:rPr>
        <w:t>;</w:t>
      </w:r>
      <w:r>
        <w:rPr>
          <w:lang w:eastAsia="cs-CZ"/>
        </w:rPr>
        <w:t xml:space="preserve"> červené šaty</w:t>
      </w:r>
      <w:r w:rsidR="00CB2743">
        <w:rPr>
          <w:lang w:eastAsia="cs-CZ"/>
        </w:rPr>
        <w:t>;</w:t>
      </w:r>
      <w:r>
        <w:rPr>
          <w:lang w:eastAsia="cs-CZ"/>
        </w:rPr>
        <w:t xml:space="preserve"> Jsou d</w:t>
      </w:r>
      <w:r w:rsidR="00CB2743">
        <w:rPr>
          <w:lang w:eastAsia="cs-CZ"/>
        </w:rPr>
        <w:t>o ní zamilovaní hned dva muži (</w:t>
      </w:r>
      <w:r>
        <w:rPr>
          <w:lang w:eastAsia="cs-CZ"/>
        </w:rPr>
        <w:t>Frollo a Quasimodo</w:t>
      </w:r>
      <w:r w:rsidR="00CB2743">
        <w:rPr>
          <w:lang w:eastAsia="cs-CZ"/>
        </w:rPr>
        <w:t>)</w:t>
      </w:r>
    </w:p>
    <w:p w:rsidR="004619AD" w:rsidRDefault="004619AD" w:rsidP="00841524">
      <w:pPr>
        <w:rPr>
          <w:lang w:eastAsia="cs-CZ"/>
        </w:rPr>
      </w:pPr>
      <w:r w:rsidRPr="009F7175">
        <w:rPr>
          <w:rStyle w:val="Nadpis3Char"/>
          <w:lang w:eastAsia="cs-CZ"/>
        </w:rPr>
        <w:t>Phoebus</w:t>
      </w:r>
      <w:r w:rsidR="00185E47">
        <w:rPr>
          <w:rStyle w:val="Nadpis3Char"/>
          <w:lang w:eastAsia="cs-CZ"/>
        </w:rPr>
        <w:t xml:space="preserve"> </w:t>
      </w:r>
      <w:r w:rsidR="00185E47">
        <w:rPr>
          <w:lang w:eastAsia="cs-CZ"/>
        </w:rPr>
        <w:t xml:space="preserve">– </w:t>
      </w:r>
      <w:r>
        <w:rPr>
          <w:lang w:eastAsia="cs-CZ"/>
        </w:rPr>
        <w:t>bohatý královský lučištník</w:t>
      </w:r>
      <w:r w:rsidR="00B13A85">
        <w:rPr>
          <w:lang w:eastAsia="cs-CZ"/>
        </w:rPr>
        <w:t>;</w:t>
      </w:r>
      <w:r w:rsidR="00841524">
        <w:rPr>
          <w:lang w:eastAsia="cs-CZ"/>
        </w:rPr>
        <w:t xml:space="preserve"> Esmeralda </w:t>
      </w:r>
      <w:r w:rsidR="00B13A85">
        <w:rPr>
          <w:lang w:eastAsia="cs-CZ"/>
        </w:rPr>
        <w:t xml:space="preserve">je do něj </w:t>
      </w:r>
      <w:r w:rsidR="00841524">
        <w:rPr>
          <w:lang w:eastAsia="cs-CZ"/>
        </w:rPr>
        <w:t>zamilovaná.</w:t>
      </w:r>
    </w:p>
    <w:p w:rsidR="002B74FA" w:rsidRDefault="004619AD" w:rsidP="004619AD">
      <w:pPr>
        <w:rPr>
          <w:lang w:eastAsia="cs-CZ"/>
        </w:rPr>
      </w:pPr>
      <w:r w:rsidRPr="009F7175">
        <w:rPr>
          <w:rStyle w:val="Nadpis3Char"/>
          <w:lang w:eastAsia="cs-CZ"/>
        </w:rPr>
        <w:t>Klaudius Frollo</w:t>
      </w:r>
      <w:r>
        <w:rPr>
          <w:lang w:eastAsia="cs-CZ"/>
        </w:rPr>
        <w:t xml:space="preserve"> – </w:t>
      </w:r>
      <w:r w:rsidR="007B05EB">
        <w:rPr>
          <w:lang w:eastAsia="cs-CZ"/>
        </w:rPr>
        <w:t>pokr</w:t>
      </w:r>
      <w:r w:rsidR="00F61C48">
        <w:rPr>
          <w:lang w:eastAsia="cs-CZ"/>
        </w:rPr>
        <w:t>y</w:t>
      </w:r>
      <w:r w:rsidR="00886A4E">
        <w:rPr>
          <w:lang w:eastAsia="cs-CZ"/>
        </w:rPr>
        <w:t xml:space="preserve">tec; </w:t>
      </w:r>
      <w:r w:rsidR="00E10457">
        <w:rPr>
          <w:lang w:eastAsia="cs-CZ"/>
        </w:rPr>
        <w:t>k</w:t>
      </w:r>
      <w:r>
        <w:rPr>
          <w:lang w:eastAsia="cs-CZ"/>
        </w:rPr>
        <w:t>něz Chrámu Matky boží</w:t>
      </w:r>
      <w:r w:rsidR="000E2373">
        <w:rPr>
          <w:lang w:eastAsia="cs-CZ"/>
        </w:rPr>
        <w:t>; ujal se malého nalezence (</w:t>
      </w:r>
      <w:r>
        <w:rPr>
          <w:lang w:eastAsia="cs-CZ"/>
        </w:rPr>
        <w:t>Qusimoda</w:t>
      </w:r>
      <w:r w:rsidR="000E2373">
        <w:rPr>
          <w:lang w:eastAsia="cs-CZ"/>
        </w:rPr>
        <w:t>);</w:t>
      </w:r>
      <w:r>
        <w:rPr>
          <w:lang w:eastAsia="cs-CZ"/>
        </w:rPr>
        <w:t xml:space="preserve"> vychoval ho</w:t>
      </w:r>
      <w:r w:rsidR="00421052">
        <w:rPr>
          <w:lang w:eastAsia="cs-CZ"/>
        </w:rPr>
        <w:t xml:space="preserve">; </w:t>
      </w:r>
      <w:r>
        <w:rPr>
          <w:lang w:eastAsia="cs-CZ"/>
        </w:rPr>
        <w:t>nenáviděl</w:t>
      </w:r>
      <w:r w:rsidR="00421052">
        <w:rPr>
          <w:lang w:eastAsia="cs-CZ"/>
        </w:rPr>
        <w:t xml:space="preserve"> Esmeraldu pro její krásu (protože celibát)</w:t>
      </w:r>
      <w:r w:rsidR="00E4744F">
        <w:rPr>
          <w:lang w:eastAsia="cs-CZ"/>
        </w:rPr>
        <w:t xml:space="preserve"> </w:t>
      </w:r>
      <w:r w:rsidR="00E4744F">
        <w:rPr>
          <w:lang w:eastAsia="cs-CZ"/>
        </w:rPr>
        <w:sym w:font="Wingdings" w:char="F0E0"/>
      </w:r>
      <w:r>
        <w:rPr>
          <w:lang w:eastAsia="cs-CZ"/>
        </w:rPr>
        <w:t xml:space="preserve"> Chtěl být s ní a zároveň se jí chtěl zbavit.</w:t>
      </w:r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Jazyk a styl:</w:t>
      </w:r>
    </w:p>
    <w:p w:rsidR="00C905E2" w:rsidRDefault="00233157" w:rsidP="002B74FA">
      <w:pPr>
        <w:rPr>
          <w:lang w:eastAsia="cs-CZ"/>
        </w:rPr>
      </w:pPr>
      <w:r>
        <w:rPr>
          <w:lang w:eastAsia="cs-CZ"/>
        </w:rPr>
        <w:t xml:space="preserve">Srozumitelný; </w:t>
      </w:r>
      <w:r w:rsidR="009A4301">
        <w:rPr>
          <w:lang w:eastAsia="cs-CZ"/>
        </w:rPr>
        <w:t xml:space="preserve">spisovný; nespisovný; </w:t>
      </w:r>
      <w:r w:rsidR="002663A2">
        <w:rPr>
          <w:lang w:eastAsia="cs-CZ"/>
        </w:rPr>
        <w:t>lidová, duchovní řeč</w:t>
      </w:r>
      <w:r w:rsidR="008569FF">
        <w:rPr>
          <w:lang w:eastAsia="cs-CZ"/>
        </w:rPr>
        <w:t xml:space="preserve">; Er forma; </w:t>
      </w:r>
      <w:r w:rsidR="001F0F05">
        <w:rPr>
          <w:lang w:eastAsia="cs-CZ"/>
        </w:rPr>
        <w:t xml:space="preserve">oslovení čtenáře; </w:t>
      </w:r>
    </w:p>
    <w:p w:rsidR="00A760ED" w:rsidRDefault="00A760ED" w:rsidP="002B74FA">
      <w:pPr>
        <w:rPr>
          <w:lang w:eastAsia="cs-CZ"/>
        </w:rPr>
      </w:pPr>
      <w:r>
        <w:rPr>
          <w:lang w:eastAsia="cs-CZ"/>
        </w:rPr>
        <w:t>Kontrast</w:t>
      </w:r>
      <w:r w:rsidR="009830FC">
        <w:rPr>
          <w:lang w:eastAsia="cs-CZ"/>
        </w:rPr>
        <w:t xml:space="preserve"> </w:t>
      </w:r>
      <w:r w:rsidR="00877442">
        <w:rPr>
          <w:lang w:eastAsia="cs-CZ"/>
        </w:rPr>
        <w:t>–</w:t>
      </w:r>
      <w:r w:rsidR="009830FC">
        <w:rPr>
          <w:lang w:eastAsia="cs-CZ"/>
        </w:rPr>
        <w:t xml:space="preserve"> </w:t>
      </w:r>
      <w:r w:rsidR="00877442">
        <w:rPr>
          <w:lang w:eastAsia="cs-CZ"/>
        </w:rPr>
        <w:t>Esmeralda (krásná) X Quasimodo („netvor“)</w:t>
      </w:r>
      <w:r w:rsidR="00BB05AC">
        <w:rPr>
          <w:lang w:eastAsia="cs-CZ"/>
        </w:rPr>
        <w:t>; chudina X měš</w:t>
      </w:r>
      <w:r w:rsidR="00A920E2">
        <w:rPr>
          <w:lang w:eastAsia="cs-CZ"/>
        </w:rPr>
        <w:t>ť</w:t>
      </w:r>
      <w:r w:rsidR="00BB05AC">
        <w:rPr>
          <w:lang w:eastAsia="cs-CZ"/>
        </w:rPr>
        <w:t>ani</w:t>
      </w:r>
    </w:p>
    <w:p w:rsidR="004D4DB0" w:rsidRDefault="00BD07C8" w:rsidP="002B74FA">
      <w:pPr>
        <w:rPr>
          <w:lang w:eastAsia="cs-CZ"/>
        </w:rPr>
      </w:pPr>
      <w:r>
        <w:rPr>
          <w:lang w:eastAsia="cs-CZ"/>
        </w:rPr>
        <w:t>Rozsáhlé popisy</w:t>
      </w:r>
      <w:r w:rsidR="008D66E2">
        <w:rPr>
          <w:lang w:eastAsia="cs-CZ"/>
        </w:rPr>
        <w:t>; filozofie</w:t>
      </w:r>
    </w:p>
    <w:p w:rsidR="004D4DB0" w:rsidRDefault="004D4DB0" w:rsidP="004D4DB0">
      <w:pPr>
        <w:rPr>
          <w:lang w:eastAsia="cs-CZ"/>
        </w:rPr>
      </w:pPr>
      <w:r>
        <w:rPr>
          <w:lang w:eastAsia="cs-CZ"/>
        </w:rPr>
        <w:br w:type="page"/>
      </w:r>
    </w:p>
    <w:p w:rsidR="000F15E8" w:rsidRDefault="00B77C68" w:rsidP="00446055">
      <w:pPr>
        <w:pStyle w:val="Nadpis2"/>
        <w:rPr>
          <w:lang w:eastAsia="cs-CZ"/>
        </w:rPr>
      </w:pPr>
      <w:r>
        <w:rPr>
          <w:lang w:eastAsia="cs-CZ"/>
        </w:rPr>
        <w:lastRenderedPageBreak/>
        <w:t xml:space="preserve">Zkrácený </w:t>
      </w:r>
      <w:r w:rsidR="002B74FA">
        <w:rPr>
          <w:lang w:eastAsia="cs-CZ"/>
        </w:rPr>
        <w:t>Děj:</w:t>
      </w:r>
    </w:p>
    <w:p w:rsidR="002106B3" w:rsidRDefault="00041033" w:rsidP="002106B3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Frollo miluje Esmeraldu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požádá Quasimoda, aby ji unesl</w:t>
      </w:r>
    </w:p>
    <w:p w:rsidR="00A17745" w:rsidRDefault="00CC4037" w:rsidP="002106B3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Esmeraldu zachrání </w:t>
      </w:r>
      <w:r w:rsidR="00E546A4">
        <w:rPr>
          <w:lang w:eastAsia="cs-CZ"/>
        </w:rPr>
        <w:t xml:space="preserve">kapitán </w:t>
      </w:r>
      <w:r w:rsidR="00797D6A">
        <w:rPr>
          <w:lang w:eastAsia="cs-CZ"/>
        </w:rPr>
        <w:t>Phoebus (taky ji miluje)</w:t>
      </w:r>
      <w:r w:rsidR="00234D17">
        <w:rPr>
          <w:lang w:eastAsia="cs-CZ"/>
        </w:rPr>
        <w:t xml:space="preserve"> </w:t>
      </w:r>
      <w:r w:rsidR="00234D17">
        <w:rPr>
          <w:lang w:eastAsia="cs-CZ"/>
        </w:rPr>
        <w:sym w:font="Wingdings" w:char="F0E0"/>
      </w:r>
      <w:r w:rsidR="00234D17">
        <w:rPr>
          <w:lang w:eastAsia="cs-CZ"/>
        </w:rPr>
        <w:t xml:space="preserve"> Quasimodo je chycen </w:t>
      </w:r>
      <w:r w:rsidR="00234D17">
        <w:rPr>
          <w:lang w:eastAsia="cs-CZ"/>
        </w:rPr>
        <w:sym w:font="Wingdings" w:char="F0E0"/>
      </w:r>
      <w:r w:rsidR="006219A4">
        <w:rPr>
          <w:lang w:eastAsia="cs-CZ"/>
        </w:rPr>
        <w:t xml:space="preserve"> odsouzen</w:t>
      </w:r>
    </w:p>
    <w:p w:rsidR="006219A4" w:rsidRDefault="00FB619F" w:rsidP="002106B3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Esmeralda se nad ním slituje </w:t>
      </w:r>
      <w:r w:rsidR="007A1188">
        <w:rPr>
          <w:lang w:eastAsia="cs-CZ"/>
        </w:rPr>
        <w:sym w:font="Wingdings" w:char="F0E0"/>
      </w:r>
      <w:r w:rsidR="007A1188">
        <w:rPr>
          <w:lang w:eastAsia="cs-CZ"/>
        </w:rPr>
        <w:t xml:space="preserve"> Quasimodo se do ní zamiluje</w:t>
      </w:r>
    </w:p>
    <w:p w:rsidR="007A1188" w:rsidRDefault="00D94574" w:rsidP="002106B3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Frollo sleduje </w:t>
      </w:r>
      <w:r w:rsidR="00C81231">
        <w:rPr>
          <w:lang w:eastAsia="cs-CZ"/>
        </w:rPr>
        <w:t xml:space="preserve">kapitána a Esmeraldu </w:t>
      </w:r>
      <w:r w:rsidR="00C81231">
        <w:rPr>
          <w:lang w:eastAsia="cs-CZ"/>
        </w:rPr>
        <w:sym w:font="Wingdings" w:char="F0E0"/>
      </w:r>
      <w:r w:rsidR="00C81231">
        <w:rPr>
          <w:lang w:eastAsia="cs-CZ"/>
        </w:rPr>
        <w:t xml:space="preserve"> </w:t>
      </w:r>
      <w:r w:rsidR="002F2E56">
        <w:rPr>
          <w:lang w:eastAsia="cs-CZ"/>
        </w:rPr>
        <w:t xml:space="preserve">probodne kapitána dýkou </w:t>
      </w:r>
      <w:r w:rsidR="002F2E56">
        <w:rPr>
          <w:lang w:eastAsia="cs-CZ"/>
        </w:rPr>
        <w:sym w:font="Wingdings" w:char="F0E0"/>
      </w:r>
      <w:r w:rsidR="006B3785">
        <w:rPr>
          <w:lang w:eastAsia="cs-CZ"/>
        </w:rPr>
        <w:t xml:space="preserve"> Esmeralda omdlí</w:t>
      </w:r>
      <w:r w:rsidR="00ED491D">
        <w:rPr>
          <w:lang w:eastAsia="cs-CZ"/>
        </w:rPr>
        <w:t xml:space="preserve"> </w:t>
      </w:r>
      <w:r w:rsidR="00ED491D">
        <w:rPr>
          <w:lang w:eastAsia="cs-CZ"/>
        </w:rPr>
        <w:sym w:font="Wingdings" w:char="F0E0"/>
      </w:r>
      <w:r w:rsidR="00ED491D">
        <w:rPr>
          <w:lang w:eastAsia="cs-CZ"/>
        </w:rPr>
        <w:t xml:space="preserve"> kněz uteče</w:t>
      </w:r>
    </w:p>
    <w:p w:rsidR="00ED491D" w:rsidRDefault="0056645E" w:rsidP="002106B3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Esmeralda je odsouzena </w:t>
      </w:r>
      <w:r w:rsidR="00762334">
        <w:rPr>
          <w:lang w:eastAsia="cs-CZ"/>
        </w:rPr>
        <w:sym w:font="Wingdings" w:char="F0E0"/>
      </w:r>
      <w:r w:rsidR="00762334">
        <w:rPr>
          <w:lang w:eastAsia="cs-CZ"/>
        </w:rPr>
        <w:t xml:space="preserve"> kapitán přežije</w:t>
      </w:r>
      <w:r w:rsidR="00467287">
        <w:rPr>
          <w:lang w:eastAsia="cs-CZ"/>
        </w:rPr>
        <w:t xml:space="preserve"> </w:t>
      </w:r>
      <w:r w:rsidR="00467287">
        <w:rPr>
          <w:lang w:eastAsia="cs-CZ"/>
        </w:rPr>
        <w:sym w:font="Wingdings" w:char="F0E0"/>
      </w:r>
      <w:r w:rsidR="00467287">
        <w:rPr>
          <w:lang w:eastAsia="cs-CZ"/>
        </w:rPr>
        <w:t xml:space="preserve"> Esmeralda má být popravena</w:t>
      </w:r>
    </w:p>
    <w:p w:rsidR="003F5CF9" w:rsidRDefault="003F5CF9" w:rsidP="002106B3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Quasimo</w:t>
      </w:r>
      <w:r w:rsidR="00FF182A">
        <w:rPr>
          <w:lang w:eastAsia="cs-CZ"/>
        </w:rPr>
        <w:t>do</w:t>
      </w:r>
      <w:r w:rsidR="009430CA">
        <w:rPr>
          <w:lang w:eastAsia="cs-CZ"/>
        </w:rPr>
        <w:t xml:space="preserve"> ji zachrání a ukryje ve zvonici</w:t>
      </w:r>
    </w:p>
    <w:p w:rsidR="009430CA" w:rsidRDefault="009430CA" w:rsidP="002106B3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Ze zvonice ji zachrání básník</w:t>
      </w:r>
      <w:r w:rsidR="008C4476">
        <w:rPr>
          <w:lang w:eastAsia="cs-CZ"/>
        </w:rPr>
        <w:t xml:space="preserve"> a kněz </w:t>
      </w:r>
      <w:r w:rsidR="00AF6C64">
        <w:rPr>
          <w:lang w:eastAsia="cs-CZ"/>
        </w:rPr>
        <w:sym w:font="Wingdings" w:char="F0E0"/>
      </w:r>
      <w:r w:rsidR="00AF6C64">
        <w:rPr>
          <w:lang w:eastAsia="cs-CZ"/>
        </w:rPr>
        <w:t xml:space="preserve"> jsou v</w:t>
      </w:r>
      <w:r w:rsidR="0070180D">
        <w:rPr>
          <w:lang w:eastAsia="cs-CZ"/>
        </w:rPr>
        <w:t> přestrojení,</w:t>
      </w:r>
      <w:r w:rsidR="00F73D88">
        <w:rPr>
          <w:lang w:eastAsia="cs-CZ"/>
        </w:rPr>
        <w:t xml:space="preserve"> aby se vyhnuli </w:t>
      </w:r>
      <w:r w:rsidR="00A06DD9">
        <w:rPr>
          <w:lang w:eastAsia="cs-CZ"/>
        </w:rPr>
        <w:t xml:space="preserve">davu lidí </w:t>
      </w:r>
      <w:r w:rsidR="007519CF">
        <w:rPr>
          <w:lang w:eastAsia="cs-CZ"/>
        </w:rPr>
        <w:t>(</w:t>
      </w:r>
      <w:r w:rsidR="00A06DD9">
        <w:rPr>
          <w:lang w:eastAsia="cs-CZ"/>
        </w:rPr>
        <w:t>chtěl zabít Esmeraldu</w:t>
      </w:r>
      <w:r w:rsidR="007519CF">
        <w:rPr>
          <w:lang w:eastAsia="cs-CZ"/>
        </w:rPr>
        <w:t>)</w:t>
      </w:r>
    </w:p>
    <w:p w:rsidR="00A06DD9" w:rsidRDefault="00CF08BD" w:rsidP="002106B3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Kněz navrhuje, aby sním Esmeralda utekla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</w:t>
      </w:r>
      <w:r w:rsidR="00EE6B52">
        <w:rPr>
          <w:lang w:eastAsia="cs-CZ"/>
        </w:rPr>
        <w:t>odmítne ho</w:t>
      </w:r>
      <w:r w:rsidR="003345EF">
        <w:rPr>
          <w:lang w:eastAsia="cs-CZ"/>
        </w:rPr>
        <w:t xml:space="preserve"> </w:t>
      </w:r>
      <w:r w:rsidR="003345EF">
        <w:rPr>
          <w:lang w:eastAsia="cs-CZ"/>
        </w:rPr>
        <w:sym w:font="Wingdings" w:char="F0E0"/>
      </w:r>
      <w:r w:rsidR="003345EF">
        <w:rPr>
          <w:lang w:eastAsia="cs-CZ"/>
        </w:rPr>
        <w:t xml:space="preserve"> jde jí udat</w:t>
      </w:r>
    </w:p>
    <w:p w:rsidR="00AF1BC2" w:rsidRDefault="00AF1BC2" w:rsidP="002106B3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Má jí hlídat a týrat jedna žena </w:t>
      </w:r>
      <w:r w:rsidR="00C67295">
        <w:rPr>
          <w:lang w:eastAsia="cs-CZ"/>
        </w:rPr>
        <w:sym w:font="Wingdings" w:char="F0E0"/>
      </w:r>
      <w:r w:rsidR="00C67295">
        <w:rPr>
          <w:lang w:eastAsia="cs-CZ"/>
        </w:rPr>
        <w:t xml:space="preserve"> proklíná jí (nenávidí cikány</w:t>
      </w:r>
      <w:r w:rsidR="002D0AF9">
        <w:rPr>
          <w:lang w:eastAsia="cs-CZ"/>
        </w:rPr>
        <w:t>; před 15 lety jí vzali dceru</w:t>
      </w:r>
      <w:r w:rsidR="00C67295">
        <w:rPr>
          <w:lang w:eastAsia="cs-CZ"/>
        </w:rPr>
        <w:t>)</w:t>
      </w:r>
    </w:p>
    <w:p w:rsidR="009C3B49" w:rsidRDefault="00682E5D" w:rsidP="002106B3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Esmeralda hledá svou matku </w:t>
      </w:r>
      <w:r w:rsidR="00031417">
        <w:rPr>
          <w:lang w:eastAsia="cs-CZ"/>
        </w:rPr>
        <w:sym w:font="Wingdings" w:char="F0E0"/>
      </w:r>
      <w:r w:rsidR="00031417">
        <w:rPr>
          <w:lang w:eastAsia="cs-CZ"/>
        </w:rPr>
        <w:t xml:space="preserve"> podle botičky poznají, že jsou příbuzné</w:t>
      </w:r>
    </w:p>
    <w:p w:rsidR="001D6CCF" w:rsidRDefault="001D6CCF" w:rsidP="002106B3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Přicházejí </w:t>
      </w:r>
      <w:r w:rsidR="003B02FA">
        <w:rPr>
          <w:lang w:eastAsia="cs-CZ"/>
        </w:rPr>
        <w:t>a odvádějí Esmeraldu k</w:t>
      </w:r>
      <w:r w:rsidR="000E4748">
        <w:rPr>
          <w:lang w:eastAsia="cs-CZ"/>
        </w:rPr>
        <w:t> </w:t>
      </w:r>
      <w:r w:rsidR="003B02FA">
        <w:rPr>
          <w:lang w:eastAsia="cs-CZ"/>
        </w:rPr>
        <w:t>šibenici</w:t>
      </w:r>
      <w:r w:rsidR="000E4748">
        <w:rPr>
          <w:lang w:eastAsia="cs-CZ"/>
        </w:rPr>
        <w:t xml:space="preserve"> </w:t>
      </w:r>
      <w:r w:rsidR="000E4748">
        <w:rPr>
          <w:lang w:eastAsia="cs-CZ"/>
        </w:rPr>
        <w:sym w:font="Wingdings" w:char="F0E0"/>
      </w:r>
      <w:r w:rsidR="000E4748">
        <w:rPr>
          <w:lang w:eastAsia="cs-CZ"/>
        </w:rPr>
        <w:t xml:space="preserve"> při mučení se přiznala k něčemu, co neudělala</w:t>
      </w:r>
    </w:p>
    <w:p w:rsidR="005149C0" w:rsidRDefault="005A0BAB" w:rsidP="002106B3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Esmeralda popravena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</w:t>
      </w:r>
      <w:r w:rsidR="00FD245A">
        <w:rPr>
          <w:lang w:eastAsia="cs-CZ"/>
        </w:rPr>
        <w:t>matka kousne kata do ruky</w:t>
      </w:r>
      <w:r w:rsidR="00063F63">
        <w:rPr>
          <w:lang w:eastAsia="cs-CZ"/>
        </w:rPr>
        <w:t xml:space="preserve"> </w:t>
      </w:r>
      <w:r w:rsidR="00063F63">
        <w:rPr>
          <w:lang w:eastAsia="cs-CZ"/>
        </w:rPr>
        <w:sym w:font="Wingdings" w:char="F0E0"/>
      </w:r>
      <w:r w:rsidR="00063F63">
        <w:rPr>
          <w:lang w:eastAsia="cs-CZ"/>
        </w:rPr>
        <w:t xml:space="preserve"> kat jí odhodí </w:t>
      </w:r>
      <w:r w:rsidR="00063F63">
        <w:rPr>
          <w:lang w:eastAsia="cs-CZ"/>
        </w:rPr>
        <w:sym w:font="Wingdings" w:char="F0E0"/>
      </w:r>
      <w:r w:rsidR="00063F63">
        <w:rPr>
          <w:lang w:eastAsia="cs-CZ"/>
        </w:rPr>
        <w:t xml:space="preserve"> umře</w:t>
      </w:r>
    </w:p>
    <w:p w:rsidR="00F65CEC" w:rsidRPr="002106B3" w:rsidRDefault="00F65CEC" w:rsidP="002106B3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Frollo a Quasimodo se dívají z</w:t>
      </w:r>
      <w:r w:rsidR="006E4785">
        <w:rPr>
          <w:lang w:eastAsia="cs-CZ"/>
        </w:rPr>
        <w:t> </w:t>
      </w:r>
      <w:r>
        <w:rPr>
          <w:lang w:eastAsia="cs-CZ"/>
        </w:rPr>
        <w:t>věže</w:t>
      </w:r>
      <w:r w:rsidR="006E4785">
        <w:rPr>
          <w:lang w:eastAsia="cs-CZ"/>
        </w:rPr>
        <w:t xml:space="preserve"> </w:t>
      </w:r>
      <w:r w:rsidR="006E4785">
        <w:rPr>
          <w:lang w:eastAsia="cs-CZ"/>
        </w:rPr>
        <w:sym w:font="Wingdings" w:char="F0E0"/>
      </w:r>
      <w:r w:rsidR="006E4785">
        <w:rPr>
          <w:lang w:eastAsia="cs-CZ"/>
        </w:rPr>
        <w:t xml:space="preserve"> Q svrhne Frolla z</w:t>
      </w:r>
      <w:r w:rsidR="00D50ED1">
        <w:rPr>
          <w:lang w:eastAsia="cs-CZ"/>
        </w:rPr>
        <w:t> </w:t>
      </w:r>
      <w:r w:rsidR="006E4785">
        <w:rPr>
          <w:lang w:eastAsia="cs-CZ"/>
        </w:rPr>
        <w:t>věže</w:t>
      </w:r>
      <w:r w:rsidR="00D50ED1">
        <w:rPr>
          <w:lang w:eastAsia="cs-CZ"/>
        </w:rPr>
        <w:t xml:space="preserve"> </w:t>
      </w:r>
      <w:r w:rsidR="00D50ED1">
        <w:rPr>
          <w:lang w:eastAsia="cs-CZ"/>
        </w:rPr>
        <w:sym w:font="Wingdings" w:char="F0E0"/>
      </w:r>
      <w:r w:rsidR="00D50ED1">
        <w:rPr>
          <w:lang w:eastAsia="cs-CZ"/>
        </w:rPr>
        <w:t xml:space="preserve"> Q je nezvěstný </w:t>
      </w:r>
      <w:r w:rsidR="00D50ED1">
        <w:rPr>
          <w:lang w:eastAsia="cs-CZ"/>
        </w:rPr>
        <w:sym w:font="Wingdings" w:char="F0E0"/>
      </w:r>
      <w:r w:rsidR="007F1902">
        <w:rPr>
          <w:lang w:eastAsia="cs-CZ"/>
        </w:rPr>
        <w:t xml:space="preserve"> za pár let se najde jeho tělo v objetí mrtvé Esmeraldy</w:t>
      </w:r>
    </w:p>
    <w:p w:rsidR="00B77C68" w:rsidRPr="00B77C68" w:rsidRDefault="00B77C68" w:rsidP="00B77C68">
      <w:pPr>
        <w:pStyle w:val="Nadpis2"/>
        <w:rPr>
          <w:lang w:eastAsia="cs-CZ"/>
        </w:rPr>
      </w:pPr>
      <w:r>
        <w:rPr>
          <w:lang w:eastAsia="cs-CZ"/>
        </w:rPr>
        <w:t>Děj:</w:t>
      </w:r>
    </w:p>
    <w:p w:rsidR="00AD5182" w:rsidRDefault="00C43E94" w:rsidP="000F15E8">
      <w:pPr>
        <w:rPr>
          <w:lang w:eastAsia="cs-CZ"/>
        </w:rPr>
      </w:pPr>
      <w:r>
        <w:rPr>
          <w:lang w:eastAsia="cs-CZ"/>
        </w:rPr>
        <w:t xml:space="preserve">Kněz Frollo se </w:t>
      </w:r>
      <w:r w:rsidR="000F15E8">
        <w:rPr>
          <w:lang w:eastAsia="cs-CZ"/>
        </w:rPr>
        <w:t>zamiloval</w:t>
      </w:r>
      <w:r>
        <w:rPr>
          <w:lang w:eastAsia="cs-CZ"/>
        </w:rPr>
        <w:t xml:space="preserve"> krásné tanečnice Esmeraldy, která tancovala před chrámem Notre-Dame</w:t>
      </w:r>
      <w:r w:rsidR="007A1D4E">
        <w:rPr>
          <w:lang w:eastAsia="cs-CZ"/>
        </w:rPr>
        <w:t xml:space="preserve"> </w:t>
      </w:r>
      <w:r w:rsidR="007A1D4E">
        <w:rPr>
          <w:lang w:eastAsia="cs-CZ"/>
        </w:rPr>
        <w:sym w:font="Wingdings" w:char="F0E0"/>
      </w:r>
      <w:r w:rsidR="000F15E8">
        <w:rPr>
          <w:lang w:eastAsia="cs-CZ"/>
        </w:rPr>
        <w:t xml:space="preserve"> Chce </w:t>
      </w:r>
      <w:r w:rsidR="005E4F27">
        <w:rPr>
          <w:lang w:eastAsia="cs-CZ"/>
        </w:rPr>
        <w:t xml:space="preserve">ji získat, a proto požádá svého </w:t>
      </w:r>
      <w:r w:rsidR="000F15E8">
        <w:rPr>
          <w:lang w:eastAsia="cs-CZ"/>
        </w:rPr>
        <w:t>z</w:t>
      </w:r>
      <w:r w:rsidR="00AD5182">
        <w:rPr>
          <w:lang w:eastAsia="cs-CZ"/>
        </w:rPr>
        <w:t>voníka Quasimoda, aby ji unesl.</w:t>
      </w:r>
    </w:p>
    <w:p w:rsidR="00C04FC6" w:rsidRDefault="000F15E8" w:rsidP="000F15E8">
      <w:pPr>
        <w:rPr>
          <w:lang w:eastAsia="cs-CZ"/>
        </w:rPr>
      </w:pPr>
      <w:r>
        <w:rPr>
          <w:lang w:eastAsia="cs-CZ"/>
        </w:rPr>
        <w:t>Esmeraldu zachrání kapitán královských lučištníků  Phoebus, který ji také miluje. Quasimodo je poté chycen a odsouzen na pranýř. Jediná Esmeralda se nad ním slituje a Quasimodo se do ní zamiluje. Kněz Frollo se postará o svého mladšího bratra Jana Frollla, kterého pak svěří do Mlýna jedné mlynářce. Chce, aby byl vzděl</w:t>
      </w:r>
      <w:r w:rsidR="0073762F">
        <w:rPr>
          <w:lang w:eastAsia="cs-CZ"/>
        </w:rPr>
        <w:t>a</w:t>
      </w:r>
      <w:r>
        <w:rPr>
          <w:lang w:eastAsia="cs-CZ"/>
        </w:rPr>
        <w:t xml:space="preserve">ný jako on, ale Janovi se nechce učit. Frollo je </w:t>
      </w:r>
      <w:r>
        <w:rPr>
          <w:lang w:eastAsia="cs-CZ"/>
        </w:rPr>
        <w:lastRenderedPageBreak/>
        <w:t>tedy velmi vzdělaný, mnoho čte, píše i svá díla a jen studuje, až do té doby, než se zamiluje do krásné Esmeraldy, a pak ho už nic jiného nezajímá.</w:t>
      </w:r>
      <w:r w:rsidR="00C04FC6">
        <w:rPr>
          <w:lang w:eastAsia="cs-CZ"/>
        </w:rPr>
        <w:t xml:space="preserve"> Ona však jeho lásku neopětuje.</w:t>
      </w:r>
    </w:p>
    <w:p w:rsidR="00615111" w:rsidRDefault="000F15E8" w:rsidP="000F15E8">
      <w:pPr>
        <w:rPr>
          <w:lang w:eastAsia="cs-CZ"/>
        </w:rPr>
      </w:pPr>
      <w:r>
        <w:rPr>
          <w:lang w:eastAsia="cs-CZ"/>
        </w:rPr>
        <w:t>Jednou, když přichází Esmeralda za kapitánem královských lučištníků a jsou spolu chvíli o samotě, tak je sleduje Frollo, který už to nevy</w:t>
      </w:r>
      <w:r w:rsidR="00CF166A">
        <w:rPr>
          <w:lang w:eastAsia="cs-CZ"/>
        </w:rPr>
        <w:t xml:space="preserve">drží a kapitána probodl dýkou </w:t>
      </w:r>
      <w:r w:rsidR="00CF166A">
        <w:rPr>
          <w:lang w:eastAsia="cs-CZ"/>
        </w:rPr>
        <w:sym w:font="Wingdings" w:char="F0E0"/>
      </w:r>
      <w:r w:rsidR="00CF166A">
        <w:rPr>
          <w:lang w:eastAsia="cs-CZ"/>
        </w:rPr>
        <w:t xml:space="preserve"> </w:t>
      </w:r>
      <w:r>
        <w:rPr>
          <w:lang w:eastAsia="cs-CZ"/>
        </w:rPr>
        <w:t>Esmeralda omdlí, mezitím kněz uteče a za smrt kapitána je Esmeralda odsouzena. I když kapitán přežije, nikoho to nezajímá a Esmeralda má být popravena. Tu však těsně před smrtí zachrání Quasimodo a u</w:t>
      </w:r>
      <w:r w:rsidR="00955865">
        <w:rPr>
          <w:lang w:eastAsia="cs-CZ"/>
        </w:rPr>
        <w:t>kryje ji v Chrámově zvonici. O</w:t>
      </w:r>
      <w:r>
        <w:rPr>
          <w:lang w:eastAsia="cs-CZ"/>
        </w:rPr>
        <w:t xml:space="preserve">dtud je zachráněna básníkem </w:t>
      </w:r>
      <w:r w:rsidR="00676A8D">
        <w:rPr>
          <w:lang w:eastAsia="cs-CZ"/>
        </w:rPr>
        <w:t>s</w:t>
      </w:r>
      <w:r>
        <w:rPr>
          <w:lang w:eastAsia="cs-CZ"/>
        </w:rPr>
        <w:t xml:space="preserve"> knězem v přestrojení před smrtí, protože zrovna ten večer se vydal lid do Chrámu pod vedením Jana Frolla ze Mlýna, aby ji </w:t>
      </w:r>
      <w:r w:rsidR="00615111">
        <w:rPr>
          <w:lang w:eastAsia="cs-CZ"/>
        </w:rPr>
        <w:t>zabili.</w:t>
      </w:r>
    </w:p>
    <w:p w:rsidR="00CD7CC1" w:rsidRDefault="000F15E8" w:rsidP="000F15E8">
      <w:pPr>
        <w:rPr>
          <w:lang w:eastAsia="cs-CZ"/>
        </w:rPr>
      </w:pPr>
      <w:r>
        <w:rPr>
          <w:lang w:eastAsia="cs-CZ"/>
        </w:rPr>
        <w:t>Kněz opět navrhuje Esmeraldě, aby s ním utekla, ale ona ho odmítne, a tak jí kněz běží udat. Zatím ji má pohlídat a týrat jedna zlá žena. Ta ji proklíná, poněvadž nenávidí cikány, protože jí před 15 lety vzali její krásnou dceru, Když si s ní povídá, zjišťuje, že Esmeralda, která také hledá svou matku, je její dcera. Pozná to podle botičky, kterou ji kdysi darovala jedna cikánka, která už zemřela. Tu botičku u sebe měla jako malé dítě a její matka ji také stále u sebe nosila. Mezitím však přicházejí  biřici a odvádějí Esmeraldu k šibenici (při mučení se přiznala ke zl</w:t>
      </w:r>
      <w:r w:rsidR="00CD7CC1">
        <w:rPr>
          <w:lang w:eastAsia="cs-CZ"/>
        </w:rPr>
        <w:t>očinu, který nikdy nespáchala).</w:t>
      </w:r>
    </w:p>
    <w:p w:rsidR="00CD7CC1" w:rsidRDefault="000F15E8" w:rsidP="000F15E8">
      <w:pPr>
        <w:rPr>
          <w:lang w:eastAsia="cs-CZ"/>
        </w:rPr>
      </w:pPr>
      <w:r>
        <w:rPr>
          <w:lang w:eastAsia="cs-CZ"/>
        </w:rPr>
        <w:t xml:space="preserve">Nakonec je Esmeralda popravena a matka, která se ji snaží zachránit, tak, že skončí na kata a kousne ho do ruky, také zemře, protože když ji kat odhodí, tak se uhodí ho hlavy o zem a na místě bude mrtvá. Na tuto popravu se z věže Chrámu </w:t>
      </w:r>
      <w:r w:rsidR="00CD7CC1">
        <w:rPr>
          <w:lang w:eastAsia="cs-CZ"/>
        </w:rPr>
        <w:t>dívají také Frollo a Quasimodo.</w:t>
      </w:r>
    </w:p>
    <w:p w:rsidR="002B74FA" w:rsidRDefault="000F15E8" w:rsidP="000F15E8">
      <w:pPr>
        <w:rPr>
          <w:lang w:eastAsia="cs-CZ"/>
        </w:rPr>
      </w:pPr>
      <w:r>
        <w:rPr>
          <w:lang w:eastAsia="cs-CZ"/>
        </w:rPr>
        <w:t>Quasimodo, aby pomstil smrt Esmeraldy</w:t>
      </w:r>
      <w:r w:rsidR="00104341">
        <w:rPr>
          <w:lang w:eastAsia="cs-CZ"/>
        </w:rPr>
        <w:t>,</w:t>
      </w:r>
      <w:r>
        <w:rPr>
          <w:lang w:eastAsia="cs-CZ"/>
        </w:rPr>
        <w:t xml:space="preserve"> svrhne Frolla z věže chrámu, poté je Quasimodo nezvěstný a až o pár let později je jeho tělo nalezeno v</w:t>
      </w:r>
      <w:r w:rsidR="00CD7CC1">
        <w:rPr>
          <w:lang w:eastAsia="cs-CZ"/>
        </w:rPr>
        <w:t xml:space="preserve"> obje</w:t>
      </w:r>
      <w:r>
        <w:rPr>
          <w:lang w:eastAsia="cs-CZ"/>
        </w:rPr>
        <w:t>tí mrtvé Esmeraldy, kterou tak hluboce miloval.</w:t>
      </w:r>
    </w:p>
    <w:p w:rsidR="002B74FA" w:rsidRDefault="004225D9" w:rsidP="0034472F">
      <w:pPr>
        <w:pStyle w:val="Nadpis2"/>
        <w:rPr>
          <w:lang w:eastAsia="cs-CZ"/>
        </w:rPr>
      </w:pPr>
      <w:r w:rsidRPr="004225D9">
        <w:rPr>
          <w:lang w:eastAsia="cs-CZ"/>
        </w:rPr>
        <w:t xml:space="preserve">Victor </w:t>
      </w:r>
      <w:r w:rsidR="00081FE5">
        <w:rPr>
          <w:lang w:eastAsia="cs-CZ"/>
        </w:rPr>
        <w:t xml:space="preserve">Hugo </w:t>
      </w:r>
      <w:r w:rsidR="002B74FA">
        <w:rPr>
          <w:lang w:eastAsia="cs-CZ"/>
        </w:rPr>
        <w:t>(</w:t>
      </w:r>
      <w:r w:rsidR="00824198">
        <w:rPr>
          <w:lang w:eastAsia="cs-CZ"/>
        </w:rPr>
        <w:t>1802</w:t>
      </w:r>
      <w:r w:rsidR="002B74FA">
        <w:rPr>
          <w:lang w:eastAsia="cs-CZ"/>
        </w:rPr>
        <w:t xml:space="preserve"> – </w:t>
      </w:r>
      <w:r w:rsidR="00824198">
        <w:rPr>
          <w:lang w:eastAsia="cs-CZ"/>
        </w:rPr>
        <w:t>1885</w:t>
      </w:r>
      <w:r w:rsidR="002B74FA">
        <w:rPr>
          <w:lang w:eastAsia="cs-CZ"/>
        </w:rPr>
        <w:t>)</w:t>
      </w:r>
    </w:p>
    <w:p w:rsidR="002B74FA" w:rsidRDefault="00A94208" w:rsidP="002B74FA">
      <w:pPr>
        <w:rPr>
          <w:lang w:eastAsia="cs-CZ"/>
        </w:rPr>
      </w:pPr>
      <w:r>
        <w:rPr>
          <w:lang w:eastAsia="cs-CZ"/>
        </w:rPr>
        <w:t>B</w:t>
      </w:r>
      <w:r w:rsidR="00EA4AD7" w:rsidRPr="00EA4AD7">
        <w:rPr>
          <w:lang w:eastAsia="cs-CZ"/>
        </w:rPr>
        <w:t>ásník</w:t>
      </w:r>
      <w:r>
        <w:rPr>
          <w:lang w:eastAsia="cs-CZ"/>
        </w:rPr>
        <w:t>;</w:t>
      </w:r>
      <w:r w:rsidR="00EA4AD7" w:rsidRPr="00EA4AD7">
        <w:rPr>
          <w:lang w:eastAsia="cs-CZ"/>
        </w:rPr>
        <w:t xml:space="preserve"> prozaik</w:t>
      </w:r>
      <w:r>
        <w:rPr>
          <w:lang w:eastAsia="cs-CZ"/>
        </w:rPr>
        <w:t>;</w:t>
      </w:r>
      <w:r w:rsidR="00EA4AD7" w:rsidRPr="00EA4AD7">
        <w:rPr>
          <w:lang w:eastAsia="cs-CZ"/>
        </w:rPr>
        <w:t xml:space="preserve"> dramatik</w:t>
      </w:r>
      <w:r>
        <w:rPr>
          <w:lang w:eastAsia="cs-CZ"/>
        </w:rPr>
        <w:t>;</w:t>
      </w:r>
      <w:r w:rsidR="00EA4AD7" w:rsidRPr="00EA4AD7">
        <w:rPr>
          <w:lang w:eastAsia="cs-CZ"/>
        </w:rPr>
        <w:t xml:space="preserve"> esejista</w:t>
      </w:r>
      <w:r>
        <w:rPr>
          <w:lang w:eastAsia="cs-CZ"/>
        </w:rPr>
        <w:t>;</w:t>
      </w:r>
      <w:r w:rsidR="00EA4AD7" w:rsidRPr="00EA4AD7">
        <w:rPr>
          <w:lang w:eastAsia="cs-CZ"/>
        </w:rPr>
        <w:t xml:space="preserve"> politik</w:t>
      </w:r>
    </w:p>
    <w:p w:rsidR="002B74FA" w:rsidRDefault="002B74FA" w:rsidP="009864B2">
      <w:pPr>
        <w:pStyle w:val="Nadpis3"/>
        <w:rPr>
          <w:lang w:eastAsia="cs-CZ"/>
        </w:rPr>
      </w:pPr>
      <w:r>
        <w:rPr>
          <w:lang w:eastAsia="cs-CZ"/>
        </w:rPr>
        <w:t>Období:</w:t>
      </w:r>
    </w:p>
    <w:p w:rsidR="002B74FA" w:rsidRDefault="0070353D" w:rsidP="002B74FA">
      <w:pPr>
        <w:rPr>
          <w:lang w:eastAsia="cs-CZ"/>
        </w:rPr>
      </w:pPr>
      <w:r>
        <w:rPr>
          <w:lang w:eastAsia="cs-CZ"/>
        </w:rPr>
        <w:t>Romantismus</w:t>
      </w:r>
    </w:p>
    <w:p w:rsidR="002B74FA" w:rsidRDefault="002B74FA" w:rsidP="009864B2">
      <w:pPr>
        <w:pStyle w:val="Nadpis3"/>
        <w:rPr>
          <w:lang w:eastAsia="cs-CZ"/>
        </w:rPr>
      </w:pPr>
      <w:r>
        <w:rPr>
          <w:lang w:eastAsia="cs-CZ"/>
        </w:rPr>
        <w:lastRenderedPageBreak/>
        <w:t>Další díla:</w:t>
      </w:r>
    </w:p>
    <w:p w:rsidR="00812E3A" w:rsidRDefault="005E3DCA" w:rsidP="008D57A8">
      <w:pPr>
        <w:rPr>
          <w:lang w:eastAsia="cs-CZ"/>
        </w:rPr>
      </w:pPr>
      <w:r>
        <w:rPr>
          <w:lang w:eastAsia="cs-CZ"/>
        </w:rPr>
        <w:t>Cromwell</w:t>
      </w:r>
      <w:r w:rsidR="00812E3A">
        <w:rPr>
          <w:lang w:eastAsia="cs-CZ"/>
        </w:rPr>
        <w:t xml:space="preserve"> – drama</w:t>
      </w:r>
    </w:p>
    <w:p w:rsidR="005E3DCA" w:rsidRDefault="008D57A8" w:rsidP="008D57A8">
      <w:pPr>
        <w:rPr>
          <w:lang w:eastAsia="cs-CZ"/>
        </w:rPr>
      </w:pPr>
      <w:r>
        <w:rPr>
          <w:lang w:eastAsia="cs-CZ"/>
        </w:rPr>
        <w:t>Legenda věků</w:t>
      </w:r>
      <w:r w:rsidR="0025723A">
        <w:rPr>
          <w:lang w:eastAsia="cs-CZ"/>
        </w:rPr>
        <w:t xml:space="preserve"> </w:t>
      </w:r>
      <w:r w:rsidR="001F07B3">
        <w:rPr>
          <w:lang w:eastAsia="cs-CZ"/>
        </w:rPr>
        <w:t>–</w:t>
      </w:r>
      <w:r w:rsidR="0025723A">
        <w:rPr>
          <w:lang w:eastAsia="cs-CZ"/>
        </w:rPr>
        <w:t xml:space="preserve"> poezie</w:t>
      </w:r>
    </w:p>
    <w:p w:rsidR="005E3DCA" w:rsidRPr="005E3DCA" w:rsidRDefault="005E3DCA" w:rsidP="005E3DCA">
      <w:pPr>
        <w:rPr>
          <w:lang w:eastAsia="cs-CZ"/>
        </w:rPr>
      </w:pPr>
      <w:r>
        <w:rPr>
          <w:lang w:eastAsia="cs-CZ"/>
        </w:rPr>
        <w:t>Bídníci</w:t>
      </w:r>
      <w:r w:rsidR="001F07B3">
        <w:rPr>
          <w:lang w:eastAsia="cs-CZ"/>
        </w:rPr>
        <w:t xml:space="preserve"> – román</w:t>
      </w:r>
    </w:p>
    <w:p w:rsidR="002B74FA" w:rsidRDefault="002B74FA" w:rsidP="009864B2">
      <w:pPr>
        <w:pStyle w:val="Nadpis3"/>
        <w:rPr>
          <w:lang w:eastAsia="cs-CZ"/>
        </w:rPr>
      </w:pPr>
      <w:r>
        <w:rPr>
          <w:lang w:eastAsia="cs-CZ"/>
        </w:rPr>
        <w:t>Další autoři:</w:t>
      </w:r>
    </w:p>
    <w:p w:rsidR="00E75B7B" w:rsidRDefault="00E75B7B" w:rsidP="009864B2">
      <w:pPr>
        <w:pStyle w:val="Nadpis3"/>
        <w:rPr>
          <w:lang w:eastAsia="cs-CZ"/>
        </w:rPr>
      </w:pPr>
      <w:r>
        <w:rPr>
          <w:lang w:eastAsia="cs-CZ"/>
        </w:rPr>
        <w:t>Anglie</w:t>
      </w:r>
      <w:bookmarkStart w:id="0" w:name="_GoBack"/>
      <w:bookmarkEnd w:id="0"/>
    </w:p>
    <w:p w:rsidR="00D118FA" w:rsidRPr="00D118FA" w:rsidRDefault="00D118FA" w:rsidP="00D118FA">
      <w:pPr>
        <w:rPr>
          <w:lang w:eastAsia="cs-CZ"/>
        </w:rPr>
      </w:pPr>
      <w:r w:rsidRPr="00D118FA">
        <w:rPr>
          <w:lang w:eastAsia="cs-CZ"/>
        </w:rPr>
        <w:t>Walter Scott</w:t>
      </w:r>
      <w:r>
        <w:rPr>
          <w:lang w:eastAsia="cs-CZ"/>
        </w:rPr>
        <w:t xml:space="preserve"> </w:t>
      </w:r>
      <w:r w:rsidR="00D40077">
        <w:rPr>
          <w:lang w:eastAsia="cs-CZ"/>
        </w:rPr>
        <w:t>–</w:t>
      </w:r>
      <w:r>
        <w:rPr>
          <w:lang w:eastAsia="cs-CZ"/>
        </w:rPr>
        <w:t xml:space="preserve"> Ivanhoe</w:t>
      </w:r>
    </w:p>
    <w:p w:rsidR="00E75B7B" w:rsidRDefault="00E75B7B" w:rsidP="009864B2">
      <w:pPr>
        <w:pStyle w:val="Nadpis3"/>
        <w:rPr>
          <w:lang w:eastAsia="cs-CZ"/>
        </w:rPr>
      </w:pPr>
      <w:r>
        <w:rPr>
          <w:lang w:eastAsia="cs-CZ"/>
        </w:rPr>
        <w:t>Francie</w:t>
      </w:r>
    </w:p>
    <w:p w:rsidR="00D75043" w:rsidRPr="00D75043" w:rsidRDefault="00D75043" w:rsidP="00D75043">
      <w:pPr>
        <w:rPr>
          <w:lang w:eastAsia="cs-CZ"/>
        </w:rPr>
      </w:pPr>
      <w:r w:rsidRPr="00D75043">
        <w:rPr>
          <w:lang w:eastAsia="cs-CZ"/>
        </w:rPr>
        <w:t>Alexandre Dumas</w:t>
      </w:r>
      <w:r>
        <w:rPr>
          <w:lang w:eastAsia="cs-CZ"/>
        </w:rPr>
        <w:t xml:space="preserve"> – Tři mušketýři</w:t>
      </w:r>
    </w:p>
    <w:p w:rsidR="00E75B7B" w:rsidRDefault="00E75B7B" w:rsidP="009864B2">
      <w:pPr>
        <w:pStyle w:val="Nadpis3"/>
        <w:rPr>
          <w:lang w:eastAsia="cs-CZ"/>
        </w:rPr>
      </w:pPr>
      <w:r>
        <w:rPr>
          <w:lang w:eastAsia="cs-CZ"/>
        </w:rPr>
        <w:t>Rusko</w:t>
      </w:r>
    </w:p>
    <w:p w:rsidR="0015084C" w:rsidRPr="0015084C" w:rsidRDefault="00FA3B2A" w:rsidP="0015084C">
      <w:pPr>
        <w:rPr>
          <w:lang w:eastAsia="cs-CZ"/>
        </w:rPr>
      </w:pPr>
      <w:r w:rsidRPr="00FA3B2A">
        <w:rPr>
          <w:lang w:eastAsia="cs-CZ"/>
        </w:rPr>
        <w:t>Alexandr Sergejevič Puškin</w:t>
      </w:r>
      <w:r>
        <w:rPr>
          <w:lang w:eastAsia="cs-CZ"/>
        </w:rPr>
        <w:t xml:space="preserve"> – Evžen Oněgin</w:t>
      </w:r>
    </w:p>
    <w:p w:rsidR="00E75B7B" w:rsidRDefault="00E75B7B" w:rsidP="009864B2">
      <w:pPr>
        <w:pStyle w:val="Nadpis3"/>
        <w:rPr>
          <w:lang w:eastAsia="cs-CZ"/>
        </w:rPr>
      </w:pPr>
      <w:r>
        <w:rPr>
          <w:lang w:eastAsia="cs-CZ"/>
        </w:rPr>
        <w:t>USA</w:t>
      </w:r>
    </w:p>
    <w:p w:rsidR="004C084C" w:rsidRPr="004C084C" w:rsidRDefault="004C084C" w:rsidP="004C084C">
      <w:pPr>
        <w:rPr>
          <w:lang w:eastAsia="cs-CZ"/>
        </w:rPr>
      </w:pPr>
      <w:r>
        <w:rPr>
          <w:lang w:eastAsia="cs-CZ"/>
        </w:rPr>
        <w:t>Edgar Alan Poe – Havran</w:t>
      </w:r>
    </w:p>
    <w:p w:rsidR="00E75B7B" w:rsidRPr="00E75B7B" w:rsidRDefault="00E75B7B" w:rsidP="009864B2">
      <w:pPr>
        <w:pStyle w:val="Nadpis3"/>
        <w:rPr>
          <w:lang w:eastAsia="cs-CZ"/>
        </w:rPr>
      </w:pPr>
      <w:r>
        <w:rPr>
          <w:lang w:eastAsia="cs-CZ"/>
        </w:rPr>
        <w:t>Čechy</w:t>
      </w:r>
    </w:p>
    <w:p w:rsidR="00690BF0" w:rsidRDefault="00BB27A0" w:rsidP="00C808A0">
      <w:r w:rsidRPr="00BB27A0">
        <w:t>Karel Havlíček Borovský</w:t>
      </w:r>
      <w:r w:rsidR="00807082">
        <w:t xml:space="preserve"> – Tyrolské elegie</w:t>
      </w:r>
    </w:p>
    <w:sectPr w:rsidR="00690BF0" w:rsidSect="002928A2">
      <w:headerReference w:type="default" r:id="rId8"/>
      <w:footerReference w:type="default" r:id="rId9"/>
      <w:pgSz w:w="11906" w:h="16838"/>
      <w:pgMar w:top="1135" w:right="566" w:bottom="1417" w:left="567" w:header="51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B7A" w:rsidRDefault="00AF4B7A" w:rsidP="006537B9">
      <w:pPr>
        <w:spacing w:line="240" w:lineRule="auto"/>
      </w:pPr>
      <w:r>
        <w:separator/>
      </w:r>
    </w:p>
  </w:endnote>
  <w:endnote w:type="continuationSeparator" w:id="0">
    <w:p w:rsidR="00AF4B7A" w:rsidRDefault="00AF4B7A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B5D" w:rsidRPr="004C4B5D" w:rsidRDefault="004C4B5D" w:rsidP="004C4B5D">
    <w:pPr>
      <w:pStyle w:val="Zpat"/>
      <w:jc w:val="center"/>
      <w:rPr>
        <w:color w:val="7030A0"/>
      </w:rPr>
    </w:pPr>
    <w:r w:rsidRPr="004C4B5D">
      <w:rPr>
        <w:color w:val="7030A0"/>
      </w:rPr>
      <w:fldChar w:fldCharType="begin"/>
    </w:r>
    <w:r w:rsidRPr="004C4B5D">
      <w:rPr>
        <w:color w:val="7030A0"/>
      </w:rPr>
      <w:instrText>PAGE   \* MERGEFORMAT</w:instrText>
    </w:r>
    <w:r w:rsidRPr="004C4B5D">
      <w:rPr>
        <w:color w:val="7030A0"/>
      </w:rPr>
      <w:fldChar w:fldCharType="separate"/>
    </w:r>
    <w:r w:rsidR="00165F1B">
      <w:rPr>
        <w:noProof/>
        <w:color w:val="7030A0"/>
      </w:rPr>
      <w:t>1</w:t>
    </w:r>
    <w:r w:rsidRPr="004C4B5D">
      <w:rPr>
        <w:color w:val="7030A0"/>
      </w:rPr>
      <w:fldChar w:fldCharType="end"/>
    </w:r>
  </w:p>
  <w:sdt>
    <w:sdtPr>
      <w:rPr>
        <w:color w:val="7030A0"/>
      </w:rPr>
      <w:alias w:val="Název"/>
      <w:tag w:val=""/>
      <w:id w:val="-200095764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>
      <w:rPr>
        <w:color w:val="auto"/>
      </w:rPr>
    </w:sdtEndPr>
    <w:sdtContent>
      <w:p w:rsidR="004C4B5D" w:rsidRDefault="004225D9" w:rsidP="004C4B5D">
        <w:pPr>
          <w:pStyle w:val="Zpat"/>
          <w:jc w:val="center"/>
        </w:pPr>
        <w:r>
          <w:rPr>
            <w:color w:val="7030A0"/>
          </w:rPr>
          <w:t>18. Victor Hugo - Chrám matky boží v Paříži</w:t>
        </w:r>
      </w:p>
    </w:sdtContent>
  </w:sdt>
  <w:p w:rsidR="0071521E" w:rsidRDefault="0071521E" w:rsidP="004C4B5D">
    <w:pPr>
      <w:pStyle w:val="Zpat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B7A" w:rsidRDefault="00AF4B7A" w:rsidP="006537B9">
      <w:pPr>
        <w:spacing w:line="240" w:lineRule="auto"/>
      </w:pPr>
      <w:r>
        <w:separator/>
      </w:r>
    </w:p>
  </w:footnote>
  <w:footnote w:type="continuationSeparator" w:id="0">
    <w:p w:rsidR="00AF4B7A" w:rsidRDefault="00AF4B7A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165F1B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1740701404"/>
        <w:placeholder>
          <w:docPart w:val="9EFD4799AADB4213A941F6BD9A23C5D4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F0C46">
          <w:rPr>
            <w:color w:val="7030A0"/>
          </w:rPr>
          <w:t>CJL - Český Jazyk a Literatura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304051690"/>
        <w:placeholder>
          <w:docPart w:val="A45066C196A54B15A3D3D3B888ACCFE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1" w15:restartNumberingAfterBreak="0">
    <w:nsid w:val="1C4D5E9C"/>
    <w:multiLevelType w:val="multilevel"/>
    <w:tmpl w:val="B3AC6476"/>
    <w:numStyleLink w:val="Finallist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5D9"/>
    <w:rsid w:val="00031417"/>
    <w:rsid w:val="00041033"/>
    <w:rsid w:val="0004205F"/>
    <w:rsid w:val="00063F63"/>
    <w:rsid w:val="00076DB0"/>
    <w:rsid w:val="00081FE5"/>
    <w:rsid w:val="000E2373"/>
    <w:rsid w:val="000E4748"/>
    <w:rsid w:val="000E71F5"/>
    <w:rsid w:val="000F0C46"/>
    <w:rsid w:val="000F15E8"/>
    <w:rsid w:val="00104341"/>
    <w:rsid w:val="0012445A"/>
    <w:rsid w:val="0015084C"/>
    <w:rsid w:val="00156116"/>
    <w:rsid w:val="00165F1B"/>
    <w:rsid w:val="00185E47"/>
    <w:rsid w:val="001B3EB7"/>
    <w:rsid w:val="001D6CCF"/>
    <w:rsid w:val="001F07B3"/>
    <w:rsid w:val="001F0F05"/>
    <w:rsid w:val="002106B3"/>
    <w:rsid w:val="00233157"/>
    <w:rsid w:val="00234D17"/>
    <w:rsid w:val="0025723A"/>
    <w:rsid w:val="002663A2"/>
    <w:rsid w:val="0029066C"/>
    <w:rsid w:val="002928A2"/>
    <w:rsid w:val="00297517"/>
    <w:rsid w:val="002A1226"/>
    <w:rsid w:val="002B74FA"/>
    <w:rsid w:val="002D0AF9"/>
    <w:rsid w:val="002F2E56"/>
    <w:rsid w:val="002F4373"/>
    <w:rsid w:val="00331B8C"/>
    <w:rsid w:val="003345EF"/>
    <w:rsid w:val="0034472F"/>
    <w:rsid w:val="003943F2"/>
    <w:rsid w:val="003A72CD"/>
    <w:rsid w:val="003B02FA"/>
    <w:rsid w:val="003E0EFF"/>
    <w:rsid w:val="003E112E"/>
    <w:rsid w:val="003E17D4"/>
    <w:rsid w:val="003F5CF9"/>
    <w:rsid w:val="00421052"/>
    <w:rsid w:val="004225D9"/>
    <w:rsid w:val="00446055"/>
    <w:rsid w:val="004619AD"/>
    <w:rsid w:val="00467287"/>
    <w:rsid w:val="004C084C"/>
    <w:rsid w:val="004C4B5D"/>
    <w:rsid w:val="004D4DB0"/>
    <w:rsid w:val="005149C0"/>
    <w:rsid w:val="0056645E"/>
    <w:rsid w:val="005A0BAB"/>
    <w:rsid w:val="005B0DC0"/>
    <w:rsid w:val="005E3DCA"/>
    <w:rsid w:val="005E4F27"/>
    <w:rsid w:val="005F0531"/>
    <w:rsid w:val="0060553A"/>
    <w:rsid w:val="006109C7"/>
    <w:rsid w:val="00615111"/>
    <w:rsid w:val="006219A4"/>
    <w:rsid w:val="006537B9"/>
    <w:rsid w:val="00654312"/>
    <w:rsid w:val="00676A8D"/>
    <w:rsid w:val="00682E5D"/>
    <w:rsid w:val="0068483E"/>
    <w:rsid w:val="00690BF0"/>
    <w:rsid w:val="006B3785"/>
    <w:rsid w:val="006B4549"/>
    <w:rsid w:val="006E4785"/>
    <w:rsid w:val="0070180D"/>
    <w:rsid w:val="0070353D"/>
    <w:rsid w:val="00704607"/>
    <w:rsid w:val="0071521E"/>
    <w:rsid w:val="00726C03"/>
    <w:rsid w:val="0073762F"/>
    <w:rsid w:val="007519CF"/>
    <w:rsid w:val="00762334"/>
    <w:rsid w:val="00774D35"/>
    <w:rsid w:val="00797D6A"/>
    <w:rsid w:val="007A1188"/>
    <w:rsid w:val="007A1D4E"/>
    <w:rsid w:val="007B05EB"/>
    <w:rsid w:val="007B5987"/>
    <w:rsid w:val="007C7B57"/>
    <w:rsid w:val="007E083F"/>
    <w:rsid w:val="007F1902"/>
    <w:rsid w:val="00807082"/>
    <w:rsid w:val="00812E3A"/>
    <w:rsid w:val="00814161"/>
    <w:rsid w:val="0081654E"/>
    <w:rsid w:val="00824198"/>
    <w:rsid w:val="00841524"/>
    <w:rsid w:val="008569FF"/>
    <w:rsid w:val="00874E0F"/>
    <w:rsid w:val="00877442"/>
    <w:rsid w:val="00886A4E"/>
    <w:rsid w:val="008B6395"/>
    <w:rsid w:val="008C4476"/>
    <w:rsid w:val="008D57A8"/>
    <w:rsid w:val="008D66E2"/>
    <w:rsid w:val="00925F66"/>
    <w:rsid w:val="00933488"/>
    <w:rsid w:val="009430CA"/>
    <w:rsid w:val="00945582"/>
    <w:rsid w:val="00951337"/>
    <w:rsid w:val="00955865"/>
    <w:rsid w:val="009830FC"/>
    <w:rsid w:val="00985BDB"/>
    <w:rsid w:val="00985EB5"/>
    <w:rsid w:val="009864B2"/>
    <w:rsid w:val="0099771D"/>
    <w:rsid w:val="009A4301"/>
    <w:rsid w:val="009B4ADD"/>
    <w:rsid w:val="009C023A"/>
    <w:rsid w:val="009C3B49"/>
    <w:rsid w:val="009D1E76"/>
    <w:rsid w:val="009F018F"/>
    <w:rsid w:val="009F7175"/>
    <w:rsid w:val="00A026CE"/>
    <w:rsid w:val="00A06DD9"/>
    <w:rsid w:val="00A17745"/>
    <w:rsid w:val="00A27F6E"/>
    <w:rsid w:val="00A561F7"/>
    <w:rsid w:val="00A66F70"/>
    <w:rsid w:val="00A760ED"/>
    <w:rsid w:val="00A83493"/>
    <w:rsid w:val="00A920E2"/>
    <w:rsid w:val="00A94208"/>
    <w:rsid w:val="00AB6332"/>
    <w:rsid w:val="00AC733C"/>
    <w:rsid w:val="00AD4CD4"/>
    <w:rsid w:val="00AD5182"/>
    <w:rsid w:val="00AF1BC2"/>
    <w:rsid w:val="00AF4B7A"/>
    <w:rsid w:val="00AF6C64"/>
    <w:rsid w:val="00B13A85"/>
    <w:rsid w:val="00B77C68"/>
    <w:rsid w:val="00B8010B"/>
    <w:rsid w:val="00B81A2C"/>
    <w:rsid w:val="00BB05AC"/>
    <w:rsid w:val="00BB27A0"/>
    <w:rsid w:val="00BD07C8"/>
    <w:rsid w:val="00BE345E"/>
    <w:rsid w:val="00C04FC6"/>
    <w:rsid w:val="00C13B17"/>
    <w:rsid w:val="00C164EF"/>
    <w:rsid w:val="00C2196C"/>
    <w:rsid w:val="00C2374E"/>
    <w:rsid w:val="00C2739A"/>
    <w:rsid w:val="00C35DF4"/>
    <w:rsid w:val="00C3749B"/>
    <w:rsid w:val="00C43E94"/>
    <w:rsid w:val="00C5306E"/>
    <w:rsid w:val="00C66B0B"/>
    <w:rsid w:val="00C67295"/>
    <w:rsid w:val="00C808A0"/>
    <w:rsid w:val="00C81231"/>
    <w:rsid w:val="00C840F4"/>
    <w:rsid w:val="00C905E2"/>
    <w:rsid w:val="00CB2743"/>
    <w:rsid w:val="00CC4037"/>
    <w:rsid w:val="00CD2D1A"/>
    <w:rsid w:val="00CD7CC1"/>
    <w:rsid w:val="00CF08BD"/>
    <w:rsid w:val="00CF166A"/>
    <w:rsid w:val="00CF6038"/>
    <w:rsid w:val="00CF6382"/>
    <w:rsid w:val="00D118FA"/>
    <w:rsid w:val="00D21F2B"/>
    <w:rsid w:val="00D40077"/>
    <w:rsid w:val="00D50ED1"/>
    <w:rsid w:val="00D75043"/>
    <w:rsid w:val="00D83E15"/>
    <w:rsid w:val="00D917E0"/>
    <w:rsid w:val="00D94574"/>
    <w:rsid w:val="00DA7416"/>
    <w:rsid w:val="00DB2A4E"/>
    <w:rsid w:val="00DC0012"/>
    <w:rsid w:val="00E06DA3"/>
    <w:rsid w:val="00E10457"/>
    <w:rsid w:val="00E44E9B"/>
    <w:rsid w:val="00E4547C"/>
    <w:rsid w:val="00E4744F"/>
    <w:rsid w:val="00E546A4"/>
    <w:rsid w:val="00E75B7B"/>
    <w:rsid w:val="00EA2F9F"/>
    <w:rsid w:val="00EA4AD7"/>
    <w:rsid w:val="00EB5CA3"/>
    <w:rsid w:val="00EB61E7"/>
    <w:rsid w:val="00ED491D"/>
    <w:rsid w:val="00EE6B52"/>
    <w:rsid w:val="00F114B9"/>
    <w:rsid w:val="00F17000"/>
    <w:rsid w:val="00F22661"/>
    <w:rsid w:val="00F40896"/>
    <w:rsid w:val="00F617F4"/>
    <w:rsid w:val="00F61C48"/>
    <w:rsid w:val="00F65CEC"/>
    <w:rsid w:val="00F66D52"/>
    <w:rsid w:val="00F7146B"/>
    <w:rsid w:val="00F73D88"/>
    <w:rsid w:val="00F86CD5"/>
    <w:rsid w:val="00FA30F7"/>
    <w:rsid w:val="00FA3B2A"/>
    <w:rsid w:val="00FB619F"/>
    <w:rsid w:val="00FD00C2"/>
    <w:rsid w:val="00FD245A"/>
    <w:rsid w:val="00FF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6E74A"/>
  <w15:chartTrackingRefBased/>
  <w15:docId w15:val="{6BD51581-E9F1-4DD7-85B6-60088DBA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B74FA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34472F"/>
    <w:pPr>
      <w:keepNext/>
      <w:keepLines/>
      <w:spacing w:before="120"/>
      <w:ind w:firstLine="0"/>
      <w:contextualSpacing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9864B2"/>
    <w:pPr>
      <w:keepNext/>
      <w:keepLines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34472F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9864B2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paragraph" w:customStyle="1" w:styleId="Styl1">
    <w:name w:val="Styl1"/>
    <w:basedOn w:val="Nadpis1"/>
    <w:next w:val="Normln"/>
    <w:qFormat/>
    <w:rsid w:val="002B74FA"/>
    <w:pPr>
      <w:pBdr>
        <w:bottom w:val="single" w:sz="18" w:space="1" w:color="auto"/>
      </w:pBdr>
    </w:pPr>
    <w:rPr>
      <w:rFonts w:ascii="Adobe Garamond Pro" w:hAnsi="Adobe Garamond Pro"/>
    </w:rPr>
  </w:style>
  <w:style w:type="numbering" w:customStyle="1" w:styleId="Finallist">
    <w:name w:val="Final_list"/>
    <w:uiPriority w:val="99"/>
    <w:rsid w:val="00F66D52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210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CJL_knih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CF77202FFF3435687746611E5967C4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9283971-25AD-46ED-B535-54CC4BC53FEE}"/>
      </w:docPartPr>
      <w:docPartBody>
        <w:p w:rsidR="00E44BC4" w:rsidRDefault="0008010F">
          <w:pPr>
            <w:pStyle w:val="0CF77202FFF3435687746611E5967C4A"/>
          </w:pPr>
          <w:r>
            <w:rPr>
              <w:rStyle w:val="Zstupntext"/>
            </w:rPr>
            <w:t>Klikněte sem a zadejte text.</w:t>
          </w:r>
        </w:p>
      </w:docPartBody>
    </w:docPart>
    <w:docPart>
      <w:docPartPr>
        <w:name w:val="9EFD4799AADB4213A941F6BD9A23C5D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740CB85-5246-4599-95DE-954A62AA5500}"/>
      </w:docPartPr>
      <w:docPartBody>
        <w:p w:rsidR="00E44BC4" w:rsidRDefault="0008010F">
          <w:pPr>
            <w:pStyle w:val="9EFD4799AADB4213A941F6BD9A23C5D4"/>
          </w:pPr>
          <w:r>
            <w:rPr>
              <w:rStyle w:val="Zstupntext"/>
            </w:rPr>
            <w:t>Klikněte sem a zadejte text.</w:t>
          </w:r>
        </w:p>
      </w:docPartBody>
    </w:docPart>
    <w:docPart>
      <w:docPartPr>
        <w:name w:val="A45066C196A54B15A3D3D3B888ACCFE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8554061-1E12-4E30-A7CE-102412D26E05}"/>
      </w:docPartPr>
      <w:docPartBody>
        <w:p w:rsidR="00E44BC4" w:rsidRDefault="0008010F">
          <w:pPr>
            <w:pStyle w:val="A45066C196A54B15A3D3D3B888ACCFE4"/>
          </w:pPr>
          <w:r>
            <w:rPr>
              <w:rStyle w:val="Zstupntext"/>
            </w:rPr>
            <w:t>Zvolte položku.</w:t>
          </w:r>
        </w:p>
      </w:docPartBody>
    </w:docPart>
    <w:docPart>
      <w:docPartPr>
        <w:name w:val="2259C43DB411439FA0F5EBAC7888928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1C8D0BB-C165-4962-9FEE-5F4DB040A113}"/>
      </w:docPartPr>
      <w:docPartBody>
        <w:p w:rsidR="00E44BC4" w:rsidRDefault="0008010F">
          <w:pPr>
            <w:pStyle w:val="2259C43DB411439FA0F5EBAC78889281"/>
          </w:pPr>
          <w:r>
            <w:rPr>
              <w:rStyle w:val="Zstupntext"/>
            </w:rPr>
            <w:t>Zvolte položku.</w:t>
          </w:r>
        </w:p>
      </w:docPartBody>
    </w:docPart>
    <w:docPart>
      <w:docPartPr>
        <w:name w:val="6CF3DF00698448B38E0C38A976183C6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9649984-5F14-4467-BD6A-98ECBE10665E}"/>
      </w:docPartPr>
      <w:docPartBody>
        <w:p w:rsidR="00E44BC4" w:rsidRDefault="0008010F">
          <w:pPr>
            <w:pStyle w:val="6CF3DF00698448B38E0C38A976183C65"/>
          </w:pPr>
          <w:r>
            <w:rPr>
              <w:rStyle w:val="Zstupntext"/>
            </w:rPr>
            <w:t>Zvolte položku.</w:t>
          </w:r>
        </w:p>
      </w:docPartBody>
    </w:docPart>
    <w:docPart>
      <w:docPartPr>
        <w:name w:val="F2521094E4144C4EA3D4DC6F212D633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9B28802-3596-4989-B49C-72A2929129AD}"/>
      </w:docPartPr>
      <w:docPartBody>
        <w:p w:rsidR="00E44BC4" w:rsidRDefault="0008010F">
          <w:pPr>
            <w:pStyle w:val="F2521094E4144C4EA3D4DC6F212D6337"/>
          </w:pPr>
          <w:r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10F"/>
    <w:rsid w:val="0008010F"/>
    <w:rsid w:val="00BF24FC"/>
    <w:rsid w:val="00CA08B5"/>
    <w:rsid w:val="00E4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0CF77202FFF3435687746611E5967C4A">
    <w:name w:val="0CF77202FFF3435687746611E5967C4A"/>
  </w:style>
  <w:style w:type="paragraph" w:customStyle="1" w:styleId="9EFD4799AADB4213A941F6BD9A23C5D4">
    <w:name w:val="9EFD4799AADB4213A941F6BD9A23C5D4"/>
  </w:style>
  <w:style w:type="paragraph" w:customStyle="1" w:styleId="A45066C196A54B15A3D3D3B888ACCFE4">
    <w:name w:val="A45066C196A54B15A3D3D3B888ACCFE4"/>
  </w:style>
  <w:style w:type="paragraph" w:customStyle="1" w:styleId="2259C43DB411439FA0F5EBAC78889281">
    <w:name w:val="2259C43DB411439FA0F5EBAC78889281"/>
  </w:style>
  <w:style w:type="paragraph" w:customStyle="1" w:styleId="6CF3DF00698448B38E0C38A976183C65">
    <w:name w:val="6CF3DF00698448B38E0C38A976183C65"/>
  </w:style>
  <w:style w:type="paragraph" w:customStyle="1" w:styleId="F2521094E4144C4EA3D4DC6F212D6337">
    <w:name w:val="F2521094E4144C4EA3D4DC6F212D63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38C49-E2BF-461E-821E-905254207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CJL_kniha.dotx</Template>
  <TotalTime>78</TotalTime>
  <Pages>3</Pages>
  <Words>801</Words>
  <Characters>4177</Characters>
  <Application>Microsoft Office Word</Application>
  <DocSecurity>0</DocSecurity>
  <Lines>101</Lines>
  <Paragraphs>88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23</vt:i4>
      </vt:variant>
    </vt:vector>
  </HeadingPairs>
  <TitlesOfParts>
    <vt:vector size="24" baseType="lpstr">
      <vt:lpstr>18. Victor Hugo - Chrám matky boží v Paříži</vt:lpstr>
      <vt:lpstr>&lt;Victor Hugo&gt;</vt:lpstr>
      <vt:lpstr>&lt;Chrám matky boží v Paříži&gt;</vt:lpstr>
      <vt:lpstr>    Literární druh:</vt:lpstr>
      <vt:lpstr>    Literární žánr:</vt:lpstr>
      <vt:lpstr>    Literární forma:</vt:lpstr>
      <vt:lpstr>    Časoprostor:</vt:lpstr>
      <vt:lpstr>    Kompozice:</vt:lpstr>
      <vt:lpstr>    Téma:</vt:lpstr>
      <vt:lpstr>    Charakteristika hlavní postavy:</vt:lpstr>
      <vt:lpstr>        Quasimodo</vt:lpstr>
      <vt:lpstr>    Postavy:</vt:lpstr>
      <vt:lpstr>    Jazyk a styl:</vt:lpstr>
      <vt:lpstr>    Zkrácený Děj:</vt:lpstr>
      <vt:lpstr>    Děj:</vt:lpstr>
      <vt:lpstr>    Victor Hugo (1802 – 1885)</vt:lpstr>
      <vt:lpstr>        Období:</vt:lpstr>
      <vt:lpstr>        Další díla:</vt:lpstr>
      <vt:lpstr>        Další autoři:</vt:lpstr>
      <vt:lpstr>        Anglie</vt:lpstr>
      <vt:lpstr>        Francie</vt:lpstr>
      <vt:lpstr>        Rusko</vt:lpstr>
      <vt:lpstr>        USA</vt:lpstr>
      <vt:lpstr>        Čechy</vt:lpstr>
    </vt:vector>
  </TitlesOfParts>
  <Manager>Zuzana Petráčková</Manager>
  <Company>BLAKKWOOD</Company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18. Victor Hugo - Chrám matky boží v Paříži</dc:title>
  <dc:subject>CJL - Český Jazyk a Literatura</dc:subject>
  <dc:creator>Ash258</dc:creator>
  <cp:keywords>CJL;Hugo;Chrám</cp:keywords>
  <dc:description/>
  <cp:lastModifiedBy>Ash258</cp:lastModifiedBy>
  <cp:revision>152</cp:revision>
  <dcterms:created xsi:type="dcterms:W3CDTF">2016-04-02T13:01:00Z</dcterms:created>
  <dcterms:modified xsi:type="dcterms:W3CDTF">2016-05-09T13:29:00Z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