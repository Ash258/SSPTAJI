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124AFD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71E2BE51F7F94CD2BDBA5AEE4DE88340"/>
          </w:placeholder>
          <w:text/>
        </w:sdtPr>
        <w:sdtEndPr/>
        <w:sdtContent>
          <w:r w:rsidR="004946E7">
            <w:t>Homér</w:t>
          </w:r>
        </w:sdtContent>
      </w:sdt>
    </w:p>
    <w:p w:rsidR="002B74FA" w:rsidRDefault="00124AFD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56AC1A9FFA3F481B8D6BA9304094A59A"/>
          </w:placeholder>
          <w:text/>
        </w:sdtPr>
        <w:sdtEndPr/>
        <w:sdtContent>
          <w:r w:rsidR="008B23C7" w:rsidRPr="008B23C7">
            <w:t>Odyssea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65F4B84B6CFB42109C75308F42EBECB2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A06135" w:rsidP="002B74FA">
          <w:pPr>
            <w:rPr>
              <w:lang w:eastAsia="cs-CZ"/>
            </w:rPr>
          </w:pPr>
          <w:r>
            <w:rPr>
              <w:lang w:eastAsia="cs-CZ"/>
            </w:rPr>
            <w:t xml:space="preserve">Lyrika; </w:t>
          </w:r>
          <w:r w:rsidR="003C322E"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F0E6A8A1F3EF4D7F84DBA3B5987A0590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780E30" w:rsidP="002B74FA">
          <w:pPr>
            <w:rPr>
              <w:lang w:eastAsia="cs-CZ"/>
            </w:rPr>
          </w:pPr>
          <w:r>
            <w:rPr>
              <w:lang w:eastAsia="cs-CZ"/>
            </w:rPr>
            <w:t>Epos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8979450DFCDD4D818B59920B2495B8F9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3C322E" w:rsidP="002B74FA">
          <w:pPr>
            <w:rPr>
              <w:lang w:eastAsia="cs-CZ"/>
            </w:rPr>
          </w:pPr>
          <w:r>
            <w:rPr>
              <w:lang w:eastAsia="cs-CZ"/>
            </w:rPr>
            <w:t>Poezie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3D1DE5" w:rsidP="003D1DE5">
      <w:pPr>
        <w:rPr>
          <w:lang w:eastAsia="cs-CZ"/>
        </w:rPr>
      </w:pPr>
      <w:r w:rsidRPr="003D1DE5">
        <w:rPr>
          <w:lang w:eastAsia="cs-CZ"/>
        </w:rPr>
        <w:t>8. stol. př. n. l.</w:t>
      </w:r>
      <w:r>
        <w:rPr>
          <w:lang w:eastAsia="cs-CZ"/>
        </w:rPr>
        <w:t>; Středomoří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0FBF5957DF8742EBACD798544742F08F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F30E6C" w:rsidP="002B74FA">
          <w:pPr>
            <w:rPr>
              <w:lang w:eastAsia="cs-CZ"/>
            </w:rPr>
          </w:pPr>
          <w:r>
            <w:rPr>
              <w:lang w:eastAsia="cs-CZ"/>
            </w:rPr>
            <w:t xml:space="preserve">Rámcová; </w:t>
          </w:r>
          <w:r w:rsidR="00165483">
            <w:rPr>
              <w:lang w:eastAsia="cs-CZ"/>
            </w:rPr>
            <w:t>24 zpěvů</w:t>
          </w:r>
          <w:r w:rsidR="00D46412">
            <w:rPr>
              <w:lang w:eastAsia="cs-CZ"/>
            </w:rPr>
            <w:t xml:space="preserve">; </w:t>
          </w:r>
          <w:r w:rsidR="00803D24">
            <w:rPr>
              <w:lang w:eastAsia="cs-CZ"/>
            </w:rPr>
            <w:t>12</w:t>
          </w:r>
          <w:r w:rsidR="002E311F">
            <w:rPr>
              <w:lang w:eastAsia="cs-CZ"/>
            </w:rPr>
            <w:t xml:space="preserve"> </w:t>
          </w:r>
          <w:r w:rsidR="00434FB5">
            <w:rPr>
              <w:lang w:eastAsia="cs-CZ"/>
            </w:rPr>
            <w:t>111</w:t>
          </w:r>
          <w:r w:rsidR="00FF4AF7">
            <w:rPr>
              <w:lang w:eastAsia="cs-CZ"/>
            </w:rPr>
            <w:t xml:space="preserve"> veršů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0D3022" w:rsidP="002B74FA">
      <w:pPr>
        <w:rPr>
          <w:lang w:eastAsia="cs-CZ"/>
        </w:rPr>
      </w:pPr>
      <w:r>
        <w:rPr>
          <w:lang w:eastAsia="cs-CZ"/>
        </w:rPr>
        <w:t xml:space="preserve">Nabádání </w:t>
      </w:r>
      <w:r w:rsidRPr="000D3022">
        <w:rPr>
          <w:lang w:eastAsia="cs-CZ"/>
        </w:rPr>
        <w:t>k víře v</w:t>
      </w:r>
      <w:r w:rsidR="000A1DBB">
        <w:rPr>
          <w:lang w:eastAsia="cs-CZ"/>
        </w:rPr>
        <w:t> </w:t>
      </w:r>
      <w:r w:rsidRPr="000D3022">
        <w:rPr>
          <w:lang w:eastAsia="cs-CZ"/>
        </w:rPr>
        <w:t>bohy</w:t>
      </w:r>
      <w:r w:rsidR="000A1DBB">
        <w:rPr>
          <w:lang w:eastAsia="cs-CZ"/>
        </w:rPr>
        <w:t xml:space="preserve">; </w:t>
      </w:r>
      <w:r w:rsidR="000A1DBB" w:rsidRPr="000A1DBB">
        <w:rPr>
          <w:lang w:eastAsia="cs-CZ"/>
        </w:rPr>
        <w:t>zobrazovaný vzor chování pro běžné obyvatelstvo</w:t>
      </w:r>
      <w:r w:rsidR="00C240AB">
        <w:rPr>
          <w:lang w:eastAsia="cs-CZ"/>
        </w:rPr>
        <w:t xml:space="preserve"> (</w:t>
      </w:r>
      <w:r w:rsidR="00C240AB" w:rsidRPr="00C240AB">
        <w:rPr>
          <w:lang w:eastAsia="cs-CZ"/>
        </w:rPr>
        <w:t>vůle, chytrost, věrnost</w:t>
      </w:r>
      <w:r w:rsidR="00C240AB">
        <w:rPr>
          <w:lang w:eastAsia="cs-CZ"/>
        </w:rPr>
        <w:t>)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2B74FA" w:rsidRDefault="0055691C" w:rsidP="007D78AD">
      <w:pPr>
        <w:pStyle w:val="Nadpis3"/>
        <w:rPr>
          <w:lang w:eastAsia="cs-CZ"/>
        </w:rPr>
      </w:pPr>
      <w:r>
        <w:rPr>
          <w:lang w:eastAsia="cs-CZ"/>
        </w:rPr>
        <w:t>Odysseus</w:t>
      </w:r>
    </w:p>
    <w:p w:rsidR="00920F97" w:rsidRPr="00920F97" w:rsidRDefault="00920F97" w:rsidP="00920F97">
      <w:pPr>
        <w:rPr>
          <w:lang w:eastAsia="cs-CZ"/>
        </w:rPr>
      </w:pPr>
      <w:r w:rsidRPr="00920F97">
        <w:rPr>
          <w:lang w:eastAsia="cs-CZ"/>
        </w:rPr>
        <w:t>Válečník</w:t>
      </w:r>
      <w:r>
        <w:rPr>
          <w:lang w:eastAsia="cs-CZ"/>
        </w:rPr>
        <w:t>;</w:t>
      </w:r>
      <w:r w:rsidRPr="00920F97">
        <w:rPr>
          <w:lang w:eastAsia="cs-CZ"/>
        </w:rPr>
        <w:t xml:space="preserve"> vůdce</w:t>
      </w:r>
      <w:r>
        <w:rPr>
          <w:lang w:eastAsia="cs-CZ"/>
        </w:rPr>
        <w:t>;</w:t>
      </w:r>
      <w:r w:rsidRPr="00920F97">
        <w:rPr>
          <w:lang w:eastAsia="cs-CZ"/>
        </w:rPr>
        <w:t xml:space="preserve"> odvážný</w:t>
      </w:r>
      <w:r>
        <w:rPr>
          <w:lang w:eastAsia="cs-CZ"/>
        </w:rPr>
        <w:t>;</w:t>
      </w:r>
      <w:r w:rsidRPr="00920F97">
        <w:rPr>
          <w:lang w:eastAsia="cs-CZ"/>
        </w:rPr>
        <w:t xml:space="preserve"> chytrý</w:t>
      </w:r>
      <w:r>
        <w:rPr>
          <w:lang w:eastAsia="cs-CZ"/>
        </w:rPr>
        <w:t>;</w:t>
      </w:r>
      <w:r w:rsidRPr="00920F97">
        <w:rPr>
          <w:lang w:eastAsia="cs-CZ"/>
        </w:rPr>
        <w:t xml:space="preserve"> statečný</w:t>
      </w:r>
    </w:p>
    <w:p w:rsidR="001C12DF" w:rsidRDefault="002B74FA" w:rsidP="00103991">
      <w:pPr>
        <w:pStyle w:val="Nadpis2"/>
        <w:rPr>
          <w:lang w:eastAsia="cs-CZ"/>
        </w:rPr>
      </w:pPr>
      <w:r>
        <w:rPr>
          <w:lang w:eastAsia="cs-CZ"/>
        </w:rPr>
        <w:t>Postavy:</w:t>
      </w:r>
      <w:r w:rsidR="001C12DF">
        <w:rPr>
          <w:lang w:eastAsia="cs-CZ"/>
        </w:rPr>
        <w:t xml:space="preserve"> </w:t>
      </w:r>
    </w:p>
    <w:p w:rsidR="002B74FA" w:rsidRDefault="001C12DF" w:rsidP="001C12DF">
      <w:pPr>
        <w:rPr>
          <w:lang w:eastAsia="cs-CZ"/>
        </w:rPr>
      </w:pPr>
      <w:r w:rsidRPr="00103991">
        <w:rPr>
          <w:rStyle w:val="Nadpis3Char"/>
          <w:lang w:eastAsia="cs-CZ"/>
        </w:rPr>
        <w:t>Penelopa</w:t>
      </w:r>
      <w:r>
        <w:rPr>
          <w:lang w:eastAsia="cs-CZ"/>
        </w:rPr>
        <w:t xml:space="preserve"> – věrná Odysseova žena</w:t>
      </w:r>
      <w:r w:rsidR="004D3A6D">
        <w:rPr>
          <w:lang w:eastAsia="cs-CZ"/>
        </w:rPr>
        <w:t>;</w:t>
      </w:r>
      <w:r>
        <w:rPr>
          <w:lang w:eastAsia="cs-CZ"/>
        </w:rPr>
        <w:t xml:space="preserve"> dodnes je prototypem správné manželky</w:t>
      </w:r>
    </w:p>
    <w:p w:rsidR="00EF5BBC" w:rsidRDefault="00EF5BBC" w:rsidP="001C12DF">
      <w:pPr>
        <w:rPr>
          <w:lang w:eastAsia="cs-CZ"/>
        </w:rPr>
      </w:pPr>
      <w:r w:rsidRPr="007C619D">
        <w:rPr>
          <w:rStyle w:val="Nadpis3Char"/>
        </w:rPr>
        <w:t>Telemach</w:t>
      </w:r>
      <w:r>
        <w:rPr>
          <w:lang w:eastAsia="cs-CZ"/>
        </w:rPr>
        <w:t xml:space="preserve"> – syn Odyssea</w:t>
      </w:r>
    </w:p>
    <w:p w:rsidR="001702D3" w:rsidRDefault="001702D3" w:rsidP="001702D3">
      <w:pPr>
        <w:rPr>
          <w:lang w:eastAsia="cs-CZ"/>
        </w:rPr>
      </w:pPr>
      <w:r w:rsidRPr="001702D3">
        <w:rPr>
          <w:rStyle w:val="Nadpis3Char"/>
          <w:lang w:eastAsia="cs-CZ"/>
        </w:rPr>
        <w:t>Pallas Athéna</w:t>
      </w:r>
      <w:r>
        <w:rPr>
          <w:lang w:eastAsia="cs-CZ"/>
        </w:rPr>
        <w:t xml:space="preserve"> – zasahuje v hrdinův prospěch</w:t>
      </w:r>
    </w:p>
    <w:p w:rsidR="001702D3" w:rsidRDefault="001702D3" w:rsidP="001702D3">
      <w:pPr>
        <w:rPr>
          <w:lang w:eastAsia="cs-CZ"/>
        </w:rPr>
      </w:pPr>
      <w:r w:rsidRPr="001702D3">
        <w:rPr>
          <w:rStyle w:val="Nadpis3Char"/>
          <w:lang w:eastAsia="cs-CZ"/>
        </w:rPr>
        <w:lastRenderedPageBreak/>
        <w:t>Poseidón</w:t>
      </w:r>
      <w:r>
        <w:rPr>
          <w:lang w:eastAsia="cs-CZ"/>
        </w:rPr>
        <w:t xml:space="preserve"> – staví se k </w:t>
      </w:r>
      <w:r w:rsidR="009B7E0A">
        <w:rPr>
          <w:lang w:eastAsia="cs-CZ"/>
        </w:rPr>
        <w:t>hrdinov</w:t>
      </w:r>
      <w:r w:rsidR="005C3972">
        <w:rPr>
          <w:lang w:eastAsia="cs-CZ"/>
        </w:rPr>
        <w:t>i</w:t>
      </w:r>
      <w:r>
        <w:rPr>
          <w:lang w:eastAsia="cs-CZ"/>
        </w:rPr>
        <w:t xml:space="preserve"> nepřátelsky</w:t>
      </w:r>
    </w:p>
    <w:p w:rsidR="00A74790" w:rsidRDefault="00A74790" w:rsidP="00575644">
      <w:pPr>
        <w:rPr>
          <w:lang w:eastAsia="cs-CZ"/>
        </w:rPr>
      </w:pPr>
      <w:r w:rsidRPr="00533D94">
        <w:rPr>
          <w:rStyle w:val="Nadpis3Char"/>
          <w:lang w:eastAsia="cs-CZ"/>
        </w:rPr>
        <w:t>Kalypsó</w:t>
      </w:r>
      <w:r w:rsidR="00B65E77">
        <w:rPr>
          <w:lang w:eastAsia="cs-CZ"/>
        </w:rPr>
        <w:t xml:space="preserve"> – Nymfa; </w:t>
      </w:r>
      <w:r>
        <w:rPr>
          <w:lang w:eastAsia="cs-CZ"/>
        </w:rPr>
        <w:t>zamilovaná do Odyssea</w:t>
      </w:r>
      <w:r w:rsidR="000E35CD">
        <w:rPr>
          <w:lang w:eastAsia="cs-CZ"/>
        </w:rPr>
        <w:t>;</w:t>
      </w:r>
      <w:r>
        <w:rPr>
          <w:lang w:eastAsia="cs-CZ"/>
        </w:rPr>
        <w:t xml:space="preserve"> žije na Ogygii                                                 </w:t>
      </w:r>
      <w:r w:rsidR="00575644">
        <w:rPr>
          <w:lang w:eastAsia="cs-CZ"/>
        </w:rPr>
        <w:t xml:space="preserve">                               </w:t>
      </w:r>
    </w:p>
    <w:p w:rsidR="00A74790" w:rsidRDefault="00A74790" w:rsidP="00575644">
      <w:pPr>
        <w:rPr>
          <w:lang w:eastAsia="cs-CZ"/>
        </w:rPr>
      </w:pPr>
      <w:r w:rsidRPr="00533D94">
        <w:rPr>
          <w:rStyle w:val="Nadpis3Char"/>
          <w:lang w:eastAsia="cs-CZ"/>
        </w:rPr>
        <w:t>Kirké</w:t>
      </w:r>
      <w:r w:rsidR="00FC6634">
        <w:rPr>
          <w:lang w:eastAsia="cs-CZ"/>
        </w:rPr>
        <w:t xml:space="preserve"> – zlá čarod</w:t>
      </w:r>
      <w:r w:rsidR="001978AF">
        <w:rPr>
          <w:lang w:eastAsia="cs-CZ"/>
        </w:rPr>
        <w:t>ě</w:t>
      </w:r>
      <w:r w:rsidR="00FC6634">
        <w:rPr>
          <w:lang w:eastAsia="cs-CZ"/>
        </w:rPr>
        <w:t>jnice</w:t>
      </w:r>
      <w:r>
        <w:rPr>
          <w:lang w:eastAsia="cs-CZ"/>
        </w:rPr>
        <w:t xml:space="preserve">                                                                                  </w:t>
      </w:r>
      <w:r w:rsidR="00575644">
        <w:rPr>
          <w:lang w:eastAsia="cs-CZ"/>
        </w:rPr>
        <w:t xml:space="preserve">                               </w:t>
      </w:r>
    </w:p>
    <w:p w:rsidR="00A74790" w:rsidRDefault="00A74790" w:rsidP="00575644">
      <w:pPr>
        <w:rPr>
          <w:lang w:eastAsia="cs-CZ"/>
        </w:rPr>
      </w:pPr>
      <w:r w:rsidRPr="00533D94">
        <w:rPr>
          <w:rStyle w:val="Nadpis3Char"/>
          <w:lang w:eastAsia="cs-CZ"/>
        </w:rPr>
        <w:t>Aiolos</w:t>
      </w:r>
      <w:r>
        <w:rPr>
          <w:lang w:eastAsia="cs-CZ"/>
        </w:rPr>
        <w:t xml:space="preserve"> – vládce větru, poprvé Ody</w:t>
      </w:r>
      <w:r w:rsidR="00575644">
        <w:rPr>
          <w:lang w:eastAsia="cs-CZ"/>
        </w:rPr>
        <w:t>sseovi pomohl ale podruhé už ne</w:t>
      </w:r>
    </w:p>
    <w:p w:rsidR="00A74790" w:rsidRDefault="00A74790" w:rsidP="00A74790">
      <w:pPr>
        <w:rPr>
          <w:lang w:eastAsia="cs-CZ"/>
        </w:rPr>
      </w:pPr>
      <w:r w:rsidRPr="00533D94">
        <w:rPr>
          <w:rStyle w:val="Nadpis3Char"/>
          <w:lang w:eastAsia="cs-CZ"/>
        </w:rPr>
        <w:t>Polyfémos</w:t>
      </w:r>
      <w:r>
        <w:rPr>
          <w:lang w:eastAsia="cs-CZ"/>
        </w:rPr>
        <w:t xml:space="preserve"> – Kyklop</w:t>
      </w:r>
      <w:r w:rsidR="006748E4">
        <w:rPr>
          <w:lang w:eastAsia="cs-CZ"/>
        </w:rPr>
        <w:t>,</w:t>
      </w:r>
      <w:r>
        <w:rPr>
          <w:lang w:eastAsia="cs-CZ"/>
        </w:rPr>
        <w:t xml:space="preserve"> který zajal Odyssea a jeho druhy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2B74FA" w:rsidRDefault="008E1289" w:rsidP="002B74FA">
      <w:pPr>
        <w:rPr>
          <w:lang w:eastAsia="cs-CZ"/>
        </w:rPr>
      </w:pPr>
      <w:r>
        <w:rPr>
          <w:lang w:eastAsia="cs-CZ"/>
        </w:rPr>
        <w:t xml:space="preserve">Přechodníky; </w:t>
      </w:r>
      <w:r w:rsidR="00AC0887">
        <w:rPr>
          <w:lang w:eastAsia="cs-CZ"/>
        </w:rPr>
        <w:t xml:space="preserve">er forma; </w:t>
      </w:r>
      <w:r>
        <w:rPr>
          <w:lang w:eastAsia="cs-CZ"/>
        </w:rPr>
        <w:t>inverze; hexametr (šestistopý verš)</w:t>
      </w:r>
      <w:r w:rsidR="000E0F6F">
        <w:rPr>
          <w:lang w:eastAsia="cs-CZ"/>
        </w:rPr>
        <w:t>; metafory</w:t>
      </w:r>
    </w:p>
    <w:p w:rsidR="000E5E21" w:rsidRDefault="00722A3C" w:rsidP="002B74FA">
      <w:pPr>
        <w:rPr>
          <w:lang w:eastAsia="cs-CZ"/>
        </w:rPr>
      </w:pPr>
      <w:r>
        <w:rPr>
          <w:lang w:eastAsia="cs-CZ"/>
        </w:rPr>
        <w:t>Volný verš</w:t>
      </w:r>
      <w:r w:rsidR="00707713">
        <w:rPr>
          <w:lang w:eastAsia="cs-CZ"/>
        </w:rPr>
        <w:t xml:space="preserve">; </w:t>
      </w:r>
      <w:r w:rsidR="00257C3D">
        <w:rPr>
          <w:lang w:eastAsia="cs-CZ"/>
        </w:rPr>
        <w:t>přeházené pořadí slov</w:t>
      </w:r>
    </w:p>
    <w:p w:rsidR="000E5E21" w:rsidRDefault="000E5E21" w:rsidP="000E5E21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Zkrácený </w:t>
      </w:r>
      <w:r w:rsidR="002B74FA">
        <w:rPr>
          <w:lang w:eastAsia="cs-CZ"/>
        </w:rPr>
        <w:t>Děj:</w:t>
      </w:r>
    </w:p>
    <w:p w:rsidR="007A4F54" w:rsidRDefault="000965A1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Odysseus se vrací na rodnou Ithaku</w:t>
      </w:r>
      <w:r w:rsidR="003441DD">
        <w:rPr>
          <w:lang w:eastAsia="cs-CZ"/>
        </w:rPr>
        <w:t xml:space="preserve"> z Trojské války</w:t>
      </w:r>
    </w:p>
    <w:p w:rsidR="007A4F54" w:rsidRDefault="002D6551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Nejprve se posilňovali u Kikonů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zavolali z nitra posily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strhl se boj</w:t>
      </w:r>
    </w:p>
    <w:p w:rsidR="002D6551" w:rsidRDefault="002D6551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Odysseus se s přeživšíma vydali na protější břeh, aby doplnili zásoby</w:t>
      </w:r>
    </w:p>
    <w:p w:rsidR="00B77C68" w:rsidRDefault="00787678" w:rsidP="005C3D59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Celou posádku uvěznil Kyklop Polyfémos se stádem ovcí</w:t>
      </w:r>
      <w:r w:rsidR="000817FE">
        <w:rPr>
          <w:lang w:eastAsia="cs-CZ"/>
        </w:rPr>
        <w:t xml:space="preserve"> </w:t>
      </w:r>
      <w:r w:rsidR="000817FE">
        <w:rPr>
          <w:lang w:eastAsia="cs-CZ"/>
        </w:rPr>
        <w:sym w:font="Wingdings" w:char="F0E0"/>
      </w:r>
      <w:r w:rsidR="000817FE">
        <w:rPr>
          <w:lang w:eastAsia="cs-CZ"/>
        </w:rPr>
        <w:t xml:space="preserve"> jeskyni zavalil kamenem</w:t>
      </w:r>
    </w:p>
    <w:p w:rsidR="007A4F54" w:rsidRDefault="00736CEE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Odysseus přelstil obra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opil ho a vypíchl mu oko</w:t>
      </w:r>
    </w:p>
    <w:p w:rsidR="00E90BD5" w:rsidRDefault="00E90BD5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Kyklop ráno vyháněl ovce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kontroloval jenom hřbety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Odysseus a posádka se zachytili ze spodu</w:t>
      </w:r>
    </w:p>
    <w:p w:rsidR="00B079A5" w:rsidRDefault="00BB32F8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Poseidon (</w:t>
      </w:r>
      <w:r w:rsidR="00152602">
        <w:rPr>
          <w:lang w:eastAsia="cs-CZ"/>
        </w:rPr>
        <w:t>otec Polyfémose</w:t>
      </w:r>
      <w:r w:rsidR="00C7576B">
        <w:rPr>
          <w:lang w:eastAsia="cs-CZ"/>
        </w:rPr>
        <w:t>; vládce všech moří</w:t>
      </w:r>
      <w:r>
        <w:rPr>
          <w:lang w:eastAsia="cs-CZ"/>
        </w:rPr>
        <w:t>)</w:t>
      </w:r>
      <w:r w:rsidR="00B70E75">
        <w:rPr>
          <w:lang w:eastAsia="cs-CZ"/>
        </w:rPr>
        <w:t xml:space="preserve"> rozbouřil moře </w:t>
      </w:r>
      <w:r w:rsidR="00B70E75">
        <w:rPr>
          <w:lang w:eastAsia="cs-CZ"/>
        </w:rPr>
        <w:sym w:font="Wingdings" w:char="F0E0"/>
      </w:r>
      <w:r w:rsidR="00B70E75">
        <w:rPr>
          <w:lang w:eastAsia="cs-CZ"/>
        </w:rPr>
        <w:t xml:space="preserve"> znepříjemnil Odysseovu výpravu</w:t>
      </w:r>
    </w:p>
    <w:p w:rsidR="00A75A92" w:rsidRDefault="00AB6C9E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Zakotvili u Aiola (bůh větrů)</w:t>
      </w:r>
      <w:r w:rsidR="00DB3060">
        <w:rPr>
          <w:lang w:eastAsia="cs-CZ"/>
        </w:rPr>
        <w:t xml:space="preserve"> </w:t>
      </w:r>
      <w:r w:rsidR="00DB3060">
        <w:rPr>
          <w:lang w:eastAsia="cs-CZ"/>
        </w:rPr>
        <w:sym w:font="Wingdings" w:char="F0E0"/>
      </w:r>
      <w:r w:rsidR="00DB3060">
        <w:rPr>
          <w:lang w:eastAsia="cs-CZ"/>
        </w:rPr>
        <w:t xml:space="preserve"> pohostil je</w:t>
      </w:r>
      <w:r w:rsidR="00C2461F">
        <w:rPr>
          <w:lang w:eastAsia="cs-CZ"/>
        </w:rPr>
        <w:t xml:space="preserve"> </w:t>
      </w:r>
      <w:r w:rsidR="00C2461F">
        <w:rPr>
          <w:lang w:eastAsia="cs-CZ"/>
        </w:rPr>
        <w:sym w:font="Wingdings" w:char="F0E0"/>
      </w:r>
      <w:r w:rsidR="00C2461F">
        <w:rPr>
          <w:lang w:eastAsia="cs-CZ"/>
        </w:rPr>
        <w:t xml:space="preserve"> dal Odysseovi </w:t>
      </w:r>
      <w:r w:rsidR="00217C83">
        <w:rPr>
          <w:lang w:eastAsia="cs-CZ"/>
        </w:rPr>
        <w:t>kožený měch (</w:t>
      </w:r>
      <w:r w:rsidR="00264CD5">
        <w:rPr>
          <w:lang w:eastAsia="cs-CZ"/>
        </w:rPr>
        <w:t>zavřel do něj všechny zlé větry</w:t>
      </w:r>
      <w:r w:rsidR="00217C83">
        <w:rPr>
          <w:lang w:eastAsia="cs-CZ"/>
        </w:rPr>
        <w:t>)</w:t>
      </w:r>
      <w:r w:rsidR="007D35D3">
        <w:rPr>
          <w:lang w:eastAsia="cs-CZ"/>
        </w:rPr>
        <w:t xml:space="preserve"> </w:t>
      </w:r>
      <w:r w:rsidR="007D35D3">
        <w:rPr>
          <w:lang w:eastAsia="cs-CZ"/>
        </w:rPr>
        <w:sym w:font="Wingdings" w:char="F0E0"/>
      </w:r>
      <w:r w:rsidR="00250E7C">
        <w:rPr>
          <w:lang w:eastAsia="cs-CZ"/>
        </w:rPr>
        <w:t xml:space="preserve"> </w:t>
      </w:r>
      <w:r w:rsidR="007C55BA">
        <w:rPr>
          <w:lang w:eastAsia="cs-CZ"/>
        </w:rPr>
        <w:t>námořníci chtěli vědět</w:t>
      </w:r>
      <w:r w:rsidR="0032148F">
        <w:rPr>
          <w:lang w:eastAsia="cs-CZ"/>
        </w:rPr>
        <w:t>,</w:t>
      </w:r>
      <w:r w:rsidR="007C55BA">
        <w:rPr>
          <w:lang w:eastAsia="cs-CZ"/>
        </w:rPr>
        <w:t xml:space="preserve"> co je v měchu </w:t>
      </w:r>
      <w:r w:rsidR="007C55BA">
        <w:rPr>
          <w:lang w:eastAsia="cs-CZ"/>
        </w:rPr>
        <w:sym w:font="Wingdings" w:char="F0E0"/>
      </w:r>
      <w:r w:rsidR="007C55BA">
        <w:rPr>
          <w:lang w:eastAsia="cs-CZ"/>
        </w:rPr>
        <w:t xml:space="preserve"> rozpoutali velkou bouři</w:t>
      </w:r>
      <w:r w:rsidR="0063099E">
        <w:rPr>
          <w:lang w:eastAsia="cs-CZ"/>
        </w:rPr>
        <w:t xml:space="preserve"> </w:t>
      </w:r>
      <w:r w:rsidR="0063099E">
        <w:rPr>
          <w:lang w:eastAsia="cs-CZ"/>
        </w:rPr>
        <w:sym w:font="Wingdings" w:char="F0E0"/>
      </w:r>
      <w:r w:rsidR="0063099E">
        <w:rPr>
          <w:lang w:eastAsia="cs-CZ"/>
        </w:rPr>
        <w:t xml:space="preserve"> vzdálili se od Ithaky</w:t>
      </w:r>
    </w:p>
    <w:p w:rsidR="007971D2" w:rsidRDefault="00FE5D30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Zakotvili u Laistrygonů</w:t>
      </w:r>
      <w:r w:rsidR="00097690">
        <w:rPr>
          <w:lang w:eastAsia="cs-CZ"/>
        </w:rPr>
        <w:t xml:space="preserve"> (lidožrouti)</w:t>
      </w:r>
      <w:r w:rsidR="00392671">
        <w:rPr>
          <w:lang w:eastAsia="cs-CZ"/>
        </w:rPr>
        <w:t xml:space="preserve"> </w:t>
      </w:r>
      <w:r w:rsidR="00392671">
        <w:rPr>
          <w:lang w:eastAsia="cs-CZ"/>
        </w:rPr>
        <w:sym w:font="Wingdings" w:char="F0E0"/>
      </w:r>
      <w:r w:rsidR="00392671">
        <w:rPr>
          <w:lang w:eastAsia="cs-CZ"/>
        </w:rPr>
        <w:t xml:space="preserve"> Odysseus vyslal posla k jejich králi </w:t>
      </w:r>
      <w:r w:rsidR="00392671">
        <w:rPr>
          <w:lang w:eastAsia="cs-CZ"/>
        </w:rPr>
        <w:sym w:font="Wingdings" w:char="F0E0"/>
      </w:r>
      <w:r w:rsidR="00392671">
        <w:rPr>
          <w:lang w:eastAsia="cs-CZ"/>
        </w:rPr>
        <w:t xml:space="preserve"> ten ho napíchl na rožeň a snědl </w:t>
      </w:r>
      <w:r w:rsidR="00392671">
        <w:rPr>
          <w:lang w:eastAsia="cs-CZ"/>
        </w:rPr>
        <w:sym w:font="Wingdings" w:char="F0E0"/>
      </w:r>
      <w:r w:rsidR="00392671">
        <w:rPr>
          <w:lang w:eastAsia="cs-CZ"/>
        </w:rPr>
        <w:t xml:space="preserve"> </w:t>
      </w:r>
      <w:r w:rsidR="00C35989">
        <w:rPr>
          <w:lang w:eastAsia="cs-CZ"/>
        </w:rPr>
        <w:t>Laistrygonové začali na loď házet kameny</w:t>
      </w:r>
      <w:r w:rsidR="004254B1">
        <w:rPr>
          <w:lang w:eastAsia="cs-CZ"/>
        </w:rPr>
        <w:t xml:space="preserve"> </w:t>
      </w:r>
      <w:r w:rsidR="004254B1">
        <w:rPr>
          <w:lang w:eastAsia="cs-CZ"/>
        </w:rPr>
        <w:sym w:font="Wingdings" w:char="F0E0"/>
      </w:r>
      <w:r w:rsidR="004254B1">
        <w:rPr>
          <w:lang w:eastAsia="cs-CZ"/>
        </w:rPr>
        <w:t xml:space="preserve"> vyhnali námořníky na moře</w:t>
      </w:r>
    </w:p>
    <w:p w:rsidR="00C725FC" w:rsidRDefault="007971D2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 dalším ostrově žila čarodějka Kirké (dcera boha slunce; Hélia)</w:t>
      </w:r>
      <w:r w:rsidR="00903210">
        <w:rPr>
          <w:lang w:eastAsia="cs-CZ"/>
        </w:rPr>
        <w:t xml:space="preserve"> </w:t>
      </w:r>
      <w:r w:rsidR="00903210">
        <w:rPr>
          <w:lang w:eastAsia="cs-CZ"/>
        </w:rPr>
        <w:sym w:font="Wingdings" w:char="F0E0"/>
      </w:r>
      <w:r w:rsidR="00903210">
        <w:rPr>
          <w:lang w:eastAsia="cs-CZ"/>
        </w:rPr>
        <w:t xml:space="preserve"> proměnila námořníky ve vepře </w:t>
      </w:r>
      <w:r w:rsidR="00903210">
        <w:rPr>
          <w:lang w:eastAsia="cs-CZ"/>
        </w:rPr>
        <w:sym w:font="Wingdings" w:char="F0E0"/>
      </w:r>
      <w:r w:rsidR="00903210">
        <w:rPr>
          <w:lang w:eastAsia="cs-CZ"/>
        </w:rPr>
        <w:t xml:space="preserve"> Odysseu je zachránil</w:t>
      </w:r>
    </w:p>
    <w:p w:rsidR="00513101" w:rsidRDefault="00C725FC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Při plutí kolem ostrova sirén </w:t>
      </w:r>
      <w:r w:rsidR="00C52567">
        <w:rPr>
          <w:lang w:eastAsia="cs-CZ"/>
        </w:rPr>
        <w:t>požádal své muže, aby ho připoutali ke stěžni a aby si zalepili uši voskem</w:t>
      </w:r>
    </w:p>
    <w:p w:rsidR="00E86D6E" w:rsidRDefault="00513101" w:rsidP="004D269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Když byli na doslech sirén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žádal své muže, aby ho rozvázali a mohl k nim doplout</w:t>
      </w:r>
      <w:r w:rsidR="000667EE">
        <w:rPr>
          <w:lang w:eastAsia="cs-CZ"/>
        </w:rPr>
        <w:t xml:space="preserve"> </w:t>
      </w:r>
      <w:r w:rsidR="000667EE">
        <w:rPr>
          <w:lang w:eastAsia="cs-CZ"/>
        </w:rPr>
        <w:sym w:font="Wingdings" w:char="F0E0"/>
      </w:r>
      <w:r w:rsidR="000667EE">
        <w:rPr>
          <w:lang w:eastAsia="cs-CZ"/>
        </w:rPr>
        <w:t xml:space="preserve"> neud</w:t>
      </w:r>
      <w:r w:rsidR="005C73E2">
        <w:rPr>
          <w:lang w:eastAsia="cs-CZ"/>
        </w:rPr>
        <w:t>ělali to</w:t>
      </w:r>
    </w:p>
    <w:p w:rsidR="00765C01" w:rsidRDefault="00765C01" w:rsidP="00765C0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 bouři ztr</w:t>
      </w:r>
      <w:r w:rsidR="00530601">
        <w:rPr>
          <w:lang w:eastAsia="cs-CZ"/>
        </w:rPr>
        <w:t xml:space="preserve">atil celou posádku </w:t>
      </w:r>
      <w:r w:rsidR="00530601">
        <w:rPr>
          <w:lang w:eastAsia="cs-CZ"/>
        </w:rPr>
        <w:sym w:font="Wingdings" w:char="F0E0"/>
      </w:r>
      <w:r>
        <w:rPr>
          <w:lang w:eastAsia="cs-CZ"/>
        </w:rPr>
        <w:t xml:space="preserve"> na troskách lodi připlul k ostrovu Ogygi </w:t>
      </w:r>
      <w:r w:rsidR="00530601">
        <w:rPr>
          <w:lang w:eastAsia="cs-CZ"/>
        </w:rPr>
        <w:sym w:font="Wingdings" w:char="F0E0"/>
      </w:r>
      <w:r w:rsidR="006020D3">
        <w:rPr>
          <w:lang w:eastAsia="cs-CZ"/>
        </w:rPr>
        <w:t xml:space="preserve"> žil 7 let u Kalipsy (nymfa) </w:t>
      </w:r>
      <w:r w:rsidR="006020D3">
        <w:rPr>
          <w:lang w:eastAsia="cs-CZ"/>
        </w:rPr>
        <w:sym w:font="Wingdings" w:char="F0E0"/>
      </w:r>
      <w:r>
        <w:rPr>
          <w:lang w:eastAsia="cs-CZ"/>
        </w:rPr>
        <w:t xml:space="preserve"> Zeus ji přinutil</w:t>
      </w:r>
      <w:r w:rsidR="000C2FB9">
        <w:rPr>
          <w:lang w:eastAsia="cs-CZ"/>
        </w:rPr>
        <w:t>, aby</w:t>
      </w:r>
      <w:r>
        <w:rPr>
          <w:lang w:eastAsia="cs-CZ"/>
        </w:rPr>
        <w:t xml:space="preserve"> </w:t>
      </w:r>
      <w:r w:rsidR="007D78AD">
        <w:rPr>
          <w:lang w:eastAsia="cs-CZ"/>
        </w:rPr>
        <w:t>ho</w:t>
      </w:r>
      <w:r w:rsidR="000C2FB9">
        <w:rPr>
          <w:lang w:eastAsia="cs-CZ"/>
        </w:rPr>
        <w:t xml:space="preserve"> pustila</w:t>
      </w:r>
    </w:p>
    <w:p w:rsidR="00765C01" w:rsidRDefault="00765C01" w:rsidP="00765C0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Dostal se na rodnou Ithaku </w:t>
      </w:r>
      <w:r w:rsidR="00220373">
        <w:rPr>
          <w:lang w:eastAsia="cs-CZ"/>
        </w:rPr>
        <w:sym w:font="Wingdings" w:char="F0E0"/>
      </w:r>
      <w:r>
        <w:rPr>
          <w:lang w:eastAsia="cs-CZ"/>
        </w:rPr>
        <w:t xml:space="preserve"> O jeho Penelopé se ucházelo spoustu nápadníků </w:t>
      </w:r>
      <w:r w:rsidR="00FA6616">
        <w:rPr>
          <w:lang w:eastAsia="cs-CZ"/>
        </w:rPr>
        <w:sym w:font="Wingdings" w:char="F0E0"/>
      </w:r>
      <w:r>
        <w:rPr>
          <w:lang w:eastAsia="cs-CZ"/>
        </w:rPr>
        <w:t xml:space="preserve"> bránila se a tvrdila, že se Odysseus vrátí</w:t>
      </w:r>
    </w:p>
    <w:p w:rsidR="00765C01" w:rsidRDefault="00765C01" w:rsidP="00765C0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 xml:space="preserve">Athéna (bohyně moudrosti a ochránkyně statečných mužů) proměnila Odyssea ve starého žebráka </w:t>
      </w:r>
      <w:r w:rsidR="00CB4029">
        <w:rPr>
          <w:lang w:eastAsia="cs-CZ"/>
        </w:rPr>
        <w:sym w:font="Wingdings" w:char="F0E0"/>
      </w:r>
      <w:r>
        <w:rPr>
          <w:lang w:eastAsia="cs-CZ"/>
        </w:rPr>
        <w:t xml:space="preserve">  setká se se svým synem Telemachem </w:t>
      </w:r>
      <w:r w:rsidR="009F5553">
        <w:rPr>
          <w:lang w:eastAsia="cs-CZ"/>
        </w:rPr>
        <w:sym w:font="Wingdings" w:char="F0E0"/>
      </w:r>
      <w:r>
        <w:rPr>
          <w:lang w:eastAsia="cs-CZ"/>
        </w:rPr>
        <w:t xml:space="preserve"> prozradí mu svůj plán, jak se zbavit nápadníků</w:t>
      </w:r>
    </w:p>
    <w:p w:rsidR="00563FDA" w:rsidRDefault="00765C01" w:rsidP="00563FD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Řekl mu, ať schová všechny zbraně </w:t>
      </w:r>
      <w:r w:rsidR="0091244D">
        <w:rPr>
          <w:lang w:eastAsia="cs-CZ"/>
        </w:rPr>
        <w:sym w:font="Wingdings" w:char="F0E0"/>
      </w:r>
      <w:r>
        <w:rPr>
          <w:lang w:eastAsia="cs-CZ"/>
        </w:rPr>
        <w:t xml:space="preserve"> nechá jenom pro Odyssea a Telemacha</w:t>
      </w:r>
    </w:p>
    <w:p w:rsidR="00563FDA" w:rsidRDefault="00765C01" w:rsidP="00563FD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Před domem ho poznal starý pes (kterého cvičil), chůva (podle jizvy)</w:t>
      </w:r>
      <w:r w:rsidR="00563FDA" w:rsidRPr="00563FDA">
        <w:rPr>
          <w:lang w:eastAsia="cs-CZ"/>
        </w:rPr>
        <w:t xml:space="preserve"> </w:t>
      </w:r>
    </w:p>
    <w:p w:rsidR="00262F15" w:rsidRDefault="00563FDA" w:rsidP="00262F1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Penelopé se rozhodla, že si vybere manžela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musí splnit úkol</w:t>
      </w:r>
    </w:p>
    <w:p w:rsidR="001605BA" w:rsidRDefault="00563FDA" w:rsidP="001605BA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Napnout tětivu a prostřelit 12 ok v</w:t>
      </w:r>
      <w:r w:rsidR="001605BA">
        <w:rPr>
          <w:lang w:eastAsia="cs-CZ"/>
        </w:rPr>
        <w:t> </w:t>
      </w:r>
      <w:r>
        <w:rPr>
          <w:lang w:eastAsia="cs-CZ"/>
        </w:rPr>
        <w:t>sekerách</w:t>
      </w:r>
    </w:p>
    <w:p w:rsidR="001B3A11" w:rsidRDefault="00563FDA" w:rsidP="0008123D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Nikomu se nepodařilo ani napnout tětivu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až na žebráka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všichni poznali, že je to Odysseus</w:t>
      </w:r>
    </w:p>
    <w:p w:rsidR="001B3A11" w:rsidRDefault="001B3A11" w:rsidP="001B3A1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Začali s Telemachem bojovat proti nápadníkům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skoro všechny zabili</w:t>
      </w:r>
    </w:p>
    <w:p w:rsidR="001B3A11" w:rsidRDefault="001B3A11" w:rsidP="001B3A11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Penelopé se to dozvěděla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nemohla tomu věřit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vymyslela další zkoušku</w:t>
      </w:r>
    </w:p>
    <w:p w:rsidR="0048611E" w:rsidRDefault="001B3A11" w:rsidP="0058402C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Přikázala služebníkům, aby vynesli postel na chodbu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Odysseus namítl, že je to nemožné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postel je součástí stromu, které roste uprostřed ložnice</w:t>
      </w:r>
    </w:p>
    <w:p w:rsidR="001B3A11" w:rsidRDefault="001B3A11" w:rsidP="0048611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Penelopé pozná Odyssea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Athéna mu vrátí mládí</w:t>
      </w:r>
    </w:p>
    <w:p w:rsidR="00A62F58" w:rsidRDefault="001B3A11" w:rsidP="00A62F58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Jde navštívit svého otce (Laerta)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obyvatelé ho chtějí zabít (zabil mnoho nápadníků)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Athéna ho uchrání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Zeus zasáhne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zabrání krveprolití</w:t>
      </w:r>
    </w:p>
    <w:p w:rsidR="00A62F58" w:rsidRDefault="00A62F58" w:rsidP="00A62F58">
      <w:pPr>
        <w:rPr>
          <w:lang w:eastAsia="cs-CZ"/>
        </w:rPr>
      </w:pPr>
      <w:r>
        <w:rPr>
          <w:lang w:eastAsia="cs-CZ"/>
        </w:rPr>
        <w:br w:type="page"/>
      </w:r>
    </w:p>
    <w:p w:rsidR="00B77C68" w:rsidRDefault="00B77C68" w:rsidP="00B77C68">
      <w:pPr>
        <w:pStyle w:val="Nadpis2"/>
        <w:rPr>
          <w:lang w:eastAsia="cs-CZ"/>
        </w:rPr>
      </w:pPr>
      <w:r>
        <w:rPr>
          <w:lang w:eastAsia="cs-CZ"/>
        </w:rPr>
        <w:lastRenderedPageBreak/>
        <w:t>Děj:</w:t>
      </w:r>
    </w:p>
    <w:p w:rsidR="00996763" w:rsidRDefault="00B008B9" w:rsidP="00EC48D9">
      <w:pPr>
        <w:rPr>
          <w:lang w:eastAsia="cs-CZ"/>
        </w:rPr>
      </w:pPr>
      <w:r w:rsidRPr="00B008B9">
        <w:rPr>
          <w:lang w:eastAsia="cs-CZ"/>
        </w:rPr>
        <w:t xml:space="preserve">Kniha vypráví o návratu ithackého krále Odyssea domů z Trojské války. Po porážce Trojanů se vydal Odysseus se svým vojskem na deset let dlouhou plavbu plnou dobrodružství. </w:t>
      </w:r>
    </w:p>
    <w:p w:rsidR="00EE0412" w:rsidRDefault="0071718C" w:rsidP="00EC48D9">
      <w:pPr>
        <w:rPr>
          <w:lang w:eastAsia="cs-CZ"/>
        </w:rPr>
      </w:pPr>
      <w:r>
        <w:rPr>
          <w:lang w:eastAsia="cs-CZ"/>
        </w:rPr>
        <w:t>Nejprve se posilnili u Kikonů. Vtom však hostitelé zavolali z nitra země posily a strhl se boj. Ti, co přežili se spolu s</w:t>
      </w:r>
      <w:r w:rsidR="00DD3D33">
        <w:rPr>
          <w:lang w:eastAsia="cs-CZ"/>
        </w:rPr>
        <w:t> </w:t>
      </w:r>
      <w:r>
        <w:rPr>
          <w:lang w:eastAsia="cs-CZ"/>
        </w:rPr>
        <w:t>Odysseem</w:t>
      </w:r>
      <w:r w:rsidR="00DD3D33">
        <w:rPr>
          <w:lang w:eastAsia="cs-CZ"/>
        </w:rPr>
        <w:t>,</w:t>
      </w:r>
      <w:r>
        <w:rPr>
          <w:lang w:eastAsia="cs-CZ"/>
        </w:rPr>
        <w:t xml:space="preserve"> vydali na protější břeh,</w:t>
      </w:r>
      <w:r w:rsidR="00EE0412">
        <w:rPr>
          <w:lang w:eastAsia="cs-CZ"/>
        </w:rPr>
        <w:t xml:space="preserve"> aby doplnili vodu a potraviny.</w:t>
      </w:r>
    </w:p>
    <w:p w:rsidR="00EE0412" w:rsidRDefault="0071718C" w:rsidP="00EC48D9">
      <w:pPr>
        <w:rPr>
          <w:lang w:eastAsia="cs-CZ"/>
        </w:rPr>
      </w:pPr>
      <w:r>
        <w:rPr>
          <w:lang w:eastAsia="cs-CZ"/>
        </w:rPr>
        <w:t>Celou posádku však uvěznil Kyklop Polyfémos ve své jeskyni se stádem ovcí. Na noc tuto jeskyni zavalil obr, lidožrout, velkým balvanem. Odysseus a jeho posádka se ho snažili odvalit, ale kámen se ani nepohnul. Když poznal, že není možno uniknout silou, zkusil použít lest. Opil Kyklopa vínem a představil se mu jako Nikdo. Potom mu nažhavenou ostrou stranou jeho kyje vypíchnul jediné oko. Polyfémos strašně zařval bolestí. Když přispěchali na pomoc jeho přátelé a ptali se ho, kdo ho vraždí,</w:t>
      </w:r>
      <w:r w:rsidR="00EC48D9">
        <w:rPr>
          <w:lang w:eastAsia="cs-CZ"/>
        </w:rPr>
        <w:t xml:space="preserve"> </w:t>
      </w:r>
      <w:r>
        <w:rPr>
          <w:lang w:eastAsia="cs-CZ"/>
        </w:rPr>
        <w:t>odpověděl jim,</w:t>
      </w:r>
      <w:r w:rsidR="00EC48D9">
        <w:rPr>
          <w:lang w:eastAsia="cs-CZ"/>
        </w:rPr>
        <w:t xml:space="preserve"> </w:t>
      </w:r>
      <w:r>
        <w:rPr>
          <w:lang w:eastAsia="cs-CZ"/>
        </w:rPr>
        <w:t>že Nikdo. Ráno Kyklop vyháněl své stádo z jeskyně. Odysseus a jeho muži se zachytili zespoda za ovce. Polyfémos tušil, že by Odysseus mohl v nestřeženou chvíli uniknout, a proto byl ostražitý. Osahával však pouze hřbety ovcí, takže s</w:t>
      </w:r>
      <w:r w:rsidR="00EE0412">
        <w:rPr>
          <w:lang w:eastAsia="cs-CZ"/>
        </w:rPr>
        <w:t>e podařilo Odysseovi uprchnout.</w:t>
      </w:r>
    </w:p>
    <w:p w:rsidR="0071718C" w:rsidRDefault="0071718C" w:rsidP="00EC48D9">
      <w:pPr>
        <w:rPr>
          <w:lang w:eastAsia="cs-CZ"/>
        </w:rPr>
      </w:pPr>
      <w:r>
        <w:rPr>
          <w:lang w:eastAsia="cs-CZ"/>
        </w:rPr>
        <w:t>Polyfémův otec Poseidon, vládce všech moří, se dozvěděl, co Odysseus učinil. Rozbouřil moře svým trojzubcem a pl</w:t>
      </w:r>
      <w:r w:rsidR="00EC48D9">
        <w:rPr>
          <w:lang w:eastAsia="cs-CZ"/>
        </w:rPr>
        <w:t>avbu celé výpravě znepříjemnil.</w:t>
      </w:r>
    </w:p>
    <w:p w:rsidR="0071718C" w:rsidRDefault="0071718C" w:rsidP="004E44E3">
      <w:pPr>
        <w:rPr>
          <w:lang w:eastAsia="cs-CZ"/>
        </w:rPr>
      </w:pPr>
      <w:r>
        <w:rPr>
          <w:lang w:eastAsia="cs-CZ"/>
        </w:rPr>
        <w:t>Druhého dne zakotvili na ostrově krále Aiola, boha větrů. Ten je bohatě hostil a na cestu dal Odysseovi kožený měch. Do něj uzavřel všechny zlé větry. Námořníci byli zvědaví,</w:t>
      </w:r>
      <w:r w:rsidR="00DC20A3">
        <w:rPr>
          <w:lang w:eastAsia="cs-CZ"/>
        </w:rPr>
        <w:t xml:space="preserve"> </w:t>
      </w:r>
      <w:r>
        <w:rPr>
          <w:lang w:eastAsia="cs-CZ"/>
        </w:rPr>
        <w:t>co to Odysseus má a měch rozvázali.</w:t>
      </w:r>
      <w:r w:rsidR="009D14BE">
        <w:rPr>
          <w:lang w:eastAsia="cs-CZ"/>
        </w:rPr>
        <w:t xml:space="preserve"> </w:t>
      </w:r>
      <w:r w:rsidR="00900EC5">
        <w:rPr>
          <w:lang w:eastAsia="cs-CZ"/>
        </w:rPr>
        <w:sym w:font="Wingdings" w:char="F0E0"/>
      </w:r>
      <w:r w:rsidR="00900EC5">
        <w:rPr>
          <w:lang w:eastAsia="cs-CZ"/>
        </w:rPr>
        <w:t xml:space="preserve"> </w:t>
      </w:r>
      <w:r>
        <w:rPr>
          <w:lang w:eastAsia="cs-CZ"/>
        </w:rPr>
        <w:t>Celá loď se ocitla v</w:t>
      </w:r>
      <w:r w:rsidR="00E76D1C">
        <w:rPr>
          <w:lang w:eastAsia="cs-CZ"/>
        </w:rPr>
        <w:t> </w:t>
      </w:r>
      <w:r>
        <w:rPr>
          <w:lang w:eastAsia="cs-CZ"/>
        </w:rPr>
        <w:t>bo</w:t>
      </w:r>
      <w:r w:rsidR="00E76D1C">
        <w:rPr>
          <w:lang w:eastAsia="cs-CZ"/>
        </w:rPr>
        <w:t xml:space="preserve">uři </w:t>
      </w:r>
      <w:r w:rsidR="00E76D1C">
        <w:rPr>
          <w:lang w:eastAsia="cs-CZ"/>
        </w:rPr>
        <w:sym w:font="Wingdings" w:char="F0E0"/>
      </w:r>
      <w:r w:rsidR="00E76D1C">
        <w:rPr>
          <w:lang w:eastAsia="cs-CZ"/>
        </w:rPr>
        <w:t xml:space="preserve"> Vzdálili se </w:t>
      </w:r>
      <w:r w:rsidR="004E44E3">
        <w:rPr>
          <w:lang w:eastAsia="cs-CZ"/>
        </w:rPr>
        <w:t>od Ithaky.</w:t>
      </w:r>
    </w:p>
    <w:p w:rsidR="0071718C" w:rsidRDefault="0071718C" w:rsidP="004E44E3">
      <w:pPr>
        <w:rPr>
          <w:lang w:eastAsia="cs-CZ"/>
        </w:rPr>
      </w:pPr>
      <w:r>
        <w:rPr>
          <w:lang w:eastAsia="cs-CZ"/>
        </w:rPr>
        <w:t>Potom zakotvili u Laistrygonů</w:t>
      </w:r>
      <w:r w:rsidR="00DD46A0">
        <w:rPr>
          <w:lang w:eastAsia="cs-CZ"/>
        </w:rPr>
        <w:t xml:space="preserve"> (lidožrouti)</w:t>
      </w:r>
      <w:r w:rsidR="00794D95">
        <w:rPr>
          <w:lang w:eastAsia="cs-CZ"/>
        </w:rPr>
        <w:t>. Odysseus vyslal posla k jejich králi ten, ale posla nabodl na rožeň a snědl.</w:t>
      </w:r>
      <w:r w:rsidR="00A56206">
        <w:rPr>
          <w:lang w:eastAsia="cs-CZ"/>
        </w:rPr>
        <w:t xml:space="preserve"> Poté začali na loď </w:t>
      </w:r>
      <w:r>
        <w:rPr>
          <w:lang w:eastAsia="cs-CZ"/>
        </w:rPr>
        <w:t xml:space="preserve">házet </w:t>
      </w:r>
      <w:r w:rsidR="00C46ACD">
        <w:rPr>
          <w:lang w:eastAsia="cs-CZ"/>
        </w:rPr>
        <w:t>kameny</w:t>
      </w:r>
      <w:r>
        <w:rPr>
          <w:lang w:eastAsia="cs-CZ"/>
        </w:rPr>
        <w:t xml:space="preserve"> a </w:t>
      </w:r>
      <w:r w:rsidR="004E44E3">
        <w:rPr>
          <w:lang w:eastAsia="cs-CZ"/>
        </w:rPr>
        <w:t>vyhnali námořníky zpět na moře.</w:t>
      </w:r>
    </w:p>
    <w:p w:rsidR="0071718C" w:rsidRDefault="0071718C" w:rsidP="004E44E3">
      <w:pPr>
        <w:rPr>
          <w:lang w:eastAsia="cs-CZ"/>
        </w:rPr>
      </w:pPr>
      <w:r>
        <w:rPr>
          <w:lang w:eastAsia="cs-CZ"/>
        </w:rPr>
        <w:t>Na dalším ostrově žila kouzelnice Kirk</w:t>
      </w:r>
      <w:r w:rsidR="00B57BE3">
        <w:rPr>
          <w:lang w:eastAsia="cs-CZ"/>
        </w:rPr>
        <w:t>é</w:t>
      </w:r>
      <w:r w:rsidR="005F2ACC">
        <w:rPr>
          <w:lang w:eastAsia="cs-CZ"/>
        </w:rPr>
        <w:t>, dcera boha slunce – Hélia</w:t>
      </w:r>
      <w:r>
        <w:rPr>
          <w:lang w:eastAsia="cs-CZ"/>
        </w:rPr>
        <w:t>, která mnoho námořníků proměnila v</w:t>
      </w:r>
      <w:r w:rsidR="0008340F">
        <w:rPr>
          <w:lang w:eastAsia="cs-CZ"/>
        </w:rPr>
        <w:t>e vepře</w:t>
      </w:r>
      <w:r w:rsidR="009C34F8">
        <w:rPr>
          <w:lang w:eastAsia="cs-CZ"/>
        </w:rPr>
        <w:t xml:space="preserve"> </w:t>
      </w:r>
      <w:r w:rsidR="009C34F8">
        <w:rPr>
          <w:lang w:eastAsia="cs-CZ"/>
        </w:rPr>
        <w:sym w:font="Wingdings" w:char="F0E0"/>
      </w:r>
      <w:r w:rsidR="009C34F8">
        <w:rPr>
          <w:lang w:eastAsia="cs-CZ"/>
        </w:rPr>
        <w:t xml:space="preserve"> </w:t>
      </w:r>
      <w:r>
        <w:rPr>
          <w:lang w:eastAsia="cs-CZ"/>
        </w:rPr>
        <w:t>Ody</w:t>
      </w:r>
      <w:r w:rsidR="009C34F8">
        <w:rPr>
          <w:lang w:eastAsia="cs-CZ"/>
        </w:rPr>
        <w:t xml:space="preserve">sseus je </w:t>
      </w:r>
      <w:r w:rsidR="004E44E3">
        <w:rPr>
          <w:lang w:eastAsia="cs-CZ"/>
        </w:rPr>
        <w:t>nakonec zachránil.</w:t>
      </w:r>
    </w:p>
    <w:p w:rsidR="003D6A13" w:rsidRDefault="002505AF" w:rsidP="00765C01">
      <w:pPr>
        <w:rPr>
          <w:lang w:eastAsia="cs-CZ"/>
        </w:rPr>
      </w:pPr>
      <w:r>
        <w:rPr>
          <w:lang w:eastAsia="cs-CZ"/>
        </w:rPr>
        <w:t>Když</w:t>
      </w:r>
      <w:r w:rsidR="0071718C">
        <w:rPr>
          <w:lang w:eastAsia="cs-CZ"/>
        </w:rPr>
        <w:t xml:space="preserve"> pluli kolem ostrova Sirén. Ty krásným zpěvem lákaly námořníky k útesům svého ostrova, kde většina lodí ztroskotala. Odysseus nakázal svým mužům, aby si zalepili uši voskem </w:t>
      </w:r>
      <w:r w:rsidR="0071718C">
        <w:rPr>
          <w:lang w:eastAsia="cs-CZ"/>
        </w:rPr>
        <w:lastRenderedPageBreak/>
        <w:t>a sám se nechal připoutat ke stěžni. Když byli na doslech Sirén, žádal své muže, aby ho odpoutali a nechali plavat k Sirénám. Ti ale dobře věděli, že to nesmí uč</w:t>
      </w:r>
      <w:r w:rsidR="004E44E3">
        <w:rPr>
          <w:lang w:eastAsia="cs-CZ"/>
        </w:rPr>
        <w:t>init, a dělali, že jej neslyší.</w:t>
      </w:r>
    </w:p>
    <w:p w:rsidR="0071718C" w:rsidRDefault="0071718C" w:rsidP="004E44E3">
      <w:pPr>
        <w:rPr>
          <w:lang w:eastAsia="cs-CZ"/>
        </w:rPr>
      </w:pPr>
      <w:r>
        <w:rPr>
          <w:lang w:eastAsia="cs-CZ"/>
        </w:rPr>
        <w:t>Po jedné z bouří ztratil celou posádku a sám připlul na troskách lodi k ostrovu Ogygii, kde ži</w:t>
      </w:r>
      <w:r w:rsidR="0066626F">
        <w:rPr>
          <w:lang w:eastAsia="cs-CZ"/>
        </w:rPr>
        <w:t xml:space="preserve">l sedm let u nymfy Kalipsy </w:t>
      </w:r>
      <w:r w:rsidR="0066626F">
        <w:rPr>
          <w:lang w:eastAsia="cs-CZ"/>
        </w:rPr>
        <w:sym w:font="Wingdings" w:char="F0E0"/>
      </w:r>
      <w:r>
        <w:rPr>
          <w:lang w:eastAsia="cs-CZ"/>
        </w:rPr>
        <w:t xml:space="preserve"> Zeu</w:t>
      </w:r>
      <w:r w:rsidR="004E44E3">
        <w:rPr>
          <w:lang w:eastAsia="cs-CZ"/>
        </w:rPr>
        <w:t>s jí donutil Odyssea propustit.</w:t>
      </w:r>
    </w:p>
    <w:p w:rsidR="0071718C" w:rsidRDefault="0071718C" w:rsidP="004E44E3">
      <w:pPr>
        <w:rPr>
          <w:lang w:eastAsia="cs-CZ"/>
        </w:rPr>
      </w:pPr>
      <w:r>
        <w:rPr>
          <w:lang w:eastAsia="cs-CZ"/>
        </w:rPr>
        <w:t>Konečně se dostal na rodnou Ithaku. O jeho překrásnou ženu Penelope se zde ucházela celá řada nápadníků. Penelope se jim doposud bránila a tvrdi</w:t>
      </w:r>
      <w:r w:rsidR="004E44E3">
        <w:rPr>
          <w:lang w:eastAsia="cs-CZ"/>
        </w:rPr>
        <w:t>la, že se Odysseus jistě vrátí.</w:t>
      </w:r>
    </w:p>
    <w:p w:rsidR="00765C01" w:rsidRDefault="0071718C" w:rsidP="00830437">
      <w:pPr>
        <w:rPr>
          <w:lang w:eastAsia="cs-CZ"/>
        </w:rPr>
      </w:pPr>
      <w:r>
        <w:rPr>
          <w:lang w:eastAsia="cs-CZ"/>
        </w:rPr>
        <w:t>Athéna, bohyně moudrosti a ochránkyně statečných mužů, proměnila Odyssea ve starého žebráka a te</w:t>
      </w:r>
      <w:r w:rsidR="00D6279E">
        <w:rPr>
          <w:lang w:eastAsia="cs-CZ"/>
        </w:rPr>
        <w:t xml:space="preserve">n </w:t>
      </w:r>
      <w:r w:rsidR="00645372">
        <w:rPr>
          <w:lang w:eastAsia="cs-CZ"/>
        </w:rPr>
        <w:t xml:space="preserve">se </w:t>
      </w:r>
      <w:r w:rsidR="009F5844">
        <w:rPr>
          <w:lang w:eastAsia="cs-CZ"/>
        </w:rPr>
        <w:t xml:space="preserve">setká se se svým synem </w:t>
      </w:r>
      <w:r w:rsidR="009F5844" w:rsidRPr="00477E5D">
        <w:rPr>
          <w:rStyle w:val="Nadpis3Char"/>
          <w:lang w:eastAsia="cs-CZ"/>
        </w:rPr>
        <w:t>Telemachem</w:t>
      </w:r>
      <w:r w:rsidR="009F5844">
        <w:rPr>
          <w:lang w:eastAsia="cs-CZ"/>
        </w:rPr>
        <w:t>, kterému prozradí svůj plán jak se jich zbavit. Tak mu řekl, ať schová všechny zbraně a nechá tam jenom pro něho a sebe.</w:t>
      </w:r>
      <w:r>
        <w:rPr>
          <w:lang w:eastAsia="cs-CZ"/>
        </w:rPr>
        <w:t xml:space="preserve"> Před domem ho poznal starý pes, kterého Odysseus vychovával, poté chůva podle jizvy, když mu myla nohy.</w:t>
      </w:r>
    </w:p>
    <w:p w:rsidR="00BA359F" w:rsidRDefault="00021F53" w:rsidP="0032305B">
      <w:pPr>
        <w:rPr>
          <w:lang w:eastAsia="cs-CZ"/>
        </w:rPr>
      </w:pPr>
      <w:r>
        <w:rPr>
          <w:lang w:eastAsia="cs-CZ"/>
        </w:rPr>
        <w:t xml:space="preserve">Další den se Penelopé rozhodla, že si z nápadníků konečně vybere manžela, pokud splní </w:t>
      </w:r>
      <w:r w:rsidR="00CE22AF">
        <w:rPr>
          <w:lang w:eastAsia="cs-CZ"/>
        </w:rPr>
        <w:t>to, co</w:t>
      </w:r>
      <w:r>
        <w:rPr>
          <w:lang w:eastAsia="cs-CZ"/>
        </w:rPr>
        <w:t xml:space="preserve"> uměl jen Odysseus – napnout </w:t>
      </w:r>
      <w:r w:rsidR="00CE22AF">
        <w:rPr>
          <w:lang w:eastAsia="cs-CZ"/>
        </w:rPr>
        <w:t>tětivu</w:t>
      </w:r>
      <w:r>
        <w:rPr>
          <w:lang w:eastAsia="cs-CZ"/>
        </w:rPr>
        <w:t xml:space="preserve"> jeho luku a prostře</w:t>
      </w:r>
      <w:r w:rsidR="00B964D8">
        <w:rPr>
          <w:lang w:eastAsia="cs-CZ"/>
        </w:rPr>
        <w:t xml:space="preserve">lit 12 ok v sekerách. Nikomu se </w:t>
      </w:r>
      <w:r>
        <w:rPr>
          <w:lang w:eastAsia="cs-CZ"/>
        </w:rPr>
        <w:t xml:space="preserve">však </w:t>
      </w:r>
      <w:r w:rsidR="00B964D8">
        <w:rPr>
          <w:lang w:eastAsia="cs-CZ"/>
        </w:rPr>
        <w:t xml:space="preserve">nepodařilo </w:t>
      </w:r>
      <w:r w:rsidR="00CE22AF">
        <w:rPr>
          <w:lang w:eastAsia="cs-CZ"/>
        </w:rPr>
        <w:t>ani</w:t>
      </w:r>
      <w:r>
        <w:rPr>
          <w:lang w:eastAsia="cs-CZ"/>
        </w:rPr>
        <w:t xml:space="preserve"> napnout </w:t>
      </w:r>
      <w:r w:rsidR="00B964D8">
        <w:rPr>
          <w:lang w:eastAsia="cs-CZ"/>
        </w:rPr>
        <w:t>tětivu</w:t>
      </w:r>
      <w:r w:rsidR="00CE22AF">
        <w:rPr>
          <w:lang w:eastAsia="cs-CZ"/>
        </w:rPr>
        <w:t>. Poté</w:t>
      </w:r>
      <w:r>
        <w:rPr>
          <w:lang w:eastAsia="cs-CZ"/>
        </w:rPr>
        <w:t xml:space="preserve"> </w:t>
      </w:r>
      <w:r w:rsidR="00CE22AF">
        <w:rPr>
          <w:lang w:eastAsia="cs-CZ"/>
        </w:rPr>
        <w:t>přišel (ještě</w:t>
      </w:r>
      <w:r w:rsidR="008B11F5">
        <w:rPr>
          <w:lang w:eastAsia="cs-CZ"/>
        </w:rPr>
        <w:t xml:space="preserve"> jako </w:t>
      </w:r>
      <w:r>
        <w:rPr>
          <w:lang w:eastAsia="cs-CZ"/>
        </w:rPr>
        <w:t xml:space="preserve"> žebráka), vzal luk a prostřelil všechny oka v sekerách. V tu chvíli všichni poznali, že </w:t>
      </w:r>
      <w:r w:rsidR="00F90540">
        <w:rPr>
          <w:lang w:eastAsia="cs-CZ"/>
        </w:rPr>
        <w:t>je to on.</w:t>
      </w:r>
    </w:p>
    <w:p w:rsidR="00477E5D" w:rsidRDefault="00021F53" w:rsidP="008B5984">
      <w:pPr>
        <w:rPr>
          <w:lang w:eastAsia="cs-CZ"/>
        </w:rPr>
      </w:pPr>
      <w:r>
        <w:rPr>
          <w:lang w:eastAsia="cs-CZ"/>
        </w:rPr>
        <w:t xml:space="preserve">Pak začali spolu s </w:t>
      </w:r>
      <w:r w:rsidR="00830437">
        <w:rPr>
          <w:lang w:eastAsia="cs-CZ"/>
        </w:rPr>
        <w:t>T</w:t>
      </w:r>
      <w:r>
        <w:rPr>
          <w:lang w:eastAsia="cs-CZ"/>
        </w:rPr>
        <w:t xml:space="preserve">elemachem bojovat proti nápadníkům. Skoro všechny zabili. Ale jak se to dozvěděla Penelopé, nemohla tomu uvěřit. Proto dalšího dne ho podrobila zkoušce, která měla </w:t>
      </w:r>
      <w:r w:rsidR="00CE22AF">
        <w:rPr>
          <w:lang w:eastAsia="cs-CZ"/>
        </w:rPr>
        <w:t>dokázat,</w:t>
      </w:r>
      <w:r w:rsidR="003763EB">
        <w:rPr>
          <w:lang w:eastAsia="cs-CZ"/>
        </w:rPr>
        <w:t xml:space="preserve"> že je</w:t>
      </w:r>
      <w:r w:rsidR="00477E5D">
        <w:rPr>
          <w:lang w:eastAsia="cs-CZ"/>
        </w:rPr>
        <w:t xml:space="preserve"> to opravdu on.</w:t>
      </w:r>
    </w:p>
    <w:p w:rsidR="00C45FD2" w:rsidRDefault="00021F53" w:rsidP="008B7EAB">
      <w:pPr>
        <w:rPr>
          <w:lang w:eastAsia="cs-CZ"/>
        </w:rPr>
      </w:pPr>
      <w:r>
        <w:rPr>
          <w:lang w:eastAsia="cs-CZ"/>
        </w:rPr>
        <w:t>Zkouška spočívala v tom, že Penelope přikázala svým služebným, aby vynesly postel na chodbu, Odysseus však namítl, že je to nemožné, protože poste</w:t>
      </w:r>
      <w:r w:rsidR="00477E5D">
        <w:rPr>
          <w:lang w:eastAsia="cs-CZ"/>
        </w:rPr>
        <w:t>l</w:t>
      </w:r>
      <w:r>
        <w:rPr>
          <w:lang w:eastAsia="cs-CZ"/>
        </w:rPr>
        <w:t xml:space="preserve"> je součástí stromu, který rost</w:t>
      </w:r>
      <w:r w:rsidR="00477E5D">
        <w:rPr>
          <w:lang w:eastAsia="cs-CZ"/>
        </w:rPr>
        <w:t>e</w:t>
      </w:r>
      <w:r>
        <w:rPr>
          <w:lang w:eastAsia="cs-CZ"/>
        </w:rPr>
        <w:t xml:space="preserve"> uprostřed ložnice. V tu chvíli Penelope poznala, že je to Odysseus</w:t>
      </w:r>
      <w:r w:rsidR="00284CD1">
        <w:rPr>
          <w:lang w:eastAsia="cs-CZ"/>
        </w:rPr>
        <w:t>.</w:t>
      </w:r>
      <w:r w:rsidR="008B7EAB">
        <w:rPr>
          <w:lang w:eastAsia="cs-CZ"/>
        </w:rPr>
        <w:t xml:space="preserve"> </w:t>
      </w:r>
      <w:r w:rsidR="008B7EAB" w:rsidRPr="008B7EAB">
        <w:rPr>
          <w:lang w:eastAsia="cs-CZ"/>
        </w:rPr>
        <w:t>Pallas Athéna</w:t>
      </w:r>
      <w:r w:rsidR="008B7EAB">
        <w:rPr>
          <w:lang w:eastAsia="cs-CZ"/>
        </w:rPr>
        <w:t xml:space="preserve"> následně vrací Odysseovi jeho mládí a podobu</w:t>
      </w:r>
      <w:r w:rsidR="00615650">
        <w:rPr>
          <w:lang w:eastAsia="cs-CZ"/>
        </w:rPr>
        <w:t>.</w:t>
      </w:r>
    </w:p>
    <w:p w:rsidR="002B74FA" w:rsidRPr="008B7EAB" w:rsidRDefault="00615650" w:rsidP="008B7EAB">
      <w:pPr>
        <w:rPr>
          <w:lang w:eastAsia="cs-CZ"/>
        </w:rPr>
      </w:pPr>
      <w:r w:rsidRPr="00615650">
        <w:rPr>
          <w:lang w:eastAsia="cs-CZ"/>
        </w:rPr>
        <w:t>Následně jde navštívit svého otce Laerta. Během jeho návštěvy se někteří obyvatelé Ithaky rozhodnou ho jít zabít, protože zabil mnoho jejich synů, kteří byli nápadníky Penelopy. Athéna však Odyssea uchrání a Zeus pak zasáhne a zabrání krveprolití.</w:t>
      </w:r>
    </w:p>
    <w:p w:rsidR="002B74FA" w:rsidRDefault="004946E7" w:rsidP="0034472F">
      <w:pPr>
        <w:pStyle w:val="Nadpis2"/>
        <w:rPr>
          <w:lang w:eastAsia="cs-CZ"/>
        </w:rPr>
      </w:pPr>
      <w:r>
        <w:rPr>
          <w:lang w:eastAsia="cs-CZ"/>
        </w:rPr>
        <w:t>Homér</w:t>
      </w:r>
      <w:r w:rsidR="008B23C7" w:rsidRPr="008B23C7">
        <w:rPr>
          <w:lang w:eastAsia="cs-CZ"/>
        </w:rPr>
        <w:t xml:space="preserve"> </w:t>
      </w:r>
      <w:r w:rsidR="002B74FA">
        <w:rPr>
          <w:lang w:eastAsia="cs-CZ"/>
        </w:rPr>
        <w:t>(</w:t>
      </w:r>
      <w:r w:rsidR="003B0211">
        <w:rPr>
          <w:lang w:eastAsia="cs-CZ"/>
        </w:rPr>
        <w:t>????</w:t>
      </w:r>
      <w:r w:rsidR="002B74FA">
        <w:rPr>
          <w:lang w:eastAsia="cs-CZ"/>
        </w:rPr>
        <w:t xml:space="preserve"> – </w:t>
      </w:r>
      <w:r w:rsidR="003B0211">
        <w:rPr>
          <w:lang w:eastAsia="cs-CZ"/>
        </w:rPr>
        <w:t>????</w:t>
      </w:r>
      <w:r w:rsidR="002B74FA">
        <w:rPr>
          <w:lang w:eastAsia="cs-CZ"/>
        </w:rPr>
        <w:t>)</w:t>
      </w:r>
    </w:p>
    <w:p w:rsidR="00E8062A" w:rsidRDefault="00F138E0" w:rsidP="00E8062A">
      <w:pPr>
        <w:rPr>
          <w:lang w:eastAsia="cs-CZ"/>
        </w:rPr>
      </w:pPr>
      <w:r>
        <w:rPr>
          <w:lang w:eastAsia="cs-CZ"/>
        </w:rPr>
        <w:t>A</w:t>
      </w:r>
      <w:r w:rsidR="00E8062A">
        <w:rPr>
          <w:lang w:eastAsia="cs-CZ"/>
        </w:rPr>
        <w:t>ntický básník – „slepý pěvec“ → vnitřní zrak = pravý zrak</w:t>
      </w:r>
    </w:p>
    <w:p w:rsidR="002B74FA" w:rsidRDefault="00A0090D" w:rsidP="000D5E13">
      <w:pPr>
        <w:rPr>
          <w:lang w:eastAsia="cs-CZ"/>
        </w:rPr>
      </w:pPr>
      <w:r>
        <w:rPr>
          <w:lang w:eastAsia="cs-CZ"/>
        </w:rPr>
        <w:lastRenderedPageBreak/>
        <w:t>M</w:t>
      </w:r>
      <w:r w:rsidR="00E8062A">
        <w:rPr>
          <w:lang w:eastAsia="cs-CZ"/>
        </w:rPr>
        <w:t>luví o sobě jako o „starém slepci“</w:t>
      </w:r>
      <w:r w:rsidR="002614D5">
        <w:rPr>
          <w:lang w:eastAsia="cs-CZ"/>
        </w:rPr>
        <w:t>;</w:t>
      </w:r>
      <w:r w:rsidR="00E8062A">
        <w:rPr>
          <w:lang w:eastAsia="cs-CZ"/>
        </w:rPr>
        <w:t xml:space="preserve"> starý = moudrý</w:t>
      </w:r>
      <w:r w:rsidR="002614D5">
        <w:rPr>
          <w:lang w:eastAsia="cs-CZ"/>
        </w:rPr>
        <w:t>;</w:t>
      </w:r>
      <w:r w:rsidR="00E8062A">
        <w:rPr>
          <w:lang w:eastAsia="cs-CZ"/>
        </w:rPr>
        <w:t xml:space="preserve"> slepý = pravdivý</w:t>
      </w:r>
    </w:p>
    <w:p w:rsidR="00F045B8" w:rsidRDefault="002B74FA" w:rsidP="007D78AD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F045B8" w:rsidP="00AB0810">
      <w:pPr>
        <w:rPr>
          <w:lang w:eastAsia="cs-CZ"/>
        </w:rPr>
      </w:pPr>
      <w:r>
        <w:rPr>
          <w:lang w:eastAsia="cs-CZ"/>
        </w:rPr>
        <w:t>Asi 7. – 8. st</w:t>
      </w:r>
      <w:r w:rsidR="00AB0810">
        <w:rPr>
          <w:lang w:eastAsia="cs-CZ"/>
        </w:rPr>
        <w:t>oletí př.</w:t>
      </w:r>
      <w:r w:rsidR="00A6497C">
        <w:rPr>
          <w:lang w:eastAsia="cs-CZ"/>
        </w:rPr>
        <w:t xml:space="preserve"> </w:t>
      </w:r>
      <w:r w:rsidR="00EE780E">
        <w:rPr>
          <w:lang w:eastAsia="cs-CZ"/>
        </w:rPr>
        <w:t>n</w:t>
      </w:r>
      <w:r w:rsidR="00AB0810">
        <w:rPr>
          <w:lang w:eastAsia="cs-CZ"/>
        </w:rPr>
        <w:t>.</w:t>
      </w:r>
      <w:r w:rsidR="00A6497C">
        <w:rPr>
          <w:lang w:eastAsia="cs-CZ"/>
        </w:rPr>
        <w:t xml:space="preserve"> </w:t>
      </w:r>
      <w:r w:rsidR="00AB0810">
        <w:rPr>
          <w:lang w:eastAsia="cs-CZ"/>
        </w:rPr>
        <w:t>l – archaické období</w:t>
      </w:r>
    </w:p>
    <w:p w:rsidR="000D5E13" w:rsidRDefault="002B74FA" w:rsidP="007D78AD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FE3E70" w:rsidRDefault="000D5E13" w:rsidP="000D5E13">
      <w:pPr>
        <w:rPr>
          <w:lang w:eastAsia="cs-CZ"/>
        </w:rPr>
      </w:pPr>
      <w:r>
        <w:rPr>
          <w:lang w:eastAsia="cs-CZ"/>
        </w:rPr>
        <w:t>Je mu při</w:t>
      </w:r>
      <w:r w:rsidR="00FE3E70">
        <w:rPr>
          <w:lang w:eastAsia="cs-CZ"/>
        </w:rPr>
        <w:t>pisováno sepsání epických básní:</w:t>
      </w:r>
    </w:p>
    <w:p w:rsidR="00C55229" w:rsidRDefault="00C55229" w:rsidP="00C55229">
      <w:pPr>
        <w:ind w:left="707"/>
        <w:rPr>
          <w:lang w:eastAsia="cs-CZ"/>
        </w:rPr>
      </w:pPr>
      <w:r>
        <w:rPr>
          <w:lang w:eastAsia="cs-CZ"/>
        </w:rPr>
        <w:t>Ilias</w:t>
      </w:r>
    </w:p>
    <w:p w:rsidR="000D5E13" w:rsidRDefault="000D5E13" w:rsidP="00C55229">
      <w:pPr>
        <w:ind w:left="707"/>
        <w:rPr>
          <w:lang w:eastAsia="cs-CZ"/>
        </w:rPr>
      </w:pPr>
      <w:r>
        <w:rPr>
          <w:lang w:eastAsia="cs-CZ"/>
        </w:rPr>
        <w:t>Odyssea</w:t>
      </w:r>
    </w:p>
    <w:p w:rsidR="00161954" w:rsidRPr="000D5E13" w:rsidRDefault="00161954" w:rsidP="00161954">
      <w:pPr>
        <w:rPr>
          <w:lang w:eastAsia="cs-CZ"/>
        </w:rPr>
      </w:pPr>
      <w:r>
        <w:rPr>
          <w:lang w:eastAsia="cs-CZ"/>
        </w:rPr>
        <w:t xml:space="preserve">Dále mu jsou připisovány </w:t>
      </w:r>
      <w:r w:rsidRPr="00161954">
        <w:rPr>
          <w:lang w:eastAsia="cs-CZ"/>
        </w:rPr>
        <w:t>Homérské hymny, směšnohrdinský epos Batrachomyomachia (Vá</w:t>
      </w:r>
      <w:r w:rsidR="00BC4C7E">
        <w:rPr>
          <w:lang w:eastAsia="cs-CZ"/>
        </w:rPr>
        <w:t>lka žab a myší)</w:t>
      </w:r>
      <w:r w:rsidR="0060162E">
        <w:rPr>
          <w:lang w:eastAsia="cs-CZ"/>
        </w:rPr>
        <w:t xml:space="preserve"> – paroduje Ilias</w:t>
      </w:r>
    </w:p>
    <w:p w:rsidR="002B74FA" w:rsidRDefault="002B74FA" w:rsidP="007D78AD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80682F" w:rsidRPr="008725A3" w:rsidRDefault="0080682F" w:rsidP="0080682F">
      <w:pPr>
        <w:rPr>
          <w:lang w:eastAsia="cs-CZ"/>
        </w:rPr>
      </w:pPr>
      <w:r>
        <w:rPr>
          <w:lang w:eastAsia="cs-CZ"/>
        </w:rPr>
        <w:t>Ezop</w:t>
      </w:r>
    </w:p>
    <w:p w:rsidR="00FD0B01" w:rsidRDefault="00FD0B01" w:rsidP="00FD0B01">
      <w:pPr>
        <w:rPr>
          <w:lang w:eastAsia="cs-CZ"/>
        </w:rPr>
      </w:pPr>
      <w:r>
        <w:rPr>
          <w:lang w:eastAsia="cs-CZ"/>
        </w:rPr>
        <w:t>Sofokles – Král Oidipus; Antigona</w:t>
      </w:r>
    </w:p>
    <w:p w:rsidR="00FD0B01" w:rsidRDefault="00FD0B01" w:rsidP="008725A3">
      <w:pPr>
        <w:rPr>
          <w:lang w:eastAsia="cs-CZ"/>
        </w:rPr>
      </w:pPr>
      <w:r>
        <w:rPr>
          <w:lang w:eastAsia="cs-CZ"/>
        </w:rPr>
        <w:t>Ovidius – Proměny</w:t>
      </w:r>
    </w:p>
    <w:p w:rsidR="008725A3" w:rsidRDefault="007A2C9E" w:rsidP="008725A3">
      <w:pPr>
        <w:rPr>
          <w:lang w:eastAsia="cs-CZ"/>
        </w:rPr>
      </w:pPr>
      <w:bookmarkStart w:id="0" w:name="_GoBack"/>
      <w:bookmarkEnd w:id="0"/>
      <w:r>
        <w:rPr>
          <w:lang w:eastAsia="cs-CZ"/>
        </w:rPr>
        <w:t>Epos o Gilgamešovi</w:t>
      </w:r>
    </w:p>
    <w:p w:rsidR="007A5558" w:rsidRDefault="007A5558" w:rsidP="008725A3">
      <w:pPr>
        <w:rPr>
          <w:lang w:eastAsia="cs-CZ"/>
        </w:rPr>
      </w:pPr>
      <w:r>
        <w:rPr>
          <w:lang w:eastAsia="cs-CZ"/>
        </w:rPr>
        <w:t>Bible</w:t>
      </w:r>
    </w:p>
    <w:p w:rsidR="00690BF0" w:rsidRDefault="00690BF0" w:rsidP="00C808A0"/>
    <w:sectPr w:rsidR="00690BF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426" w:rsidRDefault="004F6426" w:rsidP="006537B9">
      <w:pPr>
        <w:spacing w:line="240" w:lineRule="auto"/>
      </w:pPr>
      <w:r>
        <w:separator/>
      </w:r>
    </w:p>
  </w:endnote>
  <w:endnote w:type="continuationSeparator" w:id="0">
    <w:p w:rsidR="004F6426" w:rsidRDefault="004F642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124AFD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8B23C7" w:rsidP="004C4B5D">
        <w:pPr>
          <w:pStyle w:val="Zpat"/>
          <w:jc w:val="center"/>
        </w:pPr>
        <w:r>
          <w:rPr>
            <w:color w:val="7030A0"/>
          </w:rPr>
          <w:t>15. Homér - Odyssea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426" w:rsidRDefault="004F6426" w:rsidP="006537B9">
      <w:pPr>
        <w:spacing w:line="240" w:lineRule="auto"/>
      </w:pPr>
      <w:r>
        <w:separator/>
      </w:r>
    </w:p>
  </w:footnote>
  <w:footnote w:type="continuationSeparator" w:id="0">
    <w:p w:rsidR="004F6426" w:rsidRDefault="004F642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124AF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56AC1A9FFA3F481B8D6BA9304094A59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65F4B84B6CFB42109C75308F42EBEC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780247AB"/>
    <w:multiLevelType w:val="multilevel"/>
    <w:tmpl w:val="B3AC6476"/>
    <w:numStyleLink w:val="Final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C7"/>
    <w:rsid w:val="00021F53"/>
    <w:rsid w:val="0004579E"/>
    <w:rsid w:val="000667EE"/>
    <w:rsid w:val="00076DB0"/>
    <w:rsid w:val="0008123D"/>
    <w:rsid w:val="000817FE"/>
    <w:rsid w:val="0008340F"/>
    <w:rsid w:val="000965A1"/>
    <w:rsid w:val="00097690"/>
    <w:rsid w:val="000A1DBB"/>
    <w:rsid w:val="000A1DC6"/>
    <w:rsid w:val="000A6FE2"/>
    <w:rsid w:val="000B2F40"/>
    <w:rsid w:val="000C2FB9"/>
    <w:rsid w:val="000D3022"/>
    <w:rsid w:val="000D5E13"/>
    <w:rsid w:val="000E0F6F"/>
    <w:rsid w:val="000E35CD"/>
    <w:rsid w:val="000E5E21"/>
    <w:rsid w:val="000E71F5"/>
    <w:rsid w:val="000F0C46"/>
    <w:rsid w:val="00103991"/>
    <w:rsid w:val="00110D79"/>
    <w:rsid w:val="00124AFD"/>
    <w:rsid w:val="00152602"/>
    <w:rsid w:val="00156116"/>
    <w:rsid w:val="001605BA"/>
    <w:rsid w:val="00161954"/>
    <w:rsid w:val="001640F3"/>
    <w:rsid w:val="00165483"/>
    <w:rsid w:val="001702D3"/>
    <w:rsid w:val="00180506"/>
    <w:rsid w:val="001978AF"/>
    <w:rsid w:val="001B3A11"/>
    <w:rsid w:val="001B3EB7"/>
    <w:rsid w:val="001C12DF"/>
    <w:rsid w:val="00203AA9"/>
    <w:rsid w:val="002139F6"/>
    <w:rsid w:val="00213F25"/>
    <w:rsid w:val="00217C83"/>
    <w:rsid w:val="00220373"/>
    <w:rsid w:val="00242BD9"/>
    <w:rsid w:val="002505AF"/>
    <w:rsid w:val="00250E7C"/>
    <w:rsid w:val="00257C3D"/>
    <w:rsid w:val="002614D5"/>
    <w:rsid w:val="00262F15"/>
    <w:rsid w:val="00264CD5"/>
    <w:rsid w:val="00266F93"/>
    <w:rsid w:val="002802C7"/>
    <w:rsid w:val="00284CD1"/>
    <w:rsid w:val="002928A2"/>
    <w:rsid w:val="002A07FE"/>
    <w:rsid w:val="002A1226"/>
    <w:rsid w:val="002B74FA"/>
    <w:rsid w:val="002D6551"/>
    <w:rsid w:val="002E311F"/>
    <w:rsid w:val="002E5358"/>
    <w:rsid w:val="002F39E1"/>
    <w:rsid w:val="002F3DCC"/>
    <w:rsid w:val="002F4373"/>
    <w:rsid w:val="0032148F"/>
    <w:rsid w:val="0032305B"/>
    <w:rsid w:val="00333DA2"/>
    <w:rsid w:val="003441DD"/>
    <w:rsid w:val="0034472F"/>
    <w:rsid w:val="003627D6"/>
    <w:rsid w:val="003763EB"/>
    <w:rsid w:val="0039013F"/>
    <w:rsid w:val="00392671"/>
    <w:rsid w:val="003B0211"/>
    <w:rsid w:val="003C09E0"/>
    <w:rsid w:val="003C322E"/>
    <w:rsid w:val="003D1DE5"/>
    <w:rsid w:val="003D6A13"/>
    <w:rsid w:val="003E112E"/>
    <w:rsid w:val="003E17D4"/>
    <w:rsid w:val="003F1D01"/>
    <w:rsid w:val="003F1D39"/>
    <w:rsid w:val="003F3FA5"/>
    <w:rsid w:val="0041484C"/>
    <w:rsid w:val="004254B1"/>
    <w:rsid w:val="00434FB5"/>
    <w:rsid w:val="00477E5D"/>
    <w:rsid w:val="00485007"/>
    <w:rsid w:val="0048611E"/>
    <w:rsid w:val="004946E7"/>
    <w:rsid w:val="004B0A42"/>
    <w:rsid w:val="004C4B5D"/>
    <w:rsid w:val="004D269D"/>
    <w:rsid w:val="004D3A6D"/>
    <w:rsid w:val="004E44E3"/>
    <w:rsid w:val="004F6426"/>
    <w:rsid w:val="00513101"/>
    <w:rsid w:val="00515D32"/>
    <w:rsid w:val="005206A3"/>
    <w:rsid w:val="00530601"/>
    <w:rsid w:val="00533D94"/>
    <w:rsid w:val="00540EF5"/>
    <w:rsid w:val="005422A7"/>
    <w:rsid w:val="0055691C"/>
    <w:rsid w:val="00563FDA"/>
    <w:rsid w:val="00575644"/>
    <w:rsid w:val="0058402C"/>
    <w:rsid w:val="005B0DC0"/>
    <w:rsid w:val="005C3972"/>
    <w:rsid w:val="005C3D59"/>
    <w:rsid w:val="005C73E2"/>
    <w:rsid w:val="005E013E"/>
    <w:rsid w:val="005F0531"/>
    <w:rsid w:val="005F2ACC"/>
    <w:rsid w:val="0060162E"/>
    <w:rsid w:val="006020D3"/>
    <w:rsid w:val="0060553A"/>
    <w:rsid w:val="006109C7"/>
    <w:rsid w:val="00615650"/>
    <w:rsid w:val="00616C6F"/>
    <w:rsid w:val="00626FA0"/>
    <w:rsid w:val="0063099E"/>
    <w:rsid w:val="00631EC1"/>
    <w:rsid w:val="00632D6F"/>
    <w:rsid w:val="00645372"/>
    <w:rsid w:val="00651C73"/>
    <w:rsid w:val="006537B9"/>
    <w:rsid w:val="00654312"/>
    <w:rsid w:val="0066626F"/>
    <w:rsid w:val="006663E6"/>
    <w:rsid w:val="006748E4"/>
    <w:rsid w:val="0068483E"/>
    <w:rsid w:val="00690BF0"/>
    <w:rsid w:val="006A190C"/>
    <w:rsid w:val="006A5654"/>
    <w:rsid w:val="006C75F0"/>
    <w:rsid w:val="006D3858"/>
    <w:rsid w:val="006D60A6"/>
    <w:rsid w:val="006F3138"/>
    <w:rsid w:val="00704607"/>
    <w:rsid w:val="00707713"/>
    <w:rsid w:val="0071521E"/>
    <w:rsid w:val="0071718C"/>
    <w:rsid w:val="00722A3C"/>
    <w:rsid w:val="00736CEE"/>
    <w:rsid w:val="00765C01"/>
    <w:rsid w:val="00770F24"/>
    <w:rsid w:val="00771AD1"/>
    <w:rsid w:val="00774D35"/>
    <w:rsid w:val="00780E30"/>
    <w:rsid w:val="0078146B"/>
    <w:rsid w:val="00787678"/>
    <w:rsid w:val="00794D95"/>
    <w:rsid w:val="007971D2"/>
    <w:rsid w:val="007A2C9E"/>
    <w:rsid w:val="007A4F54"/>
    <w:rsid w:val="007A5558"/>
    <w:rsid w:val="007B5987"/>
    <w:rsid w:val="007C0170"/>
    <w:rsid w:val="007C55BA"/>
    <w:rsid w:val="007C5FC9"/>
    <w:rsid w:val="007C619D"/>
    <w:rsid w:val="007C7B57"/>
    <w:rsid w:val="007D35D3"/>
    <w:rsid w:val="007D6A37"/>
    <w:rsid w:val="007D78AD"/>
    <w:rsid w:val="00803D24"/>
    <w:rsid w:val="0080682F"/>
    <w:rsid w:val="0081654E"/>
    <w:rsid w:val="0081736A"/>
    <w:rsid w:val="00830437"/>
    <w:rsid w:val="008725A3"/>
    <w:rsid w:val="00874E0F"/>
    <w:rsid w:val="008B11F5"/>
    <w:rsid w:val="008B125C"/>
    <w:rsid w:val="008B23C7"/>
    <w:rsid w:val="008B5984"/>
    <w:rsid w:val="008B6395"/>
    <w:rsid w:val="008B7EAB"/>
    <w:rsid w:val="008E1289"/>
    <w:rsid w:val="00900EC5"/>
    <w:rsid w:val="00903210"/>
    <w:rsid w:val="0091244D"/>
    <w:rsid w:val="00920F97"/>
    <w:rsid w:val="00933488"/>
    <w:rsid w:val="00945582"/>
    <w:rsid w:val="00951407"/>
    <w:rsid w:val="00985BDB"/>
    <w:rsid w:val="00996763"/>
    <w:rsid w:val="0099771D"/>
    <w:rsid w:val="009B7E0A"/>
    <w:rsid w:val="009C327C"/>
    <w:rsid w:val="009C34F8"/>
    <w:rsid w:val="009D14BE"/>
    <w:rsid w:val="009D1E76"/>
    <w:rsid w:val="009F5553"/>
    <w:rsid w:val="009F5844"/>
    <w:rsid w:val="00A0090D"/>
    <w:rsid w:val="00A06135"/>
    <w:rsid w:val="00A27F6E"/>
    <w:rsid w:val="00A56206"/>
    <w:rsid w:val="00A62F58"/>
    <w:rsid w:val="00A6497C"/>
    <w:rsid w:val="00A66F70"/>
    <w:rsid w:val="00A74790"/>
    <w:rsid w:val="00A75A92"/>
    <w:rsid w:val="00A83493"/>
    <w:rsid w:val="00AB0810"/>
    <w:rsid w:val="00AB6C9E"/>
    <w:rsid w:val="00AC0887"/>
    <w:rsid w:val="00AC29F8"/>
    <w:rsid w:val="00AC2BC9"/>
    <w:rsid w:val="00AC2FE5"/>
    <w:rsid w:val="00AC733C"/>
    <w:rsid w:val="00B008B9"/>
    <w:rsid w:val="00B079A5"/>
    <w:rsid w:val="00B23A21"/>
    <w:rsid w:val="00B57BE3"/>
    <w:rsid w:val="00B65E77"/>
    <w:rsid w:val="00B70E75"/>
    <w:rsid w:val="00B77C68"/>
    <w:rsid w:val="00B964D8"/>
    <w:rsid w:val="00BA359F"/>
    <w:rsid w:val="00BB32F8"/>
    <w:rsid w:val="00BC4C7E"/>
    <w:rsid w:val="00C07BD0"/>
    <w:rsid w:val="00C2196C"/>
    <w:rsid w:val="00C2374E"/>
    <w:rsid w:val="00C240AB"/>
    <w:rsid w:val="00C2461F"/>
    <w:rsid w:val="00C2739A"/>
    <w:rsid w:val="00C30A86"/>
    <w:rsid w:val="00C35989"/>
    <w:rsid w:val="00C35DF4"/>
    <w:rsid w:val="00C45FD2"/>
    <w:rsid w:val="00C46ACD"/>
    <w:rsid w:val="00C52567"/>
    <w:rsid w:val="00C5306E"/>
    <w:rsid w:val="00C55229"/>
    <w:rsid w:val="00C66B0B"/>
    <w:rsid w:val="00C725FC"/>
    <w:rsid w:val="00C7576B"/>
    <w:rsid w:val="00C808A0"/>
    <w:rsid w:val="00C840F4"/>
    <w:rsid w:val="00C92653"/>
    <w:rsid w:val="00CA7FE9"/>
    <w:rsid w:val="00CB005A"/>
    <w:rsid w:val="00CB4029"/>
    <w:rsid w:val="00CB6B00"/>
    <w:rsid w:val="00CC2306"/>
    <w:rsid w:val="00CD2D1A"/>
    <w:rsid w:val="00CE22AF"/>
    <w:rsid w:val="00D27534"/>
    <w:rsid w:val="00D330D7"/>
    <w:rsid w:val="00D450E7"/>
    <w:rsid w:val="00D46412"/>
    <w:rsid w:val="00D6279E"/>
    <w:rsid w:val="00D83E15"/>
    <w:rsid w:val="00DB2A4E"/>
    <w:rsid w:val="00DB3060"/>
    <w:rsid w:val="00DC20A3"/>
    <w:rsid w:val="00DD3D33"/>
    <w:rsid w:val="00DD46A0"/>
    <w:rsid w:val="00DE4FCD"/>
    <w:rsid w:val="00E430E2"/>
    <w:rsid w:val="00E560E6"/>
    <w:rsid w:val="00E76D1C"/>
    <w:rsid w:val="00E8062A"/>
    <w:rsid w:val="00E858EB"/>
    <w:rsid w:val="00E86D6E"/>
    <w:rsid w:val="00E90BD5"/>
    <w:rsid w:val="00EA6CCE"/>
    <w:rsid w:val="00EC48D9"/>
    <w:rsid w:val="00EE0412"/>
    <w:rsid w:val="00EE780E"/>
    <w:rsid w:val="00EF5BBC"/>
    <w:rsid w:val="00F045B8"/>
    <w:rsid w:val="00F04687"/>
    <w:rsid w:val="00F138E0"/>
    <w:rsid w:val="00F17000"/>
    <w:rsid w:val="00F30E6C"/>
    <w:rsid w:val="00F40896"/>
    <w:rsid w:val="00F54678"/>
    <w:rsid w:val="00F66D52"/>
    <w:rsid w:val="00F7146B"/>
    <w:rsid w:val="00F73C01"/>
    <w:rsid w:val="00F86CD5"/>
    <w:rsid w:val="00F90540"/>
    <w:rsid w:val="00FA6616"/>
    <w:rsid w:val="00FB51D0"/>
    <w:rsid w:val="00FB5739"/>
    <w:rsid w:val="00FC6634"/>
    <w:rsid w:val="00FD0B01"/>
    <w:rsid w:val="00FD4EB5"/>
    <w:rsid w:val="00FE3E70"/>
    <w:rsid w:val="00FE5D30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59C7"/>
  <w15:chartTrackingRefBased/>
  <w15:docId w15:val="{A9D9A4B0-00EF-46A8-B0B7-85D4764E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7D78AD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D78AD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4D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E2BE51F7F94CD2BDBA5AEE4DE883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1E74BA1-BA34-4507-B1D6-0CD0AA966B93}"/>
      </w:docPartPr>
      <w:docPartBody>
        <w:p w:rsidR="00F0033A" w:rsidRDefault="00154A91">
          <w:pPr>
            <w:pStyle w:val="71E2BE51F7F94CD2BDBA5AEE4DE88340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56AC1A9FFA3F481B8D6BA9304094A59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CECE93-B54D-4989-8833-3F6A633076CF}"/>
      </w:docPartPr>
      <w:docPartBody>
        <w:p w:rsidR="00F0033A" w:rsidRDefault="00154A91">
          <w:pPr>
            <w:pStyle w:val="56AC1A9FFA3F481B8D6BA9304094A59A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65F4B84B6CFB42109C75308F42EBECB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6A541E-2AE6-4449-8494-1B502A3ABFAE}"/>
      </w:docPartPr>
      <w:docPartBody>
        <w:p w:rsidR="00F0033A" w:rsidRDefault="00154A91">
          <w:pPr>
            <w:pStyle w:val="65F4B84B6CFB42109C75308F42EBECB2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F0E6A8A1F3EF4D7F84DBA3B5987A059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4FEC22-A362-4D7C-8A8C-63C72B294197}"/>
      </w:docPartPr>
      <w:docPartBody>
        <w:p w:rsidR="00F0033A" w:rsidRDefault="00154A91">
          <w:pPr>
            <w:pStyle w:val="F0E6A8A1F3EF4D7F84DBA3B5987A0590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8979450DFCDD4D818B59920B2495B8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CEACE56-4B00-42E5-AF92-D5ED714D4003}"/>
      </w:docPartPr>
      <w:docPartBody>
        <w:p w:rsidR="00F0033A" w:rsidRDefault="00154A91">
          <w:pPr>
            <w:pStyle w:val="8979450DFCDD4D818B59920B2495B8F9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0FBF5957DF8742EBACD798544742F0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F9888FE-56B0-4B19-928B-C25E014A4A7B}"/>
      </w:docPartPr>
      <w:docPartBody>
        <w:p w:rsidR="00F0033A" w:rsidRDefault="00154A91">
          <w:pPr>
            <w:pStyle w:val="0FBF5957DF8742EBACD798544742F08F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91"/>
    <w:rsid w:val="00154A91"/>
    <w:rsid w:val="00F0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71E2BE51F7F94CD2BDBA5AEE4DE88340">
    <w:name w:val="71E2BE51F7F94CD2BDBA5AEE4DE88340"/>
  </w:style>
  <w:style w:type="paragraph" w:customStyle="1" w:styleId="56AC1A9FFA3F481B8D6BA9304094A59A">
    <w:name w:val="56AC1A9FFA3F481B8D6BA9304094A59A"/>
  </w:style>
  <w:style w:type="paragraph" w:customStyle="1" w:styleId="65F4B84B6CFB42109C75308F42EBECB2">
    <w:name w:val="65F4B84B6CFB42109C75308F42EBECB2"/>
  </w:style>
  <w:style w:type="paragraph" w:customStyle="1" w:styleId="F0E6A8A1F3EF4D7F84DBA3B5987A0590">
    <w:name w:val="F0E6A8A1F3EF4D7F84DBA3B5987A0590"/>
  </w:style>
  <w:style w:type="paragraph" w:customStyle="1" w:styleId="8979450DFCDD4D818B59920B2495B8F9">
    <w:name w:val="8979450DFCDD4D818B59920B2495B8F9"/>
  </w:style>
  <w:style w:type="paragraph" w:customStyle="1" w:styleId="0FBF5957DF8742EBACD798544742F08F">
    <w:name w:val="0FBF5957DF8742EBACD798544742F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7BF6-1AF1-4754-8994-EFA70834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97</TotalTime>
  <Pages>4</Pages>
  <Words>1318</Words>
  <Characters>6777</Characters>
  <Application>Microsoft Office Word</Application>
  <DocSecurity>0</DocSecurity>
  <Lines>132</Lines>
  <Paragraphs>105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15. Homér - Odyssea</vt:lpstr>
      <vt:lpstr>&lt;Homér&gt;</vt:lpstr>
      <vt:lpstr>&lt;Odyssea&gt;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Odysseus</vt:lpstr>
      <vt:lpstr>    Postavy: </vt:lpstr>
      <vt:lpstr>    Jazyk a styl:</vt:lpstr>
      <vt:lpstr>    Zkrácený Děj:</vt:lpstr>
      <vt:lpstr>    Děj:</vt:lpstr>
      <vt:lpstr>    Homér (???? – ????)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Homér - Odyssea</dc:title>
  <dc:subject>CJL - Český Jazyk a Literatura</dc:subject>
  <dc:creator>Ash258</dc:creator>
  <cp:keywords>CJL;Homér</cp:keywords>
  <dc:description/>
  <cp:lastModifiedBy>Ash258</cp:lastModifiedBy>
  <cp:revision>238</cp:revision>
  <dcterms:created xsi:type="dcterms:W3CDTF">2016-04-02T12:59:00Z</dcterms:created>
  <dcterms:modified xsi:type="dcterms:W3CDTF">2016-05-09T12:59:00Z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