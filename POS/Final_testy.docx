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11" w:rsidRDefault="00227A11" w:rsidP="00D05491">
      <w:pPr>
        <w:pStyle w:val="Nadpis3"/>
        <w:contextualSpacing/>
      </w:pPr>
      <w:r>
        <w:rPr>
          <w:rFonts w:eastAsia="Verdana"/>
        </w:rPr>
        <w:t>Adresa sítě = adresa * maska (adresa AND mask)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Broadcast = adresa + negace masky (adresa OR not(mask))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Wildcard = 255 – maska (BRD = adresa OR Wildcard)</w:t>
      </w:r>
    </w:p>
    <w:p w:rsidR="00227A11" w:rsidRDefault="00227A11" w:rsidP="00D05491">
      <w:pPr>
        <w:pStyle w:val="Nadpis2"/>
        <w:spacing w:before="0"/>
        <w:contextualSpacing/>
      </w:pPr>
      <w:r>
        <w:t>ISO/OSI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Fyzická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Bit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Repeater, huby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Linková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Rámec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Řeší přenos dat v rámci jedné sítě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Definovány přístupové metody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MAC adresy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Bridge, Switch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Síťová</w:t>
      </w:r>
    </w:p>
    <w:p w:rsidR="00B3549E" w:rsidRDefault="00B3549E" w:rsidP="00D05491">
      <w:pPr>
        <w:pStyle w:val="Odstavecseseznamem"/>
        <w:numPr>
          <w:ilvl w:val="1"/>
          <w:numId w:val="2"/>
        </w:numPr>
      </w:pPr>
      <w:r>
        <w:t>Packet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Zaručuje komunikaci mezi počítači v různých sítích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Router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Transportní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Segment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TCP (bez ztrát)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UDP (bez velké latence)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Relační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Bajty (soubor)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Navazování, udržování, ukončování datových přenosů (Session)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Prezentační</w:t>
      </w:r>
    </w:p>
    <w:p w:rsidR="00227A11" w:rsidRDefault="00227A11" w:rsidP="00D05491">
      <w:pPr>
        <w:pStyle w:val="Odstavecseseznamem"/>
        <w:numPr>
          <w:ilvl w:val="0"/>
          <w:numId w:val="2"/>
        </w:numPr>
        <w:rPr>
          <w:lang w:eastAsia="cs-CZ"/>
        </w:rPr>
      </w:pPr>
      <w:r>
        <w:t>Aplikační</w:t>
      </w:r>
    </w:p>
    <w:p w:rsidR="00227A11" w:rsidRDefault="00227A11" w:rsidP="00D05491">
      <w:pPr>
        <w:pStyle w:val="Nadpis2"/>
        <w:spacing w:before="0"/>
        <w:contextualSpacing/>
      </w:pPr>
      <w:r>
        <w:lastRenderedPageBreak/>
        <w:t>TCP/IP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Vrstva síťového rozhraní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Síťová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Transportní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TCP</w:t>
      </w:r>
    </w:p>
    <w:p w:rsidR="00227A11" w:rsidRDefault="00227A11" w:rsidP="00D05491">
      <w:pPr>
        <w:pStyle w:val="Odstavecseseznamem"/>
        <w:numPr>
          <w:ilvl w:val="0"/>
          <w:numId w:val="2"/>
        </w:numPr>
      </w:pPr>
      <w:r>
        <w:t>Aplikační</w:t>
      </w:r>
    </w:p>
    <w:p w:rsidR="00227A11" w:rsidRDefault="00227A11" w:rsidP="00D05491">
      <w:pPr>
        <w:pStyle w:val="Odstavecseseznamem"/>
        <w:numPr>
          <w:ilvl w:val="1"/>
          <w:numId w:val="2"/>
        </w:numPr>
      </w:pPr>
      <w:r>
        <w:t>HTTP</w:t>
      </w:r>
    </w:p>
    <w:p w:rsidR="00227A11" w:rsidRDefault="00227A11" w:rsidP="00D05491">
      <w:pPr>
        <w:pStyle w:val="Nadpis2"/>
        <w:contextualSpacing/>
      </w:pPr>
      <w:r>
        <w:t>Sítě</w:t>
      </w:r>
    </w:p>
    <w:p w:rsidR="00227A11" w:rsidRDefault="00227A11" w:rsidP="00D05491">
      <w:pPr>
        <w:contextualSpacing/>
      </w:pPr>
      <w:r>
        <w:rPr>
          <w:rStyle w:val="Nadpis3Char"/>
        </w:rPr>
        <w:t>MAN</w:t>
      </w:r>
      <w:r>
        <w:t xml:space="preserve"> - Metropolitan Area Network</w:t>
      </w:r>
    </w:p>
    <w:p w:rsidR="00227A11" w:rsidRDefault="00227A11" w:rsidP="00D05491">
      <w:pPr>
        <w:contextualSpacing/>
      </w:pPr>
      <w:r>
        <w:rPr>
          <w:rStyle w:val="Nadpis3Char"/>
        </w:rPr>
        <w:t>WAN</w:t>
      </w:r>
      <w:r>
        <w:t xml:space="preserve"> - Wide Area Network; Síť velkého rozsahu</w:t>
      </w:r>
    </w:p>
    <w:p w:rsidR="00227A11" w:rsidRDefault="00227A11" w:rsidP="00D05491">
      <w:pPr>
        <w:contextualSpacing/>
      </w:pPr>
      <w:r>
        <w:br w:type="page"/>
      </w:r>
    </w:p>
    <w:p w:rsidR="00227A11" w:rsidRDefault="00227A11" w:rsidP="00D05491">
      <w:pPr>
        <w:pStyle w:val="Nadpis2"/>
        <w:contextualSpacing/>
      </w:pPr>
      <w:r>
        <w:lastRenderedPageBreak/>
        <w:t>Topologie</w:t>
      </w:r>
    </w:p>
    <w:p w:rsidR="00227A11" w:rsidRDefault="00227A11" w:rsidP="00D05491">
      <w:pPr>
        <w:pStyle w:val="Odstavecseseznamem"/>
        <w:numPr>
          <w:ilvl w:val="0"/>
          <w:numId w:val="3"/>
        </w:numPr>
      </w:pPr>
      <w:r>
        <w:t>Základní</w:t>
      </w:r>
    </w:p>
    <w:p w:rsidR="00227A11" w:rsidRDefault="00227A11" w:rsidP="00D05491">
      <w:pPr>
        <w:pStyle w:val="Odstavecseseznamem"/>
        <w:numPr>
          <w:ilvl w:val="1"/>
          <w:numId w:val="3"/>
        </w:numPr>
      </w:pPr>
      <w:r>
        <w:t>BUS</w:t>
      </w:r>
    </w:p>
    <w:p w:rsidR="00227A11" w:rsidRDefault="00227A11" w:rsidP="00D05491">
      <w:pPr>
        <w:pStyle w:val="Odstavecseseznamem"/>
        <w:numPr>
          <w:ilvl w:val="1"/>
          <w:numId w:val="3"/>
        </w:numPr>
      </w:pPr>
      <w:r>
        <w:t>STAR</w:t>
      </w:r>
    </w:p>
    <w:p w:rsidR="00227A11" w:rsidRDefault="00227A11" w:rsidP="00CA518E">
      <w:pPr>
        <w:pStyle w:val="Odstavecseseznamem"/>
        <w:numPr>
          <w:ilvl w:val="1"/>
          <w:numId w:val="3"/>
        </w:numPr>
      </w:pPr>
      <w:r>
        <w:t>RING</w:t>
      </w:r>
    </w:p>
    <w:p w:rsidR="00227A11" w:rsidRDefault="00227A11" w:rsidP="00D05491">
      <w:pPr>
        <w:pStyle w:val="Odstavecseseznamem"/>
        <w:numPr>
          <w:ilvl w:val="1"/>
          <w:numId w:val="3"/>
        </w:numPr>
      </w:pPr>
      <w:r>
        <w:t>EXTENDED STAR</w:t>
      </w:r>
    </w:p>
    <w:p w:rsidR="00227A11" w:rsidRDefault="00227A11" w:rsidP="00D05491">
      <w:pPr>
        <w:pStyle w:val="Nadpis2"/>
        <w:contextualSpacing/>
      </w:pPr>
      <w:r>
        <w:t>Přístupové metody</w:t>
      </w:r>
    </w:p>
    <w:p w:rsidR="00227A11" w:rsidRDefault="00227A11" w:rsidP="00D05491">
      <w:pPr>
        <w:pStyle w:val="Odstavecseseznamem"/>
        <w:numPr>
          <w:ilvl w:val="0"/>
          <w:numId w:val="4"/>
        </w:numPr>
      </w:pPr>
      <w:r>
        <w:t>CSMA/CD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Je jednoduchá na implementaci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Implementace je levná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Nedeterministická</w:t>
      </w:r>
    </w:p>
    <w:p w:rsidR="00227A11" w:rsidRDefault="00227A11" w:rsidP="00D05491">
      <w:pPr>
        <w:pStyle w:val="Odstavecseseznamem"/>
        <w:numPr>
          <w:ilvl w:val="0"/>
          <w:numId w:val="4"/>
        </w:numPr>
      </w:pPr>
      <w:r>
        <w:t>CSMA/CA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Nedeterministická</w:t>
      </w:r>
    </w:p>
    <w:p w:rsidR="00227A11" w:rsidRDefault="00227A11" w:rsidP="00D05491">
      <w:pPr>
        <w:pStyle w:val="Odstavecseseznamem"/>
        <w:numPr>
          <w:ilvl w:val="0"/>
          <w:numId w:val="4"/>
        </w:numPr>
      </w:pPr>
      <w:r>
        <w:t>ALOHA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PC odešle data bez ohledu na ostatní, pokud nedostane včas potvrzení o přijetí, posílá data znova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Nedeterministická</w:t>
      </w:r>
    </w:p>
    <w:p w:rsidR="00227A11" w:rsidRDefault="00227A11" w:rsidP="00D05491">
      <w:pPr>
        <w:pStyle w:val="Odstavecseseznamem"/>
        <w:numPr>
          <w:ilvl w:val="0"/>
          <w:numId w:val="4"/>
        </w:numPr>
      </w:pPr>
      <w:r>
        <w:t>TOKEN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Používá předávání vysílacího práva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 xml:space="preserve">Stanice může svá data odesílat do sítě, až v tom okamžiku, kdy získá tzv. </w:t>
      </w:r>
      <w:r>
        <w:rPr>
          <w:rStyle w:val="Nadpis3Char"/>
        </w:rPr>
        <w:t>vysílací právo</w:t>
      </w:r>
      <w:r>
        <w:t xml:space="preserve"> (</w:t>
      </w:r>
      <w:r>
        <w:rPr>
          <w:rStyle w:val="Nadpis3Char"/>
        </w:rPr>
        <w:t>token</w:t>
      </w:r>
      <w:r w:rsidR="005A4AAB">
        <w:t>) – odesílá pomocí paketu</w:t>
      </w:r>
    </w:p>
    <w:p w:rsidR="00227A11" w:rsidRDefault="00227A11" w:rsidP="00D05491">
      <w:pPr>
        <w:pStyle w:val="Odstavecseseznamem"/>
        <w:numPr>
          <w:ilvl w:val="1"/>
          <w:numId w:val="4"/>
        </w:numPr>
      </w:pPr>
      <w:r>
        <w:t>Deterministická (dá se určit max. zpoždění)</w:t>
      </w:r>
    </w:p>
    <w:p w:rsidR="00227A11" w:rsidRDefault="00227A11" w:rsidP="00D05491">
      <w:pPr>
        <w:pStyle w:val="Nadpis2"/>
        <w:contextualSpacing/>
      </w:pPr>
      <w:r>
        <w:t>Kabely</w:t>
      </w:r>
    </w:p>
    <w:p w:rsidR="00227A11" w:rsidRDefault="00227A11" w:rsidP="00D05491">
      <w:pPr>
        <w:contextualSpacing/>
      </w:pPr>
      <w:r>
        <w:t>4 páry vodičů; oranžová, zelená, modrá, hnědá</w:t>
      </w:r>
    </w:p>
    <w:p w:rsidR="00227A11" w:rsidRDefault="00227A11" w:rsidP="00D05491">
      <w:pPr>
        <w:pStyle w:val="Odstavecseseznamem"/>
        <w:numPr>
          <w:ilvl w:val="0"/>
          <w:numId w:val="5"/>
        </w:numPr>
      </w:pPr>
      <w:r>
        <w:rPr>
          <w:rStyle w:val="Nadpis3Char"/>
        </w:rPr>
        <w:t>Patch</w:t>
      </w:r>
      <w:r>
        <w:t xml:space="preserve"> Cable</w:t>
      </w:r>
    </w:p>
    <w:p w:rsidR="00227A11" w:rsidRDefault="00227A11" w:rsidP="00D05491">
      <w:pPr>
        <w:pStyle w:val="Odstavecseseznamem"/>
        <w:numPr>
          <w:ilvl w:val="1"/>
          <w:numId w:val="5"/>
        </w:numPr>
      </w:pPr>
      <w:r>
        <w:lastRenderedPageBreak/>
        <w:t>Vodiče z měděného lanka</w:t>
      </w:r>
    </w:p>
    <w:p w:rsidR="00227A11" w:rsidRDefault="00227A11" w:rsidP="00D05491">
      <w:pPr>
        <w:pStyle w:val="Odstavecseseznamem"/>
        <w:numPr>
          <w:ilvl w:val="0"/>
          <w:numId w:val="5"/>
        </w:numPr>
      </w:pPr>
      <w:r>
        <w:rPr>
          <w:rStyle w:val="Nadpis3Char"/>
        </w:rPr>
        <w:t>Solid, Instalation</w:t>
      </w:r>
      <w:r>
        <w:t xml:space="preserve"> Cable</w:t>
      </w:r>
    </w:p>
    <w:p w:rsidR="00227A11" w:rsidRDefault="00227A11" w:rsidP="00D05491">
      <w:pPr>
        <w:pStyle w:val="Odstavecseseznamem"/>
        <w:numPr>
          <w:ilvl w:val="1"/>
          <w:numId w:val="5"/>
        </w:numPr>
      </w:pPr>
      <w:r>
        <w:t>Vodiče z měděného drátu</w:t>
      </w:r>
    </w:p>
    <w:p w:rsidR="00227A11" w:rsidRDefault="00227A11" w:rsidP="00D05491">
      <w:pPr>
        <w:pStyle w:val="Odstavecseseznamem"/>
        <w:numPr>
          <w:ilvl w:val="0"/>
          <w:numId w:val="5"/>
        </w:numPr>
      </w:pPr>
      <w:r>
        <w:rPr>
          <w:rStyle w:val="Nadpis3Char"/>
        </w:rPr>
        <w:t>Fibre</w:t>
      </w:r>
      <w:r>
        <w:t xml:space="preserve"> Cable</w:t>
      </w:r>
    </w:p>
    <w:p w:rsidR="00227A11" w:rsidRDefault="00227A11" w:rsidP="00D05491">
      <w:pPr>
        <w:pStyle w:val="Odstavecseseznamem"/>
        <w:numPr>
          <w:ilvl w:val="1"/>
          <w:numId w:val="5"/>
        </w:numPr>
      </w:pPr>
      <w:r>
        <w:t>Optický kabel</w:t>
      </w:r>
    </w:p>
    <w:p w:rsidR="00227A11" w:rsidRDefault="00227A11" w:rsidP="00D05491">
      <w:pPr>
        <w:pStyle w:val="Odstavecseseznamem"/>
        <w:numPr>
          <w:ilvl w:val="0"/>
          <w:numId w:val="5"/>
        </w:numPr>
      </w:pPr>
      <w:r>
        <w:t>SingleMode</w:t>
      </w:r>
    </w:p>
    <w:p w:rsidR="00227A11" w:rsidRDefault="00227A11" w:rsidP="00D05491">
      <w:pPr>
        <w:pStyle w:val="Odstavecseseznamem"/>
        <w:numPr>
          <w:ilvl w:val="0"/>
          <w:numId w:val="5"/>
        </w:numPr>
      </w:pPr>
      <w:r>
        <w:t>MultiMode</w:t>
      </w:r>
    </w:p>
    <w:p w:rsidR="00227A11" w:rsidRDefault="00227A11" w:rsidP="00D05491">
      <w:pPr>
        <w:contextualSpacing/>
      </w:pPr>
      <w:r>
        <w:t>24 MM – kabel má 24 vláken</w:t>
      </w:r>
    </w:p>
    <w:p w:rsidR="00227A11" w:rsidRDefault="00227A11" w:rsidP="00D05491">
      <w:pPr>
        <w:contextualSpacing/>
      </w:pPr>
      <w:r>
        <w:t>AWG24 – průměr vodiče</w:t>
      </w:r>
    </w:p>
    <w:p w:rsidR="00227A11" w:rsidRDefault="00227A11" w:rsidP="00D05491">
      <w:pPr>
        <w:contextualSpacing/>
      </w:pPr>
      <w:r>
        <w:br w:type="page"/>
      </w:r>
    </w:p>
    <w:p w:rsidR="00227A11" w:rsidRDefault="00227A11" w:rsidP="00D05491">
      <w:pPr>
        <w:pStyle w:val="Nadpis2"/>
        <w:contextualSpacing/>
      </w:pPr>
      <w:r>
        <w:lastRenderedPageBreak/>
        <w:t>Adresy</w:t>
      </w:r>
    </w:p>
    <w:p w:rsidR="00227A11" w:rsidRDefault="00227A11" w:rsidP="00D05491">
      <w:pPr>
        <w:pStyle w:val="Odstavecseseznamem"/>
        <w:numPr>
          <w:ilvl w:val="0"/>
          <w:numId w:val="6"/>
        </w:numPr>
      </w:pPr>
      <w:r>
        <w:rPr>
          <w:rStyle w:val="Nadpis3Char"/>
        </w:rPr>
        <w:t>MAC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Skládá se ze 48 bitů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Podle standardu by se měla zapisovat jako 3 skupiny 4 hexadecimálních čísel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Šestice dvojciferných hexadecimálních čísel oddělených pomlčkami nebo dvojtečkami</w:t>
      </w:r>
    </w:p>
    <w:p w:rsidR="00227A11" w:rsidRDefault="00227A11" w:rsidP="00D05491">
      <w:pPr>
        <w:pStyle w:val="Odstavecseseznamem"/>
        <w:numPr>
          <w:ilvl w:val="0"/>
          <w:numId w:val="6"/>
        </w:numPr>
      </w:pPr>
      <w:r>
        <w:rPr>
          <w:rStyle w:val="Nadpis3Char"/>
        </w:rPr>
        <w:t>IPv6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8 skupin 4 hexadecimálních číslic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Pokud je jedna nebo více ze čtyřčlenných po sobě následujících skupin 0000, nuly mohou být vynechány a n</w:t>
      </w:r>
      <w:r w:rsidR="005A4AAB">
        <w:t>ahrazeny dvěma dvojtečkami (::)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Libovolný počet po sobě následujících skupin 0000 může být nahrazen dvěma dvojtečkami, pokud se v adrese toto nahrazení vyskytuje pouze jednou. Předcházející nuly ve skupině mohou být vynechány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2001:0db8:0000:0000:0000:0000:1428:57ab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2001:0db8:0000:0000:0000::1428:57ab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2001:0db8:0:0:0:0:1428:57ab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2001:0db8:0:0::1428:57ab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2001:0db8::1428:57ab</w:t>
      </w:r>
    </w:p>
    <w:p w:rsidR="00227A11" w:rsidRDefault="00227A11" w:rsidP="00D05491">
      <w:pPr>
        <w:pStyle w:val="Odstavecseseznamem"/>
        <w:numPr>
          <w:ilvl w:val="3"/>
          <w:numId w:val="6"/>
        </w:numPr>
      </w:pPr>
      <w:r>
        <w:t>2001:db8::1428:57ab</w:t>
      </w:r>
    </w:p>
    <w:p w:rsidR="00227A11" w:rsidRDefault="00227A11" w:rsidP="00D05491">
      <w:pPr>
        <w:pStyle w:val="Odstavecseseznamem"/>
        <w:numPr>
          <w:ilvl w:val="0"/>
          <w:numId w:val="6"/>
        </w:numPr>
      </w:pPr>
      <w:r>
        <w:rPr>
          <w:rStyle w:val="Nadpis3Char"/>
        </w:rPr>
        <w:t xml:space="preserve">::1; </w:t>
      </w:r>
      <w:r w:rsidR="00256268">
        <w:rPr>
          <w:rStyle w:val="Nadpis3Char"/>
        </w:rPr>
        <w:t>1</w:t>
      </w:r>
      <w:r>
        <w:rPr>
          <w:rStyle w:val="Nadpis3Char"/>
        </w:rPr>
        <w:t>27:0:0:1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Je pro loopback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Má doménové jméno localhost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Patří do třídy A</w:t>
      </w:r>
    </w:p>
    <w:p w:rsidR="00227A11" w:rsidRDefault="00227A11" w:rsidP="00D05491">
      <w:pPr>
        <w:pStyle w:val="Odstavecseseznamem"/>
        <w:numPr>
          <w:ilvl w:val="1"/>
          <w:numId w:val="6"/>
        </w:numPr>
      </w:pPr>
      <w:r>
        <w:t>Je vyhrazena pro loopback</w:t>
      </w:r>
    </w:p>
    <w:p w:rsidR="00227A11" w:rsidRDefault="00227A11" w:rsidP="00D05491">
      <w:pPr>
        <w:pStyle w:val="Nadpis2"/>
        <w:contextualSpacing/>
      </w:pPr>
      <w:r>
        <w:rPr>
          <w:rFonts w:eastAsia="Verdana"/>
        </w:rPr>
        <w:t>Switch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Určuje, které rozhraní se použije pro přeposlání dat na základě cílové MAC adresy.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Rámec, který nemá v tabulce, odesílá na všechny porty (kromě zdrojového)</w:t>
      </w:r>
    </w:p>
    <w:p w:rsidR="00227A11" w:rsidRDefault="00227A11" w:rsidP="00D05491">
      <w:pPr>
        <w:contextualSpacing/>
      </w:pPr>
      <w:r>
        <w:rPr>
          <w:rStyle w:val="Nadpis3Char"/>
        </w:rPr>
        <w:lastRenderedPageBreak/>
        <w:t xml:space="preserve">Store &amp; Forward </w:t>
      </w:r>
      <w:r>
        <w:t>– běžné současné switche</w:t>
      </w:r>
    </w:p>
    <w:p w:rsidR="00227A11" w:rsidRDefault="00227A11" w:rsidP="00D05491">
      <w:pPr>
        <w:contextualSpacing/>
      </w:pPr>
      <w:r>
        <w:rPr>
          <w:rStyle w:val="Nadpis3Char"/>
        </w:rPr>
        <w:t>Cut-Through</w:t>
      </w:r>
      <w:r>
        <w:t xml:space="preserve"> – switche s nejmenší latencí</w:t>
      </w:r>
    </w:p>
    <w:p w:rsidR="00227A11" w:rsidRDefault="00227A11" w:rsidP="00D05491">
      <w:pPr>
        <w:contextualSpacing/>
      </w:pPr>
      <w:r>
        <w:rPr>
          <w:rStyle w:val="Nadpis3Char"/>
        </w:rPr>
        <w:t xml:space="preserve">Switch&gt; </w:t>
      </w:r>
      <w:r>
        <w:t>- User EXEC; enable; show ver</w:t>
      </w:r>
    </w:p>
    <w:p w:rsidR="00227A11" w:rsidRDefault="00227A11" w:rsidP="00D05491">
      <w:pPr>
        <w:contextualSpacing/>
      </w:pPr>
      <w:r>
        <w:rPr>
          <w:rStyle w:val="Nadpis3Char"/>
        </w:rPr>
        <w:t xml:space="preserve">Switch# </w:t>
      </w:r>
      <w:r>
        <w:t xml:space="preserve">- </w:t>
      </w:r>
      <w:r>
        <w:rPr>
          <w:highlight w:val="white"/>
        </w:rPr>
        <w:t>Privileged EXEC; show run</w:t>
      </w:r>
    </w:p>
    <w:p w:rsidR="00227A11" w:rsidRDefault="00227A11" w:rsidP="00D05491">
      <w:pPr>
        <w:contextualSpacing/>
      </w:pPr>
      <w:r>
        <w:rPr>
          <w:rStyle w:val="Nadpis3Char"/>
        </w:rPr>
        <w:t>Switch(config)#</w:t>
      </w:r>
      <w:r>
        <w:t xml:space="preserve"> - </w:t>
      </w:r>
      <w:r>
        <w:rPr>
          <w:highlight w:val="white"/>
        </w:rPr>
        <w:t>Global configuration</w:t>
      </w:r>
    </w:p>
    <w:p w:rsidR="00227A11" w:rsidRDefault="00227A11" w:rsidP="00D05491">
      <w:pPr>
        <w:contextualSpacing/>
        <w:rPr>
          <w:highlight w:val="white"/>
        </w:rPr>
      </w:pPr>
      <w:r>
        <w:rPr>
          <w:rStyle w:val="Nadpis3Char"/>
          <w:highlight w:val="white"/>
        </w:rPr>
        <w:t>Switch(config-if)#</w:t>
      </w:r>
      <w:r w:rsidR="00A856DC">
        <w:rPr>
          <w:highlight w:val="white"/>
        </w:rPr>
        <w:t xml:space="preserve"> - Specific</w:t>
      </w:r>
      <w:r>
        <w:rPr>
          <w:highlight w:val="white"/>
        </w:rPr>
        <w:t>, Interface configuration</w:t>
      </w:r>
      <w:r>
        <w:rPr>
          <w:highlight w:val="white"/>
        </w:rPr>
        <w:br w:type="page"/>
      </w:r>
    </w:p>
    <w:p w:rsidR="00227A11" w:rsidRDefault="00227A11" w:rsidP="00D05491">
      <w:pPr>
        <w:pStyle w:val="Nadpis2"/>
        <w:contextualSpacing/>
        <w:rPr>
          <w:highlight w:val="white"/>
        </w:rPr>
      </w:pPr>
      <w:r>
        <w:rPr>
          <w:highlight w:val="white"/>
        </w:rPr>
        <w:lastRenderedPageBreak/>
        <w:t>Router</w:t>
      </w:r>
    </w:p>
    <w:p w:rsidR="00227A11" w:rsidRDefault="00227A11" w:rsidP="00D05491">
      <w:pPr>
        <w:contextualSpacing/>
        <w:rPr>
          <w:highlight w:val="white"/>
        </w:rPr>
      </w:pPr>
      <w:r>
        <w:rPr>
          <w:highlight w:val="white"/>
        </w:rPr>
        <w:t>Ruší pakety, které nemá v tabulce a odešle chybové hlášení</w:t>
      </w:r>
    </w:p>
    <w:p w:rsidR="00227A11" w:rsidRDefault="00227A11" w:rsidP="00D05491">
      <w:pPr>
        <w:pStyle w:val="Nadpis2"/>
        <w:contextualSpacing/>
        <w:rPr>
          <w:rFonts w:eastAsia="Arial"/>
        </w:rPr>
      </w:pPr>
      <w:r>
        <w:rPr>
          <w:rFonts w:eastAsia="Arial"/>
        </w:rPr>
        <w:t>Protokoly</w:t>
      </w:r>
    </w:p>
    <w:p w:rsidR="00227A11" w:rsidRDefault="00227A11" w:rsidP="00D05491">
      <w:pPr>
        <w:pStyle w:val="Odstavecseseznamem"/>
        <w:numPr>
          <w:ilvl w:val="0"/>
          <w:numId w:val="7"/>
        </w:numPr>
      </w:pPr>
      <w:r>
        <w:t>Směrované (Routed)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IP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IPX</w:t>
      </w:r>
    </w:p>
    <w:p w:rsidR="00227A11" w:rsidRDefault="00227A11" w:rsidP="00D05491">
      <w:pPr>
        <w:pStyle w:val="Odstavecseseznamem"/>
        <w:numPr>
          <w:ilvl w:val="0"/>
          <w:numId w:val="7"/>
        </w:numPr>
      </w:pPr>
      <w:r>
        <w:t>Směrovací (Routing)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RIP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Jednoduchý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Pomalu konverguje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Nenáročný na HW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Patří mezi IGP protokoly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Distance-vector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Bellman-Ford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IGRP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EIGRP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Patří mezi hybridní protokoly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Rychle konverguje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Metriku odvozuje z šířky pásma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Je classless podporuje VLSM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DUAL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OSPF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Je otevřený standard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Rychle konverguje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Metriku odvozuje z šířky pásma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Musí mít vždy area 0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t>Link-state</w:t>
      </w:r>
    </w:p>
    <w:p w:rsidR="00227A11" w:rsidRDefault="00227A11" w:rsidP="00D05491">
      <w:pPr>
        <w:pStyle w:val="Odstavecseseznamem"/>
        <w:numPr>
          <w:ilvl w:val="2"/>
          <w:numId w:val="7"/>
        </w:numPr>
      </w:pPr>
      <w:r>
        <w:lastRenderedPageBreak/>
        <w:t>Dijkstra</w:t>
      </w:r>
    </w:p>
    <w:p w:rsidR="00227A11" w:rsidRDefault="00227A11" w:rsidP="00D05491">
      <w:pPr>
        <w:pStyle w:val="Odstavecseseznamem"/>
        <w:numPr>
          <w:ilvl w:val="1"/>
          <w:numId w:val="7"/>
        </w:numPr>
      </w:pPr>
      <w:r>
        <w:t>BGP</w:t>
      </w:r>
    </w:p>
    <w:p w:rsidR="00227A11" w:rsidRDefault="00227A11" w:rsidP="00D05491">
      <w:pPr>
        <w:contextualSpacing/>
      </w:pPr>
      <w:r>
        <w:br w:type="page"/>
      </w:r>
    </w:p>
    <w:p w:rsidR="00227A11" w:rsidRDefault="00227A11" w:rsidP="00D05491">
      <w:pPr>
        <w:pStyle w:val="Nadpis1"/>
        <w:contextualSpacing/>
        <w:rPr>
          <w:rFonts w:eastAsia="Verdana"/>
        </w:rPr>
      </w:pPr>
      <w:r>
        <w:rPr>
          <w:rFonts w:eastAsia="Verdana"/>
        </w:rPr>
        <w:lastRenderedPageBreak/>
        <w:t>Otázky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WAN je zkratka pro: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Wide Area Network, Síť velkého rozsahu.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MAN je zkratka pro: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Metropolitan Area Network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Mezi základní topologie sítí nepatří:</w:t>
      </w:r>
    </w:p>
    <w:p w:rsidR="00227A11" w:rsidRDefault="00FC696B" w:rsidP="00D05491">
      <w:pPr>
        <w:contextualSpacing/>
        <w:rPr>
          <w:lang w:eastAsia="cs-CZ"/>
        </w:rPr>
      </w:pPr>
      <w:r>
        <w:rPr>
          <w:lang w:eastAsia="cs-CZ"/>
        </w:rPr>
        <w:t>B</w:t>
      </w:r>
      <w:r w:rsidR="00227A11">
        <w:rPr>
          <w:lang w:eastAsia="cs-CZ"/>
        </w:rPr>
        <w:t>ackbone, tree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U které sítě je stejná fyzická a logická topologie?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FDDI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síť je NEDETERMINISTICKÁ?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Ethernet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Přístupové metody jsou definovány ve vrstvě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Linkové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z uvedných přístupových metod je typická pro sítě Ethernet?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CSMA/CD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Jaké má výhody přístupová metoda CSMA/CD?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Je jednoduchá na implementaci</w:t>
      </w:r>
      <w:r w:rsidR="00B82DA1">
        <w:rPr>
          <w:lang w:eastAsia="cs-CZ"/>
        </w:rPr>
        <w:t>;</w:t>
      </w:r>
      <w:r>
        <w:rPr>
          <w:lang w:eastAsia="cs-CZ"/>
        </w:rPr>
        <w:t xml:space="preserve"> Implementace je levná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z uvedných přístupových metod je deterministická?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TOKEN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Jaké má výhody přístupová metoda TOKEN?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Je deterministická</w:t>
      </w:r>
      <w:r w:rsidR="00666E33">
        <w:rPr>
          <w:lang w:eastAsia="cs-CZ"/>
        </w:rPr>
        <w:t>;</w:t>
      </w:r>
      <w:r>
        <w:rPr>
          <w:lang w:eastAsia="cs-CZ"/>
        </w:rPr>
        <w:t xml:space="preserve"> Je vhodná pro řízení a regulaci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lastRenderedPageBreak/>
        <w:t>U které sítě není stejná fyzická a logická topologie?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Token Bus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znamená označení SOLID CABLE na TP kabelu?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má vodiče z měděného drátu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znamená označení INSTALATION CABLE na TP kabelu?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má vodiče z měděného drátu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znamená označení PATCH CABLE na TP kabelu?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má vodiče z měděného lanka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znamená označení FIBRE CABLE na kabelu?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je optický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UTP kabely obsahují: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4 páry vodičů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TP kabely mají standartně vodiče těchto barev:</w:t>
      </w:r>
    </w:p>
    <w:p w:rsidR="00227A11" w:rsidRDefault="00402AAB" w:rsidP="00D05491">
      <w:pPr>
        <w:contextualSpacing/>
        <w:rPr>
          <w:lang w:eastAsia="cs-CZ"/>
        </w:rPr>
      </w:pPr>
      <w:r>
        <w:rPr>
          <w:lang w:eastAsia="cs-CZ"/>
        </w:rPr>
        <w:t>O</w:t>
      </w:r>
      <w:r w:rsidR="00227A11">
        <w:rPr>
          <w:lang w:eastAsia="cs-CZ"/>
        </w:rPr>
        <w:t>ranžová, zelená, modrá, hnědá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vyjadřuje značení AWG24 na kabelu: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Průměr vodiče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vyjadřuje značení 24 MM na kabelu: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má 24 vláken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Na kabelu je uvedeno 8*9/125. Co to vyjadřuje?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Kabel má 8 vláken singlemode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SingleMode kabel má oproti MultiMode kabelu: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Větší dosah, menší průměr jádra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lastRenderedPageBreak/>
        <w:t>Huby pracují na vrstvě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1</w:t>
      </w:r>
    </w:p>
    <w:p w:rsidR="00227A11" w:rsidRDefault="00227A11" w:rsidP="00D05491">
      <w:pPr>
        <w:pStyle w:val="Nadpis3"/>
        <w:contextualSpacing/>
      </w:pPr>
      <w:r>
        <w:t>Bridge pracují na vrstvě (OSI):</w:t>
      </w:r>
    </w:p>
    <w:p w:rsidR="00227A11" w:rsidRDefault="00227A11" w:rsidP="00D05491">
      <w:pPr>
        <w:contextualSpacing/>
      </w:pPr>
      <w:r>
        <w:t>2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Běžné switche pracují na vrstvě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2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Běžné routery pracují na vrstvě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3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Síťová vrstva (OSI) má číslo: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3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Transportní vrstva (OSI) má číslo: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4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Aplikační vrstva (OSI) má číslo: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7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Přiřaďte ke jménu vrstvy síťového modelu TCP/IP odpovídající číslo vrstvy referenčního modelu ISO/OSI</w:t>
      </w:r>
    </w:p>
    <w:p w:rsidR="00227A11" w:rsidRDefault="00227A11" w:rsidP="00D05491">
      <w:pPr>
        <w:tabs>
          <w:tab w:val="left" w:pos="3402"/>
        </w:tabs>
        <w:contextualSpacing/>
        <w:rPr>
          <w:lang w:eastAsia="cs-CZ"/>
        </w:rPr>
      </w:pPr>
      <w:r>
        <w:rPr>
          <w:lang w:eastAsia="cs-CZ"/>
        </w:rPr>
        <w:t xml:space="preserve">Internet Layer TCP/IP </w:t>
      </w:r>
      <w:r>
        <w:rPr>
          <w:lang w:eastAsia="cs-CZ"/>
        </w:rPr>
        <w:tab/>
        <w:t>Layer 3 ISO/OSI</w:t>
      </w:r>
    </w:p>
    <w:p w:rsidR="00227A11" w:rsidRDefault="00227A11" w:rsidP="00D05491">
      <w:pPr>
        <w:tabs>
          <w:tab w:val="left" w:pos="3402"/>
        </w:tabs>
        <w:contextualSpacing/>
        <w:rPr>
          <w:lang w:eastAsia="cs-CZ"/>
        </w:rPr>
      </w:pPr>
      <w:r>
        <w:rPr>
          <w:lang w:eastAsia="cs-CZ"/>
        </w:rPr>
        <w:t>Session Layer TCP/IP</w:t>
      </w:r>
      <w:r>
        <w:rPr>
          <w:lang w:eastAsia="cs-CZ"/>
        </w:rPr>
        <w:tab/>
        <w:t>není v SM TCP/IP</w:t>
      </w:r>
    </w:p>
    <w:p w:rsidR="00227A11" w:rsidRDefault="00227A11" w:rsidP="00D05491">
      <w:pPr>
        <w:tabs>
          <w:tab w:val="left" w:pos="3402"/>
        </w:tabs>
        <w:contextualSpacing/>
        <w:rPr>
          <w:lang w:eastAsia="cs-CZ"/>
        </w:rPr>
      </w:pPr>
      <w:r>
        <w:rPr>
          <w:lang w:eastAsia="cs-CZ"/>
        </w:rPr>
        <w:t>Application Layer TCP/IP</w:t>
      </w:r>
      <w:r>
        <w:rPr>
          <w:lang w:eastAsia="cs-CZ"/>
        </w:rPr>
        <w:tab/>
        <w:t>layer 5-7 ISO/OSI</w:t>
      </w:r>
    </w:p>
    <w:p w:rsidR="00227A11" w:rsidRDefault="00227A11" w:rsidP="00D05491">
      <w:pPr>
        <w:tabs>
          <w:tab w:val="left" w:pos="3402"/>
        </w:tabs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>
        <w:rPr>
          <w:lang w:eastAsia="cs-CZ"/>
        </w:rPr>
        <w:t>Physical Layer TCP/IP</w:t>
      </w:r>
      <w:r>
        <w:rPr>
          <w:lang w:eastAsia="cs-CZ"/>
        </w:rPr>
        <w:tab/>
        <w:t>není v SM TCP/IP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Které síťové prvky používají MAC adresu pro rozhodování o předávání dat?</w:t>
      </w:r>
    </w:p>
    <w:p w:rsidR="00227A11" w:rsidRDefault="00B91CB1" w:rsidP="00D05491">
      <w:pPr>
        <w:contextualSpacing/>
        <w:rPr>
          <w:lang w:eastAsia="cs-CZ"/>
        </w:rPr>
      </w:pPr>
      <w:r>
        <w:rPr>
          <w:lang w:eastAsia="cs-CZ"/>
        </w:rPr>
        <w:t>B</w:t>
      </w:r>
      <w:r w:rsidR="00227A11">
        <w:rPr>
          <w:lang w:eastAsia="cs-CZ"/>
        </w:rPr>
        <w:t>ridge, switch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lastRenderedPageBreak/>
        <w:t>Ve kterých dvou vrstvách ISO/OSI modelu pracuje ethernet?</w:t>
      </w:r>
    </w:p>
    <w:p w:rsidR="00227A11" w:rsidRDefault="00B53B75" w:rsidP="00D05491">
      <w:pPr>
        <w:contextualSpacing/>
        <w:rPr>
          <w:lang w:eastAsia="cs-CZ"/>
        </w:rPr>
      </w:pPr>
      <w:r>
        <w:rPr>
          <w:lang w:eastAsia="cs-CZ"/>
        </w:rPr>
        <w:t>F</w:t>
      </w:r>
      <w:r w:rsidR="00227A11">
        <w:rPr>
          <w:lang w:eastAsia="cs-CZ"/>
        </w:rPr>
        <w:t>yzické, linkové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Ve které vrstvě ISO/OSI modelu je definována MAC adresa?</w:t>
      </w:r>
    </w:p>
    <w:p w:rsidR="00227A11" w:rsidRDefault="00B53B75" w:rsidP="00D05491">
      <w:pPr>
        <w:contextualSpacing/>
        <w:rPr>
          <w:lang w:eastAsia="cs-CZ"/>
        </w:rPr>
      </w:pPr>
      <w:r>
        <w:rPr>
          <w:lang w:eastAsia="cs-CZ"/>
        </w:rPr>
        <w:t>L</w:t>
      </w:r>
      <w:r w:rsidR="00227A11">
        <w:rPr>
          <w:lang w:eastAsia="cs-CZ"/>
        </w:rPr>
        <w:t>inkové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Komunikaci mezi počítači v různých sítích zajišťuje vrstva (OSI):</w:t>
      </w:r>
    </w:p>
    <w:p w:rsidR="00227A11" w:rsidRDefault="00B53B75" w:rsidP="00D05491">
      <w:pPr>
        <w:contextualSpacing/>
        <w:rPr>
          <w:lang w:eastAsia="cs-CZ"/>
        </w:rPr>
      </w:pPr>
      <w:r>
        <w:rPr>
          <w:lang w:eastAsia="cs-CZ"/>
        </w:rPr>
        <w:t>S</w:t>
      </w:r>
      <w:r w:rsidR="00227A11">
        <w:rPr>
          <w:lang w:eastAsia="cs-CZ"/>
        </w:rPr>
        <w:t>íťová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z následujících vrstev je součástí referenčního modelu ISO/OSI?</w:t>
      </w:r>
    </w:p>
    <w:p w:rsidR="00227A11" w:rsidRDefault="00B53B75" w:rsidP="00D05491">
      <w:pPr>
        <w:contextualSpacing/>
        <w:rPr>
          <w:lang w:eastAsia="cs-CZ"/>
        </w:rPr>
      </w:pPr>
      <w:r>
        <w:rPr>
          <w:lang w:eastAsia="cs-CZ"/>
        </w:rPr>
        <w:t>S</w:t>
      </w:r>
      <w:r w:rsidR="00227A11">
        <w:rPr>
          <w:lang w:eastAsia="cs-CZ"/>
        </w:rPr>
        <w:t>íťová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z následujících vrstev je součástí síťového modelu TCP/IP?</w:t>
      </w:r>
    </w:p>
    <w:p w:rsidR="00227A11" w:rsidRDefault="00F4131E" w:rsidP="00D05491">
      <w:pPr>
        <w:contextualSpacing/>
        <w:rPr>
          <w:lang w:eastAsia="cs-CZ"/>
        </w:rPr>
      </w:pPr>
      <w:r>
        <w:rPr>
          <w:lang w:eastAsia="cs-CZ"/>
        </w:rPr>
        <w:t>S</w:t>
      </w:r>
      <w:r w:rsidR="00227A11">
        <w:rPr>
          <w:lang w:eastAsia="cs-CZ"/>
        </w:rPr>
        <w:t>íťového rozhraní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bookmarkStart w:id="0" w:name="_GoBack"/>
      <w:bookmarkEnd w:id="0"/>
      <w:r>
        <w:rPr>
          <w:lang w:eastAsia="cs-CZ"/>
        </w:rPr>
        <w:t>Za formátování a syntaxi dat je zodpovědná vrstva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Žádná z uvedených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Navazování, udržování a ukončování datových přenosů (sessions) zajišťuje vrstva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Relační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Záležitosti týkající se přenosu dat v jedné síti řeší vrstva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Linková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Packet je jednotkou dat vrstvy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Síťové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Rámec je jednotkou dat vrstvy (OSI):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Linkové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lastRenderedPageBreak/>
        <w:t>HTTP je protokol vrstvy (TCP/IP):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Aplikační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TCP je protokol vrstvy (TCP/IP):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Transportní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IP je protokol vrstvy (TCP/IP):</w:t>
      </w:r>
    </w:p>
    <w:p w:rsidR="00227A11" w:rsidRDefault="00227A11" w:rsidP="00D05491">
      <w:pPr>
        <w:contextualSpacing/>
        <w:rPr>
          <w:lang w:eastAsia="cs-CZ"/>
        </w:rPr>
      </w:pPr>
      <w:r>
        <w:rPr>
          <w:lang w:eastAsia="cs-CZ"/>
        </w:rPr>
        <w:t>Síťové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Switche s nejmenší latencí jsou typu:</w:t>
      </w:r>
    </w:p>
    <w:p w:rsidR="00227A11" w:rsidRDefault="00F4131E" w:rsidP="00D05491">
      <w:pPr>
        <w:contextualSpacing/>
        <w:rPr>
          <w:lang w:eastAsia="cs-CZ"/>
        </w:rPr>
      </w:pPr>
      <w:r>
        <w:rPr>
          <w:lang w:eastAsia="cs-CZ"/>
        </w:rPr>
        <w:t>C</w:t>
      </w:r>
      <w:r w:rsidR="00227A11">
        <w:rPr>
          <w:lang w:eastAsia="cs-CZ"/>
        </w:rPr>
        <w:t>ut-through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Současné běžné switche jsou typu:</w:t>
      </w:r>
    </w:p>
    <w:p w:rsidR="00227A11" w:rsidRDefault="0067184F" w:rsidP="00D05491">
      <w:pPr>
        <w:contextualSpacing/>
        <w:rPr>
          <w:lang w:eastAsia="cs-CZ"/>
        </w:rPr>
      </w:pPr>
      <w:r>
        <w:rPr>
          <w:lang w:eastAsia="cs-CZ"/>
        </w:rPr>
        <w:t>S</w:t>
      </w:r>
      <w:r w:rsidR="00227A11">
        <w:rPr>
          <w:lang w:eastAsia="cs-CZ"/>
        </w:rPr>
        <w:t>tore &amp; forward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Jaká je funkce switche?</w:t>
      </w:r>
    </w:p>
    <w:p w:rsidR="00227A11" w:rsidRDefault="002C097A" w:rsidP="00D05491">
      <w:pPr>
        <w:contextualSpacing/>
        <w:rPr>
          <w:lang w:eastAsia="cs-CZ"/>
        </w:rPr>
      </w:pPr>
      <w:r>
        <w:rPr>
          <w:lang w:eastAsia="cs-CZ"/>
        </w:rPr>
        <w:t>U</w:t>
      </w:r>
      <w:r w:rsidR="00227A11">
        <w:rPr>
          <w:lang w:eastAsia="cs-CZ"/>
        </w:rPr>
        <w:t>rčuje, které rozhraní se použije pro přeposlání dat na základě cílové MAC adresy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udělá switch, pokud obdrží blok dat s adresou, kterou nemá v tabulce?</w:t>
      </w:r>
    </w:p>
    <w:p w:rsidR="00227A11" w:rsidRDefault="002C097A" w:rsidP="00D05491">
      <w:pPr>
        <w:contextualSpacing/>
        <w:rPr>
          <w:lang w:eastAsia="cs-CZ"/>
        </w:rPr>
      </w:pPr>
      <w:r>
        <w:rPr>
          <w:lang w:eastAsia="cs-CZ"/>
        </w:rPr>
        <w:t>R</w:t>
      </w:r>
      <w:r w:rsidR="00227A11">
        <w:rPr>
          <w:lang w:eastAsia="cs-CZ"/>
        </w:rPr>
        <w:t>ámec odešle na všechny porty kromě zdrojového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Co udělá router, pokud obdrží blok dat s adresou, kterou nemá v tabulce?</w:t>
      </w:r>
    </w:p>
    <w:p w:rsidR="00227A11" w:rsidRDefault="002C097A" w:rsidP="00D05491">
      <w:pPr>
        <w:contextualSpacing/>
        <w:rPr>
          <w:lang w:eastAsia="cs-CZ"/>
        </w:rPr>
      </w:pPr>
      <w:r>
        <w:rPr>
          <w:lang w:eastAsia="cs-CZ"/>
        </w:rPr>
        <w:t>P</w:t>
      </w:r>
      <w:r w:rsidR="00227A11">
        <w:rPr>
          <w:lang w:eastAsia="cs-CZ"/>
        </w:rPr>
        <w:t>aket zruší a odesílateli pošle chybové hlášení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Běžné směrování se provádí na základě adresy:</w:t>
      </w:r>
    </w:p>
    <w:p w:rsidR="00227A11" w:rsidRDefault="002C097A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  <w:r w:rsidR="00227A11">
        <w:rPr>
          <w:rFonts w:ascii="Verdana" w:eastAsia="Verdana" w:hAnsi="Verdana" w:cs="Verdana"/>
          <w:sz w:val="20"/>
          <w:szCs w:val="20"/>
        </w:rPr>
        <w:t>ílové ze síťové vrstvy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Který výrok správně popisuje veřejné IP adresy?</w:t>
      </w:r>
    </w:p>
    <w:p w:rsidR="00227A11" w:rsidRDefault="002C097A" w:rsidP="00D05491">
      <w:pPr>
        <w:contextualSpacing/>
        <w:rPr>
          <w:lang w:eastAsia="cs-CZ"/>
        </w:rPr>
      </w:pPr>
      <w:r>
        <w:rPr>
          <w:lang w:eastAsia="cs-CZ"/>
        </w:rPr>
        <w:t>V</w:t>
      </w:r>
      <w:r w:rsidR="00227A11">
        <w:rPr>
          <w:lang w:eastAsia="cs-CZ"/>
        </w:rPr>
        <w:t>eřejné adresy musí být jedinečné v celém Internetu</w:t>
      </w:r>
    </w:p>
    <w:p w:rsidR="00227A11" w:rsidRDefault="00227A11" w:rsidP="00D05491">
      <w:pPr>
        <w:pStyle w:val="Nadpis3"/>
        <w:contextualSpacing/>
        <w:rPr>
          <w:lang w:eastAsia="cs-CZ"/>
        </w:rPr>
      </w:pPr>
      <w:r>
        <w:rPr>
          <w:lang w:eastAsia="cs-CZ"/>
        </w:rPr>
        <w:t>Která třída IPv4 adres poskytovala nejvíce sítí?</w:t>
      </w:r>
    </w:p>
    <w:p w:rsidR="00227A11" w:rsidRDefault="002C097A" w:rsidP="00D05491">
      <w:pPr>
        <w:contextualSpacing/>
        <w:rPr>
          <w:lang w:eastAsia="cs-CZ"/>
        </w:rPr>
      </w:pPr>
      <w:r>
        <w:rPr>
          <w:lang w:eastAsia="cs-CZ"/>
        </w:rPr>
        <w:t>T</w:t>
      </w:r>
      <w:r w:rsidR="00227A11">
        <w:rPr>
          <w:lang w:eastAsia="cs-CZ"/>
        </w:rPr>
        <w:t>řída C.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lastRenderedPageBreak/>
        <w:t>Kolik je k dispozici sítí s maskou /16 v rozsahu adres 172.16.0.0 až 172.20.255.255?</w:t>
      </w:r>
    </w:p>
    <w:p w:rsidR="00227A11" w:rsidRDefault="00E536C3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5</w:t>
      </w:r>
      <w:r w:rsidR="00227A11">
        <w:rPr>
          <w:rFonts w:ascii="Verdana" w:eastAsia="Verdana" w:hAnsi="Verdana" w:cs="Verdana"/>
          <w:sz w:val="20"/>
          <w:szCs w:val="20"/>
        </w:rPr>
        <w:t xml:space="preserve"> 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Které z následujících adres jsou privátní?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172.31.255.18</w:t>
      </w:r>
      <w:r w:rsidR="001B2A72">
        <w:rPr>
          <w:rFonts w:ascii="Verdana" w:eastAsia="Verdana" w:hAnsi="Verdana" w:cs="Verdana"/>
          <w:sz w:val="20"/>
          <w:szCs w:val="20"/>
        </w:rPr>
        <w:t>;</w:t>
      </w:r>
      <w:r>
        <w:rPr>
          <w:rFonts w:ascii="Verdana" w:eastAsia="Verdana" w:hAnsi="Verdana" w:cs="Verdana"/>
          <w:sz w:val="20"/>
          <w:szCs w:val="20"/>
        </w:rPr>
        <w:t xml:space="preserve"> 10.121.15.24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Které dva výroky správně charakterizují IP adresu ::1</w:t>
      </w:r>
    </w:p>
    <w:p w:rsidR="00227A11" w:rsidRDefault="00F10894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J</w:t>
      </w:r>
      <w:r w:rsidR="00227A11">
        <w:rPr>
          <w:rFonts w:ascii="Verdana" w:eastAsia="Verdana" w:hAnsi="Verdana" w:cs="Verdana"/>
          <w:sz w:val="20"/>
          <w:szCs w:val="20"/>
        </w:rPr>
        <w:t>e pro loopback</w:t>
      </w:r>
      <w:r w:rsidR="004E4F1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má doménové jméno localhost.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Které dva výroky správně charakterizují IP adresu 127.0.0.1?</w:t>
      </w:r>
    </w:p>
    <w:p w:rsidR="00227A11" w:rsidRDefault="00F10894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P</w:t>
      </w:r>
      <w:r w:rsidR="00227A11">
        <w:rPr>
          <w:rFonts w:ascii="Verdana" w:eastAsia="Verdana" w:hAnsi="Verdana" w:cs="Verdana"/>
          <w:sz w:val="20"/>
          <w:szCs w:val="20"/>
        </w:rPr>
        <w:t>atří do třídy A</w:t>
      </w:r>
      <w:r w:rsidR="0041488F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je vyhrazena pro loopback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Kolik je použitelných host adres pro síť třídy B s defaultní síťovou maskou?</w:t>
      </w:r>
    </w:p>
    <w:p w:rsidR="00227A11" w:rsidRDefault="00974ABD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65534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Máme zadánu adresu 198.222.96.251/27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IP adresa sítě je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198.222.96.224</w:t>
      </w:r>
    </w:p>
    <w:p w:rsidR="00227A11" w:rsidRDefault="00227A11" w:rsidP="00D05491">
      <w:pPr>
        <w:pStyle w:val="Nadpis3"/>
        <w:contextualSpacing/>
      </w:pPr>
      <w:r>
        <w:t>Máme zadánu IP adresu 25.14.138.17, masku 255.255.255.252</w:t>
      </w:r>
    </w:p>
    <w:p w:rsidR="00227A11" w:rsidRDefault="00227A11" w:rsidP="00D05491">
      <w:pPr>
        <w:pStyle w:val="Nadpis3"/>
        <w:contextualSpacing/>
      </w:pPr>
      <w:r>
        <w:t>Všesměrová (broadcast) IP adresa je</w:t>
      </w:r>
    </w:p>
    <w:p w:rsidR="00227A11" w:rsidRDefault="00227A11" w:rsidP="00D05491">
      <w:pPr>
        <w:contextualSpacing/>
        <w:rPr>
          <w:b/>
          <w:bCs/>
        </w:rPr>
      </w:pPr>
      <w:r>
        <w:t>25.14.138.19.</w:t>
      </w:r>
    </w:p>
    <w:p w:rsidR="00227A11" w:rsidRDefault="00227A11" w:rsidP="00D05491">
      <w:pPr>
        <w:pStyle w:val="Nadpis3"/>
        <w:contextualSpacing/>
      </w:pPr>
      <w:r>
        <w:t>Máme zadánu adresu 172.21.8.111, masku 255.255.255.248</w:t>
      </w:r>
    </w:p>
    <w:p w:rsidR="00227A11" w:rsidRDefault="00227A11" w:rsidP="00D05491">
      <w:pPr>
        <w:pStyle w:val="Nadpis3"/>
        <w:contextualSpacing/>
      </w:pPr>
      <w:r>
        <w:t>IP adresa sítě je</w:t>
      </w:r>
    </w:p>
    <w:p w:rsidR="00227A11" w:rsidRDefault="00227A11" w:rsidP="00D05491">
      <w:pPr>
        <w:contextualSpacing/>
      </w:pPr>
      <w:r>
        <w:t>172.21.8.104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Máme zadánu IP adresu 126.198.11.81/27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Všesměrová (broadcast) IP adresa je</w:t>
      </w:r>
    </w:p>
    <w:p w:rsidR="00227A11" w:rsidRDefault="00227A11" w:rsidP="00695384">
      <w:pPr>
        <w:ind w:firstLine="708"/>
        <w:contextualSpacing/>
        <w:rPr>
          <w:rFonts w:ascii="Verdana" w:hAnsi="Verdana"/>
          <w:color w:val="000000"/>
          <w:sz w:val="20"/>
          <w:szCs w:val="20"/>
          <w:shd w:val="clear" w:color="auto" w:fill="E4F1FA"/>
        </w:rPr>
      </w:pPr>
      <w:r>
        <w:rPr>
          <w:rFonts w:ascii="Verdana" w:eastAsia="Verdana" w:hAnsi="Verdana" w:cs="Verdana"/>
          <w:sz w:val="20"/>
          <w:szCs w:val="20"/>
        </w:rPr>
        <w:t>126.198.11.95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Které z následujících zápisů nejsou síťovou maskou IP v4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/33</w:t>
      </w:r>
      <w:r w:rsidR="00D73C0A">
        <w:rPr>
          <w:rFonts w:ascii="Verdana" w:eastAsia="Verdana" w:hAnsi="Verdana" w:cs="Verdana"/>
          <w:sz w:val="20"/>
          <w:szCs w:val="20"/>
        </w:rPr>
        <w:t>;</w:t>
      </w:r>
      <w:r>
        <w:rPr>
          <w:rFonts w:ascii="Verdana" w:eastAsia="Verdana" w:hAnsi="Verdana" w:cs="Verdana"/>
          <w:sz w:val="20"/>
          <w:szCs w:val="20"/>
        </w:rPr>
        <w:t xml:space="preserve"> 255.255.255.64</w:t>
      </w:r>
      <w:r w:rsidR="00D73C0A">
        <w:rPr>
          <w:rFonts w:ascii="Verdana" w:eastAsia="Verdana" w:hAnsi="Verdana" w:cs="Verdana"/>
          <w:sz w:val="20"/>
          <w:szCs w:val="20"/>
        </w:rPr>
        <w:t>;</w:t>
      </w:r>
      <w:r w:rsidR="00A103AE">
        <w:rPr>
          <w:rFonts w:ascii="Verdana" w:eastAsia="Verdana" w:hAnsi="Verdana" w:cs="Verdana"/>
          <w:sz w:val="20"/>
          <w:szCs w:val="20"/>
        </w:rPr>
        <w:t xml:space="preserve"> 255.255.242.0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lastRenderedPageBreak/>
        <w:t>Která síťová maska je potřeba použít pro subsíť o velikosti 8 adres?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255.255.255.248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Jaká je broadcastová adresa pro adresu 192.168.32.0 s defaultní síťovou maskou?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192.168.32.255</w:t>
      </w:r>
    </w:p>
    <w:p w:rsidR="00227A11" w:rsidRDefault="00227A11" w:rsidP="00D05491">
      <w:pPr>
        <w:pStyle w:val="Nadpis3"/>
        <w:contextualSpacing/>
      </w:pPr>
      <w:r>
        <w:t>Máme zadánu adresu 10.13.138.211, masku 255.255.255.224</w:t>
      </w:r>
    </w:p>
    <w:p w:rsidR="00227A11" w:rsidRDefault="00227A11" w:rsidP="00D05491">
      <w:pPr>
        <w:pStyle w:val="Nadpis3"/>
        <w:contextualSpacing/>
      </w:pPr>
      <w:r>
        <w:t xml:space="preserve">IP adresa sítě je </w:t>
      </w:r>
    </w:p>
    <w:p w:rsidR="00227A11" w:rsidRDefault="00227A11" w:rsidP="00D05491">
      <w:pPr>
        <w:contextualSpacing/>
      </w:pPr>
      <w:r>
        <w:t>10.13.138.192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Máme zadánu IP adresu 221.254.31.213, masku 255.255.255.248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Všesměrová (broadcast) IP adresa je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221.254.31.215.</w:t>
      </w:r>
    </w:p>
    <w:p w:rsidR="00227A11" w:rsidRDefault="00227A11" w:rsidP="00D05491">
      <w:pPr>
        <w:pStyle w:val="Nadpis3"/>
        <w:contextualSpacing/>
      </w:pPr>
      <w:r>
        <w:t>Máme zadánu adresu 64.12.84.57/29</w:t>
      </w:r>
    </w:p>
    <w:p w:rsidR="00227A11" w:rsidRDefault="00227A11" w:rsidP="00D05491">
      <w:pPr>
        <w:pStyle w:val="Nadpis3"/>
        <w:contextualSpacing/>
      </w:pPr>
      <w:r>
        <w:t>IP adresa sítě je</w:t>
      </w:r>
    </w:p>
    <w:p w:rsidR="00227A11" w:rsidRDefault="00227A11" w:rsidP="00D05491">
      <w:pPr>
        <w:contextualSpacing/>
      </w:pPr>
      <w:r>
        <w:t>64.12.84.56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Adresa 6c.38.4a.92.01.17 je</w:t>
      </w:r>
    </w:p>
    <w:p w:rsidR="00227A11" w:rsidRDefault="000D4A5F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  <w:r w:rsidR="00227A11">
        <w:rPr>
          <w:rFonts w:ascii="Verdana" w:eastAsia="Verdana" w:hAnsi="Verdana" w:cs="Verdana"/>
          <w:sz w:val="20"/>
          <w:szCs w:val="20"/>
        </w:rPr>
        <w:t>hybně zapsaná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Adresa 6e::38:4a:92:01::17 je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Chybně zapsaná</w:t>
      </w:r>
    </w:p>
    <w:p w:rsidR="00227A11" w:rsidRDefault="00227A11" w:rsidP="00D05491">
      <w:pPr>
        <w:pStyle w:val="Nadpis3"/>
        <w:contextualSpacing/>
      </w:pPr>
      <w:r>
        <w:t>Adresa 6e38:4a92:0117 je</w:t>
      </w:r>
    </w:p>
    <w:p w:rsidR="00227A11" w:rsidRPr="009561AF" w:rsidRDefault="00227A11" w:rsidP="009561AF">
      <w:pPr>
        <w:contextualSpacing/>
      </w:pPr>
      <w:r>
        <w:t>Chybně zapsaná</w:t>
      </w:r>
    </w:p>
    <w:p w:rsidR="00227A11" w:rsidRDefault="00227A11" w:rsidP="00D05491">
      <w:pPr>
        <w:pStyle w:val="Nadpis3"/>
        <w:contextualSpacing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Adresa 6e:38:4a:92:01:17 je</w:t>
      </w:r>
    </w:p>
    <w:p w:rsidR="00227A11" w:rsidRDefault="00227A11" w:rsidP="00D05491">
      <w:pPr>
        <w:contextualSpacing/>
      </w:pPr>
      <w:r>
        <w:t>MAC</w:t>
      </w:r>
    </w:p>
    <w:p w:rsidR="00227A11" w:rsidRDefault="00227A11" w:rsidP="00D05491">
      <w:pPr>
        <w:pStyle w:val="Nadpis3"/>
        <w:contextualSpacing/>
      </w:pPr>
      <w:r>
        <w:t>Adresa 6e38.4a92.0117 je</w:t>
      </w:r>
    </w:p>
    <w:p w:rsidR="00227A11" w:rsidRDefault="00227A11" w:rsidP="00D05491">
      <w:pPr>
        <w:contextualSpacing/>
      </w:pPr>
      <w:r>
        <w:t>MAC</w:t>
      </w:r>
    </w:p>
    <w:p w:rsidR="00227A11" w:rsidRDefault="00227A11" w:rsidP="00D05491">
      <w:pPr>
        <w:pStyle w:val="Nadpis3"/>
        <w:contextualSpacing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Adresa 6e:38:4a:92:01::17 je</w:t>
      </w:r>
    </w:p>
    <w:p w:rsidR="00227A11" w:rsidRDefault="00227A11" w:rsidP="00D05491">
      <w:pPr>
        <w:contextualSpacing/>
      </w:pPr>
      <w:r>
        <w:t>IP v6</w:t>
      </w:r>
    </w:p>
    <w:p w:rsidR="00227A11" w:rsidRDefault="00227A11" w:rsidP="00D05491">
      <w:pPr>
        <w:pStyle w:val="Nadpis3"/>
        <w:contextualSpacing/>
      </w:pPr>
      <w:r>
        <w:t>Je zadána adresa IP v6</w:t>
      </w:r>
    </w:p>
    <w:p w:rsidR="00227A11" w:rsidRDefault="00227A11" w:rsidP="00D05491">
      <w:pPr>
        <w:pStyle w:val="Nadpis3"/>
        <w:contextualSpacing/>
      </w:pPr>
      <w:r>
        <w:t>2036:0000:3e45:0000:0000:0a38:0000:6d37</w:t>
      </w:r>
    </w:p>
    <w:p w:rsidR="00227A11" w:rsidRDefault="00227A11" w:rsidP="00D05491">
      <w:pPr>
        <w:pStyle w:val="Nadpis3"/>
        <w:contextualSpacing/>
      </w:pPr>
      <w:r>
        <w:t>Jaký je další možný zápis této adresy?</w:t>
      </w:r>
    </w:p>
    <w:p w:rsidR="00227A11" w:rsidRDefault="00227A11" w:rsidP="00D05491">
      <w:pPr>
        <w:contextualSpacing/>
      </w:pPr>
      <w:r>
        <w:t>2036:0:3e45::a38:0:6d37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Máme 3 počítače propojené prostřednictvím switche. Počítač A má nastaveny parametry 10.30.1.3/24, počítač B má 10.31.1.4/24, počítač C má 10.30.2.224/16. Žádný z počítačů nemá default gateway. Které počítače budou moci spolu komunikovat?</w:t>
      </w:r>
    </w:p>
    <w:p w:rsidR="00227A11" w:rsidRDefault="009B55C3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Ž</w:t>
      </w:r>
      <w:r w:rsidR="00227A11">
        <w:rPr>
          <w:rFonts w:ascii="Verdana" w:eastAsia="Verdana" w:hAnsi="Verdana" w:cs="Verdana"/>
          <w:sz w:val="20"/>
          <w:szCs w:val="20"/>
        </w:rPr>
        <w:t>ádný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Máme 3 počítače propojené prostřednictvím switche.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Počítač A má 172.30.1.3/16,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počítač B má 172.31.1.4/16,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počítač C má 172.30.2.224/16.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Žádný z počítačů nemá nastavenu default gateway</w:t>
      </w:r>
    </w:p>
    <w:p w:rsidR="00227A11" w:rsidRDefault="002F3707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P</w:t>
      </w:r>
      <w:r w:rsidR="00227A11">
        <w:rPr>
          <w:rFonts w:ascii="Verdana" w:eastAsia="Verdana" w:hAnsi="Verdana" w:cs="Verdana"/>
          <w:sz w:val="20"/>
          <w:szCs w:val="20"/>
        </w:rPr>
        <w:t>ouze A a C</w:t>
      </w:r>
    </w:p>
    <w:p w:rsidR="00227A11" w:rsidRDefault="00227A11" w:rsidP="00D05491">
      <w:pPr>
        <w:pStyle w:val="Nadpis3"/>
        <w:contextualSpacing/>
      </w:pPr>
      <w:r>
        <w:t xml:space="preserve">Máme 3 počítače propojené prostřednictvím switche. </w:t>
      </w:r>
    </w:p>
    <w:p w:rsidR="00227A11" w:rsidRDefault="00227A11" w:rsidP="00D05491">
      <w:pPr>
        <w:pStyle w:val="Nadpis3"/>
        <w:contextualSpacing/>
      </w:pPr>
      <w:r>
        <w:t>Počítač A má nastaveny parametry 192.168.2.3/22,</w:t>
      </w:r>
    </w:p>
    <w:p w:rsidR="00227A11" w:rsidRDefault="00227A11" w:rsidP="00D05491">
      <w:pPr>
        <w:pStyle w:val="Nadpis3"/>
        <w:contextualSpacing/>
      </w:pPr>
      <w:r>
        <w:t>počítač B má 192.168.3.4/22,</w:t>
      </w:r>
    </w:p>
    <w:p w:rsidR="00227A11" w:rsidRDefault="00227A11" w:rsidP="00D05491">
      <w:pPr>
        <w:pStyle w:val="Nadpis3"/>
        <w:contextualSpacing/>
      </w:pPr>
      <w:r>
        <w:t>počítač C má 192.168.4.224/22.</w:t>
      </w:r>
    </w:p>
    <w:p w:rsidR="00227A11" w:rsidRDefault="00227A11" w:rsidP="00D05491">
      <w:pPr>
        <w:pStyle w:val="Nadpis3"/>
        <w:contextualSpacing/>
      </w:pPr>
      <w:r>
        <w:t>Žádný z počítačů nemá nastavenu default gateway.</w:t>
      </w:r>
    </w:p>
    <w:p w:rsidR="00227A11" w:rsidRDefault="00227A11" w:rsidP="00D05491">
      <w:pPr>
        <w:pStyle w:val="Nadpis3"/>
        <w:contextualSpacing/>
        <w:rPr>
          <w:rFonts w:ascii="Verdana" w:eastAsia="Verdana" w:hAnsi="Verdana" w:cs="Verdana"/>
          <w:sz w:val="20"/>
          <w:szCs w:val="20"/>
        </w:rPr>
      </w:pPr>
      <w:r>
        <w:t>Které počítače budou moci spolu komunikovat?</w:t>
      </w:r>
    </w:p>
    <w:p w:rsidR="00227A11" w:rsidRDefault="00947BF2" w:rsidP="00D05491">
      <w:pPr>
        <w:contextualSpacing/>
      </w:pPr>
      <w:r>
        <w:t>P</w:t>
      </w:r>
      <w:r w:rsidR="00227A11">
        <w:t>ouze A a B</w:t>
      </w:r>
    </w:p>
    <w:p w:rsidR="00227A11" w:rsidRDefault="00227A11" w:rsidP="00D05491">
      <w:pPr>
        <w:pStyle w:val="Nadpis3"/>
        <w:contextualSpacing/>
      </w:pPr>
      <w:r>
        <w:lastRenderedPageBreak/>
        <w:t>Máme 3 počítače propojené prostřednictvím switche. Počítač A má nastaveny parametry 10.30.1.3/24, počítač B má 10.31.1.4/24, počítač C má 10.30.2.224/16. Žádný z počítačů nemá nastavenu default gateway. Které počítače budou moci spolu komunikovat?</w:t>
      </w:r>
    </w:p>
    <w:p w:rsidR="00227A11" w:rsidRDefault="00227A11" w:rsidP="00D05491">
      <w:pPr>
        <w:contextualSpacing/>
      </w:pPr>
      <w:r>
        <w:t>Žádný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 xml:space="preserve">Máme 3 počítače propojené prostřednictvím switche. 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Počítač A má 142.30.1.2/26,</w:t>
      </w:r>
    </w:p>
    <w:p w:rsidR="00227A11" w:rsidRDefault="00227A11" w:rsidP="00D05491">
      <w:pPr>
        <w:pStyle w:val="Nadpis3"/>
        <w:contextualSpacing/>
      </w:pPr>
      <w:r>
        <w:rPr>
          <w:rFonts w:ascii="Verdana" w:eastAsia="Verdana" w:hAnsi="Verdana" w:cs="Verdana"/>
          <w:sz w:val="20"/>
          <w:szCs w:val="20"/>
        </w:rPr>
        <w:t>počítač B má 142.30.1.62/26,</w:t>
      </w:r>
    </w:p>
    <w:p w:rsidR="00227A11" w:rsidRDefault="00227A11" w:rsidP="00D05491">
      <w:pPr>
        <w:pStyle w:val="Nadpis3"/>
        <w:contextualSpacing/>
      </w:pPr>
      <w:r>
        <w:rPr>
          <w:rFonts w:ascii="Verdana" w:eastAsia="Verdana" w:hAnsi="Verdana" w:cs="Verdana"/>
          <w:sz w:val="20"/>
          <w:szCs w:val="20"/>
        </w:rPr>
        <w:t>počítač C má 142.30.1.92/26.</w:t>
      </w:r>
    </w:p>
    <w:p w:rsidR="00227A11" w:rsidRDefault="00227A11" w:rsidP="00D05491">
      <w:pPr>
        <w:pStyle w:val="Nadpis3"/>
        <w:contextualSpacing/>
      </w:pPr>
      <w:r>
        <w:rPr>
          <w:rFonts w:ascii="Verdana" w:eastAsia="Verdana" w:hAnsi="Verdana" w:cs="Verdana"/>
          <w:sz w:val="20"/>
          <w:szCs w:val="20"/>
        </w:rPr>
        <w:t>Žádný z počítačů nemá nastavenu default gateway.</w:t>
      </w:r>
    </w:p>
    <w:p w:rsidR="00227A11" w:rsidRDefault="00656618" w:rsidP="003747E4">
      <w:pPr>
        <w:contextualSpacing/>
      </w:pPr>
      <w:r>
        <w:rPr>
          <w:rFonts w:ascii="Verdana" w:eastAsia="Verdana" w:hAnsi="Verdana" w:cs="Verdana"/>
          <w:sz w:val="20"/>
          <w:szCs w:val="20"/>
        </w:rPr>
        <w:t>P</w:t>
      </w:r>
      <w:r w:rsidR="00227A11">
        <w:rPr>
          <w:rFonts w:ascii="Verdana" w:eastAsia="Verdana" w:hAnsi="Verdana" w:cs="Verdana"/>
          <w:sz w:val="20"/>
          <w:szCs w:val="20"/>
        </w:rPr>
        <w:t>ouze A a B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Správce zvolil pro celou síť adresu 192.168.10.0 s defaultní maskou. Tuto síť rozdělil do podsítí s maskou /29. Pro učebnu zvolil pátou podsíť (podsíť .0 je první podsítí). Router má přidělenu první použitelnou host adresu z rozsahu adres učebny. Která z následujících konfigurací je použitelná pro počítač na učebně, který má mít přístup do dalších sítí a má mít přidělenu poslední použitelnou host adresu?</w:t>
      </w:r>
    </w:p>
    <w:p w:rsidR="00227A11" w:rsidRDefault="0065661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A</w:t>
      </w:r>
      <w:r w:rsidR="00227A11">
        <w:rPr>
          <w:rFonts w:ascii="Verdana" w:eastAsia="Verdana" w:hAnsi="Verdana" w:cs="Verdana"/>
          <w:sz w:val="20"/>
          <w:szCs w:val="20"/>
        </w:rPr>
        <w:t>dresa 192.168.10.38 maska 255.255.255.24</w:t>
      </w:r>
      <w:r w:rsidR="00320385">
        <w:rPr>
          <w:rFonts w:ascii="Verdana" w:eastAsia="Verdana" w:hAnsi="Verdana" w:cs="Verdana"/>
          <w:sz w:val="20"/>
          <w:szCs w:val="20"/>
        </w:rPr>
        <w:t>8 default gateway 192.168.10.33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 xml:space="preserve">Na konsole je zobrazeno: 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 xml:space="preserve">Switch&gt; 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run</w:t>
      </w:r>
    </w:p>
    <w:p w:rsidR="00227A11" w:rsidRDefault="0065661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>ypíše se chybové hlášení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V jakém módu je switch, pokud je na konsole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Switch&gt;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User EXEC 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Na konsole je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Switch&gt; další úroveň?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Enable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lastRenderedPageBreak/>
        <w:t>Switch&gt;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ver</w:t>
      </w:r>
    </w:p>
    <w:p w:rsidR="00227A11" w:rsidRDefault="00001812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 xml:space="preserve">ypíše se informace o HW a SW 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Na konsole je zobrazeno:</w:t>
      </w:r>
    </w:p>
    <w:p w:rsidR="00227A11" w:rsidRDefault="00227A11" w:rsidP="00D05491">
      <w:pPr>
        <w:pStyle w:val="Nadpis3"/>
        <w:contextualSpacing/>
        <w:rPr>
          <w:rFonts w:eastAsia="Verdana"/>
        </w:rPr>
      </w:pPr>
      <w:r>
        <w:rPr>
          <w:rFonts w:eastAsia="Verdana"/>
        </w:rPr>
        <w:t>Switch&gt;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run</w:t>
      </w:r>
    </w:p>
    <w:p w:rsidR="00227A11" w:rsidRDefault="00001812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>ypíše se chybové hlášení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V jakém módu je switch, pokud je na konsole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Switch#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Privileged EXEC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Na konsole je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Switch#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run</w:t>
      </w:r>
    </w:p>
    <w:p w:rsidR="00227A11" w:rsidRDefault="00497F5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>ypíše se aktuální konfigurace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V jakém módu je switch, pokud je na konsole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Switch(config)#</w:t>
      </w:r>
    </w:p>
    <w:p w:rsidR="00227A11" w:rsidRDefault="00497F5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G</w:t>
      </w:r>
      <w:r w:rsidR="00227A11">
        <w:rPr>
          <w:rFonts w:ascii="Verdana" w:eastAsia="Verdana" w:hAnsi="Verdana" w:cs="Verdana"/>
          <w:sz w:val="20"/>
          <w:szCs w:val="20"/>
        </w:rPr>
        <w:t>lobal configuration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Na konsole je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Switch(config)#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run</w:t>
      </w:r>
    </w:p>
    <w:p w:rsidR="00227A11" w:rsidRDefault="00497F5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>ypíše se chybové hlášení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Na konsole je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Switch(config)#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Co se stane po zadání příkazu: show ver</w:t>
      </w:r>
    </w:p>
    <w:p w:rsidR="00227A11" w:rsidRDefault="00497F58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V</w:t>
      </w:r>
      <w:r w:rsidR="00227A11">
        <w:rPr>
          <w:rFonts w:ascii="Verdana" w:eastAsia="Verdana" w:hAnsi="Verdana" w:cs="Verdana"/>
          <w:sz w:val="20"/>
          <w:szCs w:val="20"/>
        </w:rPr>
        <w:t>ypíše se chybové hlášení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lastRenderedPageBreak/>
        <w:t>V jakém módu je switch, pokud je na konsole zobrazeno: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Switch(config-if)#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Specific configuration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Mezi směrovací protokoly patří:</w:t>
      </w:r>
    </w:p>
    <w:p w:rsidR="00227A11" w:rsidRDefault="00227A11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RIP, OSPF, IGRP, BGP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Mezi směrované protokoly patří:</w:t>
      </w:r>
    </w:p>
    <w:p w:rsidR="00227A11" w:rsidRDefault="00227A11" w:rsidP="00D05491">
      <w:pPr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IP, IPX</w:t>
      </w:r>
    </w:p>
    <w:p w:rsidR="00227A11" w:rsidRDefault="00227A11" w:rsidP="00D05491">
      <w:pPr>
        <w:pStyle w:val="Nadpis3"/>
        <w:contextualSpacing/>
      </w:pPr>
      <w:r>
        <w:t>Mezi distance vector protokoly patří:</w:t>
      </w:r>
    </w:p>
    <w:p w:rsidR="00227A11" w:rsidRDefault="00227A11" w:rsidP="00D05491">
      <w:pPr>
        <w:contextualSpacing/>
      </w:pPr>
      <w:r>
        <w:t>RIP</w:t>
      </w:r>
    </w:p>
    <w:p w:rsidR="00227A11" w:rsidRDefault="00227A11" w:rsidP="00D05491">
      <w:pPr>
        <w:pStyle w:val="Nadpis3"/>
        <w:contextualSpacing/>
      </w:pPr>
      <w:r>
        <w:t>Mezi link state protokoly patří:</w:t>
      </w:r>
    </w:p>
    <w:p w:rsidR="00227A11" w:rsidRDefault="00227A11" w:rsidP="00D05491">
      <w:pPr>
        <w:contextualSpacing/>
      </w:pPr>
      <w:r>
        <w:t>OSPF</w:t>
      </w:r>
    </w:p>
    <w:p w:rsidR="00227A11" w:rsidRDefault="00227A11" w:rsidP="00D05491">
      <w:pPr>
        <w:pStyle w:val="Nadpis3"/>
        <w:contextualSpacing/>
      </w:pPr>
      <w:r>
        <w:t>Který algoritmus používá RIP?</w:t>
      </w:r>
    </w:p>
    <w:p w:rsidR="00227A11" w:rsidRDefault="00227A11" w:rsidP="00D05491">
      <w:pPr>
        <w:contextualSpacing/>
      </w:pPr>
      <w:r>
        <w:t xml:space="preserve">Bellman-Ford </w:t>
      </w:r>
    </w:p>
    <w:p w:rsidR="00227A11" w:rsidRDefault="00227A11" w:rsidP="00D05491">
      <w:pPr>
        <w:pStyle w:val="Nadpis3"/>
        <w:contextualSpacing/>
      </w:pPr>
      <w:r>
        <w:t>Který algoritmus používá OSPF?</w:t>
      </w:r>
    </w:p>
    <w:p w:rsidR="00227A11" w:rsidRDefault="00227A11" w:rsidP="00D05491">
      <w:pPr>
        <w:contextualSpacing/>
      </w:pPr>
      <w:r>
        <w:t xml:space="preserve">Dijkstra </w:t>
      </w:r>
    </w:p>
    <w:p w:rsidR="00227A11" w:rsidRDefault="00227A11" w:rsidP="00D05491">
      <w:pPr>
        <w:pStyle w:val="Nadpis3"/>
        <w:contextualSpacing/>
      </w:pPr>
      <w:r>
        <w:t>Který algoritmus používá EIGRP?</w:t>
      </w:r>
    </w:p>
    <w:p w:rsidR="00227A11" w:rsidRDefault="00227A11" w:rsidP="00D05491">
      <w:pPr>
        <w:contextualSpacing/>
      </w:pPr>
      <w:r>
        <w:t>DUAL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Protokol RIP:</w:t>
      </w:r>
    </w:p>
    <w:p w:rsidR="00227A11" w:rsidRDefault="00935D0C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J</w:t>
      </w:r>
      <w:r w:rsidR="00227A11">
        <w:rPr>
          <w:rFonts w:ascii="Verdana" w:eastAsia="Verdana" w:hAnsi="Verdana" w:cs="Verdana"/>
          <w:sz w:val="20"/>
          <w:szCs w:val="20"/>
        </w:rPr>
        <w:t>ednoduchý</w:t>
      </w:r>
      <w:r w:rsidR="0000334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pomalu konverguje</w:t>
      </w:r>
      <w:r w:rsidR="0000334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nenáročný na HW</w:t>
      </w:r>
      <w:r w:rsidR="0000334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patří mezi IGP protokoly</w:t>
      </w:r>
      <w:r w:rsidR="0000334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distance-vector</w:t>
      </w:r>
      <w:r w:rsidR="0000334B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Bellman-Ford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t>Protokol OSPF:</w:t>
      </w:r>
    </w:p>
    <w:p w:rsidR="00227A11" w:rsidRDefault="00EC7C29" w:rsidP="00D05491">
      <w:pPr>
        <w:contextualSpacing/>
      </w:pPr>
      <w:r>
        <w:rPr>
          <w:rFonts w:ascii="Verdana" w:eastAsia="Verdana" w:hAnsi="Verdana" w:cs="Verdana"/>
          <w:sz w:val="20"/>
          <w:szCs w:val="20"/>
        </w:rPr>
        <w:t>J</w:t>
      </w:r>
      <w:r w:rsidR="00227A11">
        <w:rPr>
          <w:rFonts w:ascii="Verdana" w:eastAsia="Verdana" w:hAnsi="Verdana" w:cs="Verdana"/>
          <w:sz w:val="20"/>
          <w:szCs w:val="20"/>
        </w:rPr>
        <w:t>e otevřený standard</w:t>
      </w:r>
      <w:r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rychle konverguje</w:t>
      </w:r>
      <w:r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metriku odvozuje z šířky pásma</w:t>
      </w:r>
      <w:r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musí mít vždy area 0</w:t>
      </w:r>
      <w:r w:rsidR="0089485C"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link-state</w:t>
      </w:r>
      <w:r>
        <w:rPr>
          <w:rFonts w:ascii="Verdana" w:eastAsia="Verdana" w:hAnsi="Verdana" w:cs="Verdana"/>
          <w:sz w:val="20"/>
          <w:szCs w:val="20"/>
        </w:rPr>
        <w:t>;</w:t>
      </w:r>
      <w:r w:rsidR="00227A11">
        <w:rPr>
          <w:rFonts w:ascii="Verdana" w:eastAsia="Verdana" w:hAnsi="Verdana" w:cs="Verdana"/>
          <w:sz w:val="20"/>
          <w:szCs w:val="20"/>
        </w:rPr>
        <w:t xml:space="preserve"> Dijkstra</w:t>
      </w:r>
    </w:p>
    <w:p w:rsidR="00227A11" w:rsidRDefault="00227A11" w:rsidP="00D05491">
      <w:pPr>
        <w:pStyle w:val="Nadpis3"/>
        <w:contextualSpacing/>
      </w:pPr>
      <w:r>
        <w:rPr>
          <w:rFonts w:eastAsia="Verdana"/>
        </w:rPr>
        <w:lastRenderedPageBreak/>
        <w:t>Protokol EIGRP:</w:t>
      </w:r>
    </w:p>
    <w:p w:rsidR="00227A11" w:rsidRDefault="00EC7C29" w:rsidP="00DA7EA4">
      <w:r>
        <w:t>P</w:t>
      </w:r>
      <w:r w:rsidR="00227A11">
        <w:t>atří mezi hybridní protokoly</w:t>
      </w:r>
      <w:r>
        <w:t>;</w:t>
      </w:r>
      <w:r w:rsidR="00227A11">
        <w:t xml:space="preserve"> rychle konverguje</w:t>
      </w:r>
      <w:r>
        <w:t>;</w:t>
      </w:r>
      <w:r w:rsidR="00227A11">
        <w:t xml:space="preserve"> metriku odvozuje z šířky pásma</w:t>
      </w:r>
      <w:r>
        <w:t>;</w:t>
      </w:r>
      <w:r w:rsidR="00227A11">
        <w:t xml:space="preserve"> je classless podporuje VLSM</w:t>
      </w:r>
      <w:r>
        <w:t>;</w:t>
      </w:r>
      <w:r w:rsidR="00227A11">
        <w:t xml:space="preserve"> DUAL</w:t>
      </w:r>
    </w:p>
    <w:p w:rsidR="00690BF0" w:rsidRDefault="00690BF0" w:rsidP="00D05491">
      <w:pPr>
        <w:contextualSpacing/>
      </w:pPr>
    </w:p>
    <w:sectPr w:rsidR="00690BF0" w:rsidSect="00002876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11" w:rsidRDefault="00227A11" w:rsidP="006537B9">
      <w:pPr>
        <w:spacing w:line="240" w:lineRule="auto"/>
      </w:pPr>
      <w:r>
        <w:separator/>
      </w:r>
    </w:p>
  </w:endnote>
  <w:endnote w:type="continuationSeparator" w:id="0">
    <w:p w:rsidR="00227A11" w:rsidRDefault="00227A1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6C" w:rsidRDefault="00774D35" w:rsidP="00C7177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C2C4C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C2C4C" w:rsidP="00C7177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341921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410C">
          <w:rPr>
            <w:color w:val="7030A0"/>
          </w:rPr>
          <w:t>Testy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11" w:rsidRDefault="00227A11" w:rsidP="006537B9">
      <w:pPr>
        <w:spacing w:line="240" w:lineRule="auto"/>
      </w:pPr>
      <w:r>
        <w:separator/>
      </w:r>
    </w:p>
  </w:footnote>
  <w:footnote w:type="continuationSeparator" w:id="0">
    <w:p w:rsidR="00227A11" w:rsidRDefault="00227A1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C2C4C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9382616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825717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59828C2"/>
    <w:multiLevelType w:val="multilevel"/>
    <w:tmpl w:val="B3AC6476"/>
    <w:numStyleLink w:val="Finallist"/>
  </w:abstractNum>
  <w:abstractNum w:abstractNumId="2" w15:restartNumberingAfterBreak="0">
    <w:nsid w:val="2DBB17A5"/>
    <w:multiLevelType w:val="multilevel"/>
    <w:tmpl w:val="B3AC6476"/>
    <w:numStyleLink w:val="Finallist"/>
  </w:abstractNum>
  <w:abstractNum w:abstractNumId="3" w15:restartNumberingAfterBreak="0">
    <w:nsid w:val="3A2F6772"/>
    <w:multiLevelType w:val="multilevel"/>
    <w:tmpl w:val="B3AC6476"/>
    <w:numStyleLink w:val="Finallist"/>
  </w:abstractNum>
  <w:abstractNum w:abstractNumId="4" w15:restartNumberingAfterBreak="0">
    <w:nsid w:val="3DD2568A"/>
    <w:multiLevelType w:val="multilevel"/>
    <w:tmpl w:val="B3AC6476"/>
    <w:numStyleLink w:val="Finallist"/>
  </w:abstractNum>
  <w:abstractNum w:abstractNumId="5" w15:restartNumberingAfterBreak="0">
    <w:nsid w:val="457979B6"/>
    <w:multiLevelType w:val="multilevel"/>
    <w:tmpl w:val="B3AC6476"/>
    <w:numStyleLink w:val="Finallist"/>
  </w:abstractNum>
  <w:abstractNum w:abstractNumId="6" w15:restartNumberingAfterBreak="0">
    <w:nsid w:val="5D08423E"/>
    <w:multiLevelType w:val="multilevel"/>
    <w:tmpl w:val="B3AC6476"/>
    <w:numStyleLink w:val="Finallist"/>
  </w:abstractNum>
  <w:abstractNum w:abstractNumId="7" w15:restartNumberingAfterBreak="0">
    <w:nsid w:val="73361DE0"/>
    <w:multiLevelType w:val="multilevel"/>
    <w:tmpl w:val="B3AC6476"/>
    <w:numStyleLink w:val="Finallist"/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11"/>
    <w:rsid w:val="00001812"/>
    <w:rsid w:val="00002876"/>
    <w:rsid w:val="0000334B"/>
    <w:rsid w:val="00062A2C"/>
    <w:rsid w:val="00076DB0"/>
    <w:rsid w:val="0008462E"/>
    <w:rsid w:val="0008783C"/>
    <w:rsid w:val="000D410C"/>
    <w:rsid w:val="000D4A5F"/>
    <w:rsid w:val="001A4E8C"/>
    <w:rsid w:val="001B2A72"/>
    <w:rsid w:val="001B3EB7"/>
    <w:rsid w:val="002057F9"/>
    <w:rsid w:val="00227A11"/>
    <w:rsid w:val="00256268"/>
    <w:rsid w:val="002C097A"/>
    <w:rsid w:val="002C29DF"/>
    <w:rsid w:val="002F3707"/>
    <w:rsid w:val="002F4373"/>
    <w:rsid w:val="002F70D1"/>
    <w:rsid w:val="00320385"/>
    <w:rsid w:val="003747E4"/>
    <w:rsid w:val="003B0F2C"/>
    <w:rsid w:val="003E112E"/>
    <w:rsid w:val="003E17D4"/>
    <w:rsid w:val="003E2B02"/>
    <w:rsid w:val="00402AAB"/>
    <w:rsid w:val="0041488F"/>
    <w:rsid w:val="00487AFA"/>
    <w:rsid w:val="00495163"/>
    <w:rsid w:val="00497F58"/>
    <w:rsid w:val="004E221D"/>
    <w:rsid w:val="004E4F1B"/>
    <w:rsid w:val="004F46E5"/>
    <w:rsid w:val="005A4AAB"/>
    <w:rsid w:val="005B0DC0"/>
    <w:rsid w:val="005F0531"/>
    <w:rsid w:val="0060553A"/>
    <w:rsid w:val="0062784E"/>
    <w:rsid w:val="0064256C"/>
    <w:rsid w:val="006537B9"/>
    <w:rsid w:val="00656618"/>
    <w:rsid w:val="00666E33"/>
    <w:rsid w:val="0067184F"/>
    <w:rsid w:val="00690BF0"/>
    <w:rsid w:val="00695384"/>
    <w:rsid w:val="006E370D"/>
    <w:rsid w:val="00704607"/>
    <w:rsid w:val="0071521E"/>
    <w:rsid w:val="00732AB7"/>
    <w:rsid w:val="00774D35"/>
    <w:rsid w:val="0079408D"/>
    <w:rsid w:val="007B5987"/>
    <w:rsid w:val="007C7B57"/>
    <w:rsid w:val="008131AB"/>
    <w:rsid w:val="0081654E"/>
    <w:rsid w:val="00822BA9"/>
    <w:rsid w:val="00874E0F"/>
    <w:rsid w:val="0089485C"/>
    <w:rsid w:val="008B6395"/>
    <w:rsid w:val="00933488"/>
    <w:rsid w:val="00935D0C"/>
    <w:rsid w:val="00945582"/>
    <w:rsid w:val="00947BF2"/>
    <w:rsid w:val="009561AF"/>
    <w:rsid w:val="00974ABD"/>
    <w:rsid w:val="00985BDB"/>
    <w:rsid w:val="0099771D"/>
    <w:rsid w:val="009B55C3"/>
    <w:rsid w:val="00A103AE"/>
    <w:rsid w:val="00A27F6E"/>
    <w:rsid w:val="00A66F70"/>
    <w:rsid w:val="00A7297B"/>
    <w:rsid w:val="00A856DC"/>
    <w:rsid w:val="00AC733C"/>
    <w:rsid w:val="00AE690D"/>
    <w:rsid w:val="00B3549E"/>
    <w:rsid w:val="00B53B75"/>
    <w:rsid w:val="00B82DA1"/>
    <w:rsid w:val="00B91CB1"/>
    <w:rsid w:val="00BC0CC8"/>
    <w:rsid w:val="00BE1526"/>
    <w:rsid w:val="00C20F78"/>
    <w:rsid w:val="00C2196C"/>
    <w:rsid w:val="00C5306E"/>
    <w:rsid w:val="00C66B0B"/>
    <w:rsid w:val="00C71778"/>
    <w:rsid w:val="00C808A0"/>
    <w:rsid w:val="00CA518E"/>
    <w:rsid w:val="00CD2D1A"/>
    <w:rsid w:val="00D05491"/>
    <w:rsid w:val="00D46B8F"/>
    <w:rsid w:val="00D73C0A"/>
    <w:rsid w:val="00D948B0"/>
    <w:rsid w:val="00DA7EA4"/>
    <w:rsid w:val="00DB2A4E"/>
    <w:rsid w:val="00E01F7E"/>
    <w:rsid w:val="00E101AD"/>
    <w:rsid w:val="00E20D80"/>
    <w:rsid w:val="00E536C3"/>
    <w:rsid w:val="00EC00BD"/>
    <w:rsid w:val="00EC2C4C"/>
    <w:rsid w:val="00EC7C29"/>
    <w:rsid w:val="00ED2421"/>
    <w:rsid w:val="00F10894"/>
    <w:rsid w:val="00F167F1"/>
    <w:rsid w:val="00F40896"/>
    <w:rsid w:val="00F4131E"/>
    <w:rsid w:val="00F43844"/>
    <w:rsid w:val="00F5596C"/>
    <w:rsid w:val="00F7146B"/>
    <w:rsid w:val="00FC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83A5"/>
  <w15:chartTrackingRefBased/>
  <w15:docId w15:val="{78E60ECB-5CC9-41F7-90ED-A0AF3B61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27A11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2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2954-C80B-45DA-9513-E428F7DE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12</TotalTime>
  <Pages>12</Pages>
  <Words>1685</Words>
  <Characters>9947</Characters>
  <Application>Microsoft Office Word</Application>
  <DocSecurity>0</DocSecurity>
  <Lines>82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100</vt:i4>
      </vt:variant>
    </vt:vector>
  </HeadingPairs>
  <TitlesOfParts>
    <vt:vector size="101" baseType="lpstr">
      <vt:lpstr>Testy</vt:lpstr>
      <vt:lpstr>        Adresa sítě = adresa * maska (adresa AND mask)</vt:lpstr>
      <vt:lpstr>        Broadcast = adresa + negace masky (adresa OR not(mask))</vt:lpstr>
      <vt:lpstr>        Wildcard = 255 – maska (BRD = adresa OR Wildcard)</vt:lpstr>
      <vt:lpstr>    ISO/OSI</vt:lpstr>
      <vt:lpstr>    TCP/IP</vt:lpstr>
      <vt:lpstr>    Sítě</vt:lpstr>
      <vt:lpstr>    Topologie</vt:lpstr>
      <vt:lpstr>    Přístupové metody</vt:lpstr>
      <vt:lpstr>    Kabely</vt:lpstr>
      <vt:lpstr>    Adresy</vt:lpstr>
      <vt:lpstr>    Switch</vt:lpstr>
      <vt:lpstr>    Router</vt:lpstr>
      <vt:lpstr>    Protokoly</vt:lpstr>
      <vt:lpstr>Otázky</vt:lpstr>
      <vt:lpstr>        WAN je zkratka pro:</vt:lpstr>
      <vt:lpstr>        MAN je zkratka pro:</vt:lpstr>
      <vt:lpstr>        Mezi základní topologie sítí nepatří:</vt:lpstr>
      <vt:lpstr>        U které sítě je stejná fyzická a logická topologie?</vt:lpstr>
      <vt:lpstr>        Která síť je NEDETERMINISTICKÁ?</vt:lpstr>
      <vt:lpstr>        Přístupové metody jsou definovány ve vrstvě (OSI):</vt:lpstr>
      <vt:lpstr>        Která z uvedných přístupových metod je typická pro sítě Ethernet?</vt:lpstr>
      <vt:lpstr>        Jaké má výhody přístupová metoda CSMA/CD?</vt:lpstr>
      <vt:lpstr>        Která z uvedných přístupových metod je deterministická?</vt:lpstr>
      <vt:lpstr>        Jaké má výhody přístupová metoda TOKEN?</vt:lpstr>
      <vt:lpstr>        U které sítě není stejná fyzická a logická topologie?</vt:lpstr>
      <vt:lpstr>        Co znamená označení SOLID CABLE na TP kabelu?</vt:lpstr>
      <vt:lpstr>        Co znamená označení INSTALATION CABLE na TP kabelu?</vt:lpstr>
      <vt:lpstr>        Co znamená označení PATCH CABLE na TP kabelu?</vt:lpstr>
      <vt:lpstr>        Co znamená označení FIBRE CABLE na kabelu?</vt:lpstr>
      <vt:lpstr>        UTP kabely obsahují:</vt:lpstr>
      <vt:lpstr>        TP kabely mají standartně vodiče těchto barev:</vt:lpstr>
      <vt:lpstr>        Co vyjadřuje značení AWG24 na kabelu:</vt:lpstr>
      <vt:lpstr>        Co vyjadřuje značení 24 MM na kabelu:</vt:lpstr>
      <vt:lpstr>        Na kabelu je uvedeno 8*9/125. Co to vyjadřuje?</vt:lpstr>
      <vt:lpstr>        SingleMode kabel má oproti MultiMode kabelu:</vt:lpstr>
      <vt:lpstr>        Huby pracují na vrstvě (OSI):</vt:lpstr>
      <vt:lpstr>        Bridge pracují na vrstvě (OSI):</vt:lpstr>
      <vt:lpstr>        Běžné switche pracují na vrstvě (OSI):</vt:lpstr>
      <vt:lpstr>        Běžné routery pracují na vrstvě (OSI):</vt:lpstr>
      <vt:lpstr>        Síťová vrstva (OSI) má číslo:</vt:lpstr>
      <vt:lpstr>        Transportní vrstva (OSI) má číslo:</vt:lpstr>
      <vt:lpstr>        Aplikační vrstva (OSI) má číslo:</vt:lpstr>
      <vt:lpstr>        Přiřaďte ke jménu vrstvy síťového modelu TCP/IP odpovídající číslo vrstvy refere</vt:lpstr>
      <vt:lpstr>        Které síťové prvky používají MAC adresu pro rozhodování o předávání dat?</vt:lpstr>
      <vt:lpstr>        Ve kterých dvou vrstvách ISO/OSI modelu pracuje ethernet?</vt:lpstr>
      <vt:lpstr>        Ve které vrstvě ISO/OSI modelu je definována MAC adresa?</vt:lpstr>
      <vt:lpstr>        Komunikaci mezi počítači v různých sítích zajišťuje vrstva (OSI):</vt:lpstr>
      <vt:lpstr>        Která z následujících vrstev je součástí referenčního modelu ISO/OSI?</vt:lpstr>
      <vt:lpstr>        Která z následujících vrstev je součástí síťového modelu TCP/IP?</vt:lpstr>
      <vt:lpstr>        Za formátování a syntaxi dat je zodpovědná vrstva (OSI):</vt:lpstr>
      <vt:lpstr>        Navazování, udržování a ukončování datových přenosů (sessions) zajišťuje vrstva </vt:lpstr>
      <vt:lpstr>        Záležitosti týkající se přenosu dat v jedné síti řeší vrstva (OSI):</vt:lpstr>
      <vt:lpstr>        Packet je jednotkou dat vrstvy (OSI):</vt:lpstr>
      <vt:lpstr>        Rámec je jednotkou dat vrstvy (OSI):</vt:lpstr>
      <vt:lpstr>        HTTP je protokol vrstvy (TCP/IP):</vt:lpstr>
      <vt:lpstr>        TCP je protokol vrstvy (TCP/IP):</vt:lpstr>
      <vt:lpstr>        IP je protokol vrstvy (TCP/IP):</vt:lpstr>
      <vt:lpstr>        Switche s nejmenší latencí jsou typu:</vt:lpstr>
      <vt:lpstr>        Současné běžné switche jsou typu:</vt:lpstr>
      <vt:lpstr>        Jaká je funkce switche?</vt:lpstr>
      <vt:lpstr>        Co udělá switch, pokud obdrží blok dat s adresou, kterou nemá v tabulce?</vt:lpstr>
      <vt:lpstr>        Co udělá router, pokud obdrží blok dat s adresou, kterou nemá v tabulce?</vt:lpstr>
      <vt:lpstr>        Běžné směrování se provádí na základě adresy:</vt:lpstr>
      <vt:lpstr>        Který výrok správně popisuje veřejné IP adresy?</vt:lpstr>
      <vt:lpstr>        Která třída IPv4 adres poskytovala nejvíce sítí?</vt:lpstr>
      <vt:lpstr>        Kolik je k dispozici sítí s maskou /16 v rozsahu adres 172.16.0.0 až 172.20.255.</vt:lpstr>
      <vt:lpstr>        Které z následujících adres jsou privátní?</vt:lpstr>
      <vt:lpstr>        Které dva výroky správně charakterizují IP adresu ::1</vt:lpstr>
      <vt:lpstr>        Které dva výroky správně charakterizují IP adresu 127.0.0.1?</vt:lpstr>
      <vt:lpstr>        Kolik je použitelných host adres pro síť třídy B s defaultní síťovou maskou?</vt:lpstr>
      <vt:lpstr>        Máme zadánu adresu 198.222.96.251/27</vt:lpstr>
      <vt:lpstr>        IP adresa sítě je</vt:lpstr>
      <vt:lpstr>        Máme zadánu IP adresu 25.14.138.17, masku 255.255.255.252</vt:lpstr>
      <vt:lpstr>        Všesměrová (broadcast) IP adresa je</vt:lpstr>
      <vt:lpstr>        Máme zadánu adresu 172.21.8.111, masku 255.255.255.248</vt:lpstr>
      <vt:lpstr>        IP adresa sítě je</vt:lpstr>
      <vt:lpstr>        Máme zadánu IP adresu 126.198.11.81/27</vt:lpstr>
      <vt:lpstr>        Všesměrová (broadcast) IP adresa je</vt:lpstr>
      <vt:lpstr>        Které z následujících zápisů nejsou síťovou maskou IP v4</vt:lpstr>
      <vt:lpstr>        Která síťová maska je potřeba použít pro subsíť o velikosti 8 adres?</vt:lpstr>
      <vt:lpstr>        Jaká je broadcastová adresa pro adresu 192.168.32.0 s defaultní síťovou maskou?</vt:lpstr>
      <vt:lpstr>        Máme zadánu adresu 10.13.138.211, masku 255.255.255.224</vt:lpstr>
      <vt:lpstr>        IP adresa sítě je </vt:lpstr>
      <vt:lpstr>        Máme zadánu IP adresu 221.254.31.213, masku 255.255.255.248</vt:lpstr>
      <vt:lpstr>        Všesměrová (broadcast) IP adresa je</vt:lpstr>
      <vt:lpstr>        Máme zadánu adresu 64.12.84.57/29</vt:lpstr>
      <vt:lpstr>        IP adresa sítě je</vt:lpstr>
      <vt:lpstr>        Adresa 6c.38.4a.92.01.17 je</vt:lpstr>
      <vt:lpstr>        Adresa 6e::38:4a:92:01::17 je</vt:lpstr>
      <vt:lpstr>        Adresa 6e38:4a92:0117 je</vt:lpstr>
      <vt:lpstr>        Adresa 6e:38:4a:92:01:17 je</vt:lpstr>
      <vt:lpstr>        Adresa 6e38.4a92.0117 je</vt:lpstr>
      <vt:lpstr>        Adresa 6e:38:4a:92:01::17 je</vt:lpstr>
      <vt:lpstr>        Je zadána adresa IP v6</vt:lpstr>
      <vt:lpstr>        2036:0000:3e45:0000:0000:0a38:0000:6d37</vt:lpstr>
      <vt:lpstr>        Jaký je další možný zápis této adresy?</vt:lpstr>
      <vt:lpstr>        Máme 3 počítače propojené prostřednictvím switche. Počítač A má nastaveny parame</vt:lpstr>
      <vt:lpstr>        Máme 3 počítače propojené prostřednictvím switche.</vt:lpstr>
      <vt:lpstr>        Počítač A má 172.30.1.3/16,</vt:lpstr>
      <vt:lpstr>        počítač B má 172.31.1.4/16,</vt:lpstr>
    </vt:vector>
  </TitlesOfParts>
  <Manager>Rostislav Matějičný</Manager>
  <Company>BLAKKWOOD</Company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Testy</dc:title>
  <dc:subject>POS - Počítačové Sítě</dc:subject>
  <dc:creator>Ash258</dc:creator>
  <cp:keywords>POS;testy</cp:keywords>
  <dc:description/>
  <cp:lastModifiedBy>Ash258</cp:lastModifiedBy>
  <cp:revision>73</cp:revision>
  <dcterms:created xsi:type="dcterms:W3CDTF">2016-04-06T15:38:00Z</dcterms:created>
  <dcterms:modified xsi:type="dcterms:W3CDTF">2016-04-09T13:34:00Z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