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77F" w:rsidRPr="00263FA1" w:rsidRDefault="0084477F" w:rsidP="0084477F">
      <w:pPr>
        <w:pStyle w:val="Nadpis1"/>
        <w:numPr>
          <w:ilvl w:val="0"/>
          <w:numId w:val="2"/>
        </w:numPr>
      </w:pPr>
      <w:r w:rsidRPr="00263FA1">
        <w:t>Czech Republic</w:t>
      </w:r>
    </w:p>
    <w:p w:rsidR="0084477F" w:rsidRDefault="00F526FC" w:rsidP="0084477F">
      <w:pPr>
        <w:pStyle w:val="Nadpis2"/>
        <w:rPr>
          <w:lang w:eastAsia="cs-CZ"/>
        </w:rPr>
      </w:pPr>
      <w:r>
        <w:rPr>
          <w:noProof/>
          <w:lang w:val="cs-CZ" w:eastAsia="cs-CZ"/>
        </w:rPr>
        <w:drawing>
          <wp:anchor distT="0" distB="0" distL="114300" distR="114300" simplePos="0" relativeHeight="251658240" behindDoc="1" locked="0" layoutInCell="1" allowOverlap="1" wp14:anchorId="6D3A644D" wp14:editId="7426C11A">
            <wp:simplePos x="0" y="0"/>
            <wp:positionH relativeFrom="column">
              <wp:posOffset>4723765</wp:posOffset>
            </wp:positionH>
            <wp:positionV relativeFrom="paragraph">
              <wp:posOffset>28575</wp:posOffset>
            </wp:positionV>
            <wp:extent cx="1413510" cy="941705"/>
            <wp:effectExtent l="0" t="0" r="0" b="0"/>
            <wp:wrapTight wrapText="bothSides">
              <wp:wrapPolygon edited="0">
                <wp:start x="0" y="0"/>
                <wp:lineTo x="0" y="20974"/>
                <wp:lineTo x="21251" y="20974"/>
                <wp:lineTo x="21251" y="0"/>
                <wp:lineTo x="0" y="0"/>
              </wp:wrapPolygon>
            </wp:wrapTight>
            <wp:docPr id="1" name="Obrázek 1" descr="https://upload.wikimedia.org/wikipedia/commons/thumb/c/cb/Flag_of_the_Czech_Republic.svg/2000px-Flag_of_the_Czech_Republi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b/Flag_of_the_Czech_Republic.svg/2000px-Flag_of_the_Czech_Republic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77F" w:rsidRPr="00263FA1">
        <w:rPr>
          <w:lang w:eastAsia="cs-CZ"/>
        </w:rPr>
        <w:t>Location and Geography</w:t>
      </w:r>
    </w:p>
    <w:p w:rsidR="008F773C" w:rsidRDefault="00F039F9" w:rsidP="00366F15">
      <w:pPr>
        <w:rPr>
          <w:lang w:eastAsia="cs-CZ"/>
        </w:rPr>
      </w:pPr>
      <w:r>
        <w:rPr>
          <w:lang w:eastAsia="cs-CZ"/>
        </w:rPr>
        <w:t xml:space="preserve">Landlocked country </w:t>
      </w:r>
      <w:r w:rsidR="00366F15">
        <w:rPr>
          <w:lang w:eastAsia="cs-CZ"/>
        </w:rPr>
        <w:t>(enclosed by land only)</w:t>
      </w:r>
      <w:r w:rsidR="00F526FC" w:rsidRPr="00F526FC">
        <w:t xml:space="preserve"> </w:t>
      </w:r>
    </w:p>
    <w:p w:rsidR="0059223B" w:rsidRDefault="008F773C" w:rsidP="0059223B">
      <w:pPr>
        <w:rPr>
          <w:lang w:eastAsia="cs-CZ"/>
        </w:rPr>
      </w:pPr>
      <w:r>
        <w:rPr>
          <w:lang w:eastAsia="cs-CZ"/>
        </w:rPr>
        <w:t>Central Europe</w:t>
      </w:r>
      <w:r w:rsidR="002A6F19">
        <w:rPr>
          <w:lang w:eastAsia="cs-CZ"/>
        </w:rPr>
        <w:t xml:space="preserve">; </w:t>
      </w:r>
      <w:r w:rsidR="002A6F19" w:rsidRPr="00F714F0">
        <w:rPr>
          <w:rStyle w:val="Nadpis3Char"/>
        </w:rPr>
        <w:t>Neighbours</w:t>
      </w:r>
      <w:r w:rsidR="002A6F19">
        <w:rPr>
          <w:lang w:eastAsia="cs-CZ"/>
        </w:rPr>
        <w:t>: Germany, Poland, Slovakia, Austria</w:t>
      </w:r>
    </w:p>
    <w:p w:rsidR="00982A11" w:rsidRDefault="00074DA1" w:rsidP="00146196">
      <w:pPr>
        <w:rPr>
          <w:lang w:eastAsia="cs-CZ"/>
        </w:rPr>
      </w:pPr>
      <w:r>
        <w:rPr>
          <w:lang w:eastAsia="cs-CZ"/>
        </w:rPr>
        <w:t>H</w:t>
      </w:r>
      <w:r w:rsidR="00187ECA">
        <w:rPr>
          <w:lang w:eastAsia="cs-CZ"/>
        </w:rPr>
        <w:t xml:space="preserve">ighest mountain: </w:t>
      </w:r>
      <w:r>
        <w:rPr>
          <w:lang w:eastAsia="cs-CZ"/>
        </w:rPr>
        <w:t>“</w:t>
      </w:r>
      <w:r w:rsidRPr="0086618D">
        <w:rPr>
          <w:rStyle w:val="Nadpis3Char"/>
        </w:rPr>
        <w:t>Sněžka</w:t>
      </w:r>
      <w:r>
        <w:rPr>
          <w:lang w:eastAsia="cs-CZ"/>
        </w:rPr>
        <w:t xml:space="preserve">” </w:t>
      </w:r>
      <w:r w:rsidR="00187ECA">
        <w:rPr>
          <w:lang w:eastAsia="cs-CZ"/>
        </w:rPr>
        <w:t>(</w:t>
      </w:r>
      <w:r w:rsidRPr="0086618D">
        <w:rPr>
          <w:rStyle w:val="Nadpis3Char"/>
        </w:rPr>
        <w:t>1603</w:t>
      </w:r>
      <w:r w:rsidR="00187ECA">
        <w:rPr>
          <w:lang w:eastAsia="cs-CZ"/>
        </w:rPr>
        <w:t xml:space="preserve"> m)</w:t>
      </w:r>
    </w:p>
    <w:p w:rsidR="00146196" w:rsidRDefault="00982A11" w:rsidP="00146196">
      <w:pPr>
        <w:rPr>
          <w:rStyle w:val="Nadpis3Char"/>
        </w:rPr>
      </w:pPr>
      <w:r>
        <w:rPr>
          <w:lang w:eastAsia="cs-CZ"/>
        </w:rPr>
        <w:t>Capital is</w:t>
      </w:r>
      <w:r w:rsidR="00F56FEE">
        <w:rPr>
          <w:lang w:eastAsia="cs-CZ"/>
        </w:rPr>
        <w:t xml:space="preserve"> </w:t>
      </w:r>
      <w:r w:rsidR="00F56FEE" w:rsidRPr="0086618D">
        <w:rPr>
          <w:rStyle w:val="Nadpis3Char"/>
        </w:rPr>
        <w:t>Prague</w:t>
      </w:r>
    </w:p>
    <w:p w:rsidR="005B5084" w:rsidRDefault="005B5084" w:rsidP="005B5084">
      <w:pPr>
        <w:rPr>
          <w:lang w:eastAsia="cs-CZ"/>
        </w:rPr>
      </w:pPr>
      <w:r>
        <w:rPr>
          <w:lang w:eastAsia="cs-CZ"/>
        </w:rPr>
        <w:t xml:space="preserve">Divided into 3 parts: </w:t>
      </w:r>
      <w:r w:rsidR="002B5D0C">
        <w:rPr>
          <w:lang w:eastAsia="cs-CZ"/>
        </w:rPr>
        <w:t>Čechy</w:t>
      </w:r>
      <w:r w:rsidR="008F175D">
        <w:rPr>
          <w:lang w:eastAsia="cs-CZ"/>
        </w:rPr>
        <w:t xml:space="preserve"> (</w:t>
      </w:r>
      <w:r w:rsidR="00EA36A1">
        <w:rPr>
          <w:lang w:eastAsia="cs-CZ"/>
        </w:rPr>
        <w:t>Prague</w:t>
      </w:r>
      <w:r w:rsidR="008F175D">
        <w:rPr>
          <w:lang w:eastAsia="cs-CZ"/>
        </w:rPr>
        <w:t>)</w:t>
      </w:r>
      <w:r w:rsidR="002B5D0C">
        <w:rPr>
          <w:lang w:eastAsia="cs-CZ"/>
        </w:rPr>
        <w:t>, Morava</w:t>
      </w:r>
      <w:r w:rsidR="008F175D">
        <w:rPr>
          <w:lang w:eastAsia="cs-CZ"/>
        </w:rPr>
        <w:t xml:space="preserve"> (Brno)</w:t>
      </w:r>
      <w:r w:rsidR="002B5D0C">
        <w:rPr>
          <w:lang w:eastAsia="cs-CZ"/>
        </w:rPr>
        <w:t>, Slezsko</w:t>
      </w:r>
      <w:r w:rsidR="008F175D">
        <w:rPr>
          <w:lang w:eastAsia="cs-CZ"/>
        </w:rPr>
        <w:t xml:space="preserve"> (Ostrava)</w:t>
      </w:r>
    </w:p>
    <w:p w:rsidR="00F15BFE" w:rsidRDefault="00F15BFE" w:rsidP="00146196">
      <w:pPr>
        <w:rPr>
          <w:lang w:eastAsia="cs-CZ"/>
        </w:rPr>
      </w:pPr>
      <w:r>
        <w:rPr>
          <w:lang w:eastAsia="cs-CZ"/>
        </w:rPr>
        <w:t xml:space="preserve">Other mountains: </w:t>
      </w:r>
      <w:r w:rsidR="00815143">
        <w:rPr>
          <w:lang w:eastAsia="cs-CZ"/>
        </w:rPr>
        <w:t>the Šumava, the Český Les, the Kru</w:t>
      </w:r>
      <w:r w:rsidR="005173F8">
        <w:rPr>
          <w:lang w:eastAsia="cs-CZ"/>
        </w:rPr>
        <w:t>š</w:t>
      </w:r>
      <w:r w:rsidR="00815143">
        <w:rPr>
          <w:lang w:eastAsia="cs-CZ"/>
        </w:rPr>
        <w:t xml:space="preserve">né Hory, the Jizerské hory, the Krkonoše, the </w:t>
      </w:r>
      <w:r w:rsidR="00AE66AB">
        <w:rPr>
          <w:lang w:eastAsia="cs-CZ"/>
        </w:rPr>
        <w:t>O</w:t>
      </w:r>
      <w:r w:rsidR="00815143">
        <w:rPr>
          <w:lang w:eastAsia="cs-CZ"/>
        </w:rPr>
        <w:t>rlické Hory</w:t>
      </w:r>
      <w:r w:rsidR="00E66322">
        <w:rPr>
          <w:lang w:eastAsia="cs-CZ"/>
        </w:rPr>
        <w:t>, Bohemian Moravian highland (west), the Jeseníky and Beskydy (North)</w:t>
      </w:r>
    </w:p>
    <w:p w:rsidR="005F76E9" w:rsidRDefault="005F76E9" w:rsidP="00146196">
      <w:pPr>
        <w:rPr>
          <w:lang w:eastAsia="cs-CZ"/>
        </w:rPr>
      </w:pPr>
      <w:r w:rsidRPr="008E4410">
        <w:rPr>
          <w:rStyle w:val="Nadpis3Char"/>
        </w:rPr>
        <w:t>Rivers</w:t>
      </w:r>
      <w:r>
        <w:rPr>
          <w:lang w:eastAsia="cs-CZ"/>
        </w:rPr>
        <w:t>:</w:t>
      </w:r>
      <w:r w:rsidR="00F46D05">
        <w:rPr>
          <w:lang w:eastAsia="cs-CZ"/>
        </w:rPr>
        <w:t xml:space="preserve"> th</w:t>
      </w:r>
      <w:bookmarkStart w:id="0" w:name="_GoBack"/>
      <w:bookmarkEnd w:id="0"/>
      <w:r w:rsidR="00F46D05">
        <w:rPr>
          <w:lang w:eastAsia="cs-CZ"/>
        </w:rPr>
        <w:t>e Vlt</w:t>
      </w:r>
      <w:r>
        <w:rPr>
          <w:lang w:eastAsia="cs-CZ"/>
        </w:rPr>
        <w:t>ava, the Labe</w:t>
      </w:r>
      <w:r w:rsidR="00DE5ADC">
        <w:rPr>
          <w:lang w:eastAsia="cs-CZ"/>
        </w:rPr>
        <w:t>, the Morava</w:t>
      </w:r>
    </w:p>
    <w:p w:rsidR="007A7E58" w:rsidRDefault="007A7E58" w:rsidP="007A7E58">
      <w:pPr>
        <w:pStyle w:val="Nadpis2"/>
        <w:rPr>
          <w:lang w:eastAsia="cs-CZ"/>
        </w:rPr>
      </w:pPr>
      <w:r>
        <w:rPr>
          <w:lang w:eastAsia="cs-CZ"/>
        </w:rPr>
        <w:t>People</w:t>
      </w:r>
    </w:p>
    <w:p w:rsidR="007A7E58" w:rsidRPr="00897EF3" w:rsidRDefault="00C77F61" w:rsidP="007A7E58">
      <w:pPr>
        <w:rPr>
          <w:lang w:eastAsia="cs-CZ"/>
        </w:rPr>
      </w:pPr>
      <w:r>
        <w:rPr>
          <w:lang w:eastAsia="cs-CZ"/>
        </w:rPr>
        <w:t xml:space="preserve">About 10 </w:t>
      </w:r>
      <w:r w:rsidR="00871054">
        <w:rPr>
          <w:lang w:eastAsia="cs-CZ"/>
        </w:rPr>
        <w:t>million</w:t>
      </w:r>
      <w:r>
        <w:rPr>
          <w:lang w:eastAsia="cs-CZ"/>
        </w:rPr>
        <w:t xml:space="preserve"> inhabitants</w:t>
      </w:r>
    </w:p>
    <w:p w:rsidR="0084477F" w:rsidRDefault="0084477F" w:rsidP="0084477F">
      <w:pPr>
        <w:pStyle w:val="Nadpis2"/>
        <w:rPr>
          <w:lang w:eastAsia="cs-CZ"/>
        </w:rPr>
      </w:pPr>
      <w:r w:rsidRPr="00263FA1">
        <w:rPr>
          <w:lang w:eastAsia="cs-CZ"/>
        </w:rPr>
        <w:t>Climate</w:t>
      </w:r>
    </w:p>
    <w:p w:rsidR="00395B7D" w:rsidRPr="00395B7D" w:rsidRDefault="00335239" w:rsidP="00395B7D">
      <w:pPr>
        <w:rPr>
          <w:lang w:eastAsia="cs-CZ"/>
        </w:rPr>
      </w:pPr>
      <w:r>
        <w:rPr>
          <w:lang w:eastAsia="cs-CZ"/>
        </w:rPr>
        <w:t>Moderate, warmest area in the South Bohemia</w:t>
      </w:r>
    </w:p>
    <w:p w:rsidR="0084477F" w:rsidRDefault="0084477F" w:rsidP="0084477F">
      <w:pPr>
        <w:pStyle w:val="Nadpis2"/>
        <w:rPr>
          <w:lang w:eastAsia="cs-CZ"/>
        </w:rPr>
      </w:pPr>
      <w:r w:rsidRPr="00263FA1">
        <w:rPr>
          <w:lang w:eastAsia="cs-CZ"/>
        </w:rPr>
        <w:t>Places of Interest</w:t>
      </w:r>
    </w:p>
    <w:p w:rsidR="00D96E91" w:rsidRDefault="0050616E" w:rsidP="00DA0FD3">
      <w:pPr>
        <w:pStyle w:val="Nadpis3"/>
        <w:rPr>
          <w:lang w:eastAsia="cs-CZ"/>
        </w:rPr>
      </w:pPr>
      <w:r>
        <w:rPr>
          <w:lang w:eastAsia="cs-CZ"/>
        </w:rPr>
        <w:t>Castles, spas</w:t>
      </w:r>
    </w:p>
    <w:p w:rsidR="007A50A3" w:rsidRDefault="007A50A3" w:rsidP="007A50A3">
      <w:pPr>
        <w:rPr>
          <w:lang w:eastAsia="cs-CZ"/>
        </w:rPr>
      </w:pPr>
      <w:r>
        <w:rPr>
          <w:lang w:eastAsia="cs-CZ"/>
        </w:rPr>
        <w:t>Karlštejn, Křivoklát, Konopiště, Hluboká, Lednice, Zvíkov</w:t>
      </w:r>
    </w:p>
    <w:p w:rsidR="009B205A" w:rsidRPr="007A50A3" w:rsidRDefault="009B205A" w:rsidP="007A50A3">
      <w:pPr>
        <w:rPr>
          <w:lang w:eastAsia="cs-CZ"/>
        </w:rPr>
      </w:pPr>
      <w:r>
        <w:rPr>
          <w:lang w:eastAsia="cs-CZ"/>
        </w:rPr>
        <w:t>Karlovy Vary (King Charles IV discovered hot springs</w:t>
      </w:r>
      <w:r w:rsidR="00C27ABC">
        <w:rPr>
          <w:lang w:eastAsia="cs-CZ"/>
        </w:rPr>
        <w:t xml:space="preserve"> while hunting</w:t>
      </w:r>
      <w:r>
        <w:rPr>
          <w:lang w:eastAsia="cs-CZ"/>
        </w:rPr>
        <w:t>)</w:t>
      </w:r>
      <w:r w:rsidR="00094878">
        <w:rPr>
          <w:lang w:eastAsia="cs-CZ"/>
        </w:rPr>
        <w:t xml:space="preserve">, </w:t>
      </w:r>
      <w:r w:rsidR="007B1A8C">
        <w:rPr>
          <w:lang w:eastAsia="cs-CZ"/>
        </w:rPr>
        <w:t>M</w:t>
      </w:r>
      <w:r w:rsidR="00EE35FC">
        <w:rPr>
          <w:lang w:eastAsia="cs-CZ"/>
        </w:rPr>
        <w:t>ariánské lázně, Františkovy Lázně, Jánské</w:t>
      </w:r>
      <w:r w:rsidR="00D11773">
        <w:rPr>
          <w:lang w:eastAsia="cs-CZ"/>
        </w:rPr>
        <w:t xml:space="preserve"> Lázně</w:t>
      </w:r>
    </w:p>
    <w:p w:rsidR="00FE5E21" w:rsidRDefault="00FE5E21" w:rsidP="00DA0FD3">
      <w:pPr>
        <w:pStyle w:val="Nadpis3"/>
        <w:rPr>
          <w:lang w:eastAsia="cs-CZ"/>
        </w:rPr>
      </w:pPr>
      <w:r>
        <w:rPr>
          <w:lang w:eastAsia="cs-CZ"/>
        </w:rPr>
        <w:t>Historical towns</w:t>
      </w:r>
    </w:p>
    <w:p w:rsidR="006D38AA" w:rsidRPr="006D38AA" w:rsidRDefault="006D38AA" w:rsidP="006D38AA">
      <w:pPr>
        <w:rPr>
          <w:lang w:eastAsia="cs-CZ"/>
        </w:rPr>
      </w:pPr>
      <w:r>
        <w:rPr>
          <w:lang w:eastAsia="cs-CZ"/>
        </w:rPr>
        <w:t xml:space="preserve">Praha, Kutná Hora, Tábor, Kroměříž, Telč, Olomouc, </w:t>
      </w:r>
      <w:r w:rsidR="002E1AF2">
        <w:rPr>
          <w:lang w:eastAsia="cs-CZ"/>
        </w:rPr>
        <w:t>Jihlava</w:t>
      </w:r>
      <w:r w:rsidR="002E00CC">
        <w:rPr>
          <w:lang w:eastAsia="cs-CZ"/>
        </w:rPr>
        <w:t>…</w:t>
      </w:r>
    </w:p>
    <w:p w:rsidR="0084477F" w:rsidRPr="00263FA1" w:rsidRDefault="0084477F" w:rsidP="0084477F">
      <w:pPr>
        <w:pStyle w:val="Nadpis2"/>
        <w:rPr>
          <w:lang w:eastAsia="cs-CZ"/>
        </w:rPr>
      </w:pPr>
      <w:r w:rsidRPr="00263FA1">
        <w:rPr>
          <w:lang w:eastAsia="cs-CZ"/>
        </w:rPr>
        <w:lastRenderedPageBreak/>
        <w:t>Political system</w:t>
      </w:r>
    </w:p>
    <w:p w:rsidR="00146196" w:rsidRDefault="004466CB" w:rsidP="00146196">
      <w:pPr>
        <w:rPr>
          <w:lang w:eastAsia="cs-CZ"/>
        </w:rPr>
      </w:pPr>
      <w:r>
        <w:rPr>
          <w:lang w:eastAsia="cs-CZ"/>
        </w:rPr>
        <w:t>Independent republic</w:t>
      </w:r>
    </w:p>
    <w:p w:rsidR="004466CB" w:rsidRDefault="004466CB" w:rsidP="00146196">
      <w:pPr>
        <w:rPr>
          <w:lang w:eastAsia="cs-CZ"/>
        </w:rPr>
      </w:pPr>
      <w:r>
        <w:rPr>
          <w:lang w:eastAsia="cs-CZ"/>
        </w:rPr>
        <w:t>The President is elected for five years</w:t>
      </w:r>
    </w:p>
    <w:p w:rsidR="00577C4B" w:rsidRDefault="00577C4B" w:rsidP="00146196">
      <w:pPr>
        <w:rPr>
          <w:lang w:eastAsia="cs-CZ"/>
        </w:rPr>
      </w:pPr>
      <w:r>
        <w:rPr>
          <w:lang w:eastAsia="cs-CZ"/>
        </w:rPr>
        <w:t>The President = “</w:t>
      </w:r>
      <w:r w:rsidRPr="00871054">
        <w:rPr>
          <w:rStyle w:val="Nadpis3Char"/>
        </w:rPr>
        <w:t>Miloš Zeman</w:t>
      </w:r>
      <w:r>
        <w:rPr>
          <w:lang w:eastAsia="cs-CZ"/>
        </w:rPr>
        <w:t>”</w:t>
      </w:r>
    </w:p>
    <w:p w:rsidR="00D2039F" w:rsidRDefault="00044B33" w:rsidP="005B0CAF">
      <w:pPr>
        <w:rPr>
          <w:lang w:eastAsia="cs-CZ"/>
        </w:rPr>
      </w:pPr>
      <w:r>
        <w:rPr>
          <w:lang w:eastAsia="cs-CZ"/>
        </w:rPr>
        <w:t xml:space="preserve">Government </w:t>
      </w:r>
      <w:r w:rsidR="00537D9A">
        <w:rPr>
          <w:lang w:eastAsia="cs-CZ"/>
        </w:rPr>
        <w:t xml:space="preserve">is </w:t>
      </w:r>
      <w:r>
        <w:rPr>
          <w:lang w:eastAsia="cs-CZ"/>
        </w:rPr>
        <w:t>divided into 3 branches</w:t>
      </w:r>
    </w:p>
    <w:p w:rsidR="005B0CAF" w:rsidRDefault="00B73B73" w:rsidP="005B0CAF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Legislative</w:t>
      </w:r>
      <w:r w:rsidR="00BB65DF">
        <w:rPr>
          <w:lang w:eastAsia="cs-CZ"/>
        </w:rPr>
        <w:t xml:space="preserve"> (represented by the Parliament)</w:t>
      </w:r>
    </w:p>
    <w:p w:rsidR="00B73B73" w:rsidRDefault="00B73B73" w:rsidP="005B0CAF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Executive</w:t>
      </w:r>
      <w:r w:rsidR="00BB65DF">
        <w:rPr>
          <w:lang w:eastAsia="cs-CZ"/>
        </w:rPr>
        <w:t xml:space="preserve"> (President and government)</w:t>
      </w:r>
    </w:p>
    <w:p w:rsidR="00B73B73" w:rsidRDefault="00B73B73" w:rsidP="005B0CAF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Judicial</w:t>
      </w:r>
      <w:r w:rsidR="00BB65DF">
        <w:rPr>
          <w:lang w:eastAsia="cs-CZ"/>
        </w:rPr>
        <w:t xml:space="preserve"> (represented by courts)</w:t>
      </w:r>
    </w:p>
    <w:p w:rsidR="00BB7577" w:rsidRDefault="00BB7577" w:rsidP="00BB7577">
      <w:pPr>
        <w:rPr>
          <w:lang w:eastAsia="cs-CZ"/>
        </w:rPr>
      </w:pPr>
      <w:r>
        <w:rPr>
          <w:lang w:eastAsia="cs-CZ"/>
        </w:rPr>
        <w:t>Parliament = the Chamber of Deputies – 200 members (4 years)</w:t>
      </w:r>
    </w:p>
    <w:p w:rsidR="00CF28F7" w:rsidRDefault="00CF28F7" w:rsidP="00BB7577">
      <w:pPr>
        <w:rPr>
          <w:lang w:eastAsia="cs-CZ"/>
        </w:rPr>
      </w:pPr>
      <w:r>
        <w:rPr>
          <w:lang w:eastAsia="cs-CZ"/>
        </w:rPr>
        <w:t xml:space="preserve">The Senate = 81 members; </w:t>
      </w:r>
      <w:r w:rsidR="00AD6315">
        <w:rPr>
          <w:lang w:eastAsia="cs-CZ"/>
        </w:rPr>
        <w:t>every 2 year</w:t>
      </w:r>
      <w:r w:rsidR="000A7B5B">
        <w:rPr>
          <w:lang w:eastAsia="cs-CZ"/>
        </w:rPr>
        <w:t>s</w:t>
      </w:r>
      <w:r w:rsidR="00AD6315">
        <w:rPr>
          <w:lang w:eastAsia="cs-CZ"/>
        </w:rPr>
        <w:t xml:space="preserve"> one third is renewed</w:t>
      </w:r>
    </w:p>
    <w:p w:rsidR="000A7B5B" w:rsidRPr="00263FA1" w:rsidRDefault="000A7B5B" w:rsidP="00BB7577">
      <w:pPr>
        <w:rPr>
          <w:lang w:eastAsia="cs-CZ"/>
        </w:rPr>
      </w:pPr>
      <w:r>
        <w:rPr>
          <w:lang w:eastAsia="cs-CZ"/>
        </w:rPr>
        <w:t>Elections: public, secret, democratic, direct, universal</w:t>
      </w:r>
    </w:p>
    <w:p w:rsidR="0084477F" w:rsidRPr="00263FA1" w:rsidRDefault="0084477F" w:rsidP="00B2717C">
      <w:pPr>
        <w:pStyle w:val="Nadpis2"/>
        <w:rPr>
          <w:lang w:eastAsia="cs-CZ"/>
        </w:rPr>
      </w:pPr>
      <w:r w:rsidRPr="00263FA1">
        <w:rPr>
          <w:lang w:eastAsia="cs-CZ"/>
        </w:rPr>
        <w:t>History</w:t>
      </w:r>
    </w:p>
    <w:p w:rsidR="00146196" w:rsidRPr="00263FA1" w:rsidRDefault="00160030" w:rsidP="00146196">
      <w:pPr>
        <w:rPr>
          <w:lang w:eastAsia="cs-CZ"/>
        </w:rPr>
      </w:pPr>
      <w:r>
        <w:rPr>
          <w:lang w:eastAsia="cs-CZ"/>
        </w:rPr>
        <w:t xml:space="preserve">State was created at 1.1.1993. First president was “Václav Havel”. </w:t>
      </w:r>
      <w:r w:rsidR="003163C2">
        <w:rPr>
          <w:lang w:eastAsia="cs-CZ"/>
        </w:rPr>
        <w:t>Before “Česká Republika” was created we were kingdom with the most famous king Charles IV, who founded University, Charles bridge…</w:t>
      </w:r>
    </w:p>
    <w:p w:rsidR="005A2A50" w:rsidRPr="00263FA1" w:rsidRDefault="0084477F" w:rsidP="00B2717C">
      <w:pPr>
        <w:pStyle w:val="Nadpis2"/>
        <w:rPr>
          <w:lang w:eastAsia="cs-CZ"/>
        </w:rPr>
      </w:pPr>
      <w:r w:rsidRPr="00263FA1">
        <w:rPr>
          <w:lang w:eastAsia="cs-CZ"/>
        </w:rPr>
        <w:t>Other</w:t>
      </w:r>
    </w:p>
    <w:p w:rsidR="00146196" w:rsidRDefault="009D346C" w:rsidP="00DA0FD3">
      <w:pPr>
        <w:pStyle w:val="Nadpis3"/>
        <w:rPr>
          <w:lang w:eastAsia="cs-CZ"/>
        </w:rPr>
      </w:pPr>
      <w:r>
        <w:rPr>
          <w:lang w:eastAsia="cs-CZ"/>
        </w:rPr>
        <w:t>Flag</w:t>
      </w:r>
    </w:p>
    <w:p w:rsidR="00565222" w:rsidRDefault="00565222" w:rsidP="00565222">
      <w:pPr>
        <w:rPr>
          <w:lang w:eastAsia="cs-CZ"/>
        </w:rPr>
      </w:pPr>
      <w:r>
        <w:rPr>
          <w:lang w:eastAsia="cs-CZ"/>
        </w:rPr>
        <w:t xml:space="preserve">Consist of 2 horizontal stripes </w:t>
      </w:r>
      <w:r w:rsidR="00281EC7">
        <w:rPr>
          <w:lang w:eastAsia="cs-CZ"/>
        </w:rPr>
        <w:t>(</w:t>
      </w:r>
      <w:r w:rsidR="00370981">
        <w:rPr>
          <w:lang w:eastAsia="cs-CZ"/>
        </w:rPr>
        <w:t xml:space="preserve">white on top; red on the </w:t>
      </w:r>
      <w:r w:rsidR="00281EC7">
        <w:rPr>
          <w:lang w:eastAsia="cs-CZ"/>
        </w:rPr>
        <w:t>bottom)</w:t>
      </w:r>
      <w:r w:rsidR="00370981">
        <w:rPr>
          <w:lang w:eastAsia="cs-CZ"/>
        </w:rPr>
        <w:t xml:space="preserve"> and blue wedge</w:t>
      </w:r>
    </w:p>
    <w:p w:rsidR="00A160A8" w:rsidRDefault="00A160A8" w:rsidP="00DA0FD3">
      <w:pPr>
        <w:pStyle w:val="Nadpis3"/>
        <w:rPr>
          <w:lang w:eastAsia="cs-CZ"/>
        </w:rPr>
      </w:pPr>
      <w:r>
        <w:rPr>
          <w:lang w:eastAsia="cs-CZ"/>
        </w:rPr>
        <w:t>Emblem</w:t>
      </w:r>
    </w:p>
    <w:p w:rsidR="00D41523" w:rsidRDefault="00D41523" w:rsidP="005173F8">
      <w:pPr>
        <w:rPr>
          <w:lang w:eastAsia="cs-CZ"/>
        </w:rPr>
      </w:pPr>
      <w:r>
        <w:rPr>
          <w:lang w:eastAsia="cs-CZ"/>
        </w:rPr>
        <w:t>Is a coat of arms di</w:t>
      </w:r>
      <w:r w:rsidR="005173F8">
        <w:rPr>
          <w:lang w:eastAsia="cs-CZ"/>
        </w:rPr>
        <w:t>vided into quarters</w:t>
      </w:r>
    </w:p>
    <w:p w:rsidR="000F53FB" w:rsidRDefault="00B26DF5" w:rsidP="00CF4F72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 xml:space="preserve">1 and 4: </w:t>
      </w:r>
      <w:r w:rsidR="000F53FB">
        <w:rPr>
          <w:lang w:eastAsia="cs-CZ"/>
        </w:rPr>
        <w:t xml:space="preserve">silver </w:t>
      </w:r>
      <w:r w:rsidR="00E10D1C">
        <w:rPr>
          <w:lang w:eastAsia="cs-CZ"/>
        </w:rPr>
        <w:t>two tailed</w:t>
      </w:r>
      <w:r w:rsidR="000F53FB">
        <w:rPr>
          <w:lang w:eastAsia="cs-CZ"/>
        </w:rPr>
        <w:t xml:space="preserve"> lion with a golden crown</w:t>
      </w:r>
    </w:p>
    <w:p w:rsidR="000E041A" w:rsidRPr="00D41523" w:rsidRDefault="00B26DF5" w:rsidP="00CF4F72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 xml:space="preserve">2 and 3: </w:t>
      </w:r>
      <w:r w:rsidR="000F53FB">
        <w:rPr>
          <w:lang w:eastAsia="cs-CZ"/>
        </w:rPr>
        <w:t xml:space="preserve">Moravian and Silesian eagles </w:t>
      </w:r>
    </w:p>
    <w:p w:rsidR="00A160A8" w:rsidRDefault="00A160A8" w:rsidP="00DA0FD3">
      <w:pPr>
        <w:pStyle w:val="Nadpis3"/>
        <w:rPr>
          <w:lang w:eastAsia="cs-CZ"/>
        </w:rPr>
      </w:pPr>
      <w:r>
        <w:rPr>
          <w:lang w:eastAsia="cs-CZ"/>
        </w:rPr>
        <w:t>Anthem</w:t>
      </w:r>
    </w:p>
    <w:p w:rsidR="00230DF6" w:rsidRPr="00230DF6" w:rsidRDefault="00230DF6" w:rsidP="00230DF6">
      <w:pPr>
        <w:rPr>
          <w:lang w:eastAsia="cs-CZ"/>
        </w:rPr>
      </w:pPr>
      <w:r>
        <w:rPr>
          <w:lang w:eastAsia="cs-CZ"/>
        </w:rPr>
        <w:t>Kde domov můj (J.K.Ty</w:t>
      </w:r>
      <w:r w:rsidR="002F49D7">
        <w:rPr>
          <w:lang w:eastAsia="cs-CZ"/>
        </w:rPr>
        <w:t>l</w:t>
      </w:r>
      <w:r>
        <w:rPr>
          <w:lang w:eastAsia="cs-CZ"/>
        </w:rPr>
        <w:t>)</w:t>
      </w:r>
    </w:p>
    <w:sectPr w:rsidR="00230DF6" w:rsidRPr="00230DF6" w:rsidSect="00E00D85">
      <w:headerReference w:type="default" r:id="rId9"/>
      <w:footerReference w:type="default" r:id="rId10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7CA" w:rsidRDefault="001037CA" w:rsidP="006537B9">
      <w:pPr>
        <w:spacing w:line="240" w:lineRule="auto"/>
      </w:pPr>
      <w:r>
        <w:separator/>
      </w:r>
    </w:p>
  </w:endnote>
  <w:endnote w:type="continuationSeparator" w:id="0">
    <w:p w:rsidR="001037CA" w:rsidRDefault="001037CA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7CA" w:rsidRDefault="00774D35" w:rsidP="00CD474E">
    <w:pPr>
      <w:pStyle w:val="Zpat"/>
      <w:jc w:val="center"/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3A6386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3A6386" w:rsidP="00CD474E">
    <w:pPr>
      <w:pStyle w:val="Zpat"/>
      <w:jc w:val="center"/>
    </w:pPr>
    <w:sdt>
      <w:sdtPr>
        <w:rPr>
          <w:color w:val="7030A0"/>
        </w:rPr>
        <w:alias w:val="Název"/>
        <w:tag w:val=""/>
        <w:id w:val="-83939110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2717C">
          <w:rPr>
            <w:color w:val="7030A0"/>
            <w:lang w:val="cs-CZ"/>
          </w:rPr>
          <w:t>01. Czech Republic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7CA" w:rsidRDefault="001037CA" w:rsidP="006537B9">
      <w:pPr>
        <w:spacing w:line="240" w:lineRule="auto"/>
      </w:pPr>
      <w:r>
        <w:separator/>
      </w:r>
    </w:p>
  </w:footnote>
  <w:footnote w:type="continuationSeparator" w:id="0">
    <w:p w:rsidR="001037CA" w:rsidRDefault="001037CA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3A6386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84259110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A87E89">
          <w:rPr>
            <w:color w:val="7030A0"/>
          </w:rPr>
          <w:t>ANJ - Anglický Jazyk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13537275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36191246"/>
    <w:multiLevelType w:val="hybridMultilevel"/>
    <w:tmpl w:val="6ABE7120"/>
    <w:lvl w:ilvl="0" w:tplc="102E1B2A">
      <w:start w:val="1"/>
      <w:numFmt w:val="decimalZero"/>
      <w:lvlText w:val="%1."/>
      <w:lvlJc w:val="left"/>
      <w:pPr>
        <w:ind w:left="1429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A7C2E29"/>
    <w:multiLevelType w:val="hybridMultilevel"/>
    <w:tmpl w:val="3E76B484"/>
    <w:lvl w:ilvl="0" w:tplc="B100EEF2">
      <w:start w:val="1"/>
      <w:numFmt w:val="decimalZero"/>
      <w:lvlText w:val="%1."/>
      <w:lvlJc w:val="left"/>
      <w:pPr>
        <w:ind w:left="1429" w:hanging="720"/>
      </w:pPr>
    </w:lvl>
    <w:lvl w:ilvl="1" w:tplc="04050019">
      <w:start w:val="1"/>
      <w:numFmt w:val="lowerLetter"/>
      <w:lvlText w:val="%2."/>
      <w:lvlJc w:val="left"/>
      <w:pPr>
        <w:ind w:left="1789" w:hanging="360"/>
      </w:pPr>
    </w:lvl>
    <w:lvl w:ilvl="2" w:tplc="0405001B">
      <w:start w:val="1"/>
      <w:numFmt w:val="lowerRoman"/>
      <w:lvlText w:val="%3."/>
      <w:lvlJc w:val="right"/>
      <w:pPr>
        <w:ind w:left="2509" w:hanging="180"/>
      </w:pPr>
    </w:lvl>
    <w:lvl w:ilvl="3" w:tplc="0405000F">
      <w:start w:val="1"/>
      <w:numFmt w:val="decimal"/>
      <w:lvlText w:val="%4."/>
      <w:lvlJc w:val="left"/>
      <w:pPr>
        <w:ind w:left="3229" w:hanging="360"/>
      </w:pPr>
    </w:lvl>
    <w:lvl w:ilvl="4" w:tplc="04050019">
      <w:start w:val="1"/>
      <w:numFmt w:val="lowerLetter"/>
      <w:lvlText w:val="%5."/>
      <w:lvlJc w:val="left"/>
      <w:pPr>
        <w:ind w:left="3949" w:hanging="360"/>
      </w:pPr>
    </w:lvl>
    <w:lvl w:ilvl="5" w:tplc="0405001B">
      <w:start w:val="1"/>
      <w:numFmt w:val="lowerRoman"/>
      <w:lvlText w:val="%6."/>
      <w:lvlJc w:val="right"/>
      <w:pPr>
        <w:ind w:left="4669" w:hanging="180"/>
      </w:pPr>
    </w:lvl>
    <w:lvl w:ilvl="6" w:tplc="0405000F">
      <w:start w:val="1"/>
      <w:numFmt w:val="decimal"/>
      <w:lvlText w:val="%7."/>
      <w:lvlJc w:val="left"/>
      <w:pPr>
        <w:ind w:left="5389" w:hanging="360"/>
      </w:pPr>
    </w:lvl>
    <w:lvl w:ilvl="7" w:tplc="04050019">
      <w:start w:val="1"/>
      <w:numFmt w:val="lowerLetter"/>
      <w:lvlText w:val="%8."/>
      <w:lvlJc w:val="left"/>
      <w:pPr>
        <w:ind w:left="6109" w:hanging="360"/>
      </w:pPr>
    </w:lvl>
    <w:lvl w:ilvl="8" w:tplc="0405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D13928"/>
    <w:multiLevelType w:val="multilevel"/>
    <w:tmpl w:val="B3AC6476"/>
    <w:numStyleLink w:val="Finallist"/>
  </w:abstractNum>
  <w:abstractNum w:abstractNumId="4" w15:restartNumberingAfterBreak="0">
    <w:nsid w:val="749F3F63"/>
    <w:multiLevelType w:val="multilevel"/>
    <w:tmpl w:val="B3AC6476"/>
    <w:numStyleLink w:val="Finallist"/>
  </w:abstractNum>
  <w:abstractNum w:abstractNumId="5" w15:restartNumberingAfterBreak="0">
    <w:nsid w:val="7CF4603D"/>
    <w:multiLevelType w:val="multilevel"/>
    <w:tmpl w:val="B3AC6476"/>
    <w:numStyleLink w:val="Finallist"/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7F"/>
    <w:rsid w:val="0004087D"/>
    <w:rsid w:val="00044B33"/>
    <w:rsid w:val="000607BD"/>
    <w:rsid w:val="000607DE"/>
    <w:rsid w:val="00074DA1"/>
    <w:rsid w:val="00076DB0"/>
    <w:rsid w:val="00094878"/>
    <w:rsid w:val="000A7B5B"/>
    <w:rsid w:val="000E041A"/>
    <w:rsid w:val="000F228A"/>
    <w:rsid w:val="000F53FB"/>
    <w:rsid w:val="001037CA"/>
    <w:rsid w:val="00146196"/>
    <w:rsid w:val="00154835"/>
    <w:rsid w:val="00160030"/>
    <w:rsid w:val="0016065F"/>
    <w:rsid w:val="00172AE8"/>
    <w:rsid w:val="00187ECA"/>
    <w:rsid w:val="001B3EB7"/>
    <w:rsid w:val="001F2D07"/>
    <w:rsid w:val="001F7C6F"/>
    <w:rsid w:val="002141C4"/>
    <w:rsid w:val="00230DF6"/>
    <w:rsid w:val="002343CC"/>
    <w:rsid w:val="00263FA1"/>
    <w:rsid w:val="00281EC7"/>
    <w:rsid w:val="002A6F19"/>
    <w:rsid w:val="002B5D0C"/>
    <w:rsid w:val="002E00CC"/>
    <w:rsid w:val="002E1AF2"/>
    <w:rsid w:val="002F4373"/>
    <w:rsid w:val="002F49D7"/>
    <w:rsid w:val="003163C2"/>
    <w:rsid w:val="00330E20"/>
    <w:rsid w:val="00335239"/>
    <w:rsid w:val="00366F15"/>
    <w:rsid w:val="00370981"/>
    <w:rsid w:val="0038438A"/>
    <w:rsid w:val="00385274"/>
    <w:rsid w:val="00387921"/>
    <w:rsid w:val="00390609"/>
    <w:rsid w:val="00395B7D"/>
    <w:rsid w:val="003A6386"/>
    <w:rsid w:val="003C7EC9"/>
    <w:rsid w:val="003D2BF0"/>
    <w:rsid w:val="003E112E"/>
    <w:rsid w:val="003E17D4"/>
    <w:rsid w:val="004466CB"/>
    <w:rsid w:val="0046144E"/>
    <w:rsid w:val="004E2154"/>
    <w:rsid w:val="004F378D"/>
    <w:rsid w:val="0050616E"/>
    <w:rsid w:val="005173F8"/>
    <w:rsid w:val="00537D9A"/>
    <w:rsid w:val="00565222"/>
    <w:rsid w:val="00577C4B"/>
    <w:rsid w:val="0059223B"/>
    <w:rsid w:val="005A2A50"/>
    <w:rsid w:val="005B0CAF"/>
    <w:rsid w:val="005B0DC0"/>
    <w:rsid w:val="005B5084"/>
    <w:rsid w:val="005C4DE2"/>
    <w:rsid w:val="005F0531"/>
    <w:rsid w:val="005F76E9"/>
    <w:rsid w:val="0060553A"/>
    <w:rsid w:val="006450BC"/>
    <w:rsid w:val="006537B9"/>
    <w:rsid w:val="00690BF0"/>
    <w:rsid w:val="00692726"/>
    <w:rsid w:val="006A176E"/>
    <w:rsid w:val="006D38AA"/>
    <w:rsid w:val="00704607"/>
    <w:rsid w:val="0071521E"/>
    <w:rsid w:val="007233FB"/>
    <w:rsid w:val="00742AB6"/>
    <w:rsid w:val="00774D35"/>
    <w:rsid w:val="007A50A3"/>
    <w:rsid w:val="007A7E58"/>
    <w:rsid w:val="007B1A8C"/>
    <w:rsid w:val="007B5987"/>
    <w:rsid w:val="007C7B57"/>
    <w:rsid w:val="007E00A3"/>
    <w:rsid w:val="00810C53"/>
    <w:rsid w:val="00815143"/>
    <w:rsid w:val="0081654E"/>
    <w:rsid w:val="00817430"/>
    <w:rsid w:val="0084477F"/>
    <w:rsid w:val="008522CA"/>
    <w:rsid w:val="0086618D"/>
    <w:rsid w:val="00871054"/>
    <w:rsid w:val="00874E0F"/>
    <w:rsid w:val="00897EF3"/>
    <w:rsid w:val="008B6395"/>
    <w:rsid w:val="008E4410"/>
    <w:rsid w:val="008F175D"/>
    <w:rsid w:val="008F773C"/>
    <w:rsid w:val="009130DC"/>
    <w:rsid w:val="00921EC4"/>
    <w:rsid w:val="00924FC8"/>
    <w:rsid w:val="00933488"/>
    <w:rsid w:val="00945582"/>
    <w:rsid w:val="009726F3"/>
    <w:rsid w:val="00982A11"/>
    <w:rsid w:val="009857F2"/>
    <w:rsid w:val="00985BDB"/>
    <w:rsid w:val="0099771D"/>
    <w:rsid w:val="009A7FE8"/>
    <w:rsid w:val="009B205A"/>
    <w:rsid w:val="009B6F66"/>
    <w:rsid w:val="009D346C"/>
    <w:rsid w:val="009D51F9"/>
    <w:rsid w:val="00A160A8"/>
    <w:rsid w:val="00A27F6E"/>
    <w:rsid w:val="00A66F70"/>
    <w:rsid w:val="00A82C8E"/>
    <w:rsid w:val="00A87E89"/>
    <w:rsid w:val="00AB1F3A"/>
    <w:rsid w:val="00AC733C"/>
    <w:rsid w:val="00AD5509"/>
    <w:rsid w:val="00AD6315"/>
    <w:rsid w:val="00AE5B19"/>
    <w:rsid w:val="00AE66AB"/>
    <w:rsid w:val="00AF3849"/>
    <w:rsid w:val="00B26DF5"/>
    <w:rsid w:val="00B2717C"/>
    <w:rsid w:val="00B73B73"/>
    <w:rsid w:val="00BB22C0"/>
    <w:rsid w:val="00BB65DF"/>
    <w:rsid w:val="00BB7577"/>
    <w:rsid w:val="00BE136E"/>
    <w:rsid w:val="00C056C6"/>
    <w:rsid w:val="00C2196C"/>
    <w:rsid w:val="00C27ABC"/>
    <w:rsid w:val="00C446DA"/>
    <w:rsid w:val="00C5306E"/>
    <w:rsid w:val="00C64DFD"/>
    <w:rsid w:val="00C66B0B"/>
    <w:rsid w:val="00C77F61"/>
    <w:rsid w:val="00C808A0"/>
    <w:rsid w:val="00CD1B47"/>
    <w:rsid w:val="00CD2D1A"/>
    <w:rsid w:val="00CD474E"/>
    <w:rsid w:val="00CD6BAC"/>
    <w:rsid w:val="00CE68F2"/>
    <w:rsid w:val="00CF28F7"/>
    <w:rsid w:val="00CF4F72"/>
    <w:rsid w:val="00D11773"/>
    <w:rsid w:val="00D2039F"/>
    <w:rsid w:val="00D333F0"/>
    <w:rsid w:val="00D41523"/>
    <w:rsid w:val="00D95CF0"/>
    <w:rsid w:val="00D96E91"/>
    <w:rsid w:val="00DA0FD3"/>
    <w:rsid w:val="00DB0BBA"/>
    <w:rsid w:val="00DB2A4E"/>
    <w:rsid w:val="00DE5ADC"/>
    <w:rsid w:val="00DF76A2"/>
    <w:rsid w:val="00E00D85"/>
    <w:rsid w:val="00E10D1C"/>
    <w:rsid w:val="00E15EA6"/>
    <w:rsid w:val="00E161EA"/>
    <w:rsid w:val="00E47C2D"/>
    <w:rsid w:val="00E66322"/>
    <w:rsid w:val="00E857CA"/>
    <w:rsid w:val="00EA36A1"/>
    <w:rsid w:val="00ED332B"/>
    <w:rsid w:val="00EE35FC"/>
    <w:rsid w:val="00F039F9"/>
    <w:rsid w:val="00F15BFE"/>
    <w:rsid w:val="00F40896"/>
    <w:rsid w:val="00F46D05"/>
    <w:rsid w:val="00F526FC"/>
    <w:rsid w:val="00F56FEE"/>
    <w:rsid w:val="00F7146B"/>
    <w:rsid w:val="00F714F0"/>
    <w:rsid w:val="00F81D0F"/>
    <w:rsid w:val="00F9162A"/>
    <w:rsid w:val="00FB21C7"/>
    <w:rsid w:val="00FB423D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A0A7E"/>
  <w15:chartTrackingRefBased/>
  <w15:docId w15:val="{7714FDA2-F2E6-49D7-ABED-27EF59B2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4477F"/>
    <w:pPr>
      <w:spacing w:after="0" w:line="276" w:lineRule="auto"/>
      <w:ind w:firstLine="709"/>
      <w:jc w:val="both"/>
    </w:pPr>
    <w:rPr>
      <w:sz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DA0FD3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A0FD3"/>
    <w:rPr>
      <w:rFonts w:eastAsiaTheme="majorEastAsia" w:cstheme="majorBidi"/>
      <w:b/>
      <w:bCs/>
      <w:sz w:val="24"/>
      <w:lang w:val="en-GB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E15EA6"/>
    <w:pPr>
      <w:numPr>
        <w:numId w:val="3"/>
      </w:numPr>
    </w:pPr>
  </w:style>
  <w:style w:type="paragraph" w:styleId="Odstavecseseznamem">
    <w:name w:val="List Paragraph"/>
    <w:basedOn w:val="Normln"/>
    <w:uiPriority w:val="34"/>
    <w:qFormat/>
    <w:rsid w:val="00E15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9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NJ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8F52F-1CB5-49A6-B2F1-6762918B4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ANJ.dotm</Template>
  <TotalTime>67</TotalTime>
  <Pages>2</Pages>
  <Words>256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13</vt:i4>
      </vt:variant>
    </vt:vector>
  </HeadingPairs>
  <TitlesOfParts>
    <vt:vector size="14" baseType="lpstr">
      <vt:lpstr>01. Czech Republic</vt:lpstr>
      <vt:lpstr>Czech Republic</vt:lpstr>
      <vt:lpstr>    /Location and Geography</vt:lpstr>
      <vt:lpstr>    People</vt:lpstr>
      <vt:lpstr>    Climate</vt:lpstr>
      <vt:lpstr>    Places of Interest</vt:lpstr>
      <vt:lpstr>        Castles, spas</vt:lpstr>
      <vt:lpstr>        Historical towns</vt:lpstr>
      <vt:lpstr>    Political system</vt:lpstr>
      <vt:lpstr>    History</vt:lpstr>
      <vt:lpstr>    Other</vt:lpstr>
      <vt:lpstr>        Flag</vt:lpstr>
      <vt:lpstr>        Emblem</vt:lpstr>
      <vt:lpstr>        Anthem</vt:lpstr>
    </vt:vector>
  </TitlesOfParts>
  <Manager>Pavla Polodnová</Manager>
  <Company>BLAKKWOOD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Czech Republic</dc:title>
  <dc:subject>ANJ - Anglický Jazyk</dc:subject>
  <dc:creator>Ash258</dc:creator>
  <cp:keywords>ANJ;01</cp:keywords>
  <dc:description/>
  <cp:lastModifiedBy>Ash258</cp:lastModifiedBy>
  <cp:revision>129</cp:revision>
  <cp:lastPrinted>2016-01-29T22:32:00Z</cp:lastPrinted>
  <dcterms:created xsi:type="dcterms:W3CDTF">2016-01-30T12:42:00Z</dcterms:created>
  <dcterms:modified xsi:type="dcterms:W3CDTF">2016-05-15T00:13:00Z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