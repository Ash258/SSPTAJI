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8A" w:rsidRDefault="00E7048A" w:rsidP="00E7048A">
      <w:pPr>
        <w:pStyle w:val="Nadpis1"/>
      </w:pPr>
      <w:r>
        <w:t>07. Canada</w:t>
      </w:r>
    </w:p>
    <w:p w:rsidR="00E7048A" w:rsidRDefault="00173817" w:rsidP="00E7048A">
      <w:r w:rsidRPr="00173817">
        <w:rPr>
          <w:b/>
          <w:bCs/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 wp14:anchorId="005C81CC" wp14:editId="77EC2AAD">
            <wp:simplePos x="0" y="0"/>
            <wp:positionH relativeFrom="column">
              <wp:posOffset>4897120</wp:posOffset>
            </wp:positionH>
            <wp:positionV relativeFrom="paragraph">
              <wp:posOffset>100965</wp:posOffset>
            </wp:positionV>
            <wp:extent cx="1933575" cy="966470"/>
            <wp:effectExtent l="0" t="0" r="9525" b="5080"/>
            <wp:wrapTight wrapText="bothSides">
              <wp:wrapPolygon edited="0">
                <wp:start x="0" y="0"/>
                <wp:lineTo x="0" y="21288"/>
                <wp:lineTo x="21494" y="21288"/>
                <wp:lineTo x="21494" y="0"/>
                <wp:lineTo x="0" y="0"/>
              </wp:wrapPolygon>
            </wp:wrapTight>
            <wp:docPr id="1" name="Obrázek 1" descr="https://upload.wikimedia.org/wikipedia/en/thumb/c/cf/Flag_of_Canada.svg/1280px-Flag_of_Canad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c/cf/Flag_of_Canada.svg/1280px-Flag_of_Canada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8A">
        <w:t>2</w:t>
      </w:r>
      <w:r w:rsidR="00E7048A">
        <w:rPr>
          <w:vertAlign w:val="superscript"/>
        </w:rPr>
        <w:t>nd</w:t>
      </w:r>
      <w:r w:rsidR="00E7048A">
        <w:t xml:space="preserve"> largest country in the world (after Russia)</w:t>
      </w:r>
    </w:p>
    <w:p w:rsidR="00E7048A" w:rsidRDefault="00E7048A" w:rsidP="00E7048A">
      <w:r>
        <w:t>Consist of 10 provinces and 3 territories</w:t>
      </w:r>
    </w:p>
    <w:p w:rsidR="00E7048A" w:rsidRDefault="00E7048A" w:rsidP="00E7048A">
      <w:pPr>
        <w:pStyle w:val="Nadpis2"/>
        <w:rPr>
          <w:lang w:eastAsia="cs-CZ"/>
        </w:rPr>
      </w:pPr>
      <w:r>
        <w:rPr>
          <w:lang w:eastAsia="cs-CZ"/>
        </w:rPr>
        <w:t>Geography</w:t>
      </w:r>
      <w:r w:rsidR="00173817" w:rsidRPr="00173817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 </w:t>
      </w:r>
    </w:p>
    <w:p w:rsidR="00E7048A" w:rsidRDefault="00294002" w:rsidP="00E7048A">
      <w:pPr>
        <w:rPr>
          <w:lang w:eastAsia="cs-CZ"/>
        </w:rPr>
      </w:pPr>
      <w:r>
        <w:rPr>
          <w:lang w:eastAsia="cs-CZ"/>
        </w:rPr>
        <w:t>i</w:t>
      </w:r>
      <w:r w:rsidR="00E7048A">
        <w:rPr>
          <w:lang w:eastAsia="cs-CZ"/>
        </w:rPr>
        <w:t>n</w:t>
      </w:r>
      <w:r w:rsidR="00B92387">
        <w:rPr>
          <w:lang w:eastAsia="cs-CZ"/>
        </w:rPr>
        <w:t xml:space="preserve"> Northern part of North America</w:t>
      </w:r>
    </w:p>
    <w:p w:rsidR="004E76ED" w:rsidRDefault="004E76ED" w:rsidP="00E7048A">
      <w:pPr>
        <w:rPr>
          <w:lang w:eastAsia="cs-CZ"/>
        </w:rPr>
      </w:pPr>
      <w:r>
        <w:rPr>
          <w:lang w:eastAsia="cs-CZ"/>
        </w:rPr>
        <w:t xml:space="preserve">the Mackenzie Mount, </w:t>
      </w:r>
      <w:r w:rsidR="00CE6A1D">
        <w:rPr>
          <w:lang w:eastAsia="cs-CZ"/>
        </w:rPr>
        <w:t>Rocky Mountains</w:t>
      </w:r>
    </w:p>
    <w:p w:rsidR="00781184" w:rsidRDefault="00F65C2D" w:rsidP="00781184">
      <w:r>
        <w:rPr>
          <w:lang w:eastAsia="cs-CZ"/>
        </w:rPr>
        <w:t xml:space="preserve">Highest mountain: </w:t>
      </w:r>
      <w:r w:rsidR="00ED1A53" w:rsidRPr="00CC2268">
        <w:rPr>
          <w:rStyle w:val="Nadpis3Char"/>
        </w:rPr>
        <w:t>Mt. Logan 6050m</w:t>
      </w:r>
    </w:p>
    <w:p w:rsidR="00CE6A1D" w:rsidRPr="00781184" w:rsidRDefault="00585976" w:rsidP="006A7E8B">
      <w:r>
        <w:t xml:space="preserve">5 great </w:t>
      </w:r>
      <w:r w:rsidR="006A7E8B">
        <w:t>Lakes:</w:t>
      </w:r>
      <w:r>
        <w:rPr>
          <w:rStyle w:val="Nadpis3Char"/>
        </w:rPr>
        <w:t xml:space="preserve"> </w:t>
      </w:r>
      <w:r w:rsidR="005127BF">
        <w:rPr>
          <w:rStyle w:val="Nadpis3Char"/>
        </w:rPr>
        <w:t xml:space="preserve">Erie, Huron, Michigan, </w:t>
      </w:r>
      <w:r w:rsidR="003F4C2E">
        <w:rPr>
          <w:rStyle w:val="Nadpis3Char"/>
        </w:rPr>
        <w:t>Ontario, Superior</w:t>
      </w:r>
    </w:p>
    <w:p w:rsidR="00E7048A" w:rsidRDefault="00E7048A" w:rsidP="00E7048A">
      <w:pPr>
        <w:pStyle w:val="Nadpis2"/>
        <w:rPr>
          <w:lang w:eastAsia="cs-CZ"/>
        </w:rPr>
      </w:pPr>
      <w:r>
        <w:rPr>
          <w:lang w:eastAsia="cs-CZ"/>
        </w:rPr>
        <w:t>Climate</w:t>
      </w:r>
    </w:p>
    <w:p w:rsidR="00433CD0" w:rsidRDefault="00E7048A" w:rsidP="00E7048A">
      <w:pPr>
        <w:rPr>
          <w:lang w:eastAsia="cs-CZ"/>
        </w:rPr>
      </w:pPr>
      <w:r>
        <w:rPr>
          <w:lang w:eastAsia="cs-CZ"/>
        </w:rPr>
        <w:t xml:space="preserve">The majority of Canada has a </w:t>
      </w:r>
      <w:r>
        <w:rPr>
          <w:rStyle w:val="Nadpis3Char"/>
          <w:lang w:eastAsia="cs-CZ"/>
        </w:rPr>
        <w:t>cold</w:t>
      </w:r>
      <w:r>
        <w:rPr>
          <w:lang w:eastAsia="cs-CZ"/>
        </w:rPr>
        <w:t xml:space="preserve"> or sev</w:t>
      </w:r>
      <w:r w:rsidR="00433CD0">
        <w:rPr>
          <w:lang w:eastAsia="cs-CZ"/>
        </w:rPr>
        <w:t>erely cold winter climate</w:t>
      </w:r>
    </w:p>
    <w:p w:rsidR="007E54E2" w:rsidRDefault="00433CD0" w:rsidP="00E7048A">
      <w:pPr>
        <w:rPr>
          <w:lang w:eastAsia="cs-CZ"/>
        </w:rPr>
      </w:pPr>
      <w:r>
        <w:rPr>
          <w:lang w:eastAsia="cs-CZ"/>
        </w:rPr>
        <w:t>S</w:t>
      </w:r>
      <w:r w:rsidR="00E7048A">
        <w:rPr>
          <w:lang w:eastAsia="cs-CZ"/>
        </w:rPr>
        <w:t>out</w:t>
      </w:r>
      <w:r w:rsidR="007E54E2">
        <w:rPr>
          <w:lang w:eastAsia="cs-CZ"/>
        </w:rPr>
        <w:t>herly areas are warm in summer</w:t>
      </w:r>
    </w:p>
    <w:p w:rsidR="00E7048A" w:rsidRDefault="00E7048A" w:rsidP="00E7048A">
      <w:pPr>
        <w:rPr>
          <w:lang w:eastAsia="cs-CZ"/>
        </w:rPr>
      </w:pPr>
      <w:r>
        <w:rPr>
          <w:lang w:eastAsia="cs-CZ"/>
        </w:rPr>
        <w:t xml:space="preserve">Area near </w:t>
      </w:r>
      <w:r>
        <w:rPr>
          <w:rStyle w:val="Nadpis3Char"/>
          <w:lang w:eastAsia="cs-CZ"/>
        </w:rPr>
        <w:t>Th</w:t>
      </w:r>
      <w:bookmarkStart w:id="0" w:name="_GoBack"/>
      <w:r>
        <w:rPr>
          <w:rStyle w:val="Nadpis3Char"/>
          <w:lang w:eastAsia="cs-CZ"/>
        </w:rPr>
        <w:t>e Greats Lake</w:t>
      </w:r>
      <w:r>
        <w:rPr>
          <w:lang w:eastAsia="cs-CZ"/>
        </w:rPr>
        <w:t xml:space="preserve"> is warmer in </w:t>
      </w:r>
      <w:bookmarkEnd w:id="0"/>
      <w:r>
        <w:rPr>
          <w:lang w:eastAsia="cs-CZ"/>
        </w:rPr>
        <w:t xml:space="preserve">winter </w:t>
      </w:r>
      <w:r w:rsidR="002A7458">
        <w:rPr>
          <w:lang w:eastAsia="cs-CZ"/>
        </w:rPr>
        <w:t>(</w:t>
      </w:r>
      <w:r>
        <w:rPr>
          <w:lang w:eastAsia="cs-CZ"/>
        </w:rPr>
        <w:t>lakes stabilized temperature</w:t>
      </w:r>
      <w:r w:rsidR="002A7458">
        <w:rPr>
          <w:lang w:eastAsia="cs-CZ"/>
        </w:rPr>
        <w:t xml:space="preserve">) </w:t>
      </w:r>
      <w:r w:rsidR="002A7458">
        <w:rPr>
          <w:lang w:eastAsia="cs-CZ"/>
        </w:rPr>
        <w:sym w:font="Wingdings" w:char="F0E0"/>
      </w:r>
      <w:r w:rsidR="002A7458">
        <w:rPr>
          <w:lang w:eastAsia="cs-CZ"/>
        </w:rPr>
        <w:t xml:space="preserve"> </w:t>
      </w:r>
      <w:r>
        <w:rPr>
          <w:lang w:eastAsia="cs-CZ"/>
        </w:rPr>
        <w:t xml:space="preserve">temperature </w:t>
      </w:r>
      <w:r w:rsidR="003B2E8E">
        <w:rPr>
          <w:lang w:eastAsia="cs-CZ"/>
        </w:rPr>
        <w:t>rarely go under zero of Celsius</w:t>
      </w:r>
    </w:p>
    <w:p w:rsidR="00E7048A" w:rsidRDefault="00E7048A" w:rsidP="00E7048A">
      <w:pPr>
        <w:pStyle w:val="Nadpis2"/>
        <w:rPr>
          <w:rFonts w:eastAsiaTheme="minorHAnsi" w:cstheme="minorBidi"/>
          <w:b w:val="0"/>
          <w:bCs w:val="0"/>
          <w:color w:val="auto"/>
          <w:sz w:val="24"/>
          <w:szCs w:val="22"/>
          <w:lang w:eastAsia="cs-CZ"/>
        </w:rPr>
      </w:pPr>
      <w:r>
        <w:rPr>
          <w:lang w:eastAsia="cs-CZ"/>
        </w:rPr>
        <w:t>Important cities</w:t>
      </w:r>
    </w:p>
    <w:p w:rsidR="00E6286E" w:rsidRDefault="00E6286E" w:rsidP="00E6286E">
      <w:r>
        <w:t xml:space="preserve">Capital is </w:t>
      </w:r>
      <w:r>
        <w:rPr>
          <w:rStyle w:val="Nadpis3Char"/>
        </w:rPr>
        <w:t>Ottawa</w:t>
      </w:r>
    </w:p>
    <w:p w:rsidR="000F211F" w:rsidRDefault="00E6286E" w:rsidP="00E7048A">
      <w:pPr>
        <w:rPr>
          <w:lang w:eastAsia="cs-CZ"/>
        </w:rPr>
      </w:pPr>
      <w:r>
        <w:rPr>
          <w:rStyle w:val="Nadpis3Char"/>
          <w:lang w:eastAsia="cs-CZ"/>
        </w:rPr>
        <w:t>Montreal</w:t>
      </w:r>
      <w:r>
        <w:rPr>
          <w:lang w:eastAsia="cs-CZ"/>
        </w:rPr>
        <w:t xml:space="preserve"> – </w:t>
      </w:r>
      <w:r w:rsidR="000F211F">
        <w:rPr>
          <w:lang w:eastAsia="cs-CZ"/>
        </w:rPr>
        <w:t>largest</w:t>
      </w:r>
    </w:p>
    <w:p w:rsidR="00D97934" w:rsidRDefault="000F211F" w:rsidP="00E7048A">
      <w:pPr>
        <w:rPr>
          <w:lang w:eastAsia="cs-CZ"/>
        </w:rPr>
      </w:pPr>
      <w:r>
        <w:rPr>
          <w:rStyle w:val="Nadpis3Char"/>
          <w:lang w:eastAsia="cs-CZ"/>
        </w:rPr>
        <w:t>Toronto</w:t>
      </w:r>
      <w:r>
        <w:rPr>
          <w:lang w:eastAsia="cs-CZ"/>
        </w:rPr>
        <w:t xml:space="preserve"> – t</w:t>
      </w:r>
      <w:r w:rsidR="00E7048A">
        <w:rPr>
          <w:lang w:eastAsia="cs-CZ"/>
        </w:rPr>
        <w:t>he</w:t>
      </w:r>
      <w:r w:rsidR="00D97934">
        <w:rPr>
          <w:lang w:eastAsia="cs-CZ"/>
        </w:rPr>
        <w:t xml:space="preserve"> most populated city</w:t>
      </w:r>
    </w:p>
    <w:p w:rsidR="00C5477D" w:rsidRDefault="00E7048A" w:rsidP="00E7048A">
      <w:pPr>
        <w:rPr>
          <w:lang w:eastAsia="cs-CZ"/>
        </w:rPr>
      </w:pPr>
      <w:r>
        <w:rPr>
          <w:rStyle w:val="Nadpis3Char"/>
          <w:lang w:eastAsia="cs-CZ"/>
        </w:rPr>
        <w:t>Vancouver</w:t>
      </w:r>
      <w:r w:rsidR="009872B8">
        <w:rPr>
          <w:lang w:eastAsia="cs-CZ"/>
        </w:rPr>
        <w:t xml:space="preserve"> – </w:t>
      </w:r>
      <w:r>
        <w:rPr>
          <w:lang w:eastAsia="cs-CZ"/>
        </w:rPr>
        <w:t>XXI</w:t>
      </w:r>
      <w:r w:rsidR="00C5477D">
        <w:rPr>
          <w:lang w:eastAsia="cs-CZ"/>
        </w:rPr>
        <w:t>. Winter Olympic Games</w:t>
      </w:r>
    </w:p>
    <w:p w:rsidR="00E7048A" w:rsidRDefault="00E7048A" w:rsidP="00E7048A">
      <w:pPr>
        <w:rPr>
          <w:lang w:eastAsia="cs-CZ"/>
        </w:rPr>
      </w:pPr>
      <w:r>
        <w:rPr>
          <w:rStyle w:val="Nadpis3Char"/>
          <w:lang w:eastAsia="cs-CZ"/>
        </w:rPr>
        <w:t>Edmonton</w:t>
      </w:r>
      <w:r w:rsidR="003F56EE">
        <w:rPr>
          <w:lang w:eastAsia="cs-CZ"/>
        </w:rPr>
        <w:t xml:space="preserve"> – </w:t>
      </w:r>
      <w:r>
        <w:rPr>
          <w:lang w:eastAsia="cs-CZ"/>
        </w:rPr>
        <w:t>centre</w:t>
      </w:r>
      <w:r w:rsidR="005702EA">
        <w:rPr>
          <w:lang w:eastAsia="cs-CZ"/>
        </w:rPr>
        <w:t xml:space="preserve"> of heavy industrial in Canada</w:t>
      </w:r>
    </w:p>
    <w:p w:rsidR="00E7048A" w:rsidRDefault="00E7048A" w:rsidP="00E7048A">
      <w:pPr>
        <w:pStyle w:val="Nadpis2"/>
        <w:rPr>
          <w:lang w:eastAsia="cs-CZ"/>
        </w:rPr>
      </w:pPr>
      <w:r>
        <w:rPr>
          <w:lang w:eastAsia="cs-CZ"/>
        </w:rPr>
        <w:t>Political system</w:t>
      </w:r>
    </w:p>
    <w:p w:rsidR="002F1591" w:rsidRDefault="00FE6584" w:rsidP="00E7048A">
      <w:pPr>
        <w:rPr>
          <w:lang w:eastAsia="cs-CZ"/>
        </w:rPr>
      </w:pPr>
      <w:r w:rsidRPr="00EC0B11">
        <w:rPr>
          <w:rStyle w:val="Nadpis3Char"/>
        </w:rPr>
        <w:t>C</w:t>
      </w:r>
      <w:r w:rsidR="00E7048A">
        <w:rPr>
          <w:rStyle w:val="Nadpis3Char"/>
          <w:lang w:eastAsia="cs-CZ"/>
        </w:rPr>
        <w:t>onstitution monarchy</w:t>
      </w:r>
      <w:r w:rsidR="00E7048A">
        <w:rPr>
          <w:lang w:eastAsia="cs-CZ"/>
        </w:rPr>
        <w:t xml:space="preserve"> lead by </w:t>
      </w:r>
      <w:r w:rsidR="00E7048A">
        <w:rPr>
          <w:rStyle w:val="Nadpis3Char"/>
          <w:lang w:eastAsia="cs-CZ"/>
        </w:rPr>
        <w:t>Queen (Elizabeth II)</w:t>
      </w:r>
    </w:p>
    <w:p w:rsidR="001C4ADE" w:rsidRDefault="00E7048A" w:rsidP="00E7048A">
      <w:pPr>
        <w:rPr>
          <w:lang w:eastAsia="cs-CZ"/>
        </w:rPr>
      </w:pPr>
      <w:r>
        <w:rPr>
          <w:lang w:eastAsia="cs-CZ"/>
        </w:rPr>
        <w:t>G</w:t>
      </w:r>
      <w:r w:rsidR="001C4ADE">
        <w:rPr>
          <w:lang w:eastAsia="cs-CZ"/>
        </w:rPr>
        <w:t>eneral Governor</w:t>
      </w:r>
      <w:r w:rsidR="00FB50B3">
        <w:rPr>
          <w:lang w:eastAsia="cs-CZ"/>
        </w:rPr>
        <w:t xml:space="preserve"> represents</w:t>
      </w:r>
      <w:r w:rsidR="00F625BF">
        <w:rPr>
          <w:lang w:eastAsia="cs-CZ"/>
        </w:rPr>
        <w:t xml:space="preserve"> queen</w:t>
      </w:r>
    </w:p>
    <w:p w:rsidR="00E7048A" w:rsidRDefault="001C4ADE" w:rsidP="00E7048A">
      <w:pPr>
        <w:rPr>
          <w:lang w:eastAsia="cs-CZ"/>
        </w:rPr>
      </w:pPr>
      <w:r>
        <w:rPr>
          <w:lang w:eastAsia="cs-CZ"/>
        </w:rPr>
        <w:t>P</w:t>
      </w:r>
      <w:r w:rsidR="00E7048A">
        <w:rPr>
          <w:lang w:eastAsia="cs-CZ"/>
        </w:rPr>
        <w:t>arliamen</w:t>
      </w:r>
      <w:r w:rsidR="00B95EF1">
        <w:rPr>
          <w:lang w:eastAsia="cs-CZ"/>
        </w:rPr>
        <w:t>t democracy with federal layout</w:t>
      </w:r>
    </w:p>
    <w:p w:rsidR="00E7048A" w:rsidRDefault="00E7048A" w:rsidP="00E7048A">
      <w:pPr>
        <w:pStyle w:val="Nadpis2"/>
        <w:rPr>
          <w:lang w:eastAsia="cs-CZ"/>
        </w:rPr>
      </w:pPr>
      <w:r>
        <w:rPr>
          <w:lang w:eastAsia="cs-CZ"/>
        </w:rPr>
        <w:lastRenderedPageBreak/>
        <w:t>Population</w:t>
      </w:r>
    </w:p>
    <w:p w:rsidR="006E1415" w:rsidRDefault="000F5B2B" w:rsidP="00E7048A">
      <w:pPr>
        <w:rPr>
          <w:lang w:eastAsia="cs-CZ"/>
        </w:rPr>
      </w:pPr>
      <w:r>
        <w:rPr>
          <w:lang w:eastAsia="cs-CZ"/>
        </w:rPr>
        <w:t>A</w:t>
      </w:r>
      <w:r w:rsidR="006E1415">
        <w:rPr>
          <w:lang w:eastAsia="cs-CZ"/>
        </w:rPr>
        <w:t>bout 35 million people</w:t>
      </w:r>
    </w:p>
    <w:p w:rsidR="00E7048A" w:rsidRDefault="006E1415" w:rsidP="00E7048A">
      <w:pPr>
        <w:rPr>
          <w:lang w:eastAsia="cs-CZ"/>
        </w:rPr>
      </w:pPr>
      <w:r>
        <w:rPr>
          <w:lang w:eastAsia="cs-CZ"/>
        </w:rPr>
        <w:t>O</w:t>
      </w:r>
      <w:r w:rsidR="00E7048A">
        <w:rPr>
          <w:lang w:eastAsia="cs-CZ"/>
        </w:rPr>
        <w:t>ne of the least dense populations in the w</w:t>
      </w:r>
      <w:r w:rsidR="0072426E">
        <w:rPr>
          <w:lang w:eastAsia="cs-CZ"/>
        </w:rPr>
        <w:t>orld</w:t>
      </w:r>
    </w:p>
    <w:p w:rsidR="00E7048A" w:rsidRDefault="00E7048A" w:rsidP="00E7048A">
      <w:pPr>
        <w:pStyle w:val="Nadpis2"/>
        <w:rPr>
          <w:lang w:eastAsia="cs-CZ"/>
        </w:rPr>
      </w:pPr>
      <w:r>
        <w:rPr>
          <w:lang w:eastAsia="cs-CZ"/>
        </w:rPr>
        <w:t>Languages, history</w:t>
      </w:r>
    </w:p>
    <w:p w:rsidR="004A3DF8" w:rsidRDefault="00E7048A" w:rsidP="00E7048A">
      <w:pPr>
        <w:rPr>
          <w:lang w:eastAsia="cs-CZ"/>
        </w:rPr>
      </w:pPr>
      <w:r>
        <w:rPr>
          <w:lang w:eastAsia="cs-CZ"/>
        </w:rPr>
        <w:t xml:space="preserve">Official languages are </w:t>
      </w:r>
      <w:r>
        <w:rPr>
          <w:rStyle w:val="Nadpis3Char"/>
        </w:rPr>
        <w:t>English</w:t>
      </w:r>
      <w:r w:rsidR="007836D8">
        <w:rPr>
          <w:lang w:eastAsia="cs-CZ"/>
        </w:rPr>
        <w:t xml:space="preserve">, </w:t>
      </w:r>
      <w:r>
        <w:rPr>
          <w:rStyle w:val="Nadpis3Char"/>
        </w:rPr>
        <w:t>French</w:t>
      </w:r>
    </w:p>
    <w:p w:rsidR="007836D8" w:rsidRDefault="00E7048A" w:rsidP="00E7048A">
      <w:pPr>
        <w:rPr>
          <w:lang w:eastAsia="cs-CZ"/>
        </w:rPr>
      </w:pPr>
      <w:r>
        <w:rPr>
          <w:lang w:eastAsia="cs-CZ"/>
        </w:rPr>
        <w:t>French is rat</w:t>
      </w:r>
      <w:r w:rsidR="007836D8">
        <w:rPr>
          <w:lang w:eastAsia="cs-CZ"/>
        </w:rPr>
        <w:t>her used in province of Quebec</w:t>
      </w:r>
    </w:p>
    <w:p w:rsidR="00E7048A" w:rsidRDefault="00E7048A" w:rsidP="00E7048A">
      <w:pPr>
        <w:rPr>
          <w:lang w:eastAsia="cs-CZ"/>
        </w:rPr>
      </w:pPr>
      <w:r>
        <w:rPr>
          <w:lang w:eastAsia="cs-CZ"/>
        </w:rPr>
        <w:t xml:space="preserve">Canada was established in </w:t>
      </w:r>
      <w:r>
        <w:rPr>
          <w:rStyle w:val="Nadpis3Char"/>
          <w:lang w:eastAsia="cs-CZ"/>
        </w:rPr>
        <w:t>1867</w:t>
      </w:r>
      <w:r>
        <w:rPr>
          <w:lang w:eastAsia="cs-CZ"/>
        </w:rPr>
        <w:t xml:space="preserve"> when received</w:t>
      </w:r>
      <w:r w:rsidR="000356C0">
        <w:rPr>
          <w:lang w:eastAsia="cs-CZ"/>
        </w:rPr>
        <w:t xml:space="preserve"> independence on United Kingdom</w:t>
      </w:r>
    </w:p>
    <w:p w:rsidR="00E7048A" w:rsidRDefault="00E7048A" w:rsidP="00E7048A">
      <w:pPr>
        <w:pStyle w:val="Nadpis2"/>
        <w:rPr>
          <w:lang w:eastAsia="cs-CZ"/>
        </w:rPr>
      </w:pPr>
      <w:r>
        <w:rPr>
          <w:lang w:eastAsia="cs-CZ"/>
        </w:rPr>
        <w:t>Other</w:t>
      </w:r>
    </w:p>
    <w:p w:rsidR="004C5749" w:rsidRPr="004C5749" w:rsidRDefault="002D7637" w:rsidP="004C5749">
      <w:pPr>
        <w:rPr>
          <w:lang w:eastAsia="cs-CZ"/>
        </w:rPr>
      </w:pPr>
      <w:r>
        <w:rPr>
          <w:lang w:eastAsia="cs-CZ"/>
        </w:rPr>
        <w:t xml:space="preserve">Borders with the </w:t>
      </w:r>
      <w:r w:rsidR="00CE6A1D">
        <w:rPr>
          <w:lang w:eastAsia="cs-CZ"/>
        </w:rPr>
        <w:t>USA longest</w:t>
      </w:r>
      <w:r w:rsidR="004C5749">
        <w:rPr>
          <w:lang w:eastAsia="cs-CZ"/>
        </w:rPr>
        <w:t xml:space="preserve"> border in the world (</w:t>
      </w:r>
      <w:r w:rsidR="00ED2BD4">
        <w:rPr>
          <w:lang w:eastAsia="cs-CZ"/>
        </w:rPr>
        <w:t>5500</w:t>
      </w:r>
      <w:r w:rsidR="00186DEF">
        <w:rPr>
          <w:lang w:eastAsia="cs-CZ"/>
        </w:rPr>
        <w:t xml:space="preserve"> </w:t>
      </w:r>
      <w:r w:rsidR="00ED2BD4">
        <w:rPr>
          <w:lang w:eastAsia="cs-CZ"/>
        </w:rPr>
        <w:t>km</w:t>
      </w:r>
      <w:r w:rsidR="004C5749">
        <w:rPr>
          <w:lang w:eastAsia="cs-CZ"/>
        </w:rPr>
        <w:t>)</w:t>
      </w:r>
    </w:p>
    <w:p w:rsidR="001C43CA" w:rsidRPr="002452D4" w:rsidRDefault="00E7048A" w:rsidP="001C43CA">
      <w:pPr>
        <w:rPr>
          <w:lang w:eastAsia="cs-CZ"/>
        </w:rPr>
      </w:pPr>
      <w:r>
        <w:rPr>
          <w:lang w:eastAsia="cs-CZ"/>
        </w:rPr>
        <w:t>Maple leaf, Curling, Ice Hockey, NHL</w:t>
      </w:r>
      <w:r w:rsidR="00DC4F70">
        <w:rPr>
          <w:lang w:eastAsia="cs-CZ"/>
        </w:rPr>
        <w:t>, Lacrosse</w:t>
      </w:r>
    </w:p>
    <w:sectPr w:rsidR="001C43CA" w:rsidRPr="002452D4" w:rsidSect="00CB042E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48A" w:rsidRDefault="00E7048A" w:rsidP="006537B9">
      <w:pPr>
        <w:spacing w:line="240" w:lineRule="auto"/>
      </w:pPr>
      <w:r>
        <w:separator/>
      </w:r>
    </w:p>
  </w:endnote>
  <w:endnote w:type="continuationSeparator" w:id="0">
    <w:p w:rsidR="00E7048A" w:rsidRDefault="00E7048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4272DC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4272DC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94002">
          <w:rPr>
            <w:color w:val="7030A0"/>
            <w:lang w:val="cs-CZ"/>
          </w:rPr>
          <w:t>07. Canada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48A" w:rsidRDefault="00E7048A" w:rsidP="006537B9">
      <w:pPr>
        <w:spacing w:line="240" w:lineRule="auto"/>
      </w:pPr>
      <w:r>
        <w:separator/>
      </w:r>
    </w:p>
  </w:footnote>
  <w:footnote w:type="continuationSeparator" w:id="0">
    <w:p w:rsidR="00E7048A" w:rsidRDefault="00E7048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4272DC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8A"/>
    <w:rsid w:val="000356C0"/>
    <w:rsid w:val="00076DB0"/>
    <w:rsid w:val="00082F5C"/>
    <w:rsid w:val="000F211F"/>
    <w:rsid w:val="000F5B2B"/>
    <w:rsid w:val="0010099B"/>
    <w:rsid w:val="00111826"/>
    <w:rsid w:val="00173817"/>
    <w:rsid w:val="00186DEF"/>
    <w:rsid w:val="001B3EB7"/>
    <w:rsid w:val="001C43CA"/>
    <w:rsid w:val="001C4ADE"/>
    <w:rsid w:val="002270E8"/>
    <w:rsid w:val="002452D4"/>
    <w:rsid w:val="00294002"/>
    <w:rsid w:val="002A7458"/>
    <w:rsid w:val="002C372D"/>
    <w:rsid w:val="002D7637"/>
    <w:rsid w:val="002F1591"/>
    <w:rsid w:val="002F4373"/>
    <w:rsid w:val="0032037B"/>
    <w:rsid w:val="003B2E8E"/>
    <w:rsid w:val="003E112E"/>
    <w:rsid w:val="003E17D4"/>
    <w:rsid w:val="003F3F34"/>
    <w:rsid w:val="003F4C2E"/>
    <w:rsid w:val="003F56EE"/>
    <w:rsid w:val="004272DC"/>
    <w:rsid w:val="00433CD0"/>
    <w:rsid w:val="00473A66"/>
    <w:rsid w:val="00475D5F"/>
    <w:rsid w:val="004A3DF8"/>
    <w:rsid w:val="004C5749"/>
    <w:rsid w:val="004E76ED"/>
    <w:rsid w:val="005127BF"/>
    <w:rsid w:val="00551A9F"/>
    <w:rsid w:val="005702EA"/>
    <w:rsid w:val="00585976"/>
    <w:rsid w:val="005A177F"/>
    <w:rsid w:val="005B0DC0"/>
    <w:rsid w:val="005F0531"/>
    <w:rsid w:val="0060553A"/>
    <w:rsid w:val="00634011"/>
    <w:rsid w:val="006537B9"/>
    <w:rsid w:val="00690BF0"/>
    <w:rsid w:val="006A7E8B"/>
    <w:rsid w:val="006E1415"/>
    <w:rsid w:val="00704607"/>
    <w:rsid w:val="0071521E"/>
    <w:rsid w:val="0072426E"/>
    <w:rsid w:val="0073088D"/>
    <w:rsid w:val="00753757"/>
    <w:rsid w:val="00774D35"/>
    <w:rsid w:val="00781184"/>
    <w:rsid w:val="007836D8"/>
    <w:rsid w:val="007B5987"/>
    <w:rsid w:val="007C7B57"/>
    <w:rsid w:val="007E54E2"/>
    <w:rsid w:val="0081654E"/>
    <w:rsid w:val="00874E0F"/>
    <w:rsid w:val="00877544"/>
    <w:rsid w:val="008B6395"/>
    <w:rsid w:val="008E3D64"/>
    <w:rsid w:val="00933488"/>
    <w:rsid w:val="00945582"/>
    <w:rsid w:val="00985BDB"/>
    <w:rsid w:val="009872B8"/>
    <w:rsid w:val="0099771D"/>
    <w:rsid w:val="00A27F6E"/>
    <w:rsid w:val="00A311B5"/>
    <w:rsid w:val="00A66F70"/>
    <w:rsid w:val="00AC733C"/>
    <w:rsid w:val="00B77BA1"/>
    <w:rsid w:val="00B85A2C"/>
    <w:rsid w:val="00B92387"/>
    <w:rsid w:val="00B95EF1"/>
    <w:rsid w:val="00BD1DAE"/>
    <w:rsid w:val="00C060EB"/>
    <w:rsid w:val="00C2196C"/>
    <w:rsid w:val="00C5306E"/>
    <w:rsid w:val="00C5477D"/>
    <w:rsid w:val="00C66B0B"/>
    <w:rsid w:val="00C808A0"/>
    <w:rsid w:val="00C8507B"/>
    <w:rsid w:val="00CB042E"/>
    <w:rsid w:val="00CC2268"/>
    <w:rsid w:val="00CD2D1A"/>
    <w:rsid w:val="00CE6A1D"/>
    <w:rsid w:val="00D97934"/>
    <w:rsid w:val="00DB2A4E"/>
    <w:rsid w:val="00DC4F70"/>
    <w:rsid w:val="00E3304E"/>
    <w:rsid w:val="00E3716D"/>
    <w:rsid w:val="00E6286E"/>
    <w:rsid w:val="00E7048A"/>
    <w:rsid w:val="00EC0B11"/>
    <w:rsid w:val="00ED1A53"/>
    <w:rsid w:val="00ED2BD4"/>
    <w:rsid w:val="00EE0390"/>
    <w:rsid w:val="00F40896"/>
    <w:rsid w:val="00F625BF"/>
    <w:rsid w:val="00F65C2D"/>
    <w:rsid w:val="00F7146B"/>
    <w:rsid w:val="00F86E7C"/>
    <w:rsid w:val="00F91E7F"/>
    <w:rsid w:val="00FB50B3"/>
    <w:rsid w:val="00FE6584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0A6B3-27FC-46B6-BBF2-E7F201C4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7048A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4C41-0490-4BC4-B60A-2D44AD02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18</TotalTime>
  <Pages>1</Pages>
  <Words>173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>07. Canada</vt:lpstr>
      <vt:lpstr>07. Canada</vt:lpstr>
      <vt:lpstr>    Geography </vt:lpstr>
      <vt:lpstr>    Climate</vt:lpstr>
      <vt:lpstr>    Important cities</vt:lpstr>
      <vt:lpstr>    Political system</vt:lpstr>
      <vt:lpstr>    Population</vt:lpstr>
      <vt:lpstr>    Languages, history</vt:lpstr>
      <vt:lpstr>    Other</vt:lpstr>
    </vt:vector>
  </TitlesOfParts>
  <Manager>Pavla Polodnová</Manager>
  <Company>BLAKKWOOD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07. Canada</dc:title>
  <dc:subject>ANJ - Anglický Jazyk</dc:subject>
  <dc:creator>Ash258</dc:creator>
  <cp:keywords>ANJ;07</cp:keywords>
  <dc:description/>
  <cp:lastModifiedBy>Ash258</cp:lastModifiedBy>
  <cp:revision>62</cp:revision>
  <dcterms:created xsi:type="dcterms:W3CDTF">2016-04-24T16:53:00Z</dcterms:created>
  <dcterms:modified xsi:type="dcterms:W3CDTF">2016-05-15T00:23:00Z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