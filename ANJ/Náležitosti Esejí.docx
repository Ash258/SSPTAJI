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D64" w:rsidRDefault="008778B3" w:rsidP="001C43CA">
      <w:pPr>
        <w:pStyle w:val="Nadpis1"/>
      </w:pPr>
      <w:r>
        <w:t>Náležitosti Esejí</w:t>
      </w:r>
    </w:p>
    <w:p w:rsidR="003E2767" w:rsidRDefault="003E2767" w:rsidP="003E2767">
      <w:pPr>
        <w:pStyle w:val="Nadpis2"/>
        <w:rPr>
          <w:lang w:eastAsia="cs-CZ"/>
        </w:rPr>
      </w:pPr>
      <w:r>
        <w:rPr>
          <w:lang w:eastAsia="cs-CZ"/>
        </w:rPr>
        <w:t>Počítání slov</w:t>
      </w:r>
    </w:p>
    <w:p w:rsidR="0009248C" w:rsidRPr="0009248C" w:rsidRDefault="0009248C" w:rsidP="00E21BB0">
      <w:pPr>
        <w:pStyle w:val="Nadpis3"/>
        <w:jc w:val="center"/>
        <w:rPr>
          <w:lang w:eastAsia="cs-CZ"/>
        </w:rPr>
      </w:pPr>
      <w:r>
        <w:rPr>
          <w:lang w:eastAsia="cs-CZ"/>
        </w:rPr>
        <w:t>Radši více slov než méně</w:t>
      </w:r>
    </w:p>
    <w:p w:rsidR="005E2F25" w:rsidRDefault="00F47591" w:rsidP="00763D65">
      <w:pPr>
        <w:pStyle w:val="Nadpis3"/>
        <w:rPr>
          <w:lang w:eastAsia="cs-CZ"/>
        </w:rPr>
      </w:pPr>
      <w:r>
        <w:rPr>
          <w:lang w:eastAsia="cs-CZ"/>
        </w:rPr>
        <w:t>Jako</w:t>
      </w:r>
      <w:r w:rsidR="005E2F25">
        <w:rPr>
          <w:lang w:eastAsia="cs-CZ"/>
        </w:rPr>
        <w:t xml:space="preserve"> </w:t>
      </w:r>
      <w:r>
        <w:rPr>
          <w:lang w:eastAsia="cs-CZ"/>
        </w:rPr>
        <w:t>1</w:t>
      </w:r>
      <w:r w:rsidR="005E2F25">
        <w:rPr>
          <w:lang w:eastAsia="cs-CZ"/>
        </w:rPr>
        <w:t xml:space="preserve"> slovo se počítají:</w:t>
      </w:r>
    </w:p>
    <w:p w:rsidR="00763D65" w:rsidRDefault="00763D65" w:rsidP="00763D65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P</w:t>
      </w:r>
      <w:r w:rsidR="005E2F25">
        <w:rPr>
          <w:lang w:eastAsia="cs-CZ"/>
        </w:rPr>
        <w:t>ředložky (in, from, to, on, out, at…)</w:t>
      </w:r>
    </w:p>
    <w:p w:rsidR="00763D65" w:rsidRDefault="00763D65" w:rsidP="00763D65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S</w:t>
      </w:r>
      <w:r w:rsidR="005E2F25">
        <w:rPr>
          <w:lang w:eastAsia="cs-CZ"/>
        </w:rPr>
        <w:t>pojky (but, because, although, so, and…)</w:t>
      </w:r>
    </w:p>
    <w:p w:rsidR="00763D65" w:rsidRDefault="00763D65" w:rsidP="00763D65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Z</w:t>
      </w:r>
      <w:r w:rsidR="005E2F25">
        <w:rPr>
          <w:lang w:eastAsia="cs-CZ"/>
        </w:rPr>
        <w:t>ájmena (you, I me, he, him, himself, ourselves, mine, hers…)</w:t>
      </w:r>
    </w:p>
    <w:p w:rsidR="00A75F66" w:rsidRDefault="00763D65" w:rsidP="00A75F66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Č</w:t>
      </w:r>
      <w:r w:rsidR="005E2F25">
        <w:rPr>
          <w:lang w:eastAsia="cs-CZ"/>
        </w:rPr>
        <w:t>leny (a, an, the)</w:t>
      </w:r>
    </w:p>
    <w:p w:rsidR="00A75F66" w:rsidRDefault="00A75F66" w:rsidP="00A75F66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Z</w:t>
      </w:r>
      <w:r w:rsidR="005E2F25">
        <w:rPr>
          <w:lang w:eastAsia="cs-CZ"/>
        </w:rPr>
        <w:t>kratky (etc., e.g., NASA, USA…)</w:t>
      </w:r>
    </w:p>
    <w:p w:rsidR="00A75F66" w:rsidRDefault="00A75F66" w:rsidP="00A75F66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C</w:t>
      </w:r>
      <w:r w:rsidR="005E2F25">
        <w:rPr>
          <w:lang w:eastAsia="cs-CZ"/>
        </w:rPr>
        <w:t>itoslovce (yipe, yum, yak, ugh, huh…)</w:t>
      </w:r>
    </w:p>
    <w:p w:rsidR="00AC407A" w:rsidRDefault="00A75F66" w:rsidP="00AC407A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V</w:t>
      </w:r>
      <w:r w:rsidR="005E2F25">
        <w:rPr>
          <w:lang w:eastAsia="cs-CZ"/>
        </w:rPr>
        <w:t xml:space="preserve">lastní jména </w:t>
      </w:r>
      <w:r w:rsidR="00B165AE">
        <w:rPr>
          <w:lang w:eastAsia="cs-CZ"/>
        </w:rPr>
        <w:t>víceslovná (John Smith</w:t>
      </w:r>
      <w:r w:rsidR="005E2F25">
        <w:rPr>
          <w:lang w:eastAsia="cs-CZ"/>
        </w:rPr>
        <w:t>, United States</w:t>
      </w:r>
      <w:r w:rsidR="00B165AE">
        <w:rPr>
          <w:lang w:eastAsia="cs-CZ"/>
        </w:rPr>
        <w:t xml:space="preserve"> of America</w:t>
      </w:r>
      <w:r w:rsidR="005E2F25">
        <w:rPr>
          <w:lang w:eastAsia="cs-CZ"/>
        </w:rPr>
        <w:t>,</w:t>
      </w:r>
      <w:r w:rsidR="00B165AE">
        <w:rPr>
          <w:lang w:eastAsia="cs-CZ"/>
        </w:rPr>
        <w:t xml:space="preserve"> Kostelec nad Ohří</w:t>
      </w:r>
      <w:r w:rsidR="005E2F25">
        <w:rPr>
          <w:lang w:eastAsia="cs-CZ"/>
        </w:rPr>
        <w:t>)</w:t>
      </w:r>
    </w:p>
    <w:p w:rsidR="00AC407A" w:rsidRDefault="00AC407A" w:rsidP="00AC407A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Č</w:t>
      </w:r>
      <w:r w:rsidR="005E2F25">
        <w:rPr>
          <w:lang w:eastAsia="cs-CZ"/>
        </w:rPr>
        <w:t xml:space="preserve">íslovky řadové </w:t>
      </w:r>
      <w:r w:rsidR="00BD6BE7">
        <w:rPr>
          <w:lang w:eastAsia="cs-CZ"/>
        </w:rPr>
        <w:t>(1st, 2nd, 3rd, 4th, 10th, 876th</w:t>
      </w:r>
      <w:r w:rsidR="005E2F25">
        <w:rPr>
          <w:lang w:eastAsia="cs-CZ"/>
        </w:rPr>
        <w:t>…)</w:t>
      </w:r>
    </w:p>
    <w:p w:rsidR="00AC407A" w:rsidRDefault="00AC407A" w:rsidP="00AC407A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D</w:t>
      </w:r>
      <w:r w:rsidR="005E2F25">
        <w:rPr>
          <w:lang w:eastAsia="cs-CZ"/>
        </w:rPr>
        <w:t>atum, které je rozepsané (S</w:t>
      </w:r>
      <w:r w:rsidR="00B165AE">
        <w:rPr>
          <w:lang w:eastAsia="cs-CZ"/>
        </w:rPr>
        <w:t>eptember 11th 2014</w:t>
      </w:r>
      <w:r w:rsidR="005E2F25">
        <w:rPr>
          <w:lang w:eastAsia="cs-CZ"/>
        </w:rPr>
        <w:t>)</w:t>
      </w:r>
    </w:p>
    <w:p w:rsidR="00AC407A" w:rsidRDefault="00AC407A" w:rsidP="00AC407A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S</w:t>
      </w:r>
      <w:r w:rsidR="005E2F25">
        <w:rPr>
          <w:lang w:eastAsia="cs-CZ"/>
        </w:rPr>
        <w:t>loženiny</w:t>
      </w:r>
      <w:r w:rsidR="00B165AE">
        <w:rPr>
          <w:lang w:eastAsia="cs-CZ"/>
        </w:rPr>
        <w:t xml:space="preserve"> se spojovníkem (father-in-law</w:t>
      </w:r>
      <w:r w:rsidR="00F74E0D">
        <w:rPr>
          <w:lang w:eastAsia="cs-CZ"/>
        </w:rPr>
        <w:t>, must-see</w:t>
      </w:r>
      <w:r w:rsidR="005E2F25">
        <w:rPr>
          <w:lang w:eastAsia="cs-CZ"/>
        </w:rPr>
        <w:t>)</w:t>
      </w:r>
    </w:p>
    <w:p w:rsidR="00546E99" w:rsidRDefault="00AC407A" w:rsidP="00AC407A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A</w:t>
      </w:r>
      <w:r w:rsidR="005E2F25">
        <w:rPr>
          <w:lang w:eastAsia="cs-CZ"/>
        </w:rPr>
        <w:t>dresy (25 L</w:t>
      </w:r>
      <w:r w:rsidR="00F74E0D">
        <w:rPr>
          <w:lang w:eastAsia="cs-CZ"/>
        </w:rPr>
        <w:t>ondýnská, Praha</w:t>
      </w:r>
      <w:r w:rsidR="005E2F25">
        <w:rPr>
          <w:lang w:eastAsia="cs-CZ"/>
        </w:rPr>
        <w:t>, 10 Broad</w:t>
      </w:r>
      <w:r w:rsidR="00F74E0D">
        <w:rPr>
          <w:lang w:eastAsia="cs-CZ"/>
        </w:rPr>
        <w:t>way, New York City</w:t>
      </w:r>
      <w:r w:rsidR="005E2F25">
        <w:rPr>
          <w:lang w:eastAsia="cs-CZ"/>
        </w:rPr>
        <w:t>)</w:t>
      </w:r>
    </w:p>
    <w:p w:rsidR="00FB52FD" w:rsidRDefault="00FB52FD" w:rsidP="00CE0CF6">
      <w:pPr>
        <w:pStyle w:val="Nadpis3"/>
        <w:rPr>
          <w:lang w:eastAsia="cs-CZ"/>
        </w:rPr>
      </w:pPr>
      <w:r>
        <w:rPr>
          <w:lang w:eastAsia="cs-CZ"/>
        </w:rPr>
        <w:t xml:space="preserve">Složeniny (stažené tvary) se počítají jako </w:t>
      </w:r>
      <w:r w:rsidR="00F47591">
        <w:rPr>
          <w:lang w:eastAsia="cs-CZ"/>
        </w:rPr>
        <w:t>2</w:t>
      </w:r>
      <w:r>
        <w:rPr>
          <w:lang w:eastAsia="cs-CZ"/>
        </w:rPr>
        <w:t xml:space="preserve"> slova:</w:t>
      </w:r>
    </w:p>
    <w:p w:rsidR="007717B5" w:rsidRDefault="007717B5" w:rsidP="007717B5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It’s, I’ll = 2, mustn’t, haven’t</w:t>
      </w:r>
      <w:r w:rsidR="00FB52FD">
        <w:rPr>
          <w:lang w:eastAsia="cs-CZ"/>
        </w:rPr>
        <w:t>…)</w:t>
      </w:r>
    </w:p>
    <w:p w:rsidR="007717B5" w:rsidRDefault="007717B5" w:rsidP="007717B5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F</w:t>
      </w:r>
      <w:r>
        <w:rPr>
          <w:lang w:eastAsia="cs-CZ"/>
        </w:rPr>
        <w:t>ázová sloves</w:t>
      </w:r>
      <w:r>
        <w:rPr>
          <w:lang w:eastAsia="cs-CZ"/>
        </w:rPr>
        <w:t>a (stand up, give in, look forward to</w:t>
      </w:r>
      <w:r>
        <w:rPr>
          <w:lang w:eastAsia="cs-CZ"/>
        </w:rPr>
        <w:t>…)</w:t>
      </w:r>
    </w:p>
    <w:p w:rsidR="007717B5" w:rsidRDefault="00FB52FD" w:rsidP="007717B5">
      <w:pPr>
        <w:pStyle w:val="Odstavecseseznamem"/>
        <w:numPr>
          <w:ilvl w:val="0"/>
          <w:numId w:val="3"/>
        </w:numPr>
        <w:rPr>
          <w:lang w:eastAsia="cs-CZ"/>
        </w:rPr>
      </w:pPr>
      <w:r w:rsidRPr="007717B5">
        <w:rPr>
          <w:b/>
          <w:lang w:eastAsia="cs-CZ"/>
        </w:rPr>
        <w:t>VÝJIMKU</w:t>
      </w:r>
      <w:r>
        <w:rPr>
          <w:lang w:eastAsia="cs-CZ"/>
        </w:rPr>
        <w:t xml:space="preserve"> tvoří sloveso cannot = 1 slovo, can’t = 1 slovo</w:t>
      </w:r>
    </w:p>
    <w:p w:rsidR="00794EE9" w:rsidRDefault="00794EE9" w:rsidP="00794EE9">
      <w:pPr>
        <w:pStyle w:val="Nadpis3"/>
        <w:rPr>
          <w:lang w:eastAsia="cs-CZ"/>
        </w:rPr>
      </w:pPr>
      <w:r>
        <w:rPr>
          <w:lang w:eastAsia="cs-CZ"/>
        </w:rPr>
        <w:t>Co se nepočítá vůbec:</w:t>
      </w:r>
    </w:p>
    <w:p w:rsidR="00794EE9" w:rsidRDefault="00794EE9" w:rsidP="00794EE9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Č</w:t>
      </w:r>
      <w:r>
        <w:rPr>
          <w:lang w:eastAsia="cs-CZ"/>
        </w:rPr>
        <w:t>íslovky psány jako číslice (2, 2013, 777</w:t>
      </w:r>
      <w:r w:rsidR="00622947">
        <w:rPr>
          <w:lang w:eastAsia="cs-CZ"/>
        </w:rPr>
        <w:t>…</w:t>
      </w:r>
      <w:r>
        <w:rPr>
          <w:lang w:eastAsia="cs-CZ"/>
        </w:rPr>
        <w:t>)</w:t>
      </w:r>
    </w:p>
    <w:p w:rsidR="00794EE9" w:rsidRDefault="00341511" w:rsidP="00C50E72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J</w:t>
      </w:r>
      <w:r w:rsidR="002A5CE5">
        <w:rPr>
          <w:lang w:eastAsia="cs-CZ"/>
        </w:rPr>
        <w:t>ména, která</w:t>
      </w:r>
      <w:r>
        <w:rPr>
          <w:lang w:eastAsia="cs-CZ"/>
        </w:rPr>
        <w:t xml:space="preserve"> se v textu opakují</w:t>
      </w:r>
      <w:r w:rsidR="00794EE9">
        <w:rPr>
          <w:lang w:eastAsia="cs-CZ"/>
        </w:rPr>
        <w:t xml:space="preserve"> </w:t>
      </w:r>
      <w:r w:rsidR="00C50E72">
        <w:rPr>
          <w:lang w:eastAsia="cs-CZ"/>
        </w:rPr>
        <w:t>(počítá se pouze jednou)</w:t>
      </w:r>
    </w:p>
    <w:p w:rsidR="00794EE9" w:rsidRDefault="0001306F" w:rsidP="00C50E72">
      <w:pPr>
        <w:pStyle w:val="Nadpis3"/>
        <w:rPr>
          <w:lang w:eastAsia="cs-CZ"/>
        </w:rPr>
      </w:pPr>
      <w:r>
        <w:rPr>
          <w:lang w:eastAsia="cs-CZ"/>
        </w:rPr>
        <w:t>Opisování ze zadání:</w:t>
      </w:r>
    </w:p>
    <w:p w:rsidR="00780803" w:rsidRDefault="00F66CE0" w:rsidP="00F71873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Při opisování slov ze zadání se slova počítají</w:t>
      </w:r>
    </w:p>
    <w:p w:rsidR="00780803" w:rsidRDefault="00780803" w:rsidP="00780803">
      <w:pPr>
        <w:rPr>
          <w:lang w:eastAsia="cs-CZ"/>
        </w:rPr>
      </w:pPr>
      <w:r>
        <w:rPr>
          <w:lang w:eastAsia="cs-CZ"/>
        </w:rPr>
        <w:br w:type="page"/>
      </w:r>
    </w:p>
    <w:p w:rsidR="00BE4A6D" w:rsidRDefault="00BE4A6D" w:rsidP="00055892">
      <w:pPr>
        <w:pStyle w:val="Nadpis1"/>
      </w:pPr>
      <w:r>
        <w:lastRenderedPageBreak/>
        <w:t>TYPY</w:t>
      </w:r>
      <w:r w:rsidR="00055892">
        <w:t xml:space="preserve"> TEXTU</w:t>
      </w:r>
    </w:p>
    <w:p w:rsidR="002C53F0" w:rsidRPr="002C53F0" w:rsidRDefault="002C53F0" w:rsidP="002C53F0">
      <w:pPr>
        <w:rPr>
          <w:lang w:eastAsia="cs-CZ"/>
        </w:rPr>
      </w:pPr>
      <w:r>
        <w:rPr>
          <w:lang w:eastAsia="cs-CZ"/>
        </w:rPr>
        <w:t>Všude</w:t>
      </w:r>
      <w:r w:rsidR="00BD17D5">
        <w:rPr>
          <w:lang w:eastAsia="cs-CZ"/>
        </w:rPr>
        <w:t>, Vždycky</w:t>
      </w:r>
      <w:r>
        <w:rPr>
          <w:lang w:eastAsia="cs-CZ"/>
        </w:rPr>
        <w:t xml:space="preserve"> oddělovat Oslovení, text, rozloučení, podpis jedním řádkem!!</w:t>
      </w:r>
    </w:p>
    <w:p w:rsidR="003E0FCA" w:rsidRDefault="00FE6293" w:rsidP="003E0FCA">
      <w:pPr>
        <w:rPr>
          <w:lang w:eastAsia="cs-CZ"/>
        </w:rPr>
      </w:pPr>
      <w:r>
        <w:rPr>
          <w:lang w:eastAsia="cs-CZ"/>
        </w:rPr>
        <w:t>U neformálních dopisů</w:t>
      </w:r>
      <w:r w:rsidR="003E0FCA">
        <w:rPr>
          <w:lang w:eastAsia="cs-CZ"/>
        </w:rPr>
        <w:t>:</w:t>
      </w:r>
    </w:p>
    <w:p w:rsidR="003E0FCA" w:rsidRDefault="003E0FCA" w:rsidP="003E0FCA">
      <w:pPr>
        <w:pStyle w:val="Odstavecseseznamem"/>
        <w:numPr>
          <w:ilvl w:val="1"/>
          <w:numId w:val="3"/>
        </w:numPr>
        <w:rPr>
          <w:lang w:eastAsia="cs-CZ"/>
        </w:rPr>
      </w:pPr>
      <w:r>
        <w:rPr>
          <w:lang w:eastAsia="cs-CZ"/>
        </w:rPr>
        <w:t>A</w:t>
      </w:r>
      <w:r w:rsidR="00FE6293">
        <w:rPr>
          <w:lang w:eastAsia="cs-CZ"/>
        </w:rPr>
        <w:t xml:space="preserve">dresy nejsou </w:t>
      </w:r>
      <w:r w:rsidR="00CB6A65">
        <w:rPr>
          <w:lang w:eastAsia="cs-CZ"/>
        </w:rPr>
        <w:t>vyžadovány!!</w:t>
      </w:r>
    </w:p>
    <w:p w:rsidR="003E0FCA" w:rsidRPr="00FE6293" w:rsidRDefault="000C34AD" w:rsidP="003E0FCA">
      <w:pPr>
        <w:pStyle w:val="Odstavecseseznamem"/>
        <w:numPr>
          <w:ilvl w:val="1"/>
          <w:numId w:val="3"/>
        </w:numPr>
        <w:rPr>
          <w:lang w:eastAsia="cs-CZ"/>
        </w:rPr>
      </w:pPr>
      <w:r>
        <w:rPr>
          <w:noProof/>
          <w:lang w:eastAsia="cs-CZ"/>
        </w:rPr>
        <w:drawing>
          <wp:anchor distT="0" distB="0" distL="114300" distR="114300" simplePos="0" relativeHeight="251658240" behindDoc="1" locked="0" layoutInCell="1" allowOverlap="1" wp14:anchorId="2E22EAE4" wp14:editId="0C99EDA5">
            <wp:simplePos x="0" y="0"/>
            <wp:positionH relativeFrom="column">
              <wp:posOffset>-17145</wp:posOffset>
            </wp:positionH>
            <wp:positionV relativeFrom="paragraph">
              <wp:posOffset>211455</wp:posOffset>
            </wp:positionV>
            <wp:extent cx="3867150" cy="1191895"/>
            <wp:effectExtent l="0" t="0" r="0" b="8255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0FCA">
        <w:rPr>
          <w:lang w:eastAsia="cs-CZ"/>
        </w:rPr>
        <w:t>Za nestažené tvary jdou body dolů!!</w:t>
      </w:r>
    </w:p>
    <w:p w:rsidR="005467F3" w:rsidRDefault="005467F3" w:rsidP="00F66CE0">
      <w:pPr>
        <w:pStyle w:val="Nadpis2"/>
        <w:rPr>
          <w:lang w:eastAsia="cs-CZ"/>
        </w:rPr>
      </w:pPr>
      <w:r>
        <w:rPr>
          <w:lang w:eastAsia="cs-CZ"/>
        </w:rPr>
        <w:t xml:space="preserve">Dopis </w:t>
      </w:r>
      <w:r w:rsidR="008E10EC">
        <w:rPr>
          <w:lang w:eastAsia="cs-CZ"/>
        </w:rPr>
        <w:t>kamarádovi</w:t>
      </w:r>
    </w:p>
    <w:p w:rsidR="00063A99" w:rsidRDefault="00D41579" w:rsidP="00063A99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Adresa pisatele a adresa příjemce</w:t>
      </w:r>
    </w:p>
    <w:p w:rsidR="0015630B" w:rsidRDefault="00BD28D9" w:rsidP="00BD28D9">
      <w:pPr>
        <w:pStyle w:val="Odstavecseseznamem"/>
        <w:numPr>
          <w:ilvl w:val="1"/>
          <w:numId w:val="3"/>
        </w:numPr>
        <w:rPr>
          <w:lang w:eastAsia="cs-CZ"/>
        </w:rPr>
      </w:pPr>
      <w:r w:rsidRPr="00BD28D9">
        <w:rPr>
          <w:lang w:eastAsia="cs-CZ"/>
        </w:rPr>
        <w:t>Adresa pisatele se píše do pravého horního rohu</w:t>
      </w:r>
    </w:p>
    <w:p w:rsidR="00FE6293" w:rsidRDefault="00BD28D9" w:rsidP="00FE6293">
      <w:pPr>
        <w:pStyle w:val="Odstavecseseznamem"/>
        <w:numPr>
          <w:ilvl w:val="1"/>
          <w:numId w:val="3"/>
        </w:numPr>
        <w:rPr>
          <w:lang w:eastAsia="cs-CZ"/>
        </w:rPr>
      </w:pPr>
      <w:r>
        <w:rPr>
          <w:lang w:eastAsia="cs-CZ"/>
        </w:rPr>
        <w:t xml:space="preserve">Adresa příjemce </w:t>
      </w:r>
      <w:r w:rsidR="001F5687">
        <w:rPr>
          <w:lang w:eastAsia="cs-CZ"/>
        </w:rPr>
        <w:t xml:space="preserve">se píše </w:t>
      </w:r>
      <w:r w:rsidR="00B8536F">
        <w:rPr>
          <w:lang w:eastAsia="cs-CZ"/>
        </w:rPr>
        <w:t>v</w:t>
      </w:r>
      <w:r w:rsidRPr="00BD28D9">
        <w:rPr>
          <w:lang w:eastAsia="cs-CZ"/>
        </w:rPr>
        <w:t>levo nad samotným textem dopisu</w:t>
      </w:r>
    </w:p>
    <w:p w:rsidR="00063A99" w:rsidRDefault="00D41579" w:rsidP="00063A99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Datum</w:t>
      </w:r>
    </w:p>
    <w:p w:rsidR="00B8536F" w:rsidRDefault="00B8536F" w:rsidP="00B8536F">
      <w:pPr>
        <w:pStyle w:val="Odstavecseseznamem"/>
        <w:numPr>
          <w:ilvl w:val="1"/>
          <w:numId w:val="3"/>
        </w:numPr>
        <w:rPr>
          <w:lang w:eastAsia="cs-CZ"/>
        </w:rPr>
      </w:pPr>
      <w:r w:rsidRPr="00B8536F">
        <w:rPr>
          <w:lang w:eastAsia="cs-CZ"/>
        </w:rPr>
        <w:t>Hned pod adresou příjemce</w:t>
      </w:r>
    </w:p>
    <w:p w:rsidR="00063A99" w:rsidRDefault="00D41579" w:rsidP="00063A99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Oslovení</w:t>
      </w:r>
    </w:p>
    <w:p w:rsidR="00DB3195" w:rsidRDefault="00D01DAC" w:rsidP="00DB3195">
      <w:pPr>
        <w:pStyle w:val="Odstavecseseznamem"/>
        <w:numPr>
          <w:ilvl w:val="1"/>
          <w:numId w:val="3"/>
        </w:numPr>
        <w:rPr>
          <w:lang w:eastAsia="cs-CZ"/>
        </w:rPr>
      </w:pPr>
      <w:r>
        <w:rPr>
          <w:lang w:eastAsia="cs-CZ"/>
        </w:rPr>
        <w:t>Vynechat jeden řádek mezi oslovením a textem</w:t>
      </w:r>
    </w:p>
    <w:p w:rsidR="0015630B" w:rsidRDefault="00D41579" w:rsidP="009D0789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Text dopisu</w:t>
      </w:r>
    </w:p>
    <w:p w:rsidR="00DB3195" w:rsidRDefault="00E45457" w:rsidP="00DB3195">
      <w:pPr>
        <w:pStyle w:val="Odstavecseseznamem"/>
        <w:numPr>
          <w:ilvl w:val="1"/>
          <w:numId w:val="3"/>
        </w:numPr>
        <w:rPr>
          <w:lang w:eastAsia="cs-CZ"/>
        </w:rPr>
      </w:pPr>
      <w:r>
        <w:rPr>
          <w:lang w:eastAsia="cs-CZ"/>
        </w:rPr>
        <w:t>Staž</w:t>
      </w:r>
      <w:r w:rsidR="00187FC0">
        <w:rPr>
          <w:lang w:eastAsia="cs-CZ"/>
        </w:rPr>
        <w:t>e</w:t>
      </w:r>
      <w:r>
        <w:rPr>
          <w:lang w:eastAsia="cs-CZ"/>
        </w:rPr>
        <w:t>né tvary</w:t>
      </w:r>
    </w:p>
    <w:p w:rsidR="00063A99" w:rsidRDefault="00D41579" w:rsidP="009D0789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Rozloučení</w:t>
      </w:r>
    </w:p>
    <w:p w:rsidR="00DB3195" w:rsidRDefault="00FF799F" w:rsidP="00DB3195">
      <w:pPr>
        <w:pStyle w:val="Odstavecseseznamem"/>
        <w:numPr>
          <w:ilvl w:val="1"/>
          <w:numId w:val="3"/>
        </w:numPr>
        <w:rPr>
          <w:lang w:eastAsia="cs-CZ"/>
        </w:rPr>
      </w:pPr>
      <w:r>
        <w:rPr>
          <w:lang w:eastAsia="cs-CZ"/>
        </w:rPr>
        <w:t>Nejpoužívanější:</w:t>
      </w:r>
    </w:p>
    <w:p w:rsidR="007A3419" w:rsidRDefault="007A3419" w:rsidP="00F80660">
      <w:pPr>
        <w:pStyle w:val="Odstavecseseznamem"/>
        <w:numPr>
          <w:ilvl w:val="2"/>
          <w:numId w:val="3"/>
        </w:numPr>
        <w:rPr>
          <w:lang w:eastAsia="cs-CZ"/>
        </w:rPr>
        <w:sectPr w:rsidR="007A3419" w:rsidSect="00CB042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FF799F" w:rsidRDefault="00FF799F" w:rsidP="00F80660">
      <w:pPr>
        <w:pStyle w:val="Odstavecseseznamem"/>
        <w:numPr>
          <w:ilvl w:val="2"/>
          <w:numId w:val="3"/>
        </w:numPr>
        <w:rPr>
          <w:lang w:eastAsia="cs-CZ"/>
        </w:rPr>
      </w:pPr>
      <w:r>
        <w:rPr>
          <w:lang w:eastAsia="cs-CZ"/>
        </w:rPr>
        <w:t>That’s all for now</w:t>
      </w:r>
    </w:p>
    <w:p w:rsidR="00FF799F" w:rsidRDefault="00FF799F" w:rsidP="00F80660">
      <w:pPr>
        <w:pStyle w:val="Odstavecseseznamem"/>
        <w:numPr>
          <w:ilvl w:val="2"/>
          <w:numId w:val="3"/>
        </w:numPr>
        <w:rPr>
          <w:lang w:eastAsia="cs-CZ"/>
        </w:rPr>
      </w:pPr>
      <w:r>
        <w:rPr>
          <w:lang w:eastAsia="cs-CZ"/>
        </w:rPr>
        <w:t>Hope to hear from you soon</w:t>
      </w:r>
    </w:p>
    <w:p w:rsidR="00FF799F" w:rsidRDefault="00FF799F" w:rsidP="00BC055A">
      <w:pPr>
        <w:pStyle w:val="Odstavecseseznamem"/>
        <w:numPr>
          <w:ilvl w:val="2"/>
          <w:numId w:val="3"/>
        </w:numPr>
        <w:rPr>
          <w:lang w:eastAsia="cs-CZ"/>
        </w:rPr>
      </w:pPr>
      <w:r>
        <w:rPr>
          <w:lang w:eastAsia="cs-CZ"/>
        </w:rPr>
        <w:t>Best wishes</w:t>
      </w:r>
    </w:p>
    <w:p w:rsidR="00FF799F" w:rsidRDefault="00FF799F" w:rsidP="00BC055A">
      <w:pPr>
        <w:pStyle w:val="Odstavecseseznamem"/>
        <w:numPr>
          <w:ilvl w:val="2"/>
          <w:numId w:val="3"/>
        </w:numPr>
        <w:rPr>
          <w:lang w:eastAsia="cs-CZ"/>
        </w:rPr>
      </w:pPr>
      <w:r>
        <w:rPr>
          <w:lang w:eastAsia="cs-CZ"/>
        </w:rPr>
        <w:t>Love</w:t>
      </w:r>
    </w:p>
    <w:p w:rsidR="007A3419" w:rsidRDefault="007A3419" w:rsidP="00063A99">
      <w:pPr>
        <w:pStyle w:val="Odstavecseseznamem"/>
        <w:numPr>
          <w:ilvl w:val="0"/>
          <w:numId w:val="3"/>
        </w:numPr>
        <w:rPr>
          <w:lang w:eastAsia="cs-CZ"/>
        </w:rPr>
        <w:sectPr w:rsidR="007A3419" w:rsidSect="007A3419">
          <w:type w:val="continuous"/>
          <w:pgSz w:w="11906" w:h="16838"/>
          <w:pgMar w:top="1417" w:right="566" w:bottom="1417" w:left="567" w:header="708" w:footer="708" w:gutter="0"/>
          <w:cols w:num="2" w:space="708"/>
          <w:docGrid w:linePitch="360"/>
        </w:sectPr>
      </w:pPr>
    </w:p>
    <w:p w:rsidR="00546E99" w:rsidRDefault="00D41579" w:rsidP="00063A99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Podpis</w:t>
      </w:r>
    </w:p>
    <w:p w:rsidR="00DB3195" w:rsidRPr="00546E99" w:rsidRDefault="008312C5" w:rsidP="00DB3195">
      <w:pPr>
        <w:pStyle w:val="Odstavecseseznamem"/>
        <w:numPr>
          <w:ilvl w:val="1"/>
          <w:numId w:val="3"/>
        </w:numPr>
        <w:rPr>
          <w:lang w:eastAsia="cs-CZ"/>
        </w:rPr>
      </w:pPr>
      <w:r>
        <w:rPr>
          <w:lang w:eastAsia="cs-CZ"/>
        </w:rPr>
        <w:t>Vynechat jeden řádek mezi textem a podpisem</w:t>
      </w:r>
    </w:p>
    <w:p w:rsidR="005467F3" w:rsidRDefault="005467F3" w:rsidP="00D26F61">
      <w:pPr>
        <w:pStyle w:val="Nadpis2"/>
        <w:rPr>
          <w:lang w:eastAsia="cs-CZ"/>
        </w:rPr>
      </w:pPr>
      <w:r>
        <w:rPr>
          <w:lang w:eastAsia="cs-CZ"/>
        </w:rPr>
        <w:t>Formální dopis</w:t>
      </w:r>
    </w:p>
    <w:p w:rsidR="00546E99" w:rsidRDefault="00B57F58" w:rsidP="002373FF">
      <w:pPr>
        <w:pStyle w:val="Odstavecseseznamem"/>
        <w:numPr>
          <w:ilvl w:val="0"/>
          <w:numId w:val="7"/>
        </w:numPr>
        <w:rPr>
          <w:lang w:eastAsia="cs-CZ"/>
        </w:rPr>
      </w:pPr>
      <w:r>
        <w:rPr>
          <w:lang w:eastAsia="cs-CZ"/>
        </w:rPr>
        <w:t>Stejné jako předtím až na pár výjimek:</w:t>
      </w:r>
    </w:p>
    <w:p w:rsidR="00B57F58" w:rsidRDefault="00B57F58" w:rsidP="00B57F58">
      <w:pPr>
        <w:pStyle w:val="Odstavecseseznamem"/>
        <w:numPr>
          <w:ilvl w:val="1"/>
          <w:numId w:val="7"/>
        </w:numPr>
        <w:rPr>
          <w:lang w:eastAsia="cs-CZ"/>
        </w:rPr>
      </w:pPr>
      <w:r>
        <w:rPr>
          <w:lang w:eastAsia="cs-CZ"/>
        </w:rPr>
        <w:t>Nestažené tvary!!!</w:t>
      </w:r>
    </w:p>
    <w:p w:rsidR="00B57F58" w:rsidRDefault="00FC078B" w:rsidP="00B57F58">
      <w:pPr>
        <w:pStyle w:val="Odstavecseseznamem"/>
        <w:numPr>
          <w:ilvl w:val="1"/>
          <w:numId w:val="7"/>
        </w:numPr>
        <w:rPr>
          <w:lang w:eastAsia="cs-CZ"/>
        </w:rPr>
      </w:pPr>
      <w:r>
        <w:rPr>
          <w:lang w:eastAsia="cs-CZ"/>
        </w:rPr>
        <w:t>Formální rozloučení:</w:t>
      </w:r>
    </w:p>
    <w:p w:rsidR="00FC078B" w:rsidRDefault="00FC078B" w:rsidP="000B7D7F">
      <w:pPr>
        <w:pStyle w:val="Odstavecseseznamem"/>
        <w:numPr>
          <w:ilvl w:val="2"/>
          <w:numId w:val="7"/>
        </w:numPr>
        <w:rPr>
          <w:lang w:eastAsia="cs-CZ"/>
        </w:rPr>
      </w:pPr>
      <w:r>
        <w:rPr>
          <w:lang w:eastAsia="cs-CZ"/>
        </w:rPr>
        <w:t>Best regards</w:t>
      </w:r>
    </w:p>
    <w:p w:rsidR="00FC078B" w:rsidRDefault="00FC078B" w:rsidP="000B7D7F">
      <w:pPr>
        <w:pStyle w:val="Odstavecseseznamem"/>
        <w:numPr>
          <w:ilvl w:val="2"/>
          <w:numId w:val="7"/>
        </w:numPr>
        <w:rPr>
          <w:lang w:eastAsia="cs-CZ"/>
        </w:rPr>
      </w:pPr>
      <w:r>
        <w:rPr>
          <w:lang w:eastAsia="cs-CZ"/>
        </w:rPr>
        <w:t>I am looking forward to your reply</w:t>
      </w:r>
    </w:p>
    <w:p w:rsidR="00860E7B" w:rsidRDefault="00FC078B" w:rsidP="00DD56CC">
      <w:pPr>
        <w:pStyle w:val="Odstavecseseznamem"/>
        <w:numPr>
          <w:ilvl w:val="2"/>
          <w:numId w:val="7"/>
        </w:numPr>
        <w:rPr>
          <w:lang w:eastAsia="cs-CZ"/>
        </w:rPr>
      </w:pPr>
      <w:r>
        <w:rPr>
          <w:lang w:eastAsia="cs-CZ"/>
        </w:rPr>
        <w:t>With kindest regards</w:t>
      </w:r>
    </w:p>
    <w:p w:rsidR="0070539D" w:rsidRDefault="005467F3" w:rsidP="00D26F61">
      <w:pPr>
        <w:pStyle w:val="Nadpis2"/>
        <w:rPr>
          <w:lang w:eastAsia="cs-CZ"/>
        </w:rPr>
      </w:pPr>
      <w:r>
        <w:rPr>
          <w:lang w:eastAsia="cs-CZ"/>
        </w:rPr>
        <w:t>M</w:t>
      </w:r>
      <w:r w:rsidR="0070539D">
        <w:rPr>
          <w:lang w:eastAsia="cs-CZ"/>
        </w:rPr>
        <w:t>otivační dopis</w:t>
      </w:r>
    </w:p>
    <w:p w:rsidR="00546E99" w:rsidRDefault="00860E7B" w:rsidP="00546E99">
      <w:pPr>
        <w:rPr>
          <w:lang w:eastAsia="cs-CZ"/>
        </w:rPr>
      </w:pPr>
      <w:r>
        <w:rPr>
          <w:lang w:eastAsia="cs-CZ"/>
        </w:rPr>
        <w:t>Ve formálním stylu!!</w:t>
      </w:r>
    </w:p>
    <w:p w:rsidR="00DD56CC" w:rsidRDefault="00DD56CC" w:rsidP="001314DA">
      <w:pPr>
        <w:pStyle w:val="Odstavecseseznamem"/>
        <w:numPr>
          <w:ilvl w:val="0"/>
          <w:numId w:val="8"/>
        </w:numPr>
        <w:rPr>
          <w:lang w:eastAsia="cs-CZ"/>
        </w:rPr>
        <w:sectPr w:rsidR="00DD56CC" w:rsidSect="007A3419">
          <w:type w:val="continuous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1314DA" w:rsidRDefault="001314DA" w:rsidP="001314DA">
      <w:pPr>
        <w:pStyle w:val="Odstavecseseznamem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t>Datum napsání dopisu</w:t>
      </w:r>
    </w:p>
    <w:p w:rsidR="001314DA" w:rsidRDefault="001314DA" w:rsidP="001314DA">
      <w:pPr>
        <w:pStyle w:val="Odstavecseseznamem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t>Oslovení</w:t>
      </w:r>
    </w:p>
    <w:p w:rsidR="001314DA" w:rsidRDefault="001314DA" w:rsidP="008004E5">
      <w:pPr>
        <w:pStyle w:val="Odstavecseseznamem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t>Text dopisu</w:t>
      </w:r>
    </w:p>
    <w:p w:rsidR="001314DA" w:rsidRDefault="001314DA" w:rsidP="008004E5">
      <w:pPr>
        <w:pStyle w:val="Odstavecseseznamem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t>Rozloučení</w:t>
      </w:r>
    </w:p>
    <w:p w:rsidR="00860E7B" w:rsidRPr="00546E99" w:rsidRDefault="001314DA" w:rsidP="001314DA">
      <w:pPr>
        <w:pStyle w:val="Odstavecseseznamem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t>Podpis</w:t>
      </w:r>
    </w:p>
    <w:p w:rsidR="00DD56CC" w:rsidRDefault="00DD56CC" w:rsidP="00D26F61">
      <w:pPr>
        <w:pStyle w:val="Nadpis2"/>
        <w:rPr>
          <w:lang w:eastAsia="cs-CZ"/>
        </w:rPr>
        <w:sectPr w:rsidR="00DD56CC" w:rsidSect="00DD56CC">
          <w:type w:val="continuous"/>
          <w:pgSz w:w="11906" w:h="16838"/>
          <w:pgMar w:top="1417" w:right="566" w:bottom="1417" w:left="567" w:header="708" w:footer="708" w:gutter="0"/>
          <w:cols w:num="2" w:space="708"/>
          <w:docGrid w:linePitch="360"/>
        </w:sectPr>
      </w:pPr>
    </w:p>
    <w:p w:rsidR="0070539D" w:rsidRDefault="0070539D" w:rsidP="00D26F61">
      <w:pPr>
        <w:pStyle w:val="Nadpis2"/>
        <w:rPr>
          <w:lang w:eastAsia="cs-CZ"/>
        </w:rPr>
      </w:pPr>
      <w:r>
        <w:rPr>
          <w:lang w:eastAsia="cs-CZ"/>
        </w:rPr>
        <w:t>Oznámení</w:t>
      </w:r>
    </w:p>
    <w:p w:rsidR="00007A68" w:rsidRDefault="00007A68" w:rsidP="00007A68">
      <w:pPr>
        <w:rPr>
          <w:lang w:eastAsia="cs-CZ"/>
        </w:rPr>
      </w:pPr>
      <w:r>
        <w:rPr>
          <w:lang w:eastAsia="cs-CZ"/>
        </w:rPr>
        <w:t>Pouze předávat informace</w:t>
      </w:r>
    </w:p>
    <w:p w:rsidR="000A5039" w:rsidRPr="00007A68" w:rsidRDefault="000A5039" w:rsidP="00007A68">
      <w:pPr>
        <w:rPr>
          <w:lang w:eastAsia="cs-CZ"/>
        </w:rPr>
      </w:pPr>
      <w:r>
        <w:rPr>
          <w:lang w:eastAsia="cs-CZ"/>
        </w:rPr>
        <w:t xml:space="preserve">Vlastní názory </w:t>
      </w:r>
      <w:r>
        <w:rPr>
          <w:lang w:eastAsia="cs-CZ"/>
        </w:rPr>
        <w:sym w:font="Wingdings" w:char="F0E0"/>
      </w:r>
      <w:r>
        <w:rPr>
          <w:lang w:eastAsia="cs-CZ"/>
        </w:rPr>
        <w:t xml:space="preserve"> ztráta bodů</w:t>
      </w:r>
    </w:p>
    <w:p w:rsidR="00385EF5" w:rsidRDefault="00385EF5" w:rsidP="00385EF5">
      <w:pPr>
        <w:pStyle w:val="Odstavecseseznamem"/>
        <w:numPr>
          <w:ilvl w:val="0"/>
          <w:numId w:val="9"/>
        </w:numPr>
        <w:rPr>
          <w:lang w:eastAsia="cs-CZ"/>
        </w:rPr>
      </w:pPr>
      <w:r>
        <w:rPr>
          <w:lang w:eastAsia="cs-CZ"/>
        </w:rPr>
        <w:t>Nadpis</w:t>
      </w:r>
    </w:p>
    <w:p w:rsidR="00327795" w:rsidRDefault="00327795" w:rsidP="00327795">
      <w:pPr>
        <w:pStyle w:val="Odstavecseseznamem"/>
        <w:numPr>
          <w:ilvl w:val="1"/>
          <w:numId w:val="9"/>
        </w:numPr>
        <w:rPr>
          <w:lang w:eastAsia="cs-CZ"/>
        </w:rPr>
      </w:pPr>
      <w:r>
        <w:rPr>
          <w:lang w:eastAsia="cs-CZ"/>
        </w:rPr>
        <w:t>V</w:t>
      </w:r>
      <w:r w:rsidRPr="00327795">
        <w:rPr>
          <w:lang w:eastAsia="cs-CZ"/>
        </w:rPr>
        <w:t xml:space="preserve">šechna slova kromě členů (the, a, an) a předložek (to, at, from, on…) </w:t>
      </w:r>
      <w:r w:rsidR="00C0203E">
        <w:rPr>
          <w:lang w:eastAsia="cs-CZ"/>
        </w:rPr>
        <w:t xml:space="preserve">se </w:t>
      </w:r>
      <w:r w:rsidRPr="00327795">
        <w:rPr>
          <w:lang w:eastAsia="cs-CZ"/>
        </w:rPr>
        <w:t>píší velkým písmenem</w:t>
      </w:r>
    </w:p>
    <w:p w:rsidR="00AE34E8" w:rsidRDefault="00AE34E8" w:rsidP="00327795">
      <w:pPr>
        <w:pStyle w:val="Odstavecseseznamem"/>
        <w:numPr>
          <w:ilvl w:val="1"/>
          <w:numId w:val="9"/>
        </w:numPr>
        <w:rPr>
          <w:lang w:eastAsia="cs-CZ"/>
        </w:rPr>
      </w:pPr>
      <w:r>
        <w:rPr>
          <w:lang w:eastAsia="cs-CZ"/>
        </w:rPr>
        <w:t>Jeden řádek mezi nadpisem a textem</w:t>
      </w:r>
    </w:p>
    <w:p w:rsidR="00992ED8" w:rsidRDefault="00992ED8" w:rsidP="00327795">
      <w:pPr>
        <w:pStyle w:val="Odstavecseseznamem"/>
        <w:numPr>
          <w:ilvl w:val="1"/>
          <w:numId w:val="9"/>
        </w:numPr>
        <w:rPr>
          <w:lang w:eastAsia="cs-CZ"/>
        </w:rPr>
      </w:pPr>
      <w:r>
        <w:rPr>
          <w:lang w:eastAsia="cs-CZ"/>
        </w:rPr>
        <w:t>Lepší doprostřed řádku</w:t>
      </w:r>
    </w:p>
    <w:p w:rsidR="00385EF5" w:rsidRDefault="00385EF5" w:rsidP="00385EF5">
      <w:pPr>
        <w:pStyle w:val="Odstavecseseznamem"/>
        <w:numPr>
          <w:ilvl w:val="0"/>
          <w:numId w:val="9"/>
        </w:numPr>
        <w:rPr>
          <w:lang w:eastAsia="cs-CZ"/>
        </w:rPr>
      </w:pPr>
      <w:r>
        <w:rPr>
          <w:lang w:eastAsia="cs-CZ"/>
        </w:rPr>
        <w:t>Oznámení</w:t>
      </w:r>
    </w:p>
    <w:p w:rsidR="00385EF5" w:rsidRDefault="00385EF5" w:rsidP="00385EF5">
      <w:pPr>
        <w:pStyle w:val="Odstavecseseznamem"/>
        <w:numPr>
          <w:ilvl w:val="1"/>
          <w:numId w:val="9"/>
        </w:numPr>
        <w:rPr>
          <w:lang w:eastAsia="cs-CZ"/>
        </w:rPr>
      </w:pPr>
      <w:r>
        <w:rPr>
          <w:lang w:eastAsia="cs-CZ"/>
        </w:rPr>
        <w:t>Úvod</w:t>
      </w:r>
    </w:p>
    <w:p w:rsidR="00385EF5" w:rsidRDefault="00385EF5" w:rsidP="00385EF5">
      <w:pPr>
        <w:pStyle w:val="Odstavecseseznamem"/>
        <w:numPr>
          <w:ilvl w:val="1"/>
          <w:numId w:val="9"/>
        </w:numPr>
        <w:rPr>
          <w:lang w:eastAsia="cs-CZ"/>
        </w:rPr>
      </w:pPr>
      <w:r>
        <w:rPr>
          <w:lang w:eastAsia="cs-CZ"/>
        </w:rPr>
        <w:t>Hlavní část oznámení</w:t>
      </w:r>
    </w:p>
    <w:p w:rsidR="00546E99" w:rsidRPr="00546E99" w:rsidRDefault="00385EF5" w:rsidP="00385EF5">
      <w:pPr>
        <w:pStyle w:val="Odstavecseseznamem"/>
        <w:numPr>
          <w:ilvl w:val="1"/>
          <w:numId w:val="9"/>
        </w:numPr>
        <w:rPr>
          <w:lang w:eastAsia="cs-CZ"/>
        </w:rPr>
      </w:pPr>
      <w:r>
        <w:rPr>
          <w:lang w:eastAsia="cs-CZ"/>
        </w:rPr>
        <w:t>Závěr</w:t>
      </w:r>
    </w:p>
    <w:p w:rsidR="00BA28FC" w:rsidRDefault="00BA28FC" w:rsidP="00D26F61">
      <w:pPr>
        <w:pStyle w:val="Nadpis2"/>
        <w:rPr>
          <w:lang w:eastAsia="cs-CZ"/>
        </w:rPr>
        <w:sectPr w:rsidR="00BA28FC" w:rsidSect="007A3419">
          <w:type w:val="continuous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DD5765" w:rsidRDefault="0070539D" w:rsidP="00D26F61">
      <w:pPr>
        <w:pStyle w:val="Nadpis2"/>
        <w:rPr>
          <w:lang w:eastAsia="cs-CZ"/>
        </w:rPr>
      </w:pPr>
      <w:r>
        <w:rPr>
          <w:lang w:eastAsia="cs-CZ"/>
        </w:rPr>
        <w:t>Č</w:t>
      </w:r>
      <w:r w:rsidR="00DD5765">
        <w:rPr>
          <w:lang w:eastAsia="cs-CZ"/>
        </w:rPr>
        <w:t>lánek</w:t>
      </w:r>
    </w:p>
    <w:p w:rsidR="00D35E55" w:rsidRDefault="00D35E55" w:rsidP="00D35E55">
      <w:pPr>
        <w:pStyle w:val="Odstavecseseznamem"/>
        <w:numPr>
          <w:ilvl w:val="0"/>
          <w:numId w:val="10"/>
        </w:numPr>
        <w:rPr>
          <w:lang w:eastAsia="cs-CZ"/>
        </w:rPr>
      </w:pPr>
      <w:r>
        <w:rPr>
          <w:lang w:eastAsia="cs-CZ"/>
        </w:rPr>
        <w:t>Nadpis</w:t>
      </w:r>
    </w:p>
    <w:p w:rsidR="007F6E81" w:rsidRDefault="007F6E81" w:rsidP="00D35E55">
      <w:pPr>
        <w:pStyle w:val="Odstavecseseznamem"/>
        <w:numPr>
          <w:ilvl w:val="0"/>
          <w:numId w:val="10"/>
        </w:numPr>
        <w:rPr>
          <w:lang w:eastAsia="cs-CZ"/>
        </w:rPr>
      </w:pPr>
      <w:r>
        <w:rPr>
          <w:lang w:eastAsia="cs-CZ"/>
        </w:rPr>
        <w:t>Text článku</w:t>
      </w:r>
    </w:p>
    <w:p w:rsidR="007F6E81" w:rsidRDefault="007F6E81" w:rsidP="007F6E81">
      <w:pPr>
        <w:pStyle w:val="Odstavecseseznamem"/>
        <w:numPr>
          <w:ilvl w:val="1"/>
          <w:numId w:val="10"/>
        </w:numPr>
        <w:rPr>
          <w:lang w:eastAsia="cs-CZ"/>
        </w:rPr>
      </w:pPr>
      <w:r>
        <w:rPr>
          <w:lang w:eastAsia="cs-CZ"/>
        </w:rPr>
        <w:t>Úvod</w:t>
      </w:r>
    </w:p>
    <w:p w:rsidR="007F6E81" w:rsidRDefault="000E08B4" w:rsidP="007F6E81">
      <w:pPr>
        <w:pStyle w:val="Odstavecseseznamem"/>
        <w:numPr>
          <w:ilvl w:val="1"/>
          <w:numId w:val="10"/>
        </w:numPr>
        <w:rPr>
          <w:lang w:eastAsia="cs-CZ"/>
        </w:rPr>
      </w:pPr>
      <w:r>
        <w:rPr>
          <w:lang w:eastAsia="cs-CZ"/>
        </w:rPr>
        <w:t>H</w:t>
      </w:r>
      <w:r w:rsidR="007F6E81">
        <w:rPr>
          <w:lang w:eastAsia="cs-CZ"/>
        </w:rPr>
        <w:t>lavní část</w:t>
      </w:r>
    </w:p>
    <w:p w:rsidR="007F6E81" w:rsidRDefault="000E08B4" w:rsidP="00755062">
      <w:pPr>
        <w:pStyle w:val="Odstavecseseznamem"/>
        <w:numPr>
          <w:ilvl w:val="1"/>
          <w:numId w:val="10"/>
        </w:numPr>
        <w:rPr>
          <w:lang w:eastAsia="cs-CZ"/>
        </w:rPr>
      </w:pPr>
      <w:r>
        <w:rPr>
          <w:lang w:eastAsia="cs-CZ"/>
        </w:rPr>
        <w:t>Závěr</w:t>
      </w:r>
    </w:p>
    <w:p w:rsidR="00DD5765" w:rsidRDefault="00DD5765" w:rsidP="007F6E81">
      <w:pPr>
        <w:pStyle w:val="Nadpis2"/>
        <w:rPr>
          <w:lang w:eastAsia="cs-CZ"/>
        </w:rPr>
      </w:pPr>
      <w:r>
        <w:rPr>
          <w:lang w:eastAsia="cs-CZ"/>
        </w:rPr>
        <w:t>Vypravování</w:t>
      </w:r>
    </w:p>
    <w:p w:rsidR="009438C7" w:rsidRDefault="009438C7" w:rsidP="009438C7">
      <w:pPr>
        <w:pStyle w:val="Odstavecseseznamem"/>
        <w:numPr>
          <w:ilvl w:val="0"/>
          <w:numId w:val="9"/>
        </w:numPr>
        <w:rPr>
          <w:lang w:eastAsia="cs-CZ"/>
        </w:rPr>
      </w:pPr>
      <w:r>
        <w:rPr>
          <w:lang w:eastAsia="cs-CZ"/>
        </w:rPr>
        <w:t>Nadpis</w:t>
      </w:r>
    </w:p>
    <w:p w:rsidR="009438C7" w:rsidRDefault="00AD5D7D" w:rsidP="009438C7">
      <w:pPr>
        <w:pStyle w:val="Odstavecseseznamem"/>
        <w:numPr>
          <w:ilvl w:val="0"/>
          <w:numId w:val="9"/>
        </w:numPr>
        <w:rPr>
          <w:lang w:eastAsia="cs-CZ"/>
        </w:rPr>
      </w:pPr>
      <w:r>
        <w:rPr>
          <w:lang w:eastAsia="cs-CZ"/>
        </w:rPr>
        <w:t>Vypravování</w:t>
      </w:r>
    </w:p>
    <w:p w:rsidR="009438C7" w:rsidRDefault="009438C7" w:rsidP="009438C7">
      <w:pPr>
        <w:pStyle w:val="Odstavecseseznamem"/>
        <w:numPr>
          <w:ilvl w:val="1"/>
          <w:numId w:val="9"/>
        </w:numPr>
        <w:rPr>
          <w:lang w:eastAsia="cs-CZ"/>
        </w:rPr>
      </w:pPr>
      <w:r>
        <w:rPr>
          <w:lang w:eastAsia="cs-CZ"/>
        </w:rPr>
        <w:t>Úvod</w:t>
      </w:r>
    </w:p>
    <w:p w:rsidR="009438C7" w:rsidRDefault="0049355F" w:rsidP="009438C7">
      <w:pPr>
        <w:pStyle w:val="Odstavecseseznamem"/>
        <w:numPr>
          <w:ilvl w:val="1"/>
          <w:numId w:val="9"/>
        </w:numPr>
        <w:rPr>
          <w:lang w:eastAsia="cs-CZ"/>
        </w:rPr>
      </w:pPr>
      <w:r>
        <w:rPr>
          <w:lang w:eastAsia="cs-CZ"/>
        </w:rPr>
        <w:t>Hlavní část</w:t>
      </w:r>
    </w:p>
    <w:p w:rsidR="00546E99" w:rsidRPr="00546E99" w:rsidRDefault="009438C7" w:rsidP="009438C7">
      <w:pPr>
        <w:pStyle w:val="Odstavecseseznamem"/>
        <w:numPr>
          <w:ilvl w:val="1"/>
          <w:numId w:val="9"/>
        </w:numPr>
        <w:rPr>
          <w:lang w:eastAsia="cs-CZ"/>
        </w:rPr>
      </w:pPr>
      <w:r>
        <w:rPr>
          <w:lang w:eastAsia="cs-CZ"/>
        </w:rPr>
        <w:t>Závěr</w:t>
      </w:r>
    </w:p>
    <w:p w:rsidR="00BA28FC" w:rsidRDefault="00BA28FC" w:rsidP="00D26F61">
      <w:pPr>
        <w:pStyle w:val="Nadpis2"/>
        <w:rPr>
          <w:lang w:eastAsia="cs-CZ"/>
        </w:rPr>
        <w:sectPr w:rsidR="00BA28FC" w:rsidSect="00BA28FC">
          <w:type w:val="continuous"/>
          <w:pgSz w:w="11906" w:h="16838"/>
          <w:pgMar w:top="1417" w:right="566" w:bottom="1417" w:left="567" w:header="708" w:footer="708" w:gutter="0"/>
          <w:cols w:num="2" w:space="708"/>
          <w:docGrid w:linePitch="360"/>
        </w:sectPr>
      </w:pPr>
    </w:p>
    <w:p w:rsidR="00DD5765" w:rsidRDefault="00DD5765" w:rsidP="00D26F61">
      <w:pPr>
        <w:pStyle w:val="Nadpis2"/>
        <w:rPr>
          <w:lang w:eastAsia="cs-CZ"/>
        </w:rPr>
      </w:pPr>
      <w:r>
        <w:rPr>
          <w:lang w:eastAsia="cs-CZ"/>
        </w:rPr>
        <w:t>Charakteristika</w:t>
      </w:r>
    </w:p>
    <w:p w:rsidR="00460E0B" w:rsidRDefault="00460E0B" w:rsidP="00460E0B">
      <w:pPr>
        <w:pStyle w:val="Odstavecseseznamem"/>
        <w:numPr>
          <w:ilvl w:val="0"/>
          <w:numId w:val="9"/>
        </w:numPr>
        <w:rPr>
          <w:lang w:eastAsia="cs-CZ"/>
        </w:rPr>
      </w:pPr>
      <w:r>
        <w:rPr>
          <w:lang w:eastAsia="cs-CZ"/>
        </w:rPr>
        <w:t>Nadpis</w:t>
      </w:r>
    </w:p>
    <w:p w:rsidR="00EC0D44" w:rsidRDefault="00EC0D44" w:rsidP="00EC0D44">
      <w:pPr>
        <w:pStyle w:val="Odstavecseseznamem"/>
        <w:numPr>
          <w:ilvl w:val="1"/>
          <w:numId w:val="9"/>
        </w:numPr>
        <w:rPr>
          <w:lang w:eastAsia="cs-CZ"/>
        </w:rPr>
      </w:pPr>
      <w:r>
        <w:rPr>
          <w:lang w:eastAsia="cs-CZ"/>
        </w:rPr>
        <w:t>J</w:t>
      </w:r>
      <w:r w:rsidRPr="00EC0D44">
        <w:rPr>
          <w:lang w:eastAsia="cs-CZ"/>
        </w:rPr>
        <w:t>méno člověka, místa nebo věci</w:t>
      </w:r>
    </w:p>
    <w:p w:rsidR="00EC0D44" w:rsidRPr="00EC0D44" w:rsidRDefault="00EC0D44" w:rsidP="00EC0D44">
      <w:pPr>
        <w:pStyle w:val="Odstavecseseznamem"/>
        <w:numPr>
          <w:ilvl w:val="1"/>
          <w:numId w:val="9"/>
        </w:numPr>
        <w:rPr>
          <w:lang w:eastAsia="cs-CZ"/>
        </w:rPr>
      </w:pPr>
      <w:r>
        <w:rPr>
          <w:lang w:eastAsia="cs-CZ"/>
        </w:rPr>
        <w:t>Měl by být přitažlivý</w:t>
      </w:r>
    </w:p>
    <w:p w:rsidR="00460E0B" w:rsidRDefault="00571434" w:rsidP="00460E0B">
      <w:pPr>
        <w:pStyle w:val="Odstavecseseznamem"/>
        <w:numPr>
          <w:ilvl w:val="0"/>
          <w:numId w:val="9"/>
        </w:numPr>
        <w:rPr>
          <w:lang w:eastAsia="cs-CZ"/>
        </w:rPr>
      </w:pPr>
      <w:r>
        <w:rPr>
          <w:lang w:eastAsia="cs-CZ"/>
        </w:rPr>
        <w:t>Hlavní část</w:t>
      </w:r>
    </w:p>
    <w:p w:rsidR="00460E0B" w:rsidRDefault="00460E0B" w:rsidP="00460E0B">
      <w:pPr>
        <w:pStyle w:val="Odstavecseseznamem"/>
        <w:numPr>
          <w:ilvl w:val="1"/>
          <w:numId w:val="9"/>
        </w:numPr>
        <w:rPr>
          <w:lang w:eastAsia="cs-CZ"/>
        </w:rPr>
      </w:pPr>
      <w:r>
        <w:rPr>
          <w:lang w:eastAsia="cs-CZ"/>
        </w:rPr>
        <w:t>Úvod</w:t>
      </w:r>
    </w:p>
    <w:p w:rsidR="00460E0B" w:rsidRDefault="00460E0B" w:rsidP="00460E0B">
      <w:pPr>
        <w:pStyle w:val="Odstavecseseznamem"/>
        <w:numPr>
          <w:ilvl w:val="1"/>
          <w:numId w:val="9"/>
        </w:numPr>
        <w:rPr>
          <w:lang w:eastAsia="cs-CZ"/>
        </w:rPr>
      </w:pPr>
      <w:r>
        <w:rPr>
          <w:lang w:eastAsia="cs-CZ"/>
        </w:rPr>
        <w:t>Hlavní část</w:t>
      </w:r>
    </w:p>
    <w:p w:rsidR="00096BA0" w:rsidRDefault="00096BA0" w:rsidP="00096BA0">
      <w:pPr>
        <w:pStyle w:val="Odstavecseseznamem"/>
        <w:numPr>
          <w:ilvl w:val="2"/>
          <w:numId w:val="9"/>
        </w:numPr>
        <w:rPr>
          <w:lang w:eastAsia="cs-CZ"/>
        </w:rPr>
      </w:pPr>
      <w:r>
        <w:rPr>
          <w:lang w:eastAsia="cs-CZ"/>
        </w:rPr>
        <w:t>Vnější</w:t>
      </w:r>
    </w:p>
    <w:p w:rsidR="00096BA0" w:rsidRDefault="00096BA0" w:rsidP="00096BA0">
      <w:pPr>
        <w:pStyle w:val="Odstavecseseznamem"/>
        <w:numPr>
          <w:ilvl w:val="2"/>
          <w:numId w:val="9"/>
        </w:numPr>
        <w:rPr>
          <w:lang w:eastAsia="cs-CZ"/>
        </w:rPr>
      </w:pPr>
      <w:r>
        <w:rPr>
          <w:lang w:eastAsia="cs-CZ"/>
        </w:rPr>
        <w:t>Vnitřní</w:t>
      </w:r>
    </w:p>
    <w:p w:rsidR="00546E99" w:rsidRDefault="00460E0B" w:rsidP="007D4154">
      <w:pPr>
        <w:pStyle w:val="Odstavecseseznamem"/>
        <w:numPr>
          <w:ilvl w:val="1"/>
          <w:numId w:val="9"/>
        </w:numPr>
        <w:rPr>
          <w:lang w:eastAsia="cs-CZ"/>
        </w:rPr>
      </w:pPr>
      <w:r>
        <w:rPr>
          <w:lang w:eastAsia="cs-CZ"/>
        </w:rPr>
        <w:t>Závěr</w:t>
      </w:r>
    </w:p>
    <w:p w:rsidR="00EF6E67" w:rsidRDefault="00EF6E67" w:rsidP="00EF6E67">
      <w:pPr>
        <w:pStyle w:val="Nadpis2"/>
        <w:rPr>
          <w:lang w:eastAsia="cs-CZ"/>
        </w:rPr>
      </w:pPr>
      <w:r>
        <w:rPr>
          <w:lang w:eastAsia="cs-CZ"/>
        </w:rPr>
        <w:t>Pozvánka</w:t>
      </w:r>
    </w:p>
    <w:p w:rsidR="00EF6E67" w:rsidRDefault="00EF6E67" w:rsidP="00EF6E67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Oslovení</w:t>
      </w:r>
    </w:p>
    <w:p w:rsidR="00EF6E67" w:rsidRDefault="00EF6E67" w:rsidP="00EF6E67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Hlavní část</w:t>
      </w:r>
    </w:p>
    <w:p w:rsidR="00EF6E67" w:rsidRDefault="00EF6E67" w:rsidP="00EF6E67">
      <w:pPr>
        <w:pStyle w:val="Odstavecseseznamem"/>
        <w:numPr>
          <w:ilvl w:val="1"/>
          <w:numId w:val="11"/>
        </w:numPr>
        <w:rPr>
          <w:lang w:eastAsia="cs-CZ"/>
        </w:rPr>
      </w:pPr>
      <w:r w:rsidRPr="007D5696">
        <w:rPr>
          <w:lang w:eastAsia="cs-CZ"/>
        </w:rPr>
        <w:t>I am looking forward to seeing you</w:t>
      </w:r>
    </w:p>
    <w:p w:rsidR="00EF6E67" w:rsidRDefault="00EF6E67" w:rsidP="00D74122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Podpis</w:t>
      </w:r>
    </w:p>
    <w:p w:rsidR="00D74122" w:rsidRDefault="00D74122" w:rsidP="00D74122">
      <w:pPr>
        <w:rPr>
          <w:lang w:eastAsia="cs-CZ"/>
        </w:rPr>
      </w:pPr>
    </w:p>
    <w:p w:rsidR="00D74122" w:rsidRDefault="00D74122" w:rsidP="00D74122">
      <w:pPr>
        <w:rPr>
          <w:lang w:eastAsia="cs-CZ"/>
        </w:rPr>
      </w:pPr>
    </w:p>
    <w:p w:rsidR="00D74122" w:rsidRDefault="00D74122" w:rsidP="00D74122">
      <w:pPr>
        <w:rPr>
          <w:lang w:eastAsia="cs-CZ"/>
        </w:rPr>
      </w:pPr>
    </w:p>
    <w:p w:rsidR="00D74122" w:rsidRPr="00546E99" w:rsidRDefault="00D74122" w:rsidP="00D74122">
      <w:pPr>
        <w:rPr>
          <w:lang w:eastAsia="cs-CZ"/>
        </w:rPr>
      </w:pPr>
    </w:p>
    <w:p w:rsidR="00D74122" w:rsidRDefault="00D74122" w:rsidP="00D26F61">
      <w:pPr>
        <w:pStyle w:val="Nadpis2"/>
        <w:rPr>
          <w:lang w:eastAsia="cs-CZ"/>
        </w:rPr>
        <w:sectPr w:rsidR="00D74122" w:rsidSect="00D74122">
          <w:type w:val="continuous"/>
          <w:pgSz w:w="11906" w:h="16838"/>
          <w:pgMar w:top="1417" w:right="566" w:bottom="1417" w:left="567" w:header="708" w:footer="708" w:gutter="0"/>
          <w:cols w:num="2" w:space="708"/>
          <w:docGrid w:linePitch="360"/>
        </w:sectPr>
      </w:pPr>
    </w:p>
    <w:p w:rsidR="003E180F" w:rsidRDefault="00DD5765" w:rsidP="00D26F61">
      <w:pPr>
        <w:pStyle w:val="Nadpis2"/>
        <w:rPr>
          <w:lang w:eastAsia="cs-CZ"/>
        </w:rPr>
      </w:pPr>
      <w:r>
        <w:rPr>
          <w:lang w:eastAsia="cs-CZ"/>
        </w:rPr>
        <w:t>E</w:t>
      </w:r>
      <w:r w:rsidR="003E180F">
        <w:rPr>
          <w:lang w:eastAsia="cs-CZ"/>
        </w:rPr>
        <w:t>-mail</w:t>
      </w:r>
    </w:p>
    <w:p w:rsidR="00D3386F" w:rsidRDefault="0019337F" w:rsidP="00D3386F">
      <w:pPr>
        <w:pStyle w:val="Odstavecseseznamem"/>
        <w:numPr>
          <w:ilvl w:val="0"/>
          <w:numId w:val="12"/>
        </w:numPr>
        <w:rPr>
          <w:lang w:eastAsia="cs-CZ"/>
        </w:rPr>
      </w:pPr>
      <w:r>
        <w:rPr>
          <w:lang w:eastAsia="cs-CZ"/>
        </w:rPr>
        <w:t>E-mailová adresa příjemce e-mailu</w:t>
      </w:r>
    </w:p>
    <w:p w:rsidR="00DA7A39" w:rsidRDefault="00DA7A39" w:rsidP="00DA7A39">
      <w:pPr>
        <w:pStyle w:val="Odstavecseseznamem"/>
        <w:numPr>
          <w:ilvl w:val="1"/>
          <w:numId w:val="12"/>
        </w:numPr>
        <w:rPr>
          <w:lang w:eastAsia="cs-CZ"/>
        </w:rPr>
      </w:pPr>
      <w:r>
        <w:rPr>
          <w:lang w:eastAsia="cs-CZ"/>
        </w:rPr>
        <w:t xml:space="preserve">Nepovinné </w:t>
      </w:r>
      <w:r>
        <w:rPr>
          <w:lang w:eastAsia="cs-CZ"/>
        </w:rPr>
        <w:sym w:font="Wingdings" w:char="F0E0"/>
      </w:r>
      <w:r>
        <w:rPr>
          <w:lang w:eastAsia="cs-CZ"/>
        </w:rPr>
        <w:t xml:space="preserve"> podle zadání</w:t>
      </w:r>
    </w:p>
    <w:p w:rsidR="00D3386F" w:rsidRDefault="0019337F" w:rsidP="00D3386F">
      <w:pPr>
        <w:pStyle w:val="Odstavecseseznamem"/>
        <w:numPr>
          <w:ilvl w:val="0"/>
          <w:numId w:val="12"/>
        </w:numPr>
        <w:rPr>
          <w:lang w:eastAsia="cs-CZ"/>
        </w:rPr>
      </w:pPr>
      <w:r>
        <w:rPr>
          <w:lang w:eastAsia="cs-CZ"/>
        </w:rPr>
        <w:t>Předmět e-mailu</w:t>
      </w:r>
    </w:p>
    <w:p w:rsidR="00DA7A39" w:rsidRDefault="00DA7A39" w:rsidP="00DA7A39">
      <w:pPr>
        <w:pStyle w:val="Odstavecseseznamem"/>
        <w:numPr>
          <w:ilvl w:val="1"/>
          <w:numId w:val="12"/>
        </w:numPr>
        <w:rPr>
          <w:lang w:eastAsia="cs-CZ"/>
        </w:rPr>
      </w:pPr>
      <w:r>
        <w:rPr>
          <w:lang w:eastAsia="cs-CZ"/>
        </w:rPr>
        <w:t xml:space="preserve">Nepovinné </w:t>
      </w:r>
      <w:r>
        <w:rPr>
          <w:lang w:eastAsia="cs-CZ"/>
        </w:rPr>
        <w:sym w:font="Wingdings" w:char="F0E0"/>
      </w:r>
      <w:r>
        <w:rPr>
          <w:lang w:eastAsia="cs-CZ"/>
        </w:rPr>
        <w:t xml:space="preserve"> podle zadání</w:t>
      </w:r>
    </w:p>
    <w:p w:rsidR="00D3386F" w:rsidRDefault="0019337F" w:rsidP="00D3386F">
      <w:pPr>
        <w:pStyle w:val="Odstavecseseznamem"/>
        <w:numPr>
          <w:ilvl w:val="0"/>
          <w:numId w:val="12"/>
        </w:numPr>
        <w:rPr>
          <w:lang w:eastAsia="cs-CZ"/>
        </w:rPr>
      </w:pPr>
      <w:r>
        <w:rPr>
          <w:lang w:eastAsia="cs-CZ"/>
        </w:rPr>
        <w:t>Oslovení</w:t>
      </w:r>
    </w:p>
    <w:p w:rsidR="00D3386F" w:rsidRDefault="0019337F" w:rsidP="00D3386F">
      <w:pPr>
        <w:pStyle w:val="Odstavecseseznamem"/>
        <w:numPr>
          <w:ilvl w:val="0"/>
          <w:numId w:val="12"/>
        </w:numPr>
        <w:rPr>
          <w:lang w:eastAsia="cs-CZ"/>
        </w:rPr>
      </w:pPr>
      <w:r>
        <w:rPr>
          <w:lang w:eastAsia="cs-CZ"/>
        </w:rPr>
        <w:t>Text e-mailu</w:t>
      </w:r>
    </w:p>
    <w:p w:rsidR="00D3386F" w:rsidRDefault="0019337F" w:rsidP="00D3386F">
      <w:pPr>
        <w:pStyle w:val="Odstavecseseznamem"/>
        <w:numPr>
          <w:ilvl w:val="0"/>
          <w:numId w:val="12"/>
        </w:numPr>
        <w:rPr>
          <w:lang w:eastAsia="cs-CZ"/>
        </w:rPr>
      </w:pPr>
      <w:r>
        <w:rPr>
          <w:lang w:eastAsia="cs-CZ"/>
        </w:rPr>
        <w:t>Rozloučení</w:t>
      </w:r>
    </w:p>
    <w:p w:rsidR="00437C51" w:rsidRDefault="00437C51" w:rsidP="00437C51">
      <w:pPr>
        <w:pStyle w:val="Odstavecseseznamem"/>
        <w:numPr>
          <w:ilvl w:val="1"/>
          <w:numId w:val="12"/>
        </w:numPr>
        <w:rPr>
          <w:lang w:eastAsia="cs-CZ"/>
        </w:rPr>
      </w:pPr>
      <w:r w:rsidRPr="00437C51">
        <w:rPr>
          <w:lang w:eastAsia="cs-CZ"/>
        </w:rPr>
        <w:t>I can</w:t>
      </w:r>
      <w:r w:rsidR="00862C87">
        <w:rPr>
          <w:lang w:eastAsia="cs-CZ"/>
        </w:rPr>
        <w:t>’t wait to read your response!</w:t>
      </w:r>
    </w:p>
    <w:p w:rsidR="00546E99" w:rsidRPr="00546E99" w:rsidRDefault="0019337F" w:rsidP="00D3386F">
      <w:pPr>
        <w:pStyle w:val="Odstavecseseznamem"/>
        <w:numPr>
          <w:ilvl w:val="0"/>
          <w:numId w:val="12"/>
        </w:numPr>
        <w:rPr>
          <w:lang w:eastAsia="cs-CZ"/>
        </w:rPr>
      </w:pPr>
      <w:r>
        <w:rPr>
          <w:lang w:eastAsia="cs-CZ"/>
        </w:rPr>
        <w:t>Podpis</w:t>
      </w:r>
    </w:p>
    <w:p w:rsidR="003E180F" w:rsidRDefault="003E180F" w:rsidP="00D26F61">
      <w:pPr>
        <w:pStyle w:val="Nadpis2"/>
        <w:rPr>
          <w:lang w:eastAsia="cs-CZ"/>
        </w:rPr>
      </w:pPr>
      <w:r>
        <w:rPr>
          <w:lang w:eastAsia="cs-CZ"/>
        </w:rPr>
        <w:t>Návod / instrukce</w:t>
      </w:r>
    </w:p>
    <w:p w:rsidR="005106A3" w:rsidRDefault="00F507A7" w:rsidP="005106A3">
      <w:pPr>
        <w:pStyle w:val="Odstavecseseznamem"/>
        <w:numPr>
          <w:ilvl w:val="0"/>
          <w:numId w:val="13"/>
        </w:numPr>
        <w:rPr>
          <w:lang w:eastAsia="cs-CZ"/>
        </w:rPr>
      </w:pPr>
      <w:r>
        <w:rPr>
          <w:lang w:eastAsia="cs-CZ"/>
        </w:rPr>
        <w:t>Nadpis</w:t>
      </w:r>
    </w:p>
    <w:p w:rsidR="00936BB6" w:rsidRDefault="00936BB6" w:rsidP="00936BB6">
      <w:pPr>
        <w:pStyle w:val="Odstavecseseznamem"/>
        <w:numPr>
          <w:ilvl w:val="1"/>
          <w:numId w:val="13"/>
        </w:numPr>
        <w:rPr>
          <w:lang w:eastAsia="cs-CZ"/>
        </w:rPr>
      </w:pPr>
      <w:r>
        <w:rPr>
          <w:lang w:eastAsia="cs-CZ"/>
        </w:rPr>
        <w:t>N</w:t>
      </w:r>
      <w:r w:rsidRPr="00936BB6">
        <w:rPr>
          <w:lang w:eastAsia="cs-CZ"/>
        </w:rPr>
        <w:t>ázev cíle návodu</w:t>
      </w:r>
      <w:r w:rsidR="00A9483C">
        <w:rPr>
          <w:lang w:eastAsia="cs-CZ"/>
        </w:rPr>
        <w:t xml:space="preserve"> (Scrambled eggs…)</w:t>
      </w:r>
    </w:p>
    <w:p w:rsidR="00F507A7" w:rsidRDefault="00F507A7" w:rsidP="005106A3">
      <w:pPr>
        <w:pStyle w:val="Odstavecseseznamem"/>
        <w:numPr>
          <w:ilvl w:val="0"/>
          <w:numId w:val="13"/>
        </w:numPr>
        <w:rPr>
          <w:lang w:eastAsia="cs-CZ"/>
        </w:rPr>
      </w:pPr>
      <w:r>
        <w:rPr>
          <w:lang w:eastAsia="cs-CZ"/>
        </w:rPr>
        <w:t>Pokyny</w:t>
      </w:r>
    </w:p>
    <w:p w:rsidR="00F507A7" w:rsidRDefault="00F507A7" w:rsidP="00F507A7">
      <w:pPr>
        <w:pStyle w:val="Odstavecseseznamem"/>
        <w:numPr>
          <w:ilvl w:val="1"/>
          <w:numId w:val="13"/>
        </w:numPr>
        <w:rPr>
          <w:lang w:eastAsia="cs-CZ"/>
        </w:rPr>
      </w:pPr>
      <w:r>
        <w:rPr>
          <w:lang w:eastAsia="cs-CZ"/>
        </w:rPr>
        <w:t>Logicky řazené od prvního po poslední</w:t>
      </w:r>
    </w:p>
    <w:p w:rsidR="00546E99" w:rsidRDefault="00F507A7" w:rsidP="00F507A7">
      <w:pPr>
        <w:pStyle w:val="Odstavecseseznamem"/>
        <w:numPr>
          <w:ilvl w:val="1"/>
          <w:numId w:val="13"/>
        </w:numPr>
        <w:rPr>
          <w:lang w:eastAsia="cs-CZ"/>
        </w:rPr>
      </w:pPr>
      <w:r>
        <w:rPr>
          <w:lang w:eastAsia="cs-CZ"/>
        </w:rPr>
        <w:t>Graficky členěné</w:t>
      </w:r>
    </w:p>
    <w:p w:rsidR="00010BA3" w:rsidRPr="00546E99" w:rsidRDefault="00AF0C0C" w:rsidP="00F507A7">
      <w:pPr>
        <w:pStyle w:val="Odstavecseseznamem"/>
        <w:numPr>
          <w:ilvl w:val="1"/>
          <w:numId w:val="13"/>
        </w:numPr>
        <w:rPr>
          <w:lang w:eastAsia="cs-CZ"/>
        </w:rPr>
      </w:pPr>
      <w:r>
        <w:rPr>
          <w:noProof/>
          <w:lang w:eastAsia="cs-CZ"/>
        </w:rPr>
        <w:drawing>
          <wp:anchor distT="0" distB="0" distL="114300" distR="114300" simplePos="0" relativeHeight="251659264" behindDoc="1" locked="0" layoutInCell="1" allowOverlap="1" wp14:anchorId="3BC70C33" wp14:editId="5E2BC5C2">
            <wp:simplePos x="0" y="0"/>
            <wp:positionH relativeFrom="column">
              <wp:posOffset>944880</wp:posOffset>
            </wp:positionH>
            <wp:positionV relativeFrom="paragraph">
              <wp:posOffset>212725</wp:posOffset>
            </wp:positionV>
            <wp:extent cx="4743450" cy="1402080"/>
            <wp:effectExtent l="0" t="0" r="0" b="7620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0BA3">
        <w:rPr>
          <w:lang w:eastAsia="cs-CZ"/>
        </w:rPr>
        <w:t>Mohou být v odrážkách, bodech,</w:t>
      </w:r>
      <w:r w:rsidR="001E39FD">
        <w:rPr>
          <w:lang w:eastAsia="cs-CZ"/>
        </w:rPr>
        <w:t xml:space="preserve"> očíslovaný nebo v</w:t>
      </w:r>
      <w:r w:rsidR="00010BA3">
        <w:rPr>
          <w:lang w:eastAsia="cs-CZ"/>
        </w:rPr>
        <w:t xml:space="preserve"> odstavcích</w:t>
      </w:r>
    </w:p>
    <w:p w:rsidR="003E180F" w:rsidRDefault="003E180F" w:rsidP="00D26F61">
      <w:pPr>
        <w:pStyle w:val="Nadpis2"/>
        <w:rPr>
          <w:lang w:eastAsia="cs-CZ"/>
        </w:rPr>
      </w:pPr>
      <w:r>
        <w:rPr>
          <w:lang w:eastAsia="cs-CZ"/>
        </w:rPr>
        <w:t>Vzkaz</w:t>
      </w:r>
    </w:p>
    <w:p w:rsidR="00D062DC" w:rsidRDefault="00BD740B" w:rsidP="00D062DC">
      <w:pPr>
        <w:pStyle w:val="Odstavecseseznamem"/>
        <w:numPr>
          <w:ilvl w:val="0"/>
          <w:numId w:val="14"/>
        </w:numPr>
        <w:rPr>
          <w:lang w:eastAsia="cs-CZ"/>
        </w:rPr>
      </w:pPr>
      <w:r>
        <w:rPr>
          <w:lang w:eastAsia="cs-CZ"/>
        </w:rPr>
        <w:t>Oslovení</w:t>
      </w:r>
    </w:p>
    <w:p w:rsidR="00D062DC" w:rsidRDefault="001105D2" w:rsidP="00FC1F0C">
      <w:pPr>
        <w:pStyle w:val="Odstavecseseznamem"/>
        <w:numPr>
          <w:ilvl w:val="0"/>
          <w:numId w:val="14"/>
        </w:numPr>
        <w:rPr>
          <w:lang w:eastAsia="cs-CZ"/>
        </w:rPr>
      </w:pPr>
      <w:r>
        <w:rPr>
          <w:lang w:eastAsia="cs-CZ"/>
        </w:rPr>
        <w:t>Text vzkazu</w:t>
      </w:r>
    </w:p>
    <w:p w:rsidR="00213974" w:rsidRDefault="00213974" w:rsidP="00213974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Nemusí být odstavce</w:t>
      </w:r>
      <w:r w:rsidR="00FD3CD6">
        <w:rPr>
          <w:lang w:eastAsia="cs-CZ"/>
        </w:rPr>
        <w:t xml:space="preserve"> </w:t>
      </w:r>
      <w:r w:rsidR="00FD3CD6">
        <w:rPr>
          <w:lang w:eastAsia="cs-CZ"/>
        </w:rPr>
        <w:sym w:font="Wingdings" w:char="F0E0"/>
      </w:r>
      <w:r w:rsidR="00FD3CD6">
        <w:rPr>
          <w:lang w:eastAsia="cs-CZ"/>
        </w:rPr>
        <w:t xml:space="preserve"> může, ale nemusí</w:t>
      </w:r>
    </w:p>
    <w:p w:rsidR="00D062DC" w:rsidRDefault="00BD740B" w:rsidP="00D062DC">
      <w:pPr>
        <w:pStyle w:val="Odstavecseseznamem"/>
        <w:numPr>
          <w:ilvl w:val="0"/>
          <w:numId w:val="14"/>
        </w:numPr>
        <w:rPr>
          <w:lang w:eastAsia="cs-CZ"/>
        </w:rPr>
      </w:pPr>
      <w:r>
        <w:rPr>
          <w:lang w:eastAsia="cs-CZ"/>
        </w:rPr>
        <w:t>Rozloučení</w:t>
      </w:r>
    </w:p>
    <w:p w:rsidR="00546E99" w:rsidRPr="00546E99" w:rsidRDefault="00BD740B" w:rsidP="00D062DC">
      <w:pPr>
        <w:pStyle w:val="Odstavecseseznamem"/>
        <w:numPr>
          <w:ilvl w:val="0"/>
          <w:numId w:val="14"/>
        </w:numPr>
        <w:rPr>
          <w:lang w:eastAsia="cs-CZ"/>
        </w:rPr>
      </w:pPr>
      <w:r>
        <w:rPr>
          <w:lang w:eastAsia="cs-CZ"/>
        </w:rPr>
        <w:t>Podpis</w:t>
      </w:r>
      <w:bookmarkStart w:id="0" w:name="_GoBack"/>
      <w:bookmarkEnd w:id="0"/>
    </w:p>
    <w:p w:rsidR="00D26F61" w:rsidRDefault="003E180F" w:rsidP="00D26F61">
      <w:pPr>
        <w:pStyle w:val="Nadpis2"/>
        <w:rPr>
          <w:lang w:eastAsia="cs-CZ"/>
        </w:rPr>
      </w:pPr>
      <w:r>
        <w:rPr>
          <w:lang w:eastAsia="cs-CZ"/>
        </w:rPr>
        <w:t>P</w:t>
      </w:r>
      <w:r w:rsidR="000D1ED9">
        <w:rPr>
          <w:lang w:eastAsia="cs-CZ"/>
        </w:rPr>
        <w:t>opis</w:t>
      </w:r>
    </w:p>
    <w:p w:rsidR="00B261E5" w:rsidRDefault="00B261E5" w:rsidP="00546E99">
      <w:pPr>
        <w:rPr>
          <w:lang w:eastAsia="cs-CZ"/>
        </w:rPr>
      </w:pPr>
      <w:r>
        <w:rPr>
          <w:lang w:eastAsia="cs-CZ"/>
        </w:rPr>
        <w:t>Logicky za sebou!!</w:t>
      </w:r>
    </w:p>
    <w:p w:rsidR="00546E99" w:rsidRDefault="00B261E5" w:rsidP="00546E99">
      <w:pPr>
        <w:rPr>
          <w:lang w:eastAsia="cs-CZ"/>
        </w:rPr>
      </w:pPr>
      <w:r>
        <w:rPr>
          <w:lang w:eastAsia="cs-CZ"/>
        </w:rPr>
        <w:t>A</w:t>
      </w:r>
      <w:r w:rsidRPr="00B261E5">
        <w:rPr>
          <w:lang w:eastAsia="cs-CZ"/>
        </w:rPr>
        <w:t>utomobil</w:t>
      </w:r>
      <w:r>
        <w:rPr>
          <w:lang w:eastAsia="cs-CZ"/>
        </w:rPr>
        <w:t xml:space="preserve"> </w:t>
      </w:r>
      <w:r>
        <w:rPr>
          <w:lang w:eastAsia="cs-CZ"/>
        </w:rPr>
        <w:sym w:font="Wingdings" w:char="F0E0"/>
      </w:r>
      <w:r>
        <w:rPr>
          <w:lang w:eastAsia="cs-CZ"/>
        </w:rPr>
        <w:t xml:space="preserve"> popsat</w:t>
      </w:r>
      <w:r w:rsidRPr="00B261E5">
        <w:rPr>
          <w:lang w:eastAsia="cs-CZ"/>
        </w:rPr>
        <w:t xml:space="preserve"> obecně (v jednom odstavci</w:t>
      </w:r>
      <w:r w:rsidR="004F54EA">
        <w:rPr>
          <w:lang w:eastAsia="cs-CZ"/>
        </w:rPr>
        <w:t xml:space="preserve"> </w:t>
      </w:r>
      <w:r w:rsidR="004F54EA">
        <w:rPr>
          <w:lang w:eastAsia="cs-CZ"/>
        </w:rPr>
        <w:sym w:font="Wingdings" w:char="F0E0"/>
      </w:r>
      <w:r w:rsidR="004F54EA">
        <w:rPr>
          <w:lang w:eastAsia="cs-CZ"/>
        </w:rPr>
        <w:t xml:space="preserve"> značka, typ, </w:t>
      </w:r>
      <w:r>
        <w:rPr>
          <w:lang w:eastAsia="cs-CZ"/>
        </w:rPr>
        <w:t>velikost…</w:t>
      </w:r>
      <w:r w:rsidRPr="00B261E5">
        <w:rPr>
          <w:lang w:eastAsia="cs-CZ"/>
        </w:rPr>
        <w:t xml:space="preserve">) </w:t>
      </w:r>
      <w:r w:rsidR="00E25FCB">
        <w:rPr>
          <w:lang w:eastAsia="cs-CZ"/>
        </w:rPr>
        <w:sym w:font="Wingdings" w:char="F0E0"/>
      </w:r>
      <w:r w:rsidR="00E25FCB">
        <w:rPr>
          <w:lang w:eastAsia="cs-CZ"/>
        </w:rPr>
        <w:t xml:space="preserve"> </w:t>
      </w:r>
      <w:r w:rsidRPr="00B261E5">
        <w:rPr>
          <w:lang w:eastAsia="cs-CZ"/>
        </w:rPr>
        <w:t>detailně (interiér, vybavení</w:t>
      </w:r>
      <w:r w:rsidR="00245E90">
        <w:rPr>
          <w:lang w:eastAsia="cs-CZ"/>
        </w:rPr>
        <w:t>…</w:t>
      </w:r>
      <w:r w:rsidRPr="00B261E5">
        <w:rPr>
          <w:lang w:eastAsia="cs-CZ"/>
        </w:rPr>
        <w:t xml:space="preserve"> s důrazem na detail)</w:t>
      </w:r>
    </w:p>
    <w:p w:rsidR="00340097" w:rsidRDefault="00340097" w:rsidP="00340097">
      <w:pPr>
        <w:pStyle w:val="Odstavecseseznamem"/>
        <w:numPr>
          <w:ilvl w:val="0"/>
          <w:numId w:val="15"/>
        </w:numPr>
        <w:rPr>
          <w:lang w:eastAsia="cs-CZ"/>
        </w:rPr>
      </w:pPr>
      <w:r>
        <w:rPr>
          <w:lang w:eastAsia="cs-CZ"/>
        </w:rPr>
        <w:t>Nadpis</w:t>
      </w:r>
    </w:p>
    <w:p w:rsidR="00421F45" w:rsidRDefault="00421F45" w:rsidP="00340097">
      <w:pPr>
        <w:pStyle w:val="Odstavecseseznamem"/>
        <w:numPr>
          <w:ilvl w:val="0"/>
          <w:numId w:val="15"/>
        </w:numPr>
        <w:rPr>
          <w:lang w:eastAsia="cs-CZ"/>
        </w:rPr>
      </w:pPr>
      <w:r>
        <w:rPr>
          <w:lang w:eastAsia="cs-CZ"/>
        </w:rPr>
        <w:t>Popis</w:t>
      </w:r>
    </w:p>
    <w:p w:rsidR="00421F45" w:rsidRDefault="00421F45" w:rsidP="00421F45">
      <w:pPr>
        <w:pStyle w:val="Odstavecseseznamem"/>
        <w:numPr>
          <w:ilvl w:val="1"/>
          <w:numId w:val="15"/>
        </w:numPr>
        <w:rPr>
          <w:lang w:eastAsia="cs-CZ"/>
        </w:rPr>
      </w:pPr>
      <w:r>
        <w:rPr>
          <w:lang w:eastAsia="cs-CZ"/>
        </w:rPr>
        <w:t>Úvodní odstavec</w:t>
      </w:r>
    </w:p>
    <w:p w:rsidR="00421F45" w:rsidRDefault="00421F45" w:rsidP="00421F45">
      <w:pPr>
        <w:pStyle w:val="Odstavecseseznamem"/>
        <w:numPr>
          <w:ilvl w:val="1"/>
          <w:numId w:val="15"/>
        </w:numPr>
        <w:rPr>
          <w:lang w:eastAsia="cs-CZ"/>
        </w:rPr>
      </w:pPr>
      <w:r>
        <w:rPr>
          <w:lang w:eastAsia="cs-CZ"/>
        </w:rPr>
        <w:t>Hlavní část popisu</w:t>
      </w:r>
    </w:p>
    <w:p w:rsidR="00340097" w:rsidRPr="00546E99" w:rsidRDefault="00421F45" w:rsidP="00421F45">
      <w:pPr>
        <w:pStyle w:val="Odstavecseseznamem"/>
        <w:numPr>
          <w:ilvl w:val="1"/>
          <w:numId w:val="15"/>
        </w:numPr>
        <w:rPr>
          <w:lang w:eastAsia="cs-CZ"/>
        </w:rPr>
      </w:pPr>
      <w:r>
        <w:rPr>
          <w:lang w:eastAsia="cs-CZ"/>
        </w:rPr>
        <w:t>Závěr</w:t>
      </w:r>
    </w:p>
    <w:p w:rsidR="00BF4681" w:rsidRDefault="00BF4681" w:rsidP="00BF4681">
      <w:pPr>
        <w:pStyle w:val="Nadpis2"/>
        <w:rPr>
          <w:lang w:eastAsia="cs-CZ"/>
        </w:rPr>
      </w:pPr>
      <w:r>
        <w:rPr>
          <w:lang w:eastAsia="cs-CZ"/>
        </w:rPr>
        <w:t>Další detaily:</w:t>
      </w:r>
    </w:p>
    <w:p w:rsidR="00BF4681" w:rsidRDefault="00975F83" w:rsidP="00BF4681">
      <w:pPr>
        <w:rPr>
          <w:lang w:eastAsia="cs-CZ"/>
        </w:rPr>
      </w:pPr>
      <w:hyperlink r:id="rId16" w:history="1">
        <w:r w:rsidRPr="009716B7">
          <w:rPr>
            <w:rStyle w:val="Hypertextovodkaz"/>
            <w:lang w:eastAsia="cs-CZ"/>
          </w:rPr>
          <w:t>http://www.statnimaturita-anglictina.cz/pisemna-cast-vzor</w:t>
        </w:r>
      </w:hyperlink>
    </w:p>
    <w:p w:rsidR="00975F83" w:rsidRDefault="00241DA1" w:rsidP="00BF4681">
      <w:pPr>
        <w:rPr>
          <w:lang w:eastAsia="cs-CZ"/>
        </w:rPr>
      </w:pPr>
      <w:hyperlink r:id="rId17" w:history="1">
        <w:r w:rsidRPr="009716B7">
          <w:rPr>
            <w:rStyle w:val="Hypertextovodkaz"/>
            <w:lang w:eastAsia="cs-CZ"/>
          </w:rPr>
          <w:t>http://www.statnimaturita-anglictina.cz/pocitani-slov-v-pisemne-praci-u-maturity-z-anglictiny</w:t>
        </w:r>
      </w:hyperlink>
    </w:p>
    <w:p w:rsidR="00241DA1" w:rsidRPr="00BF4681" w:rsidRDefault="00241DA1" w:rsidP="00BF4681">
      <w:pPr>
        <w:rPr>
          <w:lang w:eastAsia="cs-CZ"/>
        </w:rPr>
      </w:pPr>
    </w:p>
    <w:p w:rsidR="001C43CA" w:rsidRPr="002452D4" w:rsidRDefault="001C43CA" w:rsidP="001C43CA">
      <w:pPr>
        <w:rPr>
          <w:lang w:eastAsia="cs-CZ"/>
        </w:rPr>
      </w:pPr>
    </w:p>
    <w:sectPr w:rsidR="001C43CA" w:rsidRPr="002452D4" w:rsidSect="007A3419">
      <w:type w:val="continuous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8B3" w:rsidRDefault="008778B3" w:rsidP="006537B9">
      <w:pPr>
        <w:spacing w:line="240" w:lineRule="auto"/>
      </w:pPr>
      <w:r>
        <w:separator/>
      </w:r>
    </w:p>
  </w:endnote>
  <w:endnote w:type="continuationSeparator" w:id="0">
    <w:p w:rsidR="008778B3" w:rsidRDefault="008778B3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E7F" w:rsidRDefault="00F91E7F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E7F" w:rsidRDefault="00774D35" w:rsidP="00F91E7F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057F58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057F58" w:rsidP="00F91E7F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1309587380"/>
        <w:placeholde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26F61">
          <w:rPr>
            <w:color w:val="7030A0"/>
          </w:rPr>
          <w:t>Náležitosti esejí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E7F" w:rsidRDefault="00F91E7F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8B3" w:rsidRDefault="008778B3" w:rsidP="006537B9">
      <w:pPr>
        <w:spacing w:line="240" w:lineRule="auto"/>
      </w:pPr>
      <w:r>
        <w:separator/>
      </w:r>
    </w:p>
  </w:footnote>
  <w:footnote w:type="continuationSeparator" w:id="0">
    <w:p w:rsidR="008778B3" w:rsidRDefault="008778B3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E7F" w:rsidRDefault="00F91E7F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057F58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-192841327"/>
        <w:placeholde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8507B">
          <w:rPr>
            <w:color w:val="7030A0"/>
          </w:rPr>
          <w:t>ANJ - Anglický Jazyk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291717365"/>
        <w:placeholde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E7F" w:rsidRDefault="00F91E7F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1" w15:restartNumberingAfterBreak="0">
    <w:nsid w:val="29D50A38"/>
    <w:multiLevelType w:val="multilevel"/>
    <w:tmpl w:val="B3AC6476"/>
    <w:numStyleLink w:val="Finallist"/>
  </w:abstractNum>
  <w:abstractNum w:abstractNumId="2" w15:restartNumberingAfterBreak="0">
    <w:nsid w:val="30DA47BF"/>
    <w:multiLevelType w:val="multilevel"/>
    <w:tmpl w:val="B3AC6476"/>
    <w:numStyleLink w:val="Finallist"/>
  </w:abstractNum>
  <w:abstractNum w:abstractNumId="3" w15:restartNumberingAfterBreak="0">
    <w:nsid w:val="33090BCD"/>
    <w:multiLevelType w:val="multilevel"/>
    <w:tmpl w:val="B3AC6476"/>
    <w:numStyleLink w:val="Finallist"/>
  </w:abstractNum>
  <w:abstractNum w:abstractNumId="4" w15:restartNumberingAfterBreak="0">
    <w:nsid w:val="38A31236"/>
    <w:multiLevelType w:val="multilevel"/>
    <w:tmpl w:val="B3AC6476"/>
    <w:numStyleLink w:val="Finallist"/>
  </w:abstractNum>
  <w:abstractNum w:abstractNumId="5" w15:restartNumberingAfterBreak="0">
    <w:nsid w:val="50CB3510"/>
    <w:multiLevelType w:val="multilevel"/>
    <w:tmpl w:val="B3AC6476"/>
    <w:numStyleLink w:val="Finallist"/>
  </w:abstractNum>
  <w:abstractNum w:abstractNumId="6" w15:restartNumberingAfterBreak="0">
    <w:nsid w:val="57373358"/>
    <w:multiLevelType w:val="multilevel"/>
    <w:tmpl w:val="B3AC6476"/>
    <w:numStyleLink w:val="Finallist"/>
  </w:abstractNum>
  <w:abstractNum w:abstractNumId="7" w15:restartNumberingAfterBreak="0">
    <w:nsid w:val="5812641D"/>
    <w:multiLevelType w:val="multilevel"/>
    <w:tmpl w:val="B3AC6476"/>
    <w:numStyleLink w:val="Finallist"/>
  </w:abstractNum>
  <w:abstractNum w:abstractNumId="8" w15:restartNumberingAfterBreak="0">
    <w:nsid w:val="5B453A66"/>
    <w:multiLevelType w:val="multilevel"/>
    <w:tmpl w:val="B3AC6476"/>
    <w:numStyleLink w:val="Finallist"/>
  </w:abstractNum>
  <w:abstractNum w:abstractNumId="9" w15:restartNumberingAfterBreak="0">
    <w:nsid w:val="6C9A1FE7"/>
    <w:multiLevelType w:val="hybridMultilevel"/>
    <w:tmpl w:val="6D54A9B2"/>
    <w:lvl w:ilvl="0" w:tplc="CA0A9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9" w:hanging="360"/>
      </w:pPr>
    </w:lvl>
    <w:lvl w:ilvl="2" w:tplc="0405001B" w:tentative="1">
      <w:start w:val="1"/>
      <w:numFmt w:val="lowerRoman"/>
      <w:lvlText w:val="%3."/>
      <w:lvlJc w:val="right"/>
      <w:pPr>
        <w:ind w:left="2509" w:hanging="180"/>
      </w:pPr>
    </w:lvl>
    <w:lvl w:ilvl="3" w:tplc="0405000F" w:tentative="1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EDD5796"/>
    <w:multiLevelType w:val="multilevel"/>
    <w:tmpl w:val="B3AC6476"/>
    <w:numStyleLink w:val="Finallist"/>
  </w:abstractNum>
  <w:abstractNum w:abstractNumId="11" w15:restartNumberingAfterBreak="0">
    <w:nsid w:val="71052D40"/>
    <w:multiLevelType w:val="multilevel"/>
    <w:tmpl w:val="B3AC6476"/>
    <w:numStyleLink w:val="Finallist"/>
  </w:abstractNum>
  <w:abstractNum w:abstractNumId="12" w15:restartNumberingAfterBreak="0">
    <w:nsid w:val="72074840"/>
    <w:multiLevelType w:val="multilevel"/>
    <w:tmpl w:val="B3AC6476"/>
    <w:numStyleLink w:val="Finallist"/>
  </w:abstractNum>
  <w:abstractNum w:abstractNumId="13" w15:restartNumberingAfterBreak="0">
    <w:nsid w:val="77025C8C"/>
    <w:multiLevelType w:val="multilevel"/>
    <w:tmpl w:val="B3AC6476"/>
    <w:numStyleLink w:val="Finallist"/>
  </w:abstractNum>
  <w:abstractNum w:abstractNumId="14" w15:restartNumberingAfterBreak="0">
    <w:nsid w:val="7BF941E5"/>
    <w:multiLevelType w:val="multilevel"/>
    <w:tmpl w:val="B3AC6476"/>
    <w:numStyleLink w:val="Finallist"/>
  </w:abstractNum>
  <w:num w:numId="1">
    <w:abstractNumId w:val="0"/>
  </w:num>
  <w:num w:numId="2">
    <w:abstractNumId w:val="7"/>
  </w:num>
  <w:num w:numId="3">
    <w:abstractNumId w:val="12"/>
  </w:num>
  <w:num w:numId="4">
    <w:abstractNumId w:val="9"/>
  </w:num>
  <w:num w:numId="5">
    <w:abstractNumId w:val="8"/>
  </w:num>
  <w:num w:numId="6">
    <w:abstractNumId w:val="14"/>
  </w:num>
  <w:num w:numId="7">
    <w:abstractNumId w:val="6"/>
  </w:num>
  <w:num w:numId="8">
    <w:abstractNumId w:val="11"/>
  </w:num>
  <w:num w:numId="9">
    <w:abstractNumId w:val="3"/>
  </w:num>
  <w:num w:numId="10">
    <w:abstractNumId w:val="1"/>
  </w:num>
  <w:num w:numId="11">
    <w:abstractNumId w:val="13"/>
  </w:num>
  <w:num w:numId="12">
    <w:abstractNumId w:val="2"/>
  </w:num>
  <w:num w:numId="13">
    <w:abstractNumId w:val="4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8B3"/>
    <w:rsid w:val="00007A68"/>
    <w:rsid w:val="00007BDA"/>
    <w:rsid w:val="00010BA3"/>
    <w:rsid w:val="0001306F"/>
    <w:rsid w:val="000208B3"/>
    <w:rsid w:val="00044AF3"/>
    <w:rsid w:val="0005326D"/>
    <w:rsid w:val="00055892"/>
    <w:rsid w:val="00057F58"/>
    <w:rsid w:val="00063A99"/>
    <w:rsid w:val="00076DB0"/>
    <w:rsid w:val="0009248C"/>
    <w:rsid w:val="00096BA0"/>
    <w:rsid w:val="000A5039"/>
    <w:rsid w:val="000C34AD"/>
    <w:rsid w:val="000D1ED9"/>
    <w:rsid w:val="000E08B4"/>
    <w:rsid w:val="0010099B"/>
    <w:rsid w:val="001105D2"/>
    <w:rsid w:val="00125F22"/>
    <w:rsid w:val="001314DA"/>
    <w:rsid w:val="0015630B"/>
    <w:rsid w:val="00187FC0"/>
    <w:rsid w:val="0019337F"/>
    <w:rsid w:val="001B3EB7"/>
    <w:rsid w:val="001C43CA"/>
    <w:rsid w:val="001E39FD"/>
    <w:rsid w:val="001F5687"/>
    <w:rsid w:val="00213974"/>
    <w:rsid w:val="002270E8"/>
    <w:rsid w:val="002373FF"/>
    <w:rsid w:val="00241DA1"/>
    <w:rsid w:val="00242395"/>
    <w:rsid w:val="002452D4"/>
    <w:rsid w:val="00245E90"/>
    <w:rsid w:val="002A3031"/>
    <w:rsid w:val="002A5CE5"/>
    <w:rsid w:val="002C53F0"/>
    <w:rsid w:val="002F4373"/>
    <w:rsid w:val="0032037B"/>
    <w:rsid w:val="00327795"/>
    <w:rsid w:val="00340097"/>
    <w:rsid w:val="00341511"/>
    <w:rsid w:val="00385EF5"/>
    <w:rsid w:val="003D546E"/>
    <w:rsid w:val="003E0FCA"/>
    <w:rsid w:val="003E112E"/>
    <w:rsid w:val="003E17D4"/>
    <w:rsid w:val="003E180F"/>
    <w:rsid w:val="003E2767"/>
    <w:rsid w:val="00421F45"/>
    <w:rsid w:val="00437C51"/>
    <w:rsid w:val="00460E0B"/>
    <w:rsid w:val="00473A66"/>
    <w:rsid w:val="00475D5F"/>
    <w:rsid w:val="0049355F"/>
    <w:rsid w:val="004F54EA"/>
    <w:rsid w:val="005106A3"/>
    <w:rsid w:val="00546059"/>
    <w:rsid w:val="005467F3"/>
    <w:rsid w:val="00546E99"/>
    <w:rsid w:val="00551A9F"/>
    <w:rsid w:val="00571434"/>
    <w:rsid w:val="005B0DC0"/>
    <w:rsid w:val="005E2F25"/>
    <w:rsid w:val="005F0531"/>
    <w:rsid w:val="0060553A"/>
    <w:rsid w:val="00622947"/>
    <w:rsid w:val="006537B9"/>
    <w:rsid w:val="00690BF0"/>
    <w:rsid w:val="006D3A34"/>
    <w:rsid w:val="00704607"/>
    <w:rsid w:val="0070539D"/>
    <w:rsid w:val="0071521E"/>
    <w:rsid w:val="0073088D"/>
    <w:rsid w:val="00753757"/>
    <w:rsid w:val="00763D65"/>
    <w:rsid w:val="00770F8B"/>
    <w:rsid w:val="007717B5"/>
    <w:rsid w:val="00773A13"/>
    <w:rsid w:val="00774D35"/>
    <w:rsid w:val="00780803"/>
    <w:rsid w:val="00794EE9"/>
    <w:rsid w:val="007A3419"/>
    <w:rsid w:val="007B5987"/>
    <w:rsid w:val="007C7B57"/>
    <w:rsid w:val="007D2886"/>
    <w:rsid w:val="007D4154"/>
    <w:rsid w:val="007D5696"/>
    <w:rsid w:val="007F6E81"/>
    <w:rsid w:val="0081654E"/>
    <w:rsid w:val="008312C5"/>
    <w:rsid w:val="00860E7B"/>
    <w:rsid w:val="00862C87"/>
    <w:rsid w:val="00874E0F"/>
    <w:rsid w:val="00877544"/>
    <w:rsid w:val="008778B3"/>
    <w:rsid w:val="008B6395"/>
    <w:rsid w:val="008E10EC"/>
    <w:rsid w:val="008E3D64"/>
    <w:rsid w:val="00933488"/>
    <w:rsid w:val="00936BB6"/>
    <w:rsid w:val="009438C7"/>
    <w:rsid w:val="00945582"/>
    <w:rsid w:val="00975F83"/>
    <w:rsid w:val="00985BDB"/>
    <w:rsid w:val="00992ED8"/>
    <w:rsid w:val="0099771D"/>
    <w:rsid w:val="00A04AB8"/>
    <w:rsid w:val="00A27F6E"/>
    <w:rsid w:val="00A36961"/>
    <w:rsid w:val="00A36B7E"/>
    <w:rsid w:val="00A64CE1"/>
    <w:rsid w:val="00A66F70"/>
    <w:rsid w:val="00A75F66"/>
    <w:rsid w:val="00A81E13"/>
    <w:rsid w:val="00A9483C"/>
    <w:rsid w:val="00AC407A"/>
    <w:rsid w:val="00AC733C"/>
    <w:rsid w:val="00AD5D7D"/>
    <w:rsid w:val="00AE34E8"/>
    <w:rsid w:val="00AF0C0C"/>
    <w:rsid w:val="00B165AE"/>
    <w:rsid w:val="00B261E5"/>
    <w:rsid w:val="00B57F58"/>
    <w:rsid w:val="00B8536F"/>
    <w:rsid w:val="00B85A2C"/>
    <w:rsid w:val="00BA28FC"/>
    <w:rsid w:val="00BD17D5"/>
    <w:rsid w:val="00BD28D9"/>
    <w:rsid w:val="00BD4576"/>
    <w:rsid w:val="00BD600F"/>
    <w:rsid w:val="00BD6BE7"/>
    <w:rsid w:val="00BD740B"/>
    <w:rsid w:val="00BE4A6D"/>
    <w:rsid w:val="00BF4681"/>
    <w:rsid w:val="00C0203E"/>
    <w:rsid w:val="00C2196C"/>
    <w:rsid w:val="00C50E72"/>
    <w:rsid w:val="00C5306E"/>
    <w:rsid w:val="00C660BA"/>
    <w:rsid w:val="00C66B0B"/>
    <w:rsid w:val="00C808A0"/>
    <w:rsid w:val="00C8507B"/>
    <w:rsid w:val="00CB042E"/>
    <w:rsid w:val="00CB6A65"/>
    <w:rsid w:val="00CD2D1A"/>
    <w:rsid w:val="00CE0CF6"/>
    <w:rsid w:val="00D01DAC"/>
    <w:rsid w:val="00D062DC"/>
    <w:rsid w:val="00D26F61"/>
    <w:rsid w:val="00D3386F"/>
    <w:rsid w:val="00D35E55"/>
    <w:rsid w:val="00D41579"/>
    <w:rsid w:val="00D74122"/>
    <w:rsid w:val="00D867A4"/>
    <w:rsid w:val="00DA4E87"/>
    <w:rsid w:val="00DA7A39"/>
    <w:rsid w:val="00DB2A4E"/>
    <w:rsid w:val="00DB3195"/>
    <w:rsid w:val="00DB4F10"/>
    <w:rsid w:val="00DD04DF"/>
    <w:rsid w:val="00DD2FC0"/>
    <w:rsid w:val="00DD56CC"/>
    <w:rsid w:val="00DD5765"/>
    <w:rsid w:val="00E03638"/>
    <w:rsid w:val="00E21BB0"/>
    <w:rsid w:val="00E25FCB"/>
    <w:rsid w:val="00E45457"/>
    <w:rsid w:val="00EC0D44"/>
    <w:rsid w:val="00EE459E"/>
    <w:rsid w:val="00EF6E67"/>
    <w:rsid w:val="00F3526C"/>
    <w:rsid w:val="00F40896"/>
    <w:rsid w:val="00F42DA9"/>
    <w:rsid w:val="00F47591"/>
    <w:rsid w:val="00F507A7"/>
    <w:rsid w:val="00F66CE0"/>
    <w:rsid w:val="00F7146B"/>
    <w:rsid w:val="00F74E0D"/>
    <w:rsid w:val="00F91E7F"/>
    <w:rsid w:val="00FB52FD"/>
    <w:rsid w:val="00FC078B"/>
    <w:rsid w:val="00FC1F0C"/>
    <w:rsid w:val="00FD3CD6"/>
    <w:rsid w:val="00FE6293"/>
    <w:rsid w:val="00FF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1DE0C"/>
  <w15:chartTrackingRefBased/>
  <w15:docId w15:val="{FA46003A-ED89-4E55-AB62-DACCCF550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45582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808A0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808A0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73088D"/>
    <w:pPr>
      <w:numPr>
        <w:numId w:val="1"/>
      </w:numPr>
    </w:pPr>
  </w:style>
  <w:style w:type="character" w:styleId="Hypertextovodkaz">
    <w:name w:val="Hyperlink"/>
    <w:basedOn w:val="Standardnpsmoodstavce"/>
    <w:uiPriority w:val="99"/>
    <w:unhideWhenUsed/>
    <w:rsid w:val="00975F83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763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www.statnimaturita-anglictina.cz/pocitani-slov-v-pisemne-praci-u-maturity-z-anglictin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tatnimaturita-anglictina.cz/pisemna-cast-vzo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ANJ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5D815-FABF-4A23-A36E-8F47F0502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ANJ.dotm</Template>
  <TotalTime>154</TotalTime>
  <Pages>4</Pages>
  <Words>496</Words>
  <Characters>2927</Characters>
  <Application>Microsoft Office Word</Application>
  <DocSecurity>0</DocSecurity>
  <Lines>24</Lines>
  <Paragraphs>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25</vt:i4>
      </vt:variant>
    </vt:vector>
  </HeadingPairs>
  <TitlesOfParts>
    <vt:vector size="26" baseType="lpstr">
      <vt:lpstr/>
      <vt:lpstr>Náležitosti Esejí</vt:lpstr>
      <vt:lpstr>    Počítání slov</vt:lpstr>
      <vt:lpstr>        Radši více slov než méně</vt:lpstr>
      <vt:lpstr>        Jako 1 slovo se počítají:</vt:lpstr>
      <vt:lpstr>        Složeniny (stažené tvary) se počítají jako 2 slova:</vt:lpstr>
      <vt:lpstr>        Co se nepočítá vůbec:</vt:lpstr>
      <vt:lpstr>        Opisování ze zadání:</vt:lpstr>
      <vt:lpstr>TYPY TEXTU</vt:lpstr>
      <vt:lpstr>    Dopis kamarádovi</vt:lpstr>
      <vt:lpstr>    Formální dopis</vt:lpstr>
      <vt:lpstr>    Motivační dopis</vt:lpstr>
      <vt:lpstr>    </vt:lpstr>
      <vt:lpstr>    Oznámení</vt:lpstr>
      <vt:lpstr>    </vt:lpstr>
      <vt:lpstr>    Článek</vt:lpstr>
      <vt:lpstr>    Vypravování</vt:lpstr>
      <vt:lpstr>    </vt:lpstr>
      <vt:lpstr>    Charakteristika</vt:lpstr>
      <vt:lpstr>    Pozvánka</vt:lpstr>
      <vt:lpstr>    </vt:lpstr>
      <vt:lpstr>    E-mail</vt:lpstr>
      <vt:lpstr>    Návod / instrukce</vt:lpstr>
      <vt:lpstr>    Vzkaz</vt:lpstr>
      <vt:lpstr>    Popis</vt:lpstr>
      <vt:lpstr>    Další detaily:</vt:lpstr>
    </vt:vector>
  </TitlesOfParts>
  <Manager>Pavla Polodnová</Manager>
  <Company>BLAKKWOOD</Company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Náležitosti esejí</dc:title>
  <dc:subject>ANJ - Anglický Jazyk</dc:subject>
  <dc:creator>Ash258</dc:creator>
  <cp:keywords>ANJ;Esej</cp:keywords>
  <dc:description/>
  <cp:lastModifiedBy>Ash258</cp:lastModifiedBy>
  <cp:revision>137</cp:revision>
  <dcterms:created xsi:type="dcterms:W3CDTF">2016-04-30T11:52:00Z</dcterms:created>
  <dcterms:modified xsi:type="dcterms:W3CDTF">2016-04-30T14:26:00Z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