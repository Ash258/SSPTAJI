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D64" w:rsidRDefault="00251131" w:rsidP="00251131">
      <w:pPr>
        <w:pStyle w:val="Nadpis1"/>
      </w:pPr>
      <w:r>
        <w:t>13. My school</w:t>
      </w:r>
    </w:p>
    <w:p w:rsidR="00251131" w:rsidRDefault="002A545E" w:rsidP="002A545E">
      <w:pPr>
        <w:pStyle w:val="Nadpis2"/>
        <w:rPr>
          <w:lang w:eastAsia="cs-CZ"/>
        </w:rPr>
      </w:pPr>
      <w:r>
        <w:rPr>
          <w:lang w:eastAsia="cs-CZ"/>
        </w:rPr>
        <w:t>Type of school</w:t>
      </w:r>
    </w:p>
    <w:p w:rsidR="00321E49" w:rsidRDefault="00250C80" w:rsidP="00321E49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Secondary Engineering, Technical and Automotive School</w:t>
      </w:r>
    </w:p>
    <w:p w:rsidR="00321E49" w:rsidRDefault="00250C80" w:rsidP="00321E49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It consists of 3 joined schools: Engineering, Technical, Automotive</w:t>
      </w:r>
    </w:p>
    <w:p w:rsidR="00C303F3" w:rsidRPr="00C303F3" w:rsidRDefault="00250C80" w:rsidP="00321E49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It has been joined since September 2014</w:t>
      </w:r>
    </w:p>
    <w:p w:rsidR="002A545E" w:rsidRDefault="002A545E" w:rsidP="002A545E">
      <w:pPr>
        <w:pStyle w:val="Nadpis2"/>
        <w:rPr>
          <w:lang w:eastAsia="cs-CZ"/>
        </w:rPr>
      </w:pPr>
      <w:r>
        <w:rPr>
          <w:lang w:eastAsia="cs-CZ"/>
        </w:rPr>
        <w:t>Location</w:t>
      </w:r>
    </w:p>
    <w:p w:rsidR="00E92E84" w:rsidRDefault="004B687F" w:rsidP="00743C2D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The building of our Engineering school is situated on St</w:t>
      </w:r>
      <w:r w:rsidR="00D9428F">
        <w:rPr>
          <w:lang w:eastAsia="cs-CZ"/>
        </w:rPr>
        <w:t>reet</w:t>
      </w:r>
      <w:r>
        <w:rPr>
          <w:lang w:eastAsia="cs-CZ"/>
        </w:rPr>
        <w:t xml:space="preserve"> Legionářů 3</w:t>
      </w:r>
    </w:p>
    <w:p w:rsidR="00C303F3" w:rsidRPr="00C303F3" w:rsidRDefault="004B687F" w:rsidP="00743C2D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The other buildings are in close range</w:t>
      </w:r>
    </w:p>
    <w:p w:rsidR="002A545E" w:rsidRDefault="002A545E" w:rsidP="002A545E">
      <w:pPr>
        <w:pStyle w:val="Nadpis2"/>
        <w:rPr>
          <w:lang w:eastAsia="cs-CZ"/>
        </w:rPr>
      </w:pPr>
      <w:r>
        <w:rPr>
          <w:lang w:eastAsia="cs-CZ"/>
        </w:rPr>
        <w:t>Size</w:t>
      </w:r>
    </w:p>
    <w:p w:rsidR="00C303F3" w:rsidRPr="00C303F3" w:rsidRDefault="007C5250" w:rsidP="00254BBA">
      <w:pPr>
        <w:pStyle w:val="Odstavecseseznamem"/>
        <w:numPr>
          <w:ilvl w:val="0"/>
          <w:numId w:val="4"/>
        </w:numPr>
        <w:rPr>
          <w:lang w:eastAsia="cs-CZ"/>
        </w:rPr>
      </w:pPr>
      <w:r w:rsidRPr="007C5250">
        <w:rPr>
          <w:lang w:eastAsia="cs-CZ"/>
        </w:rPr>
        <w:t>Big school with over than 1200 students (650 engineering students)</w:t>
      </w:r>
    </w:p>
    <w:p w:rsidR="00F60CD2" w:rsidRPr="00F60CD2" w:rsidRDefault="002A545E" w:rsidP="00C46BA6">
      <w:pPr>
        <w:pStyle w:val="Nadpis2"/>
        <w:rPr>
          <w:lang w:eastAsia="cs-CZ"/>
        </w:rPr>
      </w:pPr>
      <w:r>
        <w:rPr>
          <w:lang w:eastAsia="cs-CZ"/>
        </w:rPr>
        <w:t>Fields of study</w:t>
      </w:r>
    </w:p>
    <w:p w:rsidR="00157194" w:rsidRDefault="00157194" w:rsidP="00EF472C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Information Technology</w:t>
      </w:r>
    </w:p>
    <w:p w:rsidR="00157194" w:rsidRDefault="00157194" w:rsidP="00157194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Pure IT</w:t>
      </w:r>
    </w:p>
    <w:p w:rsidR="00EF472C" w:rsidRDefault="00157194" w:rsidP="00157194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MAW – Multimedia and Webdesign</w:t>
      </w:r>
    </w:p>
    <w:p w:rsidR="00EF472C" w:rsidRDefault="00EF472C" w:rsidP="00EF472C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Engineering</w:t>
      </w:r>
    </w:p>
    <w:p w:rsidR="00C303F3" w:rsidRPr="00C303F3" w:rsidRDefault="00EF472C" w:rsidP="00710464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Electronics</w:t>
      </w:r>
    </w:p>
    <w:p w:rsidR="002A545E" w:rsidRDefault="002A545E" w:rsidP="002A545E">
      <w:pPr>
        <w:pStyle w:val="Nadpis2"/>
        <w:rPr>
          <w:lang w:eastAsia="cs-CZ"/>
        </w:rPr>
      </w:pPr>
      <w:r>
        <w:rPr>
          <w:lang w:eastAsia="cs-CZ"/>
        </w:rPr>
        <w:t>School year</w:t>
      </w:r>
    </w:p>
    <w:p w:rsidR="00F60CD2" w:rsidRDefault="00C46BA6" w:rsidP="00F60CD2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1</w:t>
      </w:r>
      <w:r w:rsidRPr="00C46BA6">
        <w:rPr>
          <w:vertAlign w:val="superscript"/>
          <w:lang w:eastAsia="cs-CZ"/>
        </w:rPr>
        <w:t>st</w:t>
      </w:r>
      <w:r>
        <w:rPr>
          <w:lang w:eastAsia="cs-CZ"/>
        </w:rPr>
        <w:t xml:space="preserve"> </w:t>
      </w:r>
      <w:r w:rsidR="00633DBA">
        <w:rPr>
          <w:lang w:eastAsia="cs-CZ"/>
        </w:rPr>
        <w:t xml:space="preserve">September </w:t>
      </w:r>
      <w:r w:rsidR="00633DBA">
        <w:rPr>
          <w:lang w:eastAsia="cs-CZ"/>
        </w:rPr>
        <w:sym w:font="Wingdings" w:char="F0E0"/>
      </w:r>
      <w:r w:rsidR="00633DBA">
        <w:rPr>
          <w:lang w:eastAsia="cs-CZ"/>
        </w:rPr>
        <w:t xml:space="preserve"> </w:t>
      </w:r>
      <w:r w:rsidR="00F60CD2">
        <w:rPr>
          <w:lang w:eastAsia="cs-CZ"/>
        </w:rPr>
        <w:t>June</w:t>
      </w:r>
      <w:r w:rsidR="00CB488F">
        <w:rPr>
          <w:lang w:eastAsia="cs-CZ"/>
        </w:rPr>
        <w:t>;</w:t>
      </w:r>
      <w:bookmarkStart w:id="0" w:name="_GoBack"/>
      <w:bookmarkEnd w:id="0"/>
      <w:r w:rsidR="00CB488F">
        <w:rPr>
          <w:lang w:eastAsia="cs-CZ"/>
        </w:rPr>
        <w:t xml:space="preserve"> </w:t>
      </w:r>
      <w:r w:rsidR="00F60CD2">
        <w:rPr>
          <w:lang w:eastAsia="cs-CZ"/>
        </w:rPr>
        <w:t>10 months + main summer holiday</w:t>
      </w:r>
    </w:p>
    <w:p w:rsidR="00F60CD2" w:rsidRDefault="00F60CD2" w:rsidP="00F60CD2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Autumn holidays – October</w:t>
      </w:r>
    </w:p>
    <w:p w:rsidR="00F60CD2" w:rsidRDefault="00F60CD2" w:rsidP="00F60CD2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Christmas(Winter) holidays – December</w:t>
      </w:r>
    </w:p>
    <w:p w:rsidR="00F60CD2" w:rsidRDefault="00F60CD2" w:rsidP="00F60CD2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Spring holidays – February</w:t>
      </w:r>
    </w:p>
    <w:p w:rsidR="00C303F3" w:rsidRPr="00C303F3" w:rsidRDefault="00F60CD2" w:rsidP="00F60CD2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 xml:space="preserve">Easter </w:t>
      </w:r>
      <w:r w:rsidR="00891449">
        <w:rPr>
          <w:lang w:eastAsia="cs-CZ"/>
        </w:rPr>
        <w:t>–</w:t>
      </w:r>
      <w:r>
        <w:rPr>
          <w:lang w:eastAsia="cs-CZ"/>
        </w:rPr>
        <w:t xml:space="preserve"> March</w:t>
      </w:r>
    </w:p>
    <w:p w:rsidR="002A545E" w:rsidRDefault="00C851C4" w:rsidP="00C851C4">
      <w:pPr>
        <w:pStyle w:val="Nadpis2"/>
        <w:rPr>
          <w:lang w:eastAsia="cs-CZ"/>
        </w:rPr>
      </w:pPr>
      <w:r>
        <w:rPr>
          <w:lang w:eastAsia="cs-CZ"/>
        </w:rPr>
        <w:lastRenderedPageBreak/>
        <w:t>School leaving exam</w:t>
      </w:r>
    </w:p>
    <w:p w:rsidR="00A215BB" w:rsidRDefault="004E5F98" w:rsidP="00A215BB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In 4</w:t>
      </w:r>
      <w:r w:rsidRPr="004E5F98">
        <w:rPr>
          <w:vertAlign w:val="superscript"/>
          <w:lang w:eastAsia="cs-CZ"/>
        </w:rPr>
        <w:t>th</w:t>
      </w:r>
      <w:r>
        <w:rPr>
          <w:lang w:eastAsia="cs-CZ"/>
        </w:rPr>
        <w:t xml:space="preserve"> </w:t>
      </w:r>
      <w:r w:rsidR="00A215BB">
        <w:rPr>
          <w:lang w:eastAsia="cs-CZ"/>
        </w:rPr>
        <w:t>grade</w:t>
      </w:r>
    </w:p>
    <w:p w:rsidR="00C900AD" w:rsidRDefault="00C900AD" w:rsidP="00A215BB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Consist of 3 parts:</w:t>
      </w:r>
    </w:p>
    <w:p w:rsidR="00A215BB" w:rsidRDefault="0026442A" w:rsidP="00F97D60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Practical Maturita – End of April</w:t>
      </w:r>
    </w:p>
    <w:p w:rsidR="00F97D60" w:rsidRDefault="00F97D60" w:rsidP="00F97D60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>State writing part</w:t>
      </w:r>
    </w:p>
    <w:p w:rsidR="001C43CA" w:rsidRPr="002452D4" w:rsidRDefault="00BD6A83" w:rsidP="003C48FE">
      <w:pPr>
        <w:pStyle w:val="Odstavecseseznamem"/>
        <w:numPr>
          <w:ilvl w:val="1"/>
          <w:numId w:val="6"/>
        </w:numPr>
        <w:rPr>
          <w:lang w:eastAsia="cs-CZ"/>
        </w:rPr>
      </w:pPr>
      <w:r>
        <w:rPr>
          <w:lang w:eastAsia="cs-CZ"/>
        </w:rPr>
        <w:t xml:space="preserve">Oral part of </w:t>
      </w:r>
      <w:r w:rsidR="00F51665">
        <w:rPr>
          <w:lang w:eastAsia="cs-CZ"/>
        </w:rPr>
        <w:t>M</w:t>
      </w:r>
      <w:r>
        <w:rPr>
          <w:lang w:eastAsia="cs-CZ"/>
        </w:rPr>
        <w:t>aturita – May / June</w:t>
      </w:r>
    </w:p>
    <w:sectPr w:rsidR="001C43CA" w:rsidRPr="002452D4" w:rsidSect="00CB042E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131" w:rsidRDefault="00251131" w:rsidP="006537B9">
      <w:pPr>
        <w:spacing w:line="240" w:lineRule="auto"/>
      </w:pPr>
      <w:r>
        <w:separator/>
      </w:r>
    </w:p>
  </w:endnote>
  <w:endnote w:type="continuationSeparator" w:id="0">
    <w:p w:rsidR="00251131" w:rsidRDefault="00251131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E7F" w:rsidRDefault="00774D35" w:rsidP="00F91E7F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1B16D1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1B16D1" w:rsidP="00F91E7F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30958738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A545E">
          <w:rPr>
            <w:color w:val="7030A0"/>
            <w:lang w:val="cs-CZ"/>
          </w:rPr>
          <w:t>13. My school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131" w:rsidRDefault="00251131" w:rsidP="006537B9">
      <w:pPr>
        <w:spacing w:line="240" w:lineRule="auto"/>
      </w:pPr>
      <w:r>
        <w:separator/>
      </w:r>
    </w:p>
  </w:footnote>
  <w:footnote w:type="continuationSeparator" w:id="0">
    <w:p w:rsidR="00251131" w:rsidRDefault="00251131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1B16D1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9284132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8507B">
          <w:rPr>
            <w:color w:val="7030A0"/>
          </w:rPr>
          <w:t>ANJ - Anglický Jazyk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29171736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" w15:restartNumberingAfterBreak="0">
    <w:nsid w:val="1293476B"/>
    <w:multiLevelType w:val="multilevel"/>
    <w:tmpl w:val="B3AC6476"/>
    <w:numStyleLink w:val="Finallist"/>
  </w:abstractNum>
  <w:abstractNum w:abstractNumId="2" w15:restartNumberingAfterBreak="0">
    <w:nsid w:val="2AA12A67"/>
    <w:multiLevelType w:val="multilevel"/>
    <w:tmpl w:val="B3AC6476"/>
    <w:numStyleLink w:val="Finallist"/>
  </w:abstractNum>
  <w:abstractNum w:abstractNumId="3" w15:restartNumberingAfterBreak="0">
    <w:nsid w:val="41DF39C2"/>
    <w:multiLevelType w:val="multilevel"/>
    <w:tmpl w:val="B3AC6476"/>
    <w:numStyleLink w:val="Finallist"/>
  </w:abstractNum>
  <w:abstractNum w:abstractNumId="4" w15:restartNumberingAfterBreak="0">
    <w:nsid w:val="53AF2967"/>
    <w:multiLevelType w:val="multilevel"/>
    <w:tmpl w:val="B3AC6476"/>
    <w:numStyleLink w:val="Finallist"/>
  </w:abstractNum>
  <w:abstractNum w:abstractNumId="5" w15:restartNumberingAfterBreak="0">
    <w:nsid w:val="76491FEC"/>
    <w:multiLevelType w:val="multilevel"/>
    <w:tmpl w:val="B3AC6476"/>
    <w:numStyleLink w:val="Finallist"/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131"/>
    <w:rsid w:val="00005C6C"/>
    <w:rsid w:val="000410A5"/>
    <w:rsid w:val="0005481F"/>
    <w:rsid w:val="00076DB0"/>
    <w:rsid w:val="000D50CD"/>
    <w:rsid w:val="0010099B"/>
    <w:rsid w:val="00157194"/>
    <w:rsid w:val="001B16D1"/>
    <w:rsid w:val="001B1978"/>
    <w:rsid w:val="001B3EB7"/>
    <w:rsid w:val="001C43CA"/>
    <w:rsid w:val="002270E8"/>
    <w:rsid w:val="002452D4"/>
    <w:rsid w:val="00250C80"/>
    <w:rsid w:val="00251131"/>
    <w:rsid w:val="00254BBA"/>
    <w:rsid w:val="0026442A"/>
    <w:rsid w:val="002A545E"/>
    <w:rsid w:val="002F4373"/>
    <w:rsid w:val="0032037B"/>
    <w:rsid w:val="00321E49"/>
    <w:rsid w:val="003C48FE"/>
    <w:rsid w:val="003E112E"/>
    <w:rsid w:val="003E17D4"/>
    <w:rsid w:val="00473A66"/>
    <w:rsid w:val="00475D5F"/>
    <w:rsid w:val="004A1B93"/>
    <w:rsid w:val="004B687F"/>
    <w:rsid w:val="004E5F98"/>
    <w:rsid w:val="00551A9F"/>
    <w:rsid w:val="005969FF"/>
    <w:rsid w:val="005B0DC0"/>
    <w:rsid w:val="005F0531"/>
    <w:rsid w:val="005F7445"/>
    <w:rsid w:val="0060553A"/>
    <w:rsid w:val="00626EB6"/>
    <w:rsid w:val="00633DBA"/>
    <w:rsid w:val="006537B9"/>
    <w:rsid w:val="00690BF0"/>
    <w:rsid w:val="006C46F6"/>
    <w:rsid w:val="00700628"/>
    <w:rsid w:val="00704607"/>
    <w:rsid w:val="00710464"/>
    <w:rsid w:val="0071521E"/>
    <w:rsid w:val="0073088D"/>
    <w:rsid w:val="00753757"/>
    <w:rsid w:val="00774D35"/>
    <w:rsid w:val="007B5987"/>
    <w:rsid w:val="007C5250"/>
    <w:rsid w:val="007C7B57"/>
    <w:rsid w:val="0081654E"/>
    <w:rsid w:val="00874E0F"/>
    <w:rsid w:val="00877544"/>
    <w:rsid w:val="00891449"/>
    <w:rsid w:val="008B6395"/>
    <w:rsid w:val="008E3D64"/>
    <w:rsid w:val="00933488"/>
    <w:rsid w:val="00945582"/>
    <w:rsid w:val="00985BDB"/>
    <w:rsid w:val="0099771D"/>
    <w:rsid w:val="009B3A84"/>
    <w:rsid w:val="00A215BB"/>
    <w:rsid w:val="00A27F6E"/>
    <w:rsid w:val="00A66F70"/>
    <w:rsid w:val="00A849A5"/>
    <w:rsid w:val="00AC733C"/>
    <w:rsid w:val="00B85A2C"/>
    <w:rsid w:val="00BD6A83"/>
    <w:rsid w:val="00C2196C"/>
    <w:rsid w:val="00C303F3"/>
    <w:rsid w:val="00C46BA6"/>
    <w:rsid w:val="00C5306E"/>
    <w:rsid w:val="00C66B0B"/>
    <w:rsid w:val="00C808A0"/>
    <w:rsid w:val="00C8507B"/>
    <w:rsid w:val="00C851C4"/>
    <w:rsid w:val="00C900AD"/>
    <w:rsid w:val="00CB042E"/>
    <w:rsid w:val="00CB488F"/>
    <w:rsid w:val="00CD2D1A"/>
    <w:rsid w:val="00CF6196"/>
    <w:rsid w:val="00D9428F"/>
    <w:rsid w:val="00DB2A4E"/>
    <w:rsid w:val="00E92E84"/>
    <w:rsid w:val="00EF472C"/>
    <w:rsid w:val="00F40896"/>
    <w:rsid w:val="00F51665"/>
    <w:rsid w:val="00F60CD2"/>
    <w:rsid w:val="00F7146B"/>
    <w:rsid w:val="00F91E7F"/>
    <w:rsid w:val="00F9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8391D"/>
  <w15:chartTrackingRefBased/>
  <w15:docId w15:val="{C3F72325-A595-4575-B796-BE1F8AD5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45582"/>
    <w:pPr>
      <w:spacing w:after="0" w:line="276" w:lineRule="auto"/>
      <w:ind w:firstLine="709"/>
      <w:jc w:val="both"/>
    </w:pPr>
    <w:rPr>
      <w:sz w:val="24"/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73088D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321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9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ANJ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88A11-0466-47E6-8B63-887688D39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ANJ.dotm</Template>
  <TotalTime>6</TotalTime>
  <Pages>1</Pages>
  <Words>115</Words>
  <Characters>685</Characters>
  <Application>Microsoft Office Word</Application>
  <DocSecurity>0</DocSecurity>
  <Lines>5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8" baseType="lpstr">
      <vt:lpstr>13. My school</vt:lpstr>
      <vt:lpstr>13. My school</vt:lpstr>
      <vt:lpstr>    Type of school</vt:lpstr>
      <vt:lpstr>    Location</vt:lpstr>
      <vt:lpstr>    Size</vt:lpstr>
      <vt:lpstr>    Fields of study</vt:lpstr>
      <vt:lpstr>    School year</vt:lpstr>
      <vt:lpstr>    School leaving exam</vt:lpstr>
    </vt:vector>
  </TitlesOfParts>
  <Manager>Pavla Polodnová</Manager>
  <Company>BLAKKWOOD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13. My school</dc:title>
  <dc:subject>ANJ - Anglický Jazyk</dc:subject>
  <dc:creator>Ash258</dc:creator>
  <cp:keywords>ANJ;13</cp:keywords>
  <dc:description/>
  <cp:lastModifiedBy>Ash258</cp:lastModifiedBy>
  <cp:revision>37</cp:revision>
  <dcterms:created xsi:type="dcterms:W3CDTF">2016-05-05T09:06:00Z</dcterms:created>
  <dcterms:modified xsi:type="dcterms:W3CDTF">2016-05-15T00:30:00Z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