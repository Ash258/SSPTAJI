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149" w:rsidRPr="00E12F20" w:rsidRDefault="00EB2149" w:rsidP="00EB2149">
      <w:pPr>
        <w:pStyle w:val="Nadpis1"/>
      </w:pPr>
      <w:r>
        <w:t>02. Prague</w:t>
      </w:r>
    </w:p>
    <w:p w:rsidR="00EB2149" w:rsidRDefault="00EB2149" w:rsidP="00EB2149">
      <w:pPr>
        <w:pStyle w:val="Nadpis2"/>
        <w:rPr>
          <w:lang w:eastAsia="cs-CZ"/>
        </w:rPr>
      </w:pPr>
      <w:r>
        <w:rPr>
          <w:lang w:eastAsia="cs-CZ"/>
        </w:rPr>
        <w:t>Location</w:t>
      </w:r>
    </w:p>
    <w:p w:rsidR="00B5215E" w:rsidRDefault="002E37D0" w:rsidP="00EB2149">
      <w:pPr>
        <w:rPr>
          <w:lang w:eastAsia="cs-CZ"/>
        </w:rPr>
      </w:pPr>
      <w:r>
        <w:rPr>
          <w:lang w:eastAsia="cs-CZ"/>
        </w:rPr>
        <w:t>S</w:t>
      </w:r>
      <w:r w:rsidR="00EB2149" w:rsidRPr="00764234">
        <w:rPr>
          <w:lang w:eastAsia="cs-CZ"/>
        </w:rPr>
        <w:t xml:space="preserve">ituated on the </w:t>
      </w:r>
      <w:r w:rsidR="00EB2149" w:rsidRPr="006210A2">
        <w:rPr>
          <w:rStyle w:val="Nadpis3Char"/>
          <w:lang w:eastAsia="cs-CZ"/>
        </w:rPr>
        <w:t>Vltava</w:t>
      </w:r>
      <w:r w:rsidR="00EB2149" w:rsidRPr="00764234">
        <w:rPr>
          <w:lang w:eastAsia="cs-CZ"/>
        </w:rPr>
        <w:t xml:space="preserve"> River</w:t>
      </w:r>
    </w:p>
    <w:p w:rsidR="00354D6F" w:rsidRDefault="00B5215E" w:rsidP="00EB2149">
      <w:pPr>
        <w:rPr>
          <w:lang w:eastAsia="cs-CZ"/>
        </w:rPr>
      </w:pPr>
      <w:r>
        <w:rPr>
          <w:lang w:eastAsia="cs-CZ"/>
        </w:rPr>
        <w:t>I</w:t>
      </w:r>
      <w:r w:rsidR="00EB2149" w:rsidRPr="00764234">
        <w:rPr>
          <w:lang w:eastAsia="cs-CZ"/>
        </w:rPr>
        <w:t xml:space="preserve">n the centre of the </w:t>
      </w:r>
      <w:r w:rsidR="00EB2149" w:rsidRPr="000C19DC">
        <w:rPr>
          <w:rStyle w:val="Nadpis3Char"/>
          <w:lang w:eastAsia="cs-CZ"/>
        </w:rPr>
        <w:t>Bohemian</w:t>
      </w:r>
      <w:r w:rsidR="00EB2149" w:rsidRPr="00764234">
        <w:rPr>
          <w:lang w:eastAsia="cs-CZ"/>
        </w:rPr>
        <w:t xml:space="preserve"> Basin</w:t>
      </w:r>
    </w:p>
    <w:p w:rsidR="00EB2149" w:rsidRPr="009F3477" w:rsidRDefault="00354D6F" w:rsidP="00EB2149">
      <w:pPr>
        <w:rPr>
          <w:lang w:eastAsia="cs-CZ"/>
        </w:rPr>
      </w:pPr>
      <w:r>
        <w:rPr>
          <w:lang w:eastAsia="cs-CZ"/>
        </w:rPr>
        <w:t xml:space="preserve">Area of </w:t>
      </w:r>
      <w:r w:rsidR="00E24164">
        <w:rPr>
          <w:lang w:eastAsia="cs-CZ"/>
        </w:rPr>
        <w:t>is about 500 m</w:t>
      </w:r>
      <w:r w:rsidR="00E24164" w:rsidRPr="00E24164">
        <w:rPr>
          <w:vertAlign w:val="superscript"/>
          <w:lang w:eastAsia="cs-CZ"/>
        </w:rPr>
        <w:t>2</w:t>
      </w:r>
    </w:p>
    <w:p w:rsidR="00EB2149" w:rsidRDefault="00EB2149" w:rsidP="00EB2149">
      <w:pPr>
        <w:pStyle w:val="Nadpis2"/>
        <w:rPr>
          <w:lang w:eastAsia="cs-CZ"/>
        </w:rPr>
      </w:pPr>
      <w:r>
        <w:rPr>
          <w:lang w:eastAsia="cs-CZ"/>
        </w:rPr>
        <w:t>Population</w:t>
      </w:r>
    </w:p>
    <w:p w:rsidR="00A92BFC" w:rsidRDefault="00412672" w:rsidP="00EB2149">
      <w:pPr>
        <w:rPr>
          <w:lang w:eastAsia="cs-CZ"/>
        </w:rPr>
      </w:pPr>
      <w:r>
        <w:rPr>
          <w:lang w:eastAsia="cs-CZ"/>
        </w:rPr>
        <w:t>T</w:t>
      </w:r>
      <w:r w:rsidR="00EB2149" w:rsidRPr="00AE688C">
        <w:rPr>
          <w:lang w:eastAsia="cs-CZ"/>
        </w:rPr>
        <w:t>he most populous city i</w:t>
      </w:r>
      <w:r w:rsidR="00A92BFC">
        <w:rPr>
          <w:lang w:eastAsia="cs-CZ"/>
        </w:rPr>
        <w:t>n the Czech Republic</w:t>
      </w:r>
    </w:p>
    <w:p w:rsidR="00EB2149" w:rsidRPr="009F3477" w:rsidRDefault="00A92BFC" w:rsidP="00EB2149">
      <w:pPr>
        <w:rPr>
          <w:lang w:eastAsia="cs-CZ"/>
        </w:rPr>
      </w:pPr>
      <w:r>
        <w:rPr>
          <w:lang w:eastAsia="cs-CZ"/>
        </w:rPr>
        <w:t>O</w:t>
      </w:r>
      <w:r w:rsidR="00EB2149" w:rsidRPr="00AE688C">
        <w:rPr>
          <w:lang w:eastAsia="cs-CZ"/>
        </w:rPr>
        <w:t xml:space="preserve">ver than </w:t>
      </w:r>
      <w:r w:rsidR="00EB2149" w:rsidRPr="001C1830">
        <w:rPr>
          <w:rStyle w:val="Nadpis3Char"/>
        </w:rPr>
        <w:t>1.2 million</w:t>
      </w:r>
      <w:r w:rsidR="00EB2149">
        <w:rPr>
          <w:lang w:eastAsia="cs-CZ"/>
        </w:rPr>
        <w:t xml:space="preserve"> </w:t>
      </w:r>
      <w:r w:rsidR="00EB2149" w:rsidRPr="00AE688C">
        <w:rPr>
          <w:lang w:eastAsia="cs-CZ"/>
        </w:rPr>
        <w:t xml:space="preserve">people </w:t>
      </w:r>
    </w:p>
    <w:p w:rsidR="00127A9F" w:rsidRDefault="00EB2149" w:rsidP="008715B2">
      <w:pPr>
        <w:pStyle w:val="Nadpis2"/>
        <w:rPr>
          <w:lang w:eastAsia="cs-CZ"/>
        </w:rPr>
      </w:pPr>
      <w:r>
        <w:rPr>
          <w:lang w:eastAsia="cs-CZ"/>
        </w:rPr>
        <w:t>Importance</w:t>
      </w:r>
    </w:p>
    <w:p w:rsidR="00EB2149" w:rsidRPr="009F3477" w:rsidRDefault="00127A9F" w:rsidP="00EB2149">
      <w:pPr>
        <w:rPr>
          <w:lang w:eastAsia="cs-CZ"/>
        </w:rPr>
      </w:pPr>
      <w:r>
        <w:rPr>
          <w:lang w:eastAsia="cs-CZ"/>
        </w:rPr>
        <w:t>O</w:t>
      </w:r>
      <w:r w:rsidR="00EB2149" w:rsidRPr="008A7DE0">
        <w:rPr>
          <w:lang w:eastAsia="cs-CZ"/>
        </w:rPr>
        <w:t>ne of the oldest towns i</w:t>
      </w:r>
      <w:r w:rsidR="005731B2">
        <w:rPr>
          <w:lang w:eastAsia="cs-CZ"/>
        </w:rPr>
        <w:t xml:space="preserve">n the Europe </w:t>
      </w:r>
      <w:r w:rsidR="005731B2">
        <w:rPr>
          <w:lang w:eastAsia="cs-CZ"/>
        </w:rPr>
        <w:sym w:font="Wingdings" w:char="F0E0"/>
      </w:r>
      <w:r w:rsidR="005731B2">
        <w:rPr>
          <w:lang w:eastAsia="cs-CZ"/>
        </w:rPr>
        <w:t xml:space="preserve"> </w:t>
      </w:r>
      <w:r w:rsidR="00EB2149" w:rsidRPr="008A7DE0">
        <w:rPr>
          <w:lang w:eastAsia="cs-CZ"/>
        </w:rPr>
        <w:t>rich history</w:t>
      </w:r>
    </w:p>
    <w:p w:rsidR="00EB2149" w:rsidRDefault="00EB2149" w:rsidP="00EB2149">
      <w:pPr>
        <w:pStyle w:val="Nadpis2"/>
        <w:rPr>
          <w:lang w:eastAsia="cs-CZ"/>
        </w:rPr>
      </w:pPr>
      <w:r>
        <w:rPr>
          <w:lang w:eastAsia="cs-CZ"/>
        </w:rPr>
        <w:t>Places of interest</w:t>
      </w:r>
    </w:p>
    <w:p w:rsidR="00EB2149" w:rsidRPr="000C47A3" w:rsidRDefault="00EB2149" w:rsidP="00EB2149">
      <w:r w:rsidRPr="00FF2184">
        <w:rPr>
          <w:rStyle w:val="Nadpis3Char"/>
        </w:rPr>
        <w:t>Dancing Hous</w:t>
      </w:r>
      <w:r>
        <w:rPr>
          <w:rStyle w:val="Nadpis3Char"/>
        </w:rPr>
        <w:t>e</w:t>
      </w:r>
      <w:r w:rsidRPr="000C47A3">
        <w:t xml:space="preserve"> </w:t>
      </w:r>
      <w:r w:rsidR="006E2583">
        <w:t xml:space="preserve">– </w:t>
      </w:r>
      <w:r w:rsidRPr="00A72B4D">
        <w:t>very non-traditional design</w:t>
      </w:r>
    </w:p>
    <w:p w:rsidR="00EB2149" w:rsidRPr="002864FC" w:rsidRDefault="00EB2149" w:rsidP="00EB2149">
      <w:r w:rsidRPr="00F30C6E">
        <w:rPr>
          <w:rStyle w:val="Nadpis3Char"/>
        </w:rPr>
        <w:t>Prague Castl</w:t>
      </w:r>
      <w:r>
        <w:rPr>
          <w:rStyle w:val="Nadpis3Char"/>
        </w:rPr>
        <w:t>e</w:t>
      </w:r>
      <w:r w:rsidR="00AE1E53">
        <w:t xml:space="preserve"> – </w:t>
      </w:r>
      <w:r w:rsidRPr="005D1142">
        <w:t>seat of power for kings of Bohemia, Holy Roman emperors, and presidents of Czechoslovakia. The Bohemian Crown Jewels are kept within a hidden room</w:t>
      </w:r>
      <w:r w:rsidR="00200809">
        <w:t xml:space="preserve"> inside it</w:t>
      </w:r>
    </w:p>
    <w:p w:rsidR="00EB2149" w:rsidRDefault="00EB2149" w:rsidP="00EB2149">
      <w:r w:rsidRPr="00516072">
        <w:rPr>
          <w:rStyle w:val="Nadpis3Char"/>
        </w:rPr>
        <w:t>St. Vitus Cathedra</w:t>
      </w:r>
      <w:r>
        <w:rPr>
          <w:rStyle w:val="Nadpis3Char"/>
        </w:rPr>
        <w:t>l</w:t>
      </w:r>
      <w:r>
        <w:t xml:space="preserve"> </w:t>
      </w:r>
      <w:r w:rsidR="00F022B6">
        <w:t>–</w:t>
      </w:r>
      <w:r w:rsidRPr="00B03F7F">
        <w:t xml:space="preserve"> tombs of many Bohemian kings</w:t>
      </w:r>
    </w:p>
    <w:p w:rsidR="007877F4" w:rsidRDefault="007877F4" w:rsidP="007877F4">
      <w:pPr>
        <w:rPr>
          <w:lang w:eastAsia="cs-CZ"/>
        </w:rPr>
      </w:pPr>
      <w:r w:rsidRPr="00784C09">
        <w:rPr>
          <w:rStyle w:val="Nadpis3Char"/>
        </w:rPr>
        <w:t>Lesser town</w:t>
      </w:r>
      <w:r>
        <w:rPr>
          <w:lang w:eastAsia="cs-CZ"/>
        </w:rPr>
        <w:t xml:space="preserve"> – Hradčany; Prague Castle; </w:t>
      </w:r>
      <w:r w:rsidRPr="00182766">
        <w:rPr>
          <w:lang w:eastAsia="cs-CZ"/>
        </w:rPr>
        <w:t>St. Vitus Cathedral</w:t>
      </w:r>
    </w:p>
    <w:p w:rsidR="007877F4" w:rsidRDefault="007877F4" w:rsidP="007877F4">
      <w:pPr>
        <w:rPr>
          <w:lang w:eastAsia="cs-CZ"/>
        </w:rPr>
      </w:pPr>
      <w:r w:rsidRPr="00A1242D">
        <w:rPr>
          <w:rStyle w:val="Nadpis3Char"/>
        </w:rPr>
        <w:t>Old town</w:t>
      </w:r>
      <w:r>
        <w:rPr>
          <w:lang w:eastAsia="cs-CZ"/>
        </w:rPr>
        <w:t xml:space="preserve"> – Astronomical Clock (Orloj)</w:t>
      </w:r>
    </w:p>
    <w:p w:rsidR="007877F4" w:rsidRPr="00FF32DB" w:rsidRDefault="00B308C4" w:rsidP="00EB2149">
      <w:r w:rsidRPr="001722CF">
        <w:rPr>
          <w:rStyle w:val="Nadpis3Char"/>
        </w:rPr>
        <w:t>New Town</w:t>
      </w:r>
      <w:r>
        <w:t xml:space="preserve"> – Wenceslas square</w:t>
      </w:r>
    </w:p>
    <w:p w:rsidR="00EB2149" w:rsidRDefault="00EB2149" w:rsidP="00EB2149">
      <w:pPr>
        <w:pStyle w:val="Nadpis2"/>
        <w:rPr>
          <w:lang w:eastAsia="cs-CZ"/>
        </w:rPr>
      </w:pPr>
      <w:r>
        <w:rPr>
          <w:lang w:eastAsia="cs-CZ"/>
        </w:rPr>
        <w:t>Culture and sports</w:t>
      </w:r>
    </w:p>
    <w:p w:rsidR="006D0A34" w:rsidRDefault="00EB2149" w:rsidP="00EB2149">
      <w:pPr>
        <w:rPr>
          <w:lang w:eastAsia="cs-CZ"/>
        </w:rPr>
      </w:pPr>
      <w:r w:rsidRPr="00574B43">
        <w:rPr>
          <w:lang w:eastAsia="cs-CZ"/>
        </w:rPr>
        <w:t xml:space="preserve">The biggest events usually take place in </w:t>
      </w:r>
      <w:r w:rsidRPr="009F3DEC">
        <w:rPr>
          <w:rStyle w:val="Nadpis3Char"/>
        </w:rPr>
        <w:t>O2 Arena</w:t>
      </w:r>
    </w:p>
    <w:p w:rsidR="00EB2149" w:rsidRPr="009F3477" w:rsidRDefault="00EB2149" w:rsidP="00EB2149">
      <w:pPr>
        <w:rPr>
          <w:lang w:eastAsia="cs-CZ"/>
        </w:rPr>
      </w:pPr>
      <w:r w:rsidRPr="00510E7B">
        <w:rPr>
          <w:rStyle w:val="Nadpis3Char"/>
        </w:rPr>
        <w:t>National Opera</w:t>
      </w:r>
      <w:r w:rsidR="006D0A34">
        <w:rPr>
          <w:lang w:eastAsia="cs-CZ"/>
        </w:rPr>
        <w:t xml:space="preserve"> </w:t>
      </w:r>
      <w:r w:rsidR="006D0A34">
        <w:rPr>
          <w:lang w:eastAsia="cs-CZ"/>
        </w:rPr>
        <w:sym w:font="Wingdings" w:char="F0E0"/>
      </w:r>
      <w:r w:rsidR="006D0A34" w:rsidRPr="00574B43">
        <w:rPr>
          <w:lang w:eastAsia="cs-CZ"/>
        </w:rPr>
        <w:t xml:space="preserve"> </w:t>
      </w:r>
      <w:r w:rsidR="006D0A34">
        <w:rPr>
          <w:lang w:eastAsia="cs-CZ"/>
        </w:rPr>
        <w:t>e</w:t>
      </w:r>
      <w:r w:rsidRPr="00574B43">
        <w:rPr>
          <w:lang w:eastAsia="cs-CZ"/>
        </w:rPr>
        <w:t xml:space="preserve">very year The </w:t>
      </w:r>
      <w:r w:rsidR="0066465F">
        <w:rPr>
          <w:lang w:eastAsia="cs-CZ"/>
        </w:rPr>
        <w:t>Prague spring takes place there</w:t>
      </w:r>
    </w:p>
    <w:p w:rsidR="00EB2149" w:rsidRDefault="00EB2149" w:rsidP="00EB2149">
      <w:pPr>
        <w:pStyle w:val="Nadpis2"/>
        <w:rPr>
          <w:lang w:eastAsia="cs-CZ"/>
        </w:rPr>
      </w:pPr>
      <w:r>
        <w:rPr>
          <w:lang w:eastAsia="cs-CZ"/>
        </w:rPr>
        <w:t>History</w:t>
      </w:r>
    </w:p>
    <w:p w:rsidR="005B46CF" w:rsidRDefault="00EB2149" w:rsidP="00EB2149">
      <w:pPr>
        <w:rPr>
          <w:lang w:eastAsia="cs-CZ"/>
        </w:rPr>
      </w:pPr>
      <w:r w:rsidRPr="001A3C26">
        <w:rPr>
          <w:lang w:eastAsia="cs-CZ"/>
        </w:rPr>
        <w:t xml:space="preserve">The city was established in the </w:t>
      </w:r>
      <w:r w:rsidR="007F6286">
        <w:rPr>
          <w:rStyle w:val="Nadpis3Char"/>
        </w:rPr>
        <w:t>9</w:t>
      </w:r>
      <w:r w:rsidR="007F6286" w:rsidRPr="007F6286">
        <w:rPr>
          <w:rStyle w:val="Nadpis3Char"/>
          <w:vertAlign w:val="superscript"/>
        </w:rPr>
        <w:t>th</w:t>
      </w:r>
      <w:r w:rsidR="00614703">
        <w:rPr>
          <w:rStyle w:val="Nadpis3Char"/>
        </w:rPr>
        <w:t xml:space="preserve"> </w:t>
      </w:r>
      <w:r w:rsidRPr="00567781">
        <w:rPr>
          <w:rStyle w:val="Nadpis3Char"/>
        </w:rPr>
        <w:t>century</w:t>
      </w:r>
    </w:p>
    <w:p w:rsidR="005B46CF" w:rsidRDefault="00EB2149" w:rsidP="00EB2149">
      <w:pPr>
        <w:rPr>
          <w:lang w:eastAsia="cs-CZ"/>
        </w:rPr>
      </w:pPr>
      <w:r w:rsidRPr="001A3C26">
        <w:rPr>
          <w:lang w:eastAsia="cs-CZ"/>
        </w:rPr>
        <w:lastRenderedPageBreak/>
        <w:t>Charles IV</w:t>
      </w:r>
      <w:r>
        <w:rPr>
          <w:lang w:eastAsia="cs-CZ"/>
        </w:rPr>
        <w:t>,</w:t>
      </w:r>
      <w:r w:rsidRPr="001A3C26">
        <w:rPr>
          <w:lang w:eastAsia="cs-CZ"/>
        </w:rPr>
        <w:t xml:space="preserve"> Bohemian King</w:t>
      </w:r>
      <w:r>
        <w:rPr>
          <w:lang w:eastAsia="cs-CZ"/>
        </w:rPr>
        <w:t>,</w:t>
      </w:r>
      <w:r w:rsidRPr="001A3C26">
        <w:rPr>
          <w:lang w:eastAsia="cs-CZ"/>
        </w:rPr>
        <w:t xml:space="preserve"> and Holy Roman Emperor, chose the city as t</w:t>
      </w:r>
      <w:r w:rsidR="005B46CF">
        <w:rPr>
          <w:lang w:eastAsia="cs-CZ"/>
        </w:rPr>
        <w:t>he capital of his whole Empire</w:t>
      </w:r>
    </w:p>
    <w:p w:rsidR="005B46CF" w:rsidRDefault="00EB2149" w:rsidP="00EB2149">
      <w:pPr>
        <w:rPr>
          <w:lang w:eastAsia="cs-CZ"/>
        </w:rPr>
      </w:pPr>
      <w:r w:rsidRPr="001A3C26">
        <w:rPr>
          <w:lang w:eastAsia="cs-CZ"/>
        </w:rPr>
        <w:t>Charles IV founded, Charles Univ</w:t>
      </w:r>
      <w:bookmarkStart w:id="0" w:name="_GoBack"/>
      <w:bookmarkEnd w:id="0"/>
      <w:r w:rsidRPr="001A3C26">
        <w:rPr>
          <w:lang w:eastAsia="cs-CZ"/>
        </w:rPr>
        <w:t>ersity, St. Vitus cathedral, C</w:t>
      </w:r>
      <w:r w:rsidR="005B46CF">
        <w:rPr>
          <w:lang w:eastAsia="cs-CZ"/>
        </w:rPr>
        <w:t>harles Bridge and the New Town</w:t>
      </w:r>
    </w:p>
    <w:p w:rsidR="00F13A45" w:rsidRDefault="00EB2149" w:rsidP="00EB2149">
      <w:pPr>
        <w:rPr>
          <w:lang w:eastAsia="cs-CZ"/>
        </w:rPr>
      </w:pPr>
      <w:r w:rsidRPr="001A3C26">
        <w:rPr>
          <w:lang w:eastAsia="cs-CZ"/>
        </w:rPr>
        <w:t xml:space="preserve">Prague is connected with the Czech religious reformer </w:t>
      </w:r>
      <w:r w:rsidRPr="009C7710">
        <w:rPr>
          <w:rStyle w:val="Nadpis3Char"/>
        </w:rPr>
        <w:t>Jan Hus</w:t>
      </w:r>
      <w:r w:rsidR="00F13A45">
        <w:rPr>
          <w:lang w:eastAsia="cs-CZ"/>
        </w:rPr>
        <w:t xml:space="preserve"> and the Hussite movement</w:t>
      </w:r>
    </w:p>
    <w:p w:rsidR="00770125" w:rsidRDefault="00EB2149" w:rsidP="00EB2149">
      <w:pPr>
        <w:rPr>
          <w:lang w:eastAsia="cs-CZ"/>
        </w:rPr>
      </w:pPr>
      <w:r w:rsidRPr="001A3C26">
        <w:rPr>
          <w:lang w:eastAsia="cs-CZ"/>
        </w:rPr>
        <w:t>In 19</w:t>
      </w:r>
      <w:r w:rsidRPr="00B17D8B">
        <w:rPr>
          <w:vertAlign w:val="superscript"/>
          <w:lang w:eastAsia="cs-CZ"/>
        </w:rPr>
        <w:t>th</w:t>
      </w:r>
      <w:r w:rsidRPr="001A3C26">
        <w:rPr>
          <w:lang w:eastAsia="cs-CZ"/>
        </w:rPr>
        <w:t xml:space="preserve"> century was built </w:t>
      </w:r>
      <w:r w:rsidRPr="005E10F9">
        <w:rPr>
          <w:rStyle w:val="Nadpis3Char"/>
        </w:rPr>
        <w:t>Czech National Theatre</w:t>
      </w:r>
      <w:r w:rsidRPr="001A3C26">
        <w:rPr>
          <w:lang w:eastAsia="cs-CZ"/>
        </w:rPr>
        <w:t xml:space="preserve"> whic</w:t>
      </w:r>
      <w:r w:rsidR="009168BA">
        <w:rPr>
          <w:lang w:eastAsia="cs-CZ"/>
        </w:rPr>
        <w:t xml:space="preserve">h was financed by </w:t>
      </w:r>
      <w:r w:rsidR="00770125">
        <w:rPr>
          <w:lang w:eastAsia="cs-CZ"/>
        </w:rPr>
        <w:t>Czech people</w:t>
      </w:r>
    </w:p>
    <w:p w:rsidR="00770125" w:rsidRDefault="00EB2149" w:rsidP="00EB2149">
      <w:pPr>
        <w:rPr>
          <w:lang w:eastAsia="cs-CZ"/>
        </w:rPr>
      </w:pPr>
      <w:r w:rsidRPr="001A3C26">
        <w:rPr>
          <w:lang w:eastAsia="cs-CZ"/>
        </w:rPr>
        <w:t>In 1918, the city became the capital of the i</w:t>
      </w:r>
      <w:r w:rsidR="00770125">
        <w:rPr>
          <w:lang w:eastAsia="cs-CZ"/>
        </w:rPr>
        <w:t>ndependent Czechoslovakia</w:t>
      </w:r>
    </w:p>
    <w:p w:rsidR="00D602C1" w:rsidRPr="00D602C1" w:rsidRDefault="00770125" w:rsidP="00C50425">
      <w:pPr>
        <w:rPr>
          <w:lang w:eastAsia="cs-CZ"/>
        </w:rPr>
      </w:pPr>
      <w:r>
        <w:rPr>
          <w:lang w:eastAsia="cs-CZ"/>
        </w:rPr>
        <w:t>A</w:t>
      </w:r>
      <w:r w:rsidR="00EB2149" w:rsidRPr="001A3C26">
        <w:rPr>
          <w:lang w:eastAsia="cs-CZ"/>
        </w:rPr>
        <w:t>fter the peaceful division of Cz</w:t>
      </w:r>
      <w:r w:rsidR="00EB2149">
        <w:rPr>
          <w:lang w:eastAsia="cs-CZ"/>
        </w:rPr>
        <w:t xml:space="preserve">echoslovakia in 1993, </w:t>
      </w:r>
      <w:r w:rsidR="00EB2149" w:rsidRPr="001A3C26">
        <w:rPr>
          <w:lang w:eastAsia="cs-CZ"/>
        </w:rPr>
        <w:t>it became th</w:t>
      </w:r>
      <w:r w:rsidR="001E0FF5">
        <w:rPr>
          <w:lang w:eastAsia="cs-CZ"/>
        </w:rPr>
        <w:t>e capital of the Czech Republic</w:t>
      </w:r>
    </w:p>
    <w:p w:rsidR="001C43CA" w:rsidRPr="002452D4" w:rsidRDefault="001C43CA" w:rsidP="00EB2149">
      <w:pPr>
        <w:rPr>
          <w:lang w:eastAsia="cs-CZ"/>
        </w:rPr>
      </w:pPr>
    </w:p>
    <w:sectPr w:rsidR="001C43CA" w:rsidRPr="002452D4" w:rsidSect="00CB042E">
      <w:headerReference w:type="default" r:id="rId8"/>
      <w:footerReference w:type="default" r:id="rId9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149" w:rsidRDefault="00EB2149" w:rsidP="006537B9">
      <w:pPr>
        <w:spacing w:line="240" w:lineRule="auto"/>
      </w:pPr>
      <w:r>
        <w:separator/>
      </w:r>
    </w:p>
  </w:endnote>
  <w:endnote w:type="continuationSeparator" w:id="0">
    <w:p w:rsidR="00EB2149" w:rsidRDefault="00EB2149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E7F" w:rsidRDefault="00774D35" w:rsidP="00F91E7F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450720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450720" w:rsidP="00F91E7F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130958738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37D0">
          <w:rPr>
            <w:color w:val="7030A0"/>
            <w:lang w:val="cs-CZ"/>
          </w:rPr>
          <w:t>02. Prague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149" w:rsidRDefault="00EB2149" w:rsidP="006537B9">
      <w:pPr>
        <w:spacing w:line="240" w:lineRule="auto"/>
      </w:pPr>
      <w:r>
        <w:separator/>
      </w:r>
    </w:p>
  </w:footnote>
  <w:footnote w:type="continuationSeparator" w:id="0">
    <w:p w:rsidR="00EB2149" w:rsidRDefault="00EB2149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450720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19284132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8507B">
          <w:rPr>
            <w:color w:val="7030A0"/>
          </w:rPr>
          <w:t>ANJ - Anglický Jazyk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29171736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49"/>
    <w:rsid w:val="00076DB0"/>
    <w:rsid w:val="000E7827"/>
    <w:rsid w:val="0010099B"/>
    <w:rsid w:val="00127A9F"/>
    <w:rsid w:val="001706C5"/>
    <w:rsid w:val="001722CF"/>
    <w:rsid w:val="00182766"/>
    <w:rsid w:val="001B3EB7"/>
    <w:rsid w:val="001C43CA"/>
    <w:rsid w:val="001E0FF5"/>
    <w:rsid w:val="001E25F1"/>
    <w:rsid w:val="00200809"/>
    <w:rsid w:val="002270E8"/>
    <w:rsid w:val="002452D4"/>
    <w:rsid w:val="002E37D0"/>
    <w:rsid w:val="002F4373"/>
    <w:rsid w:val="0032037B"/>
    <w:rsid w:val="00347EA4"/>
    <w:rsid w:val="00354D6F"/>
    <w:rsid w:val="00363DFF"/>
    <w:rsid w:val="003E112E"/>
    <w:rsid w:val="003E17D4"/>
    <w:rsid w:val="00412672"/>
    <w:rsid w:val="00450720"/>
    <w:rsid w:val="00473A66"/>
    <w:rsid w:val="00475D5F"/>
    <w:rsid w:val="004A2339"/>
    <w:rsid w:val="005415D7"/>
    <w:rsid w:val="00551A9F"/>
    <w:rsid w:val="00573112"/>
    <w:rsid w:val="005731B2"/>
    <w:rsid w:val="005B0DC0"/>
    <w:rsid w:val="005B46CF"/>
    <w:rsid w:val="005F0531"/>
    <w:rsid w:val="0060553A"/>
    <w:rsid w:val="00607CA5"/>
    <w:rsid w:val="00614703"/>
    <w:rsid w:val="006537B9"/>
    <w:rsid w:val="0066465F"/>
    <w:rsid w:val="00690BF0"/>
    <w:rsid w:val="006C60DC"/>
    <w:rsid w:val="006D0A34"/>
    <w:rsid w:val="006E2583"/>
    <w:rsid w:val="00704607"/>
    <w:rsid w:val="0071521E"/>
    <w:rsid w:val="0073088D"/>
    <w:rsid w:val="00753757"/>
    <w:rsid w:val="00770125"/>
    <w:rsid w:val="00774D35"/>
    <w:rsid w:val="00784C09"/>
    <w:rsid w:val="007877F4"/>
    <w:rsid w:val="007B5987"/>
    <w:rsid w:val="007C7B57"/>
    <w:rsid w:val="007F6286"/>
    <w:rsid w:val="0081654E"/>
    <w:rsid w:val="008229AD"/>
    <w:rsid w:val="008715B2"/>
    <w:rsid w:val="00874E0F"/>
    <w:rsid w:val="00877544"/>
    <w:rsid w:val="008B6395"/>
    <w:rsid w:val="008E3D64"/>
    <w:rsid w:val="009168BA"/>
    <w:rsid w:val="00933488"/>
    <w:rsid w:val="00945582"/>
    <w:rsid w:val="00985BDB"/>
    <w:rsid w:val="0099771D"/>
    <w:rsid w:val="009A7219"/>
    <w:rsid w:val="00A1242D"/>
    <w:rsid w:val="00A27F6E"/>
    <w:rsid w:val="00A3323D"/>
    <w:rsid w:val="00A527B3"/>
    <w:rsid w:val="00A66F70"/>
    <w:rsid w:val="00A92BFC"/>
    <w:rsid w:val="00AC733C"/>
    <w:rsid w:val="00AE1E53"/>
    <w:rsid w:val="00B308C4"/>
    <w:rsid w:val="00B5215E"/>
    <w:rsid w:val="00B85A2C"/>
    <w:rsid w:val="00C17C81"/>
    <w:rsid w:val="00C2196C"/>
    <w:rsid w:val="00C50425"/>
    <w:rsid w:val="00C5306E"/>
    <w:rsid w:val="00C66B0B"/>
    <w:rsid w:val="00C808A0"/>
    <w:rsid w:val="00C8507B"/>
    <w:rsid w:val="00CB042E"/>
    <w:rsid w:val="00CD2D1A"/>
    <w:rsid w:val="00D602C1"/>
    <w:rsid w:val="00DB2A4E"/>
    <w:rsid w:val="00DD6F48"/>
    <w:rsid w:val="00E24164"/>
    <w:rsid w:val="00E42609"/>
    <w:rsid w:val="00EB2149"/>
    <w:rsid w:val="00EF64A2"/>
    <w:rsid w:val="00F022B6"/>
    <w:rsid w:val="00F13A45"/>
    <w:rsid w:val="00F40896"/>
    <w:rsid w:val="00F7146B"/>
    <w:rsid w:val="00F9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B4220"/>
  <w15:chartTrackingRefBased/>
  <w15:docId w15:val="{6499C34B-ACB2-4D36-AE2C-355AC363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B2149"/>
    <w:pPr>
      <w:spacing w:after="0" w:line="276" w:lineRule="auto"/>
      <w:ind w:firstLine="709"/>
      <w:jc w:val="both"/>
    </w:pPr>
    <w:rPr>
      <w:sz w:val="24"/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73088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ANJ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0F957-34DD-4821-8BA5-9B4E90DC3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ANJ.dotm</Template>
  <TotalTime>20</TotalTime>
  <Pages>1</Pages>
  <Words>201</Words>
  <Characters>1191</Characters>
  <Application>Microsoft Office Word</Application>
  <DocSecurity>0</DocSecurity>
  <Lines>9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7</vt:i4>
      </vt:variant>
    </vt:vector>
  </HeadingPairs>
  <TitlesOfParts>
    <vt:vector size="8" baseType="lpstr">
      <vt:lpstr>02. Prague</vt:lpstr>
      <vt:lpstr>02. Prague</vt:lpstr>
      <vt:lpstr>    Location</vt:lpstr>
      <vt:lpstr>    Population</vt:lpstr>
      <vt:lpstr>    Importance</vt:lpstr>
      <vt:lpstr>    Places of interest</vt:lpstr>
      <vt:lpstr>    Culture and sports</vt:lpstr>
      <vt:lpstr>    History</vt:lpstr>
    </vt:vector>
  </TitlesOfParts>
  <Manager>Pavla Polodnová</Manager>
  <Company>BLAKKWOOD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Prague</dc:title>
  <dc:subject>ANJ - Anglický Jazyk</dc:subject>
  <dc:creator>Ash258</dc:creator>
  <cp:keywords>ANJ;02</cp:keywords>
  <dc:description/>
  <cp:lastModifiedBy>Ash258</cp:lastModifiedBy>
  <cp:revision>53</cp:revision>
  <dcterms:created xsi:type="dcterms:W3CDTF">2016-04-24T17:25:00Z</dcterms:created>
  <dcterms:modified xsi:type="dcterms:W3CDTF">2016-05-15T00:15:00Z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