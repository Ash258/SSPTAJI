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3D7" w:rsidRDefault="007E13D7" w:rsidP="007E13D7">
      <w:pPr>
        <w:pStyle w:val="Nadpis1"/>
      </w:pPr>
      <w:r>
        <w:t>04. London</w:t>
      </w:r>
    </w:p>
    <w:p w:rsidR="007E13D7" w:rsidRDefault="007E13D7" w:rsidP="007E13D7">
      <w:pPr>
        <w:pStyle w:val="Nadpis2"/>
        <w:rPr>
          <w:lang w:eastAsia="cs-CZ"/>
        </w:rPr>
      </w:pPr>
      <w:r>
        <w:rPr>
          <w:lang w:eastAsia="cs-CZ"/>
        </w:rPr>
        <w:t>Location</w:t>
      </w:r>
    </w:p>
    <w:p w:rsidR="00C40907" w:rsidRDefault="00C40907" w:rsidP="007E13D7">
      <w:pPr>
        <w:rPr>
          <w:lang w:eastAsia="cs-CZ"/>
        </w:rPr>
      </w:pPr>
      <w:r>
        <w:rPr>
          <w:lang w:eastAsia="cs-CZ"/>
        </w:rPr>
        <w:t>Capital of the UK</w:t>
      </w:r>
    </w:p>
    <w:p w:rsidR="0052725E" w:rsidRDefault="00C40907" w:rsidP="007E13D7">
      <w:pPr>
        <w:rPr>
          <w:lang w:eastAsia="cs-CZ"/>
        </w:rPr>
      </w:pPr>
      <w:r>
        <w:rPr>
          <w:lang w:eastAsia="cs-CZ"/>
        </w:rPr>
        <w:t>S</w:t>
      </w:r>
      <w:r w:rsidR="007E13D7">
        <w:rPr>
          <w:lang w:eastAsia="cs-CZ"/>
        </w:rPr>
        <w:t>ituated in sou</w:t>
      </w:r>
      <w:r w:rsidR="0052725E">
        <w:rPr>
          <w:lang w:eastAsia="cs-CZ"/>
        </w:rPr>
        <w:t>th-eastern Great Britain</w:t>
      </w:r>
    </w:p>
    <w:p w:rsidR="007E13D7" w:rsidRDefault="0052725E" w:rsidP="007E13D7">
      <w:pPr>
        <w:rPr>
          <w:lang w:eastAsia="cs-CZ"/>
        </w:rPr>
      </w:pPr>
      <w:r>
        <w:rPr>
          <w:lang w:eastAsia="cs-CZ"/>
        </w:rPr>
        <w:t>R</w:t>
      </w:r>
      <w:r w:rsidR="007E13D7">
        <w:rPr>
          <w:lang w:eastAsia="cs-CZ"/>
        </w:rPr>
        <w:t xml:space="preserve">iver </w:t>
      </w:r>
      <w:r>
        <w:rPr>
          <w:lang w:eastAsia="cs-CZ"/>
        </w:rPr>
        <w:t xml:space="preserve">the </w:t>
      </w:r>
      <w:r w:rsidR="0068068E">
        <w:rPr>
          <w:lang w:eastAsia="cs-CZ"/>
        </w:rPr>
        <w:t>Thames flow through London</w:t>
      </w:r>
    </w:p>
    <w:p w:rsidR="007E13D7" w:rsidRDefault="007E13D7" w:rsidP="007E13D7">
      <w:pPr>
        <w:pStyle w:val="Nadpis2"/>
        <w:rPr>
          <w:lang w:eastAsia="cs-CZ"/>
        </w:rPr>
      </w:pPr>
      <w:r>
        <w:rPr>
          <w:lang w:eastAsia="cs-CZ"/>
        </w:rPr>
        <w:t>Population</w:t>
      </w:r>
    </w:p>
    <w:p w:rsidR="00BF479A" w:rsidRDefault="00875213" w:rsidP="007E13D7">
      <w:pPr>
        <w:rPr>
          <w:lang w:eastAsia="cs-CZ"/>
        </w:rPr>
      </w:pPr>
      <w:r>
        <w:rPr>
          <w:lang w:eastAsia="cs-CZ"/>
        </w:rPr>
        <w:t>H</w:t>
      </w:r>
      <w:r w:rsidR="00BF479A">
        <w:rPr>
          <w:lang w:eastAsia="cs-CZ"/>
        </w:rPr>
        <w:t>uge metropolis</w:t>
      </w:r>
    </w:p>
    <w:p w:rsidR="00DA78C7" w:rsidRDefault="00BF479A" w:rsidP="007E13D7">
      <w:pPr>
        <w:rPr>
          <w:lang w:eastAsia="cs-CZ"/>
        </w:rPr>
      </w:pPr>
      <w:r>
        <w:rPr>
          <w:lang w:eastAsia="cs-CZ"/>
        </w:rPr>
        <w:t>T</w:t>
      </w:r>
      <w:r w:rsidR="00DA78C7">
        <w:rPr>
          <w:lang w:eastAsia="cs-CZ"/>
        </w:rPr>
        <w:t>wo small cities in the centre</w:t>
      </w:r>
    </w:p>
    <w:p w:rsidR="00DA78C7" w:rsidRDefault="007E13D7" w:rsidP="00DA78C7">
      <w:pPr>
        <w:ind w:left="707"/>
        <w:rPr>
          <w:lang w:eastAsia="cs-CZ"/>
        </w:rPr>
      </w:pPr>
      <w:r>
        <w:rPr>
          <w:lang w:eastAsia="cs-CZ"/>
        </w:rPr>
        <w:t>Th</w:t>
      </w:r>
      <w:r w:rsidR="00DA78C7">
        <w:rPr>
          <w:lang w:eastAsia="cs-CZ"/>
        </w:rPr>
        <w:t>e City of London (oldest part)</w:t>
      </w:r>
    </w:p>
    <w:p w:rsidR="007E13D7" w:rsidRDefault="007E13D7" w:rsidP="00DA78C7">
      <w:pPr>
        <w:ind w:left="707"/>
        <w:rPr>
          <w:lang w:eastAsia="cs-CZ"/>
        </w:rPr>
      </w:pPr>
      <w:r>
        <w:rPr>
          <w:lang w:eastAsia="cs-CZ"/>
        </w:rPr>
        <w:t>The City of</w:t>
      </w:r>
      <w:r w:rsidR="00624820">
        <w:rPr>
          <w:lang w:eastAsia="cs-CZ"/>
        </w:rPr>
        <w:t xml:space="preserve"> Westminster (political centre)</w:t>
      </w:r>
    </w:p>
    <w:p w:rsidR="00297C5B" w:rsidRDefault="00C1720F" w:rsidP="007E13D7">
      <w:pPr>
        <w:rPr>
          <w:lang w:eastAsia="cs-CZ"/>
        </w:rPr>
      </w:pPr>
      <w:r>
        <w:rPr>
          <w:lang w:eastAsia="cs-CZ"/>
        </w:rPr>
        <w:t>L</w:t>
      </w:r>
      <w:r w:rsidR="00297C5B">
        <w:rPr>
          <w:lang w:eastAsia="cs-CZ"/>
        </w:rPr>
        <w:t>argest city in the UK</w:t>
      </w:r>
      <w:r w:rsidR="0011002F">
        <w:rPr>
          <w:lang w:eastAsia="cs-CZ"/>
        </w:rPr>
        <w:t>, third largest city in Europe</w:t>
      </w:r>
    </w:p>
    <w:p w:rsidR="007E13D7" w:rsidRDefault="00297C5B" w:rsidP="007E13D7">
      <w:pPr>
        <w:rPr>
          <w:lang w:eastAsia="cs-CZ"/>
        </w:rPr>
      </w:pPr>
      <w:r>
        <w:rPr>
          <w:lang w:eastAsia="cs-CZ"/>
        </w:rPr>
        <w:t>A</w:t>
      </w:r>
      <w:r w:rsidR="007E13D7">
        <w:rPr>
          <w:lang w:eastAsia="cs-CZ"/>
        </w:rPr>
        <w:t xml:space="preserve">bout </w:t>
      </w:r>
      <w:r w:rsidR="007E13D7" w:rsidRPr="008A572F">
        <w:rPr>
          <w:rStyle w:val="Nadpis3Char"/>
        </w:rPr>
        <w:t>7.8</w:t>
      </w:r>
      <w:r w:rsidR="00624820">
        <w:rPr>
          <w:lang w:eastAsia="cs-CZ"/>
        </w:rPr>
        <w:t xml:space="preserve"> million citizens.</w:t>
      </w:r>
    </w:p>
    <w:p w:rsidR="007E13D7" w:rsidRDefault="007E13D7" w:rsidP="007E13D7">
      <w:pPr>
        <w:pStyle w:val="Nadpis2"/>
        <w:rPr>
          <w:lang w:eastAsia="cs-CZ"/>
        </w:rPr>
      </w:pPr>
      <w:r>
        <w:rPr>
          <w:lang w:eastAsia="cs-CZ"/>
        </w:rPr>
        <w:t>Means of Transport</w:t>
      </w:r>
    </w:p>
    <w:p w:rsidR="005771C6" w:rsidRDefault="00806657" w:rsidP="007E13D7">
      <w:pPr>
        <w:rPr>
          <w:lang w:eastAsia="cs-CZ"/>
        </w:rPr>
      </w:pPr>
      <w:r>
        <w:rPr>
          <w:lang w:eastAsia="cs-CZ"/>
        </w:rPr>
        <w:t>S</w:t>
      </w:r>
      <w:r w:rsidR="007E13D7">
        <w:rPr>
          <w:lang w:eastAsia="cs-CZ"/>
        </w:rPr>
        <w:t>ignature black taxis (</w:t>
      </w:r>
      <w:r w:rsidR="007E13D7">
        <w:rPr>
          <w:rStyle w:val="Nadpis3Char"/>
        </w:rPr>
        <w:t>cab</w:t>
      </w:r>
      <w:r w:rsidR="0027030F">
        <w:rPr>
          <w:lang w:eastAsia="cs-CZ"/>
        </w:rPr>
        <w:t>); Red double decker; U</w:t>
      </w:r>
      <w:r w:rsidR="005771C6">
        <w:rPr>
          <w:lang w:eastAsia="cs-CZ"/>
        </w:rPr>
        <w:t>nderground</w:t>
      </w:r>
    </w:p>
    <w:p w:rsidR="007E13D7" w:rsidRDefault="005771C6" w:rsidP="007E13D7">
      <w:pPr>
        <w:rPr>
          <w:lang w:eastAsia="cs-CZ"/>
        </w:rPr>
      </w:pPr>
      <w:r>
        <w:rPr>
          <w:lang w:eastAsia="cs-CZ"/>
        </w:rPr>
        <w:t>T</w:t>
      </w:r>
      <w:r w:rsidR="007E13D7">
        <w:rPr>
          <w:lang w:eastAsia="cs-CZ"/>
        </w:rPr>
        <w:t xml:space="preserve">he oldest underground in the world with 11 lines and it </w:t>
      </w:r>
      <w:r w:rsidR="00673D78">
        <w:rPr>
          <w:lang w:eastAsia="cs-CZ"/>
        </w:rPr>
        <w:t xml:space="preserve">is </w:t>
      </w:r>
      <w:r w:rsidR="007E13D7">
        <w:rPr>
          <w:lang w:eastAsia="cs-CZ"/>
        </w:rPr>
        <w:t xml:space="preserve">known as </w:t>
      </w:r>
      <w:r w:rsidR="007E13D7" w:rsidRPr="00D15C41">
        <w:rPr>
          <w:rStyle w:val="Nadpis3Char"/>
        </w:rPr>
        <w:t>“tube”</w:t>
      </w:r>
    </w:p>
    <w:p w:rsidR="007E13D7" w:rsidRDefault="007E13D7" w:rsidP="007E13D7">
      <w:pPr>
        <w:pStyle w:val="Nadpis2"/>
        <w:rPr>
          <w:lang w:eastAsia="cs-CZ"/>
        </w:rPr>
      </w:pPr>
      <w:r>
        <w:rPr>
          <w:lang w:eastAsia="cs-CZ"/>
        </w:rPr>
        <w:t>Important buildings</w:t>
      </w:r>
    </w:p>
    <w:p w:rsidR="007E13D7" w:rsidRDefault="007E13D7" w:rsidP="007E13D7">
      <w:pPr>
        <w:rPr>
          <w:lang w:eastAsia="cs-CZ"/>
        </w:rPr>
      </w:pPr>
      <w:r>
        <w:rPr>
          <w:lang w:eastAsia="cs-CZ"/>
        </w:rPr>
        <w:t xml:space="preserve">There are lots of historical monuments and buildings, where the most known are: </w:t>
      </w:r>
    </w:p>
    <w:p w:rsidR="007E13D7" w:rsidRDefault="007E13D7" w:rsidP="007E13D7">
      <w:pPr>
        <w:rPr>
          <w:lang w:eastAsia="cs-CZ"/>
        </w:rPr>
      </w:pPr>
      <w:r>
        <w:rPr>
          <w:rStyle w:val="Nadpis3Char"/>
        </w:rPr>
        <w:t>Big Ben</w:t>
      </w:r>
      <w:r>
        <w:rPr>
          <w:lang w:eastAsia="cs-CZ"/>
        </w:rPr>
        <w:t xml:space="preserve"> – </w:t>
      </w:r>
      <w:r w:rsidR="00201AAC">
        <w:rPr>
          <w:lang w:eastAsia="cs-CZ"/>
        </w:rPr>
        <w:t>Bell in C</w:t>
      </w:r>
      <w:r>
        <w:rPr>
          <w:lang w:eastAsia="cs-CZ"/>
        </w:rPr>
        <w:t>lock Tower</w:t>
      </w:r>
    </w:p>
    <w:p w:rsidR="007E13D7" w:rsidRDefault="007E13D7" w:rsidP="007E13D7">
      <w:pPr>
        <w:rPr>
          <w:lang w:eastAsia="cs-CZ"/>
        </w:rPr>
      </w:pPr>
      <w:r>
        <w:rPr>
          <w:rStyle w:val="Nadpis3Char"/>
        </w:rPr>
        <w:t>The houses of parliament</w:t>
      </w:r>
      <w:bookmarkStart w:id="0" w:name="_GoBack"/>
      <w:bookmarkEnd w:id="0"/>
    </w:p>
    <w:p w:rsidR="007E13D7" w:rsidRDefault="007E13D7" w:rsidP="007E13D7">
      <w:pPr>
        <w:rPr>
          <w:lang w:eastAsia="cs-CZ"/>
        </w:rPr>
      </w:pPr>
      <w:r>
        <w:rPr>
          <w:rStyle w:val="Nadpis3Char"/>
        </w:rPr>
        <w:t>Buckingham palace</w:t>
      </w:r>
      <w:r>
        <w:rPr>
          <w:lang w:eastAsia="cs-CZ"/>
        </w:rPr>
        <w:t xml:space="preserve"> – place of queen</w:t>
      </w:r>
    </w:p>
    <w:p w:rsidR="007E13D7" w:rsidRDefault="007E13D7" w:rsidP="007E13D7">
      <w:pPr>
        <w:rPr>
          <w:lang w:eastAsia="cs-CZ"/>
        </w:rPr>
      </w:pPr>
      <w:r>
        <w:rPr>
          <w:rStyle w:val="Nadpis3Char"/>
        </w:rPr>
        <w:t>Madame Tussauds museum</w:t>
      </w:r>
      <w:r>
        <w:rPr>
          <w:lang w:eastAsia="cs-CZ"/>
        </w:rPr>
        <w:t xml:space="preserve"> – wax museum with famous people</w:t>
      </w:r>
    </w:p>
    <w:p w:rsidR="007E13D7" w:rsidRDefault="007E13D7" w:rsidP="007E13D7">
      <w:pPr>
        <w:rPr>
          <w:lang w:eastAsia="cs-CZ"/>
        </w:rPr>
      </w:pPr>
      <w:r>
        <w:rPr>
          <w:rStyle w:val="Nadpis3Char"/>
        </w:rPr>
        <w:t>221b Baker street</w:t>
      </w:r>
      <w:r>
        <w:rPr>
          <w:lang w:eastAsia="cs-CZ"/>
        </w:rPr>
        <w:t xml:space="preserve"> – Home of Sherlock Holmes</w:t>
      </w:r>
    </w:p>
    <w:p w:rsidR="008B681A" w:rsidRDefault="008B681A" w:rsidP="007E13D7">
      <w:pPr>
        <w:rPr>
          <w:lang w:eastAsia="cs-CZ"/>
        </w:rPr>
      </w:pPr>
      <w:r w:rsidRPr="008B681A">
        <w:rPr>
          <w:rStyle w:val="Nadpis3Char"/>
          <w:lang w:eastAsia="cs-CZ"/>
        </w:rPr>
        <w:t>1</w:t>
      </w:r>
      <w:r w:rsidR="00DF43D5">
        <w:rPr>
          <w:rStyle w:val="Nadpis3Char"/>
          <w:lang w:eastAsia="cs-CZ"/>
        </w:rPr>
        <w:t>0</w:t>
      </w:r>
      <w:r w:rsidRPr="008B681A">
        <w:rPr>
          <w:rStyle w:val="Nadpis3Char"/>
          <w:lang w:eastAsia="cs-CZ"/>
        </w:rPr>
        <w:t xml:space="preserve"> Downing Street</w:t>
      </w:r>
      <w:r>
        <w:rPr>
          <w:lang w:eastAsia="cs-CZ"/>
        </w:rPr>
        <w:t xml:space="preserve"> – number 1</w:t>
      </w:r>
      <w:r w:rsidR="00DF43D5">
        <w:rPr>
          <w:lang w:eastAsia="cs-CZ"/>
        </w:rPr>
        <w:t>0</w:t>
      </w:r>
      <w:r>
        <w:rPr>
          <w:lang w:eastAsia="cs-CZ"/>
        </w:rPr>
        <w:t>;</w:t>
      </w:r>
      <w:r w:rsidR="00EF4AFC">
        <w:rPr>
          <w:lang w:eastAsia="cs-CZ"/>
        </w:rPr>
        <w:t xml:space="preserve"> house of prime minister</w:t>
      </w:r>
    </w:p>
    <w:p w:rsidR="00277CB6" w:rsidRDefault="00277CB6" w:rsidP="007E13D7">
      <w:pPr>
        <w:rPr>
          <w:lang w:eastAsia="cs-CZ"/>
        </w:rPr>
      </w:pPr>
      <w:r w:rsidRPr="004D0EB6">
        <w:rPr>
          <w:rStyle w:val="Nadpis3Char"/>
        </w:rPr>
        <w:t>Tower of London</w:t>
      </w:r>
      <w:r>
        <w:rPr>
          <w:lang w:eastAsia="cs-CZ"/>
        </w:rPr>
        <w:t xml:space="preserve"> </w:t>
      </w:r>
      <w:r w:rsidR="00F1103F">
        <w:rPr>
          <w:lang w:eastAsia="cs-CZ"/>
        </w:rPr>
        <w:t>–</w:t>
      </w:r>
      <w:r>
        <w:rPr>
          <w:lang w:eastAsia="cs-CZ"/>
        </w:rPr>
        <w:t xml:space="preserve"> </w:t>
      </w:r>
      <w:r w:rsidR="00F1103F">
        <w:rPr>
          <w:lang w:eastAsia="cs-CZ"/>
        </w:rPr>
        <w:t xml:space="preserve">historical castle; </w:t>
      </w:r>
      <w:r w:rsidR="0040171C">
        <w:rPr>
          <w:lang w:eastAsia="cs-CZ"/>
        </w:rPr>
        <w:t xml:space="preserve">prison; </w:t>
      </w:r>
      <w:r w:rsidR="00FC3124">
        <w:rPr>
          <w:lang w:eastAsia="cs-CZ"/>
        </w:rPr>
        <w:t>crown jewels</w:t>
      </w:r>
    </w:p>
    <w:p w:rsidR="00FD7F00" w:rsidRDefault="00FD7F00" w:rsidP="007E13D7">
      <w:pPr>
        <w:rPr>
          <w:lang w:eastAsia="cs-CZ"/>
        </w:rPr>
      </w:pPr>
      <w:r w:rsidRPr="002E1826">
        <w:rPr>
          <w:rStyle w:val="Nadpis3Char"/>
          <w:lang w:eastAsia="cs-CZ"/>
        </w:rPr>
        <w:lastRenderedPageBreak/>
        <w:t>St Paul's Cathedral</w:t>
      </w:r>
      <w:r>
        <w:rPr>
          <w:lang w:eastAsia="cs-CZ"/>
        </w:rPr>
        <w:t xml:space="preserve"> </w:t>
      </w:r>
      <w:r w:rsidR="00774058">
        <w:rPr>
          <w:lang w:eastAsia="cs-CZ"/>
        </w:rPr>
        <w:t>–</w:t>
      </w:r>
      <w:r>
        <w:rPr>
          <w:lang w:eastAsia="cs-CZ"/>
        </w:rPr>
        <w:t xml:space="preserve"> </w:t>
      </w:r>
      <w:r w:rsidR="00774058">
        <w:rPr>
          <w:lang w:eastAsia="cs-CZ"/>
        </w:rPr>
        <w:t>most known cathedral</w:t>
      </w:r>
    </w:p>
    <w:p w:rsidR="007E13D7" w:rsidRDefault="007E13D7" w:rsidP="007E13D7">
      <w:pPr>
        <w:pStyle w:val="Nadpis2"/>
        <w:rPr>
          <w:lang w:eastAsia="cs-CZ"/>
        </w:rPr>
      </w:pPr>
      <w:r>
        <w:rPr>
          <w:lang w:eastAsia="cs-CZ"/>
        </w:rPr>
        <w:t>Other</w:t>
      </w:r>
    </w:p>
    <w:p w:rsidR="00FE3FE7" w:rsidRDefault="00502E13" w:rsidP="007E13D7">
      <w:pPr>
        <w:rPr>
          <w:lang w:eastAsia="cs-CZ"/>
        </w:rPr>
      </w:pPr>
      <w:r>
        <w:rPr>
          <w:lang w:eastAsia="cs-CZ"/>
        </w:rPr>
        <w:t xml:space="preserve">Green capital = </w:t>
      </w:r>
      <w:r w:rsidR="00B4333C">
        <w:rPr>
          <w:lang w:eastAsia="cs-CZ"/>
        </w:rPr>
        <w:t>many large parks</w:t>
      </w:r>
    </w:p>
    <w:p w:rsidR="007E13D7" w:rsidRDefault="00A02359" w:rsidP="007E13D7">
      <w:pPr>
        <w:rPr>
          <w:lang w:eastAsia="cs-CZ"/>
        </w:rPr>
      </w:pPr>
      <w:r w:rsidRPr="00E31C24">
        <w:rPr>
          <w:rStyle w:val="Nadpis3Char"/>
        </w:rPr>
        <w:t>Hyde Park</w:t>
      </w:r>
      <w:r>
        <w:rPr>
          <w:lang w:eastAsia="cs-CZ"/>
        </w:rPr>
        <w:t xml:space="preserve"> – </w:t>
      </w:r>
      <w:r w:rsidR="007E13D7">
        <w:rPr>
          <w:lang w:eastAsia="cs-CZ"/>
        </w:rPr>
        <w:t>Most famous park</w:t>
      </w:r>
      <w:r w:rsidR="00E31C24">
        <w:rPr>
          <w:lang w:eastAsia="cs-CZ"/>
        </w:rPr>
        <w:t>;</w:t>
      </w:r>
      <w:r w:rsidR="007E13D7">
        <w:rPr>
          <w:lang w:eastAsia="cs-CZ"/>
        </w:rPr>
        <w:t xml:space="preserve"> “</w:t>
      </w:r>
      <w:r w:rsidR="007E13D7">
        <w:rPr>
          <w:rStyle w:val="Nadpis3Char"/>
          <w:lang w:eastAsia="cs-CZ"/>
        </w:rPr>
        <w:t>Speakers' Corner</w:t>
      </w:r>
      <w:r w:rsidR="00487DFA">
        <w:rPr>
          <w:lang w:eastAsia="cs-CZ"/>
        </w:rPr>
        <w:t xml:space="preserve">” </w:t>
      </w:r>
      <w:r w:rsidR="00487DFA">
        <w:rPr>
          <w:lang w:eastAsia="cs-CZ"/>
        </w:rPr>
        <w:sym w:font="Wingdings" w:char="F0E0"/>
      </w:r>
      <w:r w:rsidR="00487DFA">
        <w:rPr>
          <w:lang w:eastAsia="cs-CZ"/>
        </w:rPr>
        <w:t xml:space="preserve"> free </w:t>
      </w:r>
      <w:r w:rsidR="00B61BE8">
        <w:rPr>
          <w:lang w:eastAsia="cs-CZ"/>
        </w:rPr>
        <w:t>speech</w:t>
      </w:r>
      <w:r w:rsidR="007E13D7">
        <w:rPr>
          <w:lang w:eastAsia="cs-CZ"/>
        </w:rPr>
        <w:t xml:space="preserve"> </w:t>
      </w:r>
    </w:p>
    <w:p w:rsidR="008E3D64" w:rsidRPr="002452D4" w:rsidRDefault="008E3D64" w:rsidP="001C43CA">
      <w:pPr>
        <w:pStyle w:val="Nadpis1"/>
      </w:pPr>
    </w:p>
    <w:p w:rsidR="001C43CA" w:rsidRPr="002452D4" w:rsidRDefault="001C43CA" w:rsidP="001C43CA">
      <w:pPr>
        <w:rPr>
          <w:lang w:eastAsia="cs-CZ"/>
        </w:rPr>
      </w:pPr>
    </w:p>
    <w:sectPr w:rsidR="001C43CA" w:rsidRPr="002452D4" w:rsidSect="00CB042E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3D7" w:rsidRDefault="007E13D7" w:rsidP="006537B9">
      <w:pPr>
        <w:spacing w:line="240" w:lineRule="auto"/>
      </w:pPr>
      <w:r>
        <w:separator/>
      </w:r>
    </w:p>
  </w:endnote>
  <w:endnote w:type="continuationSeparator" w:id="0">
    <w:p w:rsidR="007E13D7" w:rsidRDefault="007E13D7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E7F" w:rsidRDefault="00774D35" w:rsidP="00F91E7F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D631D0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D631D0" w:rsidP="00F91E7F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30958738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40907">
          <w:rPr>
            <w:color w:val="7030A0"/>
            <w:lang w:val="cs-CZ"/>
          </w:rPr>
          <w:t>04. London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3D7" w:rsidRDefault="007E13D7" w:rsidP="006537B9">
      <w:pPr>
        <w:spacing w:line="240" w:lineRule="auto"/>
      </w:pPr>
      <w:r>
        <w:separator/>
      </w:r>
    </w:p>
  </w:footnote>
  <w:footnote w:type="continuationSeparator" w:id="0">
    <w:p w:rsidR="007E13D7" w:rsidRDefault="007E13D7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D631D0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9284132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8507B">
          <w:rPr>
            <w:color w:val="7030A0"/>
          </w:rPr>
          <w:t>ANJ - Anglický Jazyk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29171736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D7"/>
    <w:rsid w:val="00076DB0"/>
    <w:rsid w:val="000D34F4"/>
    <w:rsid w:val="0010099B"/>
    <w:rsid w:val="0011002F"/>
    <w:rsid w:val="001747CF"/>
    <w:rsid w:val="001B3EB7"/>
    <w:rsid w:val="001C43CA"/>
    <w:rsid w:val="00201AAC"/>
    <w:rsid w:val="002270E8"/>
    <w:rsid w:val="002452D4"/>
    <w:rsid w:val="0026553C"/>
    <w:rsid w:val="0027030F"/>
    <w:rsid w:val="00277CB6"/>
    <w:rsid w:val="00297C5B"/>
    <w:rsid w:val="002E1826"/>
    <w:rsid w:val="002F4373"/>
    <w:rsid w:val="0032037B"/>
    <w:rsid w:val="003E112E"/>
    <w:rsid w:val="003E17D4"/>
    <w:rsid w:val="0040171C"/>
    <w:rsid w:val="00473A66"/>
    <w:rsid w:val="00475D5F"/>
    <w:rsid w:val="00487DFA"/>
    <w:rsid w:val="004D0EB6"/>
    <w:rsid w:val="00502E13"/>
    <w:rsid w:val="0052725E"/>
    <w:rsid w:val="00551A9F"/>
    <w:rsid w:val="005771C6"/>
    <w:rsid w:val="005B0DC0"/>
    <w:rsid w:val="005F0531"/>
    <w:rsid w:val="0060553A"/>
    <w:rsid w:val="00624820"/>
    <w:rsid w:val="006537B9"/>
    <w:rsid w:val="00673D78"/>
    <w:rsid w:val="0068068E"/>
    <w:rsid w:val="00690BF0"/>
    <w:rsid w:val="00704607"/>
    <w:rsid w:val="0071521E"/>
    <w:rsid w:val="00727E50"/>
    <w:rsid w:val="0073088D"/>
    <w:rsid w:val="00753757"/>
    <w:rsid w:val="00774058"/>
    <w:rsid w:val="00774D35"/>
    <w:rsid w:val="007B5987"/>
    <w:rsid w:val="007C7B57"/>
    <w:rsid w:val="007E13D7"/>
    <w:rsid w:val="00806657"/>
    <w:rsid w:val="0081654E"/>
    <w:rsid w:val="00874E0F"/>
    <w:rsid w:val="00875213"/>
    <w:rsid w:val="00877544"/>
    <w:rsid w:val="00884FF9"/>
    <w:rsid w:val="008A572F"/>
    <w:rsid w:val="008B6395"/>
    <w:rsid w:val="008B681A"/>
    <w:rsid w:val="008D2B83"/>
    <w:rsid w:val="008E3D64"/>
    <w:rsid w:val="00933488"/>
    <w:rsid w:val="00945582"/>
    <w:rsid w:val="00985BDB"/>
    <w:rsid w:val="0099771D"/>
    <w:rsid w:val="00A02359"/>
    <w:rsid w:val="00A27F6E"/>
    <w:rsid w:val="00A66F70"/>
    <w:rsid w:val="00AC733C"/>
    <w:rsid w:val="00B4333C"/>
    <w:rsid w:val="00B61BE8"/>
    <w:rsid w:val="00B85A2C"/>
    <w:rsid w:val="00BF479A"/>
    <w:rsid w:val="00C1720F"/>
    <w:rsid w:val="00C2196C"/>
    <w:rsid w:val="00C40907"/>
    <w:rsid w:val="00C5306E"/>
    <w:rsid w:val="00C66B0B"/>
    <w:rsid w:val="00C808A0"/>
    <w:rsid w:val="00C8507B"/>
    <w:rsid w:val="00CA4B4C"/>
    <w:rsid w:val="00CB042E"/>
    <w:rsid w:val="00CD2D1A"/>
    <w:rsid w:val="00D15C41"/>
    <w:rsid w:val="00D573AE"/>
    <w:rsid w:val="00D631D0"/>
    <w:rsid w:val="00DA78C7"/>
    <w:rsid w:val="00DB2A4E"/>
    <w:rsid w:val="00DF43D5"/>
    <w:rsid w:val="00E31C24"/>
    <w:rsid w:val="00E44D13"/>
    <w:rsid w:val="00EF4AFC"/>
    <w:rsid w:val="00F1103F"/>
    <w:rsid w:val="00F40896"/>
    <w:rsid w:val="00F7146B"/>
    <w:rsid w:val="00F91E7F"/>
    <w:rsid w:val="00FC3124"/>
    <w:rsid w:val="00FD67A8"/>
    <w:rsid w:val="00FD7F00"/>
    <w:rsid w:val="00FE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42471"/>
  <w15:chartTrackingRefBased/>
  <w15:docId w15:val="{8C0FC57F-0911-4113-839A-9414358C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E13D7"/>
    <w:pPr>
      <w:spacing w:after="0" w:line="276" w:lineRule="auto"/>
      <w:ind w:firstLine="709"/>
      <w:jc w:val="both"/>
    </w:pPr>
    <w:rPr>
      <w:sz w:val="24"/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73088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9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ANJ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22142-2278-4709-8A1D-C1A3CD065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ANJ.dotm</Template>
  <TotalTime>17</TotalTime>
  <Pages>1</Pages>
  <Words>150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8" baseType="lpstr">
      <vt:lpstr>04. London</vt:lpstr>
      <vt:lpstr>04. London</vt:lpstr>
      <vt:lpstr>    Location</vt:lpstr>
      <vt:lpstr>    Population</vt:lpstr>
      <vt:lpstr>    Means of Transport</vt:lpstr>
      <vt:lpstr>    Important buildings</vt:lpstr>
      <vt:lpstr>    Other</vt:lpstr>
      <vt:lpstr/>
    </vt:vector>
  </TitlesOfParts>
  <Manager>Pavla Polodnová</Manager>
  <Company>BLAKKWOOD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London</dc:title>
  <dc:subject>ANJ - Anglický Jazyk</dc:subject>
  <dc:creator>Ash258</dc:creator>
  <cp:keywords>ANJ;04</cp:keywords>
  <dc:description/>
  <cp:lastModifiedBy>Ash258</cp:lastModifiedBy>
  <cp:revision>47</cp:revision>
  <dcterms:created xsi:type="dcterms:W3CDTF">2016-04-24T17:04:00Z</dcterms:created>
  <dcterms:modified xsi:type="dcterms:W3CDTF">2016-05-15T00:18:00Z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