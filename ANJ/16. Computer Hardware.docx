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CA" w:rsidRDefault="00FB77CD" w:rsidP="00FB77CD">
      <w:pPr>
        <w:pStyle w:val="Nadpis1"/>
      </w:pPr>
      <w:r>
        <w:t>16. Computer Hardware</w:t>
      </w:r>
    </w:p>
    <w:p w:rsidR="001E194B" w:rsidRDefault="001E194B" w:rsidP="001E194B">
      <w:pPr>
        <w:pStyle w:val="Nadpis2"/>
        <w:rPr>
          <w:lang w:eastAsia="cs-CZ"/>
        </w:rPr>
      </w:pPr>
      <w:r>
        <w:rPr>
          <w:lang w:eastAsia="cs-CZ"/>
        </w:rPr>
        <w:t>Computer types</w:t>
      </w:r>
    </w:p>
    <w:p w:rsidR="009A67AB" w:rsidRDefault="00F24CF8" w:rsidP="00113FBC">
      <w:pPr>
        <w:pStyle w:val="Nadpis3"/>
        <w:rPr>
          <w:lang w:eastAsia="cs-CZ"/>
        </w:rPr>
      </w:pPr>
      <w:r>
        <w:rPr>
          <w:lang w:eastAsia="cs-CZ"/>
        </w:rPr>
        <w:t>Personal computers</w:t>
      </w:r>
    </w:p>
    <w:p w:rsidR="00F24CF8" w:rsidRDefault="00235F36" w:rsidP="00F24CF8">
      <w:pPr>
        <w:rPr>
          <w:lang w:eastAsia="cs-CZ"/>
        </w:rPr>
      </w:pPr>
      <w:r>
        <w:rPr>
          <w:lang w:eastAsia="cs-CZ"/>
        </w:rPr>
        <w:t>Mainly single user computer system having moderately powerful microprocessor</w:t>
      </w:r>
    </w:p>
    <w:p w:rsidR="00F24CF8" w:rsidRDefault="00F24CF8" w:rsidP="00113FBC">
      <w:pPr>
        <w:pStyle w:val="Nadpis3"/>
        <w:rPr>
          <w:lang w:eastAsia="cs-CZ"/>
        </w:rPr>
      </w:pPr>
      <w:r>
        <w:rPr>
          <w:lang w:eastAsia="cs-CZ"/>
        </w:rPr>
        <w:t>Work Station</w:t>
      </w:r>
    </w:p>
    <w:p w:rsidR="00F24CF8" w:rsidRDefault="005663F2" w:rsidP="00F24CF8">
      <w:pPr>
        <w:rPr>
          <w:lang w:eastAsia="cs-CZ"/>
        </w:rPr>
      </w:pPr>
      <w:r>
        <w:rPr>
          <w:lang w:eastAsia="cs-CZ"/>
        </w:rPr>
        <w:t xml:space="preserve">Technically same as PC, but more </w:t>
      </w:r>
      <w:r w:rsidR="00B035FB">
        <w:rPr>
          <w:lang w:eastAsia="cs-CZ"/>
        </w:rPr>
        <w:t>powerful</w:t>
      </w:r>
    </w:p>
    <w:p w:rsidR="00F24CF8" w:rsidRDefault="00F24CF8" w:rsidP="00113FBC">
      <w:pPr>
        <w:pStyle w:val="Nadpis3"/>
        <w:rPr>
          <w:lang w:eastAsia="cs-CZ"/>
        </w:rPr>
      </w:pPr>
      <w:r>
        <w:rPr>
          <w:lang w:eastAsia="cs-CZ"/>
        </w:rPr>
        <w:t>Mini Computer</w:t>
      </w:r>
    </w:p>
    <w:p w:rsidR="00F12C7F" w:rsidRDefault="00F12C7F" w:rsidP="00113FBC">
      <w:pPr>
        <w:pStyle w:val="Nadpis3"/>
        <w:rPr>
          <w:lang w:eastAsia="cs-CZ"/>
        </w:rPr>
      </w:pPr>
      <w:r>
        <w:rPr>
          <w:lang w:eastAsia="cs-CZ"/>
        </w:rPr>
        <w:t>Main Fram</w:t>
      </w:r>
      <w:r w:rsidR="00F709BA">
        <w:rPr>
          <w:lang w:eastAsia="cs-CZ"/>
        </w:rPr>
        <w:t>e</w:t>
      </w:r>
    </w:p>
    <w:p w:rsidR="00F12C7F" w:rsidRDefault="00F709BA" w:rsidP="00113FBC">
      <w:pPr>
        <w:pStyle w:val="Nadpis3"/>
        <w:rPr>
          <w:lang w:eastAsia="cs-CZ"/>
        </w:rPr>
      </w:pPr>
      <w:r>
        <w:rPr>
          <w:lang w:eastAsia="cs-CZ"/>
        </w:rPr>
        <w:t>Super Computer</w:t>
      </w:r>
      <w:bookmarkStart w:id="0" w:name="_GoBack"/>
      <w:bookmarkEnd w:id="0"/>
    </w:p>
    <w:p w:rsidR="001C2751" w:rsidRPr="001C2751" w:rsidRDefault="00547A7B" w:rsidP="001C2751">
      <w:pPr>
        <w:rPr>
          <w:lang w:eastAsia="cs-CZ"/>
        </w:rPr>
      </w:pPr>
      <w:r>
        <w:rPr>
          <w:lang w:eastAsia="cs-CZ"/>
        </w:rPr>
        <w:t>Extremely fast computer which can execute hundreds of millions instructions per seconds</w:t>
      </w:r>
    </w:p>
    <w:p w:rsidR="00A51889" w:rsidRDefault="00A51889" w:rsidP="00A51889">
      <w:pPr>
        <w:pStyle w:val="Nadpis2"/>
        <w:rPr>
          <w:lang w:eastAsia="cs-CZ"/>
        </w:rPr>
      </w:pPr>
      <w:r>
        <w:rPr>
          <w:lang w:eastAsia="cs-CZ"/>
        </w:rPr>
        <w:t>Peripherals</w:t>
      </w:r>
    </w:p>
    <w:p w:rsidR="009A67AB" w:rsidRDefault="004B6F80" w:rsidP="00113FBC">
      <w:pPr>
        <w:pStyle w:val="Nadpis3"/>
        <w:rPr>
          <w:lang w:eastAsia="cs-CZ"/>
        </w:rPr>
      </w:pPr>
      <w:r>
        <w:rPr>
          <w:lang w:eastAsia="cs-CZ"/>
        </w:rPr>
        <w:t>Input devices</w:t>
      </w:r>
    </w:p>
    <w:p w:rsidR="00127F78" w:rsidRPr="00127F78" w:rsidRDefault="005C63E4" w:rsidP="00127F78">
      <w:pPr>
        <w:rPr>
          <w:lang w:eastAsia="cs-CZ"/>
        </w:rPr>
      </w:pPr>
      <w:r>
        <w:rPr>
          <w:lang w:eastAsia="cs-CZ"/>
        </w:rPr>
        <w:t>Interact with computer</w:t>
      </w:r>
      <w:r w:rsidR="005A2BE4">
        <w:rPr>
          <w:lang w:eastAsia="cs-CZ"/>
        </w:rPr>
        <w:t xml:space="preserve"> (mouse, keyboard…)</w:t>
      </w:r>
      <w:r w:rsidR="003710FB">
        <w:rPr>
          <w:lang w:eastAsia="cs-CZ"/>
        </w:rPr>
        <w:t>; send data</w:t>
      </w:r>
    </w:p>
    <w:p w:rsidR="004B6F80" w:rsidRDefault="004B6F80" w:rsidP="00113FBC">
      <w:pPr>
        <w:pStyle w:val="Nadpis3"/>
        <w:rPr>
          <w:lang w:eastAsia="cs-CZ"/>
        </w:rPr>
      </w:pPr>
      <w:r>
        <w:rPr>
          <w:lang w:eastAsia="cs-CZ"/>
        </w:rPr>
        <w:t>Output devices</w:t>
      </w:r>
    </w:p>
    <w:p w:rsidR="00127F78" w:rsidRPr="00127F78" w:rsidRDefault="00A54277" w:rsidP="00127F78">
      <w:pPr>
        <w:rPr>
          <w:lang w:eastAsia="cs-CZ"/>
        </w:rPr>
      </w:pPr>
      <w:r>
        <w:rPr>
          <w:lang w:eastAsia="cs-CZ"/>
        </w:rPr>
        <w:t>Provide output to the user from computer</w:t>
      </w:r>
      <w:r w:rsidR="00F05325">
        <w:rPr>
          <w:lang w:eastAsia="cs-CZ"/>
        </w:rPr>
        <w:t xml:space="preserve"> (monitors, printers</w:t>
      </w:r>
      <w:r w:rsidR="00F43E2E">
        <w:rPr>
          <w:lang w:eastAsia="cs-CZ"/>
        </w:rPr>
        <w:t>…</w:t>
      </w:r>
      <w:r w:rsidR="00F05325">
        <w:rPr>
          <w:lang w:eastAsia="cs-CZ"/>
        </w:rPr>
        <w:t>)</w:t>
      </w:r>
    </w:p>
    <w:p w:rsidR="009A67AB" w:rsidRDefault="000D3DB4" w:rsidP="000D3DB4">
      <w:pPr>
        <w:pStyle w:val="Nadpis2"/>
        <w:rPr>
          <w:lang w:eastAsia="cs-CZ"/>
        </w:rPr>
      </w:pPr>
      <w:r>
        <w:rPr>
          <w:lang w:eastAsia="cs-CZ"/>
        </w:rPr>
        <w:t>Processor</w:t>
      </w:r>
      <w:r w:rsidR="004C7DFA">
        <w:rPr>
          <w:lang w:eastAsia="cs-CZ"/>
        </w:rPr>
        <w:t>s</w:t>
      </w:r>
    </w:p>
    <w:p w:rsidR="00372B66" w:rsidRPr="00372B66" w:rsidRDefault="00372B66" w:rsidP="00372B66">
      <w:pPr>
        <w:rPr>
          <w:lang w:eastAsia="cs-CZ"/>
        </w:rPr>
      </w:pPr>
      <w:r>
        <w:rPr>
          <w:lang w:eastAsia="cs-CZ"/>
        </w:rPr>
        <w:t>Central processor unit (CPU)</w:t>
      </w:r>
    </w:p>
    <w:p w:rsidR="000D3DB4" w:rsidRDefault="00A33987" w:rsidP="000D3DB4">
      <w:pPr>
        <w:rPr>
          <w:lang w:eastAsia="cs-CZ"/>
        </w:rPr>
      </w:pPr>
      <w:r>
        <w:rPr>
          <w:lang w:eastAsia="cs-CZ"/>
        </w:rPr>
        <w:t>Logical circuit</w:t>
      </w:r>
    </w:p>
    <w:p w:rsidR="003907AE" w:rsidRDefault="003907AE" w:rsidP="000D3DB4">
      <w:pPr>
        <w:rPr>
          <w:lang w:eastAsia="cs-CZ"/>
        </w:rPr>
      </w:pPr>
      <w:r>
        <w:rPr>
          <w:lang w:eastAsia="cs-CZ"/>
        </w:rPr>
        <w:t>Respond to and processes basic instruction that drive a computer</w:t>
      </w:r>
    </w:p>
    <w:p w:rsidR="006D2F8E" w:rsidRDefault="006D2F8E" w:rsidP="000D3DB4">
      <w:pPr>
        <w:rPr>
          <w:lang w:eastAsia="cs-CZ"/>
        </w:rPr>
      </w:pPr>
      <w:r>
        <w:rPr>
          <w:lang w:eastAsia="cs-CZ"/>
        </w:rPr>
        <w:t>Single or Multiple cores (threads)</w:t>
      </w:r>
    </w:p>
    <w:p w:rsidR="00372B66" w:rsidRDefault="00CB1FD1" w:rsidP="00467811">
      <w:pPr>
        <w:rPr>
          <w:lang w:eastAsia="cs-CZ"/>
        </w:rPr>
      </w:pPr>
      <w:r>
        <w:rPr>
          <w:lang w:eastAsia="cs-CZ"/>
        </w:rPr>
        <w:t>Speed is determined by clock rate</w:t>
      </w:r>
      <w:r w:rsidR="0049503A">
        <w:rPr>
          <w:lang w:eastAsia="cs-CZ"/>
        </w:rPr>
        <w:t xml:space="preserve"> / frequency </w:t>
      </w:r>
    </w:p>
    <w:p w:rsidR="004C7DFA" w:rsidRDefault="003569F4" w:rsidP="003569F4">
      <w:pPr>
        <w:pStyle w:val="Nadpis2"/>
        <w:rPr>
          <w:lang w:eastAsia="cs-CZ"/>
        </w:rPr>
      </w:pPr>
      <w:r>
        <w:rPr>
          <w:lang w:eastAsia="cs-CZ"/>
        </w:rPr>
        <w:lastRenderedPageBreak/>
        <w:t>Memories</w:t>
      </w:r>
    </w:p>
    <w:p w:rsidR="003569F4" w:rsidRDefault="00A7712B" w:rsidP="00113FBC">
      <w:pPr>
        <w:pStyle w:val="Nadpis3"/>
        <w:rPr>
          <w:lang w:eastAsia="cs-CZ"/>
        </w:rPr>
      </w:pPr>
      <w:r>
        <w:rPr>
          <w:lang w:eastAsia="cs-CZ"/>
        </w:rPr>
        <w:t>ROM</w:t>
      </w:r>
    </w:p>
    <w:p w:rsidR="00A7712B" w:rsidRDefault="00D873A4" w:rsidP="00A7712B">
      <w:pPr>
        <w:rPr>
          <w:lang w:eastAsia="cs-CZ"/>
        </w:rPr>
      </w:pPr>
      <w:r>
        <w:rPr>
          <w:lang w:eastAsia="cs-CZ"/>
        </w:rPr>
        <w:t>Read Only Memory</w:t>
      </w:r>
    </w:p>
    <w:p w:rsidR="00391763" w:rsidRDefault="00391763" w:rsidP="00A7712B">
      <w:pPr>
        <w:rPr>
          <w:lang w:eastAsia="cs-CZ"/>
        </w:rPr>
      </w:pPr>
      <w:r>
        <w:rPr>
          <w:lang w:eastAsia="cs-CZ"/>
        </w:rPr>
        <w:t>O</w:t>
      </w:r>
      <w:r w:rsidR="00FD0988">
        <w:rPr>
          <w:lang w:eastAsia="cs-CZ"/>
        </w:rPr>
        <w:t>nly read but cannot write on it</w:t>
      </w:r>
    </w:p>
    <w:p w:rsidR="00FD0988" w:rsidRDefault="0055214B" w:rsidP="00A7712B">
      <w:pPr>
        <w:rPr>
          <w:lang w:eastAsia="cs-CZ"/>
        </w:rPr>
      </w:pPr>
      <w:r>
        <w:rPr>
          <w:lang w:eastAsia="cs-CZ"/>
        </w:rPr>
        <w:t>Information is stored permanent</w:t>
      </w:r>
      <w:r w:rsidR="00954BD7">
        <w:rPr>
          <w:lang w:eastAsia="cs-CZ"/>
        </w:rPr>
        <w:t>l</w:t>
      </w:r>
      <w:r>
        <w:rPr>
          <w:lang w:eastAsia="cs-CZ"/>
        </w:rPr>
        <w:t>y in such memories during manufacture and stores</w:t>
      </w:r>
      <w:r w:rsidR="00013F16">
        <w:rPr>
          <w:lang w:eastAsia="cs-CZ"/>
        </w:rPr>
        <w:t xml:space="preserve"> required instructions to start computer</w:t>
      </w:r>
    </w:p>
    <w:p w:rsidR="00A7712B" w:rsidRDefault="00A7712B" w:rsidP="00113FBC">
      <w:pPr>
        <w:pStyle w:val="Nadpis3"/>
        <w:rPr>
          <w:lang w:eastAsia="cs-CZ"/>
        </w:rPr>
      </w:pPr>
      <w:r>
        <w:rPr>
          <w:lang w:eastAsia="cs-CZ"/>
        </w:rPr>
        <w:t>RAM</w:t>
      </w:r>
    </w:p>
    <w:p w:rsidR="00A7712B" w:rsidRDefault="001D3EF0" w:rsidP="00A7712B">
      <w:pPr>
        <w:rPr>
          <w:lang w:eastAsia="cs-CZ"/>
        </w:rPr>
      </w:pPr>
      <w:r>
        <w:rPr>
          <w:lang w:eastAsia="cs-CZ"/>
        </w:rPr>
        <w:t>Read/Write memory</w:t>
      </w:r>
    </w:p>
    <w:p w:rsidR="00686D2C" w:rsidRDefault="00686D2C" w:rsidP="00A7712B">
      <w:pPr>
        <w:rPr>
          <w:lang w:eastAsia="cs-CZ"/>
        </w:rPr>
      </w:pPr>
      <w:r>
        <w:rPr>
          <w:lang w:eastAsia="cs-CZ"/>
        </w:rPr>
        <w:t>Stores until machine is working</w:t>
      </w:r>
    </w:p>
    <w:p w:rsidR="00312EEC" w:rsidRPr="00A7712B" w:rsidRDefault="00312EEC" w:rsidP="00A7712B">
      <w:pPr>
        <w:rPr>
          <w:lang w:eastAsia="cs-CZ"/>
        </w:rPr>
      </w:pPr>
      <w:r>
        <w:rPr>
          <w:lang w:eastAsia="cs-CZ"/>
        </w:rPr>
        <w:t xml:space="preserve">As </w:t>
      </w:r>
      <w:r w:rsidR="004256C1">
        <w:rPr>
          <w:lang w:eastAsia="cs-CZ"/>
        </w:rPr>
        <w:t>soon as machine is switched off, data is erased</w:t>
      </w:r>
    </w:p>
    <w:p w:rsidR="00FB77CD" w:rsidRDefault="003569F4" w:rsidP="003569F4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A947CC" w:rsidRDefault="0062562B" w:rsidP="00A947CC">
      <w:pPr>
        <w:rPr>
          <w:lang w:eastAsia="cs-CZ"/>
        </w:rPr>
      </w:pPr>
      <w:r>
        <w:rPr>
          <w:lang w:eastAsia="cs-CZ"/>
        </w:rPr>
        <w:t>The first computer with RAM was introduced in 1955</w:t>
      </w:r>
      <w:r w:rsidR="00A947CC">
        <w:rPr>
          <w:lang w:eastAsia="cs-CZ"/>
        </w:rPr>
        <w:t xml:space="preserve"> </w:t>
      </w:r>
      <w:r w:rsidR="00A947CC">
        <w:rPr>
          <w:lang w:eastAsia="cs-CZ"/>
        </w:rPr>
        <w:sym w:font="Wingdings" w:char="F0E0"/>
      </w:r>
      <w:r w:rsidR="00A947CC">
        <w:rPr>
          <w:lang w:eastAsia="cs-CZ"/>
        </w:rPr>
        <w:t xml:space="preserve"> revolutionary computer that was first digital computer with magnetic core RAM and real-time graphics</w:t>
      </w:r>
      <w:r w:rsidR="00D9423D">
        <w:rPr>
          <w:lang w:eastAsia="cs-CZ"/>
        </w:rPr>
        <w:t xml:space="preserve"> </w:t>
      </w:r>
      <w:r w:rsidR="00D9423D">
        <w:rPr>
          <w:lang w:eastAsia="cs-CZ"/>
        </w:rPr>
        <w:sym w:font="Wingdings" w:char="F0E0"/>
      </w:r>
      <w:r w:rsidR="00D9423D">
        <w:rPr>
          <w:lang w:eastAsia="cs-CZ"/>
        </w:rPr>
        <w:t xml:space="preserve"> called Whirlwind machine</w:t>
      </w:r>
    </w:p>
    <w:p w:rsidR="00A71910" w:rsidRPr="003569F4" w:rsidRDefault="004E6D83" w:rsidP="00A947CC">
      <w:pPr>
        <w:rPr>
          <w:lang w:eastAsia="cs-CZ"/>
        </w:rPr>
      </w:pPr>
      <w:r>
        <w:rPr>
          <w:lang w:eastAsia="cs-CZ"/>
        </w:rPr>
        <w:t>The first microprocessor intel 4004 was introduced in 1971</w:t>
      </w:r>
      <w:r w:rsidR="00F624D7">
        <w:rPr>
          <w:lang w:eastAsia="cs-CZ"/>
        </w:rPr>
        <w:t xml:space="preserve"> and it was first processor with a 4-bit register, clock speed 740kHz</w:t>
      </w:r>
      <w:r w:rsidR="001F1B96">
        <w:rPr>
          <w:lang w:eastAsia="cs-CZ"/>
        </w:rPr>
        <w:t>, smaller than a human thumbnail</w:t>
      </w:r>
    </w:p>
    <w:sectPr w:rsidR="00A71910" w:rsidRPr="003569F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574" w:rsidRDefault="00547574" w:rsidP="006537B9">
      <w:pPr>
        <w:spacing w:line="240" w:lineRule="auto"/>
      </w:pPr>
      <w:r>
        <w:separator/>
      </w:r>
    </w:p>
  </w:endnote>
  <w:endnote w:type="continuationSeparator" w:id="0">
    <w:p w:rsidR="00547574" w:rsidRDefault="00547574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B183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B183F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57D5">
          <w:rPr>
            <w:color w:val="7030A0"/>
            <w:lang w:val="cs-CZ"/>
          </w:rPr>
          <w:t>16. Computer Hardware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574" w:rsidRDefault="00547574" w:rsidP="006537B9">
      <w:pPr>
        <w:spacing w:line="240" w:lineRule="auto"/>
      </w:pPr>
      <w:r>
        <w:separator/>
      </w:r>
    </w:p>
  </w:footnote>
  <w:footnote w:type="continuationSeparator" w:id="0">
    <w:p w:rsidR="00547574" w:rsidRDefault="00547574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B183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CD"/>
    <w:rsid w:val="00013F16"/>
    <w:rsid w:val="00076DB0"/>
    <w:rsid w:val="000D3DB4"/>
    <w:rsid w:val="0010099B"/>
    <w:rsid w:val="00113FBC"/>
    <w:rsid w:val="00127F78"/>
    <w:rsid w:val="001B3EB7"/>
    <w:rsid w:val="001C2751"/>
    <w:rsid w:val="001C43CA"/>
    <w:rsid w:val="001D3EF0"/>
    <w:rsid w:val="001E194B"/>
    <w:rsid w:val="001F1B96"/>
    <w:rsid w:val="002270E8"/>
    <w:rsid w:val="00235F36"/>
    <w:rsid w:val="002452D4"/>
    <w:rsid w:val="002F4373"/>
    <w:rsid w:val="00312EEC"/>
    <w:rsid w:val="0032037B"/>
    <w:rsid w:val="003569F4"/>
    <w:rsid w:val="003710FB"/>
    <w:rsid w:val="00372B66"/>
    <w:rsid w:val="003907AE"/>
    <w:rsid w:val="00391763"/>
    <w:rsid w:val="003E112E"/>
    <w:rsid w:val="003E17D4"/>
    <w:rsid w:val="004256C1"/>
    <w:rsid w:val="00467811"/>
    <w:rsid w:val="00473A66"/>
    <w:rsid w:val="00475D5F"/>
    <w:rsid w:val="0049503A"/>
    <w:rsid w:val="004B6F80"/>
    <w:rsid w:val="004C7DFA"/>
    <w:rsid w:val="004E131F"/>
    <w:rsid w:val="004E6D83"/>
    <w:rsid w:val="00547574"/>
    <w:rsid w:val="00547A7B"/>
    <w:rsid w:val="00551A9F"/>
    <w:rsid w:val="0055214B"/>
    <w:rsid w:val="005663F2"/>
    <w:rsid w:val="005A2BE4"/>
    <w:rsid w:val="005B0DC0"/>
    <w:rsid w:val="005C63E4"/>
    <w:rsid w:val="005D520B"/>
    <w:rsid w:val="005F0531"/>
    <w:rsid w:val="0060553A"/>
    <w:rsid w:val="00610D3C"/>
    <w:rsid w:val="0062562B"/>
    <w:rsid w:val="006537B9"/>
    <w:rsid w:val="00686D2C"/>
    <w:rsid w:val="00690BF0"/>
    <w:rsid w:val="006D2F8E"/>
    <w:rsid w:val="00704607"/>
    <w:rsid w:val="0071521E"/>
    <w:rsid w:val="0073088D"/>
    <w:rsid w:val="00753757"/>
    <w:rsid w:val="00774D35"/>
    <w:rsid w:val="007B5987"/>
    <w:rsid w:val="007C7B57"/>
    <w:rsid w:val="008057D5"/>
    <w:rsid w:val="0081654E"/>
    <w:rsid w:val="00874E0F"/>
    <w:rsid w:val="00877544"/>
    <w:rsid w:val="008B6395"/>
    <w:rsid w:val="008E3D64"/>
    <w:rsid w:val="00933488"/>
    <w:rsid w:val="00945582"/>
    <w:rsid w:val="00954BD7"/>
    <w:rsid w:val="00985BDB"/>
    <w:rsid w:val="0099771D"/>
    <w:rsid w:val="009A67AB"/>
    <w:rsid w:val="00A27F6E"/>
    <w:rsid w:val="00A33987"/>
    <w:rsid w:val="00A51889"/>
    <w:rsid w:val="00A54277"/>
    <w:rsid w:val="00A66F70"/>
    <w:rsid w:val="00A71910"/>
    <w:rsid w:val="00A7712B"/>
    <w:rsid w:val="00A947CC"/>
    <w:rsid w:val="00AC733C"/>
    <w:rsid w:val="00B035FB"/>
    <w:rsid w:val="00B85A2C"/>
    <w:rsid w:val="00C2196C"/>
    <w:rsid w:val="00C5306E"/>
    <w:rsid w:val="00C66B0B"/>
    <w:rsid w:val="00C808A0"/>
    <w:rsid w:val="00C8507B"/>
    <w:rsid w:val="00CB042E"/>
    <w:rsid w:val="00CB1FD1"/>
    <w:rsid w:val="00CD2D1A"/>
    <w:rsid w:val="00D873A4"/>
    <w:rsid w:val="00D9423D"/>
    <w:rsid w:val="00DB183F"/>
    <w:rsid w:val="00DB2A4E"/>
    <w:rsid w:val="00F05325"/>
    <w:rsid w:val="00F12C7F"/>
    <w:rsid w:val="00F24CF8"/>
    <w:rsid w:val="00F27403"/>
    <w:rsid w:val="00F40896"/>
    <w:rsid w:val="00F43E2E"/>
    <w:rsid w:val="00F624D7"/>
    <w:rsid w:val="00F709BA"/>
    <w:rsid w:val="00F7146B"/>
    <w:rsid w:val="00F91E7F"/>
    <w:rsid w:val="00FB77CD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4C93D-F48D-4526-9B8A-6187B6E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13FBC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13FBC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3B0A0-0589-4EA7-B792-437C9152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36</TotalTime>
  <Pages>1</Pages>
  <Words>190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>16. Computer Hardware</vt:lpstr>
      <vt:lpstr>16. Computer Hardware</vt:lpstr>
      <vt:lpstr>    Computer types</vt:lpstr>
      <vt:lpstr>        Personal computers</vt:lpstr>
      <vt:lpstr>        Work Station</vt:lpstr>
      <vt:lpstr>        Mini Computer</vt:lpstr>
      <vt:lpstr>        Main Frame</vt:lpstr>
      <vt:lpstr>        Super Computer</vt:lpstr>
      <vt:lpstr>    Peripherals</vt:lpstr>
      <vt:lpstr>        Input devices</vt:lpstr>
      <vt:lpstr>        Output devices</vt:lpstr>
      <vt:lpstr>    Processors</vt:lpstr>
      <vt:lpstr>    Memories</vt:lpstr>
      <vt:lpstr>        ROM</vt:lpstr>
      <vt:lpstr>        RAM</vt:lpstr>
      <vt:lpstr>    History</vt:lpstr>
    </vt:vector>
  </TitlesOfParts>
  <Manager>Pavla Polodnová</Manager>
  <Company>BLAKKWOOD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Computer Hardware</dc:title>
  <dc:subject>ANJ - Anglický Jazyk</dc:subject>
  <dc:creator>Ash258</dc:creator>
  <cp:keywords>ANJ;16</cp:keywords>
  <dc:description/>
  <cp:lastModifiedBy>Ash258</cp:lastModifiedBy>
  <cp:revision>57</cp:revision>
  <dcterms:created xsi:type="dcterms:W3CDTF">2016-04-24T18:49:00Z</dcterms:created>
  <dcterms:modified xsi:type="dcterms:W3CDTF">2016-05-15T00:35:00Z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