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B6D" w:rsidRDefault="00276B6D" w:rsidP="00276B6D">
      <w:pPr>
        <w:pStyle w:val="Nadpis1"/>
      </w:pPr>
      <w:r>
        <w:t>06. New York and other big cities</w:t>
      </w:r>
    </w:p>
    <w:p w:rsidR="00276B6D" w:rsidRDefault="00276B6D" w:rsidP="00276B6D">
      <w:pPr>
        <w:pStyle w:val="Nadpis2"/>
      </w:pPr>
      <w:r>
        <w:t>Location</w:t>
      </w:r>
    </w:p>
    <w:p w:rsidR="00276B6D" w:rsidRDefault="007A19DC" w:rsidP="00276B6D">
      <w:r>
        <w:rPr>
          <w:shd w:val="clear" w:color="auto" w:fill="FFFFFF"/>
        </w:rPr>
        <w:t>I</w:t>
      </w:r>
      <w:r w:rsidR="00276B6D">
        <w:rPr>
          <w:shd w:val="clear" w:color="auto" w:fill="FFFFFF"/>
        </w:rPr>
        <w:t xml:space="preserve">n the north of </w:t>
      </w:r>
      <w:r w:rsidR="00276B6D">
        <w:rPr>
          <w:rStyle w:val="Nadpis3Char"/>
        </w:rPr>
        <w:t>east coast</w:t>
      </w:r>
      <w:r w:rsidR="00276B6D">
        <w:rPr>
          <w:shd w:val="clear" w:color="auto" w:fill="FFFFFF"/>
        </w:rPr>
        <w:t xml:space="preserve"> in America</w:t>
      </w:r>
      <w:r w:rsidR="00357D1C">
        <w:rPr>
          <w:shd w:val="clear" w:color="auto" w:fill="FFFFFF"/>
        </w:rPr>
        <w:t>;</w:t>
      </w:r>
      <w:r w:rsidR="00276B6D">
        <w:rPr>
          <w:shd w:val="clear" w:color="auto" w:fill="FFFFFF"/>
        </w:rPr>
        <w:t xml:space="preserve"> on the river </w:t>
      </w:r>
      <w:r w:rsidR="00276B6D">
        <w:rPr>
          <w:rStyle w:val="Nadpis3Char"/>
        </w:rPr>
        <w:t>Hudson</w:t>
      </w:r>
    </w:p>
    <w:p w:rsidR="00276B6D" w:rsidRDefault="00276B6D" w:rsidP="00276B6D">
      <w:pPr>
        <w:pStyle w:val="Nadpis2"/>
        <w:rPr>
          <w:szCs w:val="24"/>
        </w:rPr>
      </w:pPr>
      <w:r>
        <w:rPr>
          <w:szCs w:val="24"/>
        </w:rPr>
        <w:t>Population</w:t>
      </w:r>
    </w:p>
    <w:p w:rsidR="007E0FB3" w:rsidRDefault="007E0FB3" w:rsidP="00276B6D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 w:rsidR="00276B6D">
        <w:rPr>
          <w:shd w:val="clear" w:color="auto" w:fill="FFFFFF"/>
        </w:rPr>
        <w:t>he mo</w:t>
      </w:r>
      <w:r>
        <w:rPr>
          <w:shd w:val="clear" w:color="auto" w:fill="FFFFFF"/>
        </w:rPr>
        <w:t>st populous city of the USA</w:t>
      </w:r>
    </w:p>
    <w:p w:rsidR="00E321C1" w:rsidRDefault="007E0FB3" w:rsidP="00276B6D">
      <w:pPr>
        <w:rPr>
          <w:shd w:val="clear" w:color="auto" w:fill="FFFFFF"/>
        </w:rPr>
      </w:pPr>
      <w:r>
        <w:rPr>
          <w:shd w:val="clear" w:color="auto" w:fill="FFFFFF"/>
        </w:rPr>
        <w:t>O</w:t>
      </w:r>
      <w:r w:rsidR="00276B6D">
        <w:rPr>
          <w:shd w:val="clear" w:color="auto" w:fill="FFFFFF"/>
        </w:rPr>
        <w:t>ne of the la</w:t>
      </w:r>
      <w:r w:rsidR="00E321C1">
        <w:rPr>
          <w:shd w:val="clear" w:color="auto" w:fill="FFFFFF"/>
        </w:rPr>
        <w:t>rgest cities in the world</w:t>
      </w:r>
    </w:p>
    <w:p w:rsidR="00276B6D" w:rsidRDefault="00E321C1" w:rsidP="00276B6D">
      <w:r>
        <w:rPr>
          <w:shd w:val="clear" w:color="auto" w:fill="FFFFFF"/>
        </w:rPr>
        <w:t>A</w:t>
      </w:r>
      <w:r w:rsidR="00276B6D">
        <w:rPr>
          <w:shd w:val="clear" w:color="auto" w:fill="FFFFFF"/>
        </w:rPr>
        <w:t xml:space="preserve">bout </w:t>
      </w:r>
      <w:r w:rsidR="00276B6D">
        <w:rPr>
          <w:rStyle w:val="Nadpis3Char"/>
        </w:rPr>
        <w:t>8</w:t>
      </w:r>
      <w:r w:rsidR="00276B6D">
        <w:rPr>
          <w:shd w:val="clear" w:color="auto" w:fill="FFFFFF"/>
        </w:rPr>
        <w:t xml:space="preserve"> million people</w:t>
      </w:r>
    </w:p>
    <w:p w:rsidR="00276B6D" w:rsidRDefault="00276B6D" w:rsidP="00276B6D">
      <w:pPr>
        <w:pStyle w:val="Nadpis2"/>
        <w:rPr>
          <w:szCs w:val="24"/>
        </w:rPr>
      </w:pPr>
      <w:r>
        <w:rPr>
          <w:szCs w:val="24"/>
        </w:rPr>
        <w:t>History</w:t>
      </w:r>
    </w:p>
    <w:p w:rsidR="009C6F3B" w:rsidRDefault="00276B6D" w:rsidP="00276B6D">
      <w:pPr>
        <w:rPr>
          <w:shd w:val="clear" w:color="auto" w:fill="FFFFFF"/>
        </w:rPr>
      </w:pPr>
      <w:r>
        <w:rPr>
          <w:shd w:val="clear" w:color="auto" w:fill="FFFFFF"/>
        </w:rPr>
        <w:t>The area was inhabited by Indians, which is resembled by the name of the oldest part – Manhattan Island. This island was bought from th</w:t>
      </w:r>
      <w:r w:rsidR="009C6F3B">
        <w:rPr>
          <w:shd w:val="clear" w:color="auto" w:fill="FFFFFF"/>
        </w:rPr>
        <w:t>e Indians by the Dutch in 1625</w:t>
      </w:r>
    </w:p>
    <w:p w:rsidR="00276B6D" w:rsidRDefault="00276B6D" w:rsidP="00276B6D">
      <w:r>
        <w:rPr>
          <w:shd w:val="clear" w:color="auto" w:fill="FFFFFF"/>
        </w:rPr>
        <w:t>The o</w:t>
      </w:r>
      <w:r w:rsidR="00C422D7">
        <w:rPr>
          <w:shd w:val="clear" w:color="auto" w:fill="FFFFFF"/>
        </w:rPr>
        <w:t xml:space="preserve">riginal name was New Amsterdam </w:t>
      </w:r>
      <w:r w:rsidR="00C422D7" w:rsidRPr="00C422D7">
        <w:rPr>
          <w:shd w:val="clear" w:color="auto" w:fill="FFFFFF"/>
        </w:rPr>
        <w:sym w:font="Wingdings" w:char="F0E0"/>
      </w:r>
      <w:r w:rsidR="00C422D7">
        <w:rPr>
          <w:shd w:val="clear" w:color="auto" w:fill="FFFFFF"/>
        </w:rPr>
        <w:t xml:space="preserve"> </w:t>
      </w:r>
      <w:r>
        <w:rPr>
          <w:shd w:val="clear" w:color="auto" w:fill="FFFFFF"/>
        </w:rPr>
        <w:t>In 1644 was renamed it New York</w:t>
      </w:r>
    </w:p>
    <w:p w:rsidR="00276B6D" w:rsidRDefault="00276B6D" w:rsidP="00276B6D">
      <w:pPr>
        <w:pStyle w:val="Nadpis2"/>
        <w:rPr>
          <w:szCs w:val="24"/>
        </w:rPr>
      </w:pPr>
      <w:r>
        <w:rPr>
          <w:szCs w:val="24"/>
        </w:rPr>
        <w:t>Parts of New York</w:t>
      </w:r>
    </w:p>
    <w:p w:rsidR="00276B6D" w:rsidRDefault="00276B6D" w:rsidP="00276B6D">
      <w:r>
        <w:t>New York has five boroughs:</w:t>
      </w:r>
      <w:r>
        <w:rPr>
          <w:rStyle w:val="apple-converted-space"/>
          <w:rFonts w:ascii="Arial" w:hAnsi="Arial" w:cs="Arial"/>
          <w:color w:val="323232"/>
          <w:sz w:val="23"/>
          <w:szCs w:val="23"/>
        </w:rPr>
        <w:t> </w:t>
      </w:r>
      <w:r>
        <w:rPr>
          <w:rStyle w:val="Zdraznn"/>
          <w:rFonts w:ascii="Arial" w:hAnsi="Arial" w:cs="Arial"/>
          <w:color w:val="323232"/>
          <w:sz w:val="23"/>
          <w:szCs w:val="23"/>
        </w:rPr>
        <w:t>Manhattan, Brooklyn, Queens, the Bronx</w:t>
      </w:r>
      <w:r>
        <w:rPr>
          <w:rStyle w:val="apple-converted-space"/>
          <w:rFonts w:ascii="Arial" w:hAnsi="Arial" w:cs="Arial"/>
          <w:i/>
          <w:iCs/>
          <w:color w:val="323232"/>
          <w:sz w:val="23"/>
          <w:szCs w:val="23"/>
        </w:rPr>
        <w:t> </w:t>
      </w:r>
      <w:r>
        <w:t>and</w:t>
      </w:r>
      <w:r>
        <w:rPr>
          <w:rStyle w:val="apple-converted-space"/>
          <w:rFonts w:ascii="Arial" w:hAnsi="Arial" w:cs="Arial"/>
          <w:i/>
          <w:iCs/>
          <w:color w:val="323232"/>
          <w:sz w:val="23"/>
          <w:szCs w:val="23"/>
        </w:rPr>
        <w:t> </w:t>
      </w:r>
      <w:r>
        <w:rPr>
          <w:rStyle w:val="Zdraznn"/>
          <w:rFonts w:ascii="Arial" w:hAnsi="Arial" w:cs="Arial"/>
          <w:color w:val="323232"/>
          <w:sz w:val="23"/>
          <w:szCs w:val="23"/>
        </w:rPr>
        <w:t>Staten Island</w:t>
      </w:r>
      <w:r>
        <w:rPr>
          <w:rStyle w:val="apple-converted-space"/>
          <w:rFonts w:ascii="Arial" w:hAnsi="Arial" w:cs="Arial"/>
          <w:color w:val="323232"/>
          <w:sz w:val="23"/>
          <w:szCs w:val="23"/>
        </w:rPr>
        <w:t> </w:t>
      </w:r>
      <w:r w:rsidR="00D94F4D">
        <w:t>(Richmond)</w:t>
      </w:r>
    </w:p>
    <w:p w:rsidR="00276B6D" w:rsidRDefault="00276B6D" w:rsidP="00276B6D">
      <w:r>
        <w:rPr>
          <w:rStyle w:val="Nadpis3Char"/>
        </w:rPr>
        <w:t xml:space="preserve">Manhattan </w:t>
      </w:r>
      <w:r>
        <w:rPr>
          <w:rStyle w:val="Siln"/>
          <w:rFonts w:ascii="Arial" w:hAnsi="Arial" w:cs="Arial"/>
          <w:color w:val="323232"/>
          <w:sz w:val="23"/>
          <w:szCs w:val="23"/>
        </w:rPr>
        <w:t>–</w:t>
      </w:r>
      <w:r>
        <w:rPr>
          <w:rStyle w:val="apple-converted-space"/>
          <w:rFonts w:ascii="Arial" w:hAnsi="Arial" w:cs="Arial"/>
          <w:color w:val="323232"/>
          <w:sz w:val="23"/>
          <w:szCs w:val="23"/>
        </w:rPr>
        <w:t> </w:t>
      </w:r>
      <w:r>
        <w:t xml:space="preserve">Its scenery is formed by skyscrapers (the Empire State Building). It is the centre of cultural life and the centre of trade. It is the most important. </w:t>
      </w:r>
    </w:p>
    <w:p w:rsidR="00276B6D" w:rsidRDefault="00276B6D" w:rsidP="00276B6D">
      <w:r>
        <w:rPr>
          <w:rStyle w:val="Nadpis3Char"/>
        </w:rPr>
        <w:t>Brooklyn</w:t>
      </w:r>
      <w:r>
        <w:rPr>
          <w:rStyle w:val="Siln"/>
          <w:rFonts w:ascii="Arial" w:hAnsi="Arial" w:cs="Arial"/>
          <w:color w:val="323232"/>
          <w:sz w:val="23"/>
          <w:szCs w:val="23"/>
        </w:rPr>
        <w:t xml:space="preserve"> –</w:t>
      </w:r>
      <w:r>
        <w:rPr>
          <w:rStyle w:val="apple-converted-space"/>
          <w:rFonts w:ascii="Arial" w:hAnsi="Arial" w:cs="Arial"/>
          <w:color w:val="323232"/>
          <w:sz w:val="23"/>
          <w:szCs w:val="23"/>
        </w:rPr>
        <w:t> </w:t>
      </w:r>
      <w:r>
        <w:t>It is the most popular borough. It is the home of the Brooklyn Museum, the Brooklyn Academy of Music and the Botanic Garden.</w:t>
      </w:r>
    </w:p>
    <w:p w:rsidR="00276B6D" w:rsidRDefault="00276B6D" w:rsidP="00276B6D">
      <w:r>
        <w:rPr>
          <w:rStyle w:val="Nadpis3Char"/>
        </w:rPr>
        <w:t>Queens </w:t>
      </w:r>
      <w:r>
        <w:t>– It is the largest borough. Queens is known for its numerous and enormous cemeteries.</w:t>
      </w:r>
    </w:p>
    <w:p w:rsidR="00276B6D" w:rsidRDefault="00276B6D" w:rsidP="00276B6D">
      <w:r>
        <w:rPr>
          <w:rStyle w:val="Nadpis3Char"/>
        </w:rPr>
        <w:t>The Bronx</w:t>
      </w:r>
      <w:r>
        <w:rPr>
          <w:rStyle w:val="Siln"/>
          <w:rFonts w:ascii="Arial" w:hAnsi="Arial" w:cs="Arial"/>
          <w:color w:val="323232"/>
          <w:sz w:val="23"/>
          <w:szCs w:val="23"/>
        </w:rPr>
        <w:t xml:space="preserve"> –</w:t>
      </w:r>
      <w:r>
        <w:rPr>
          <w:rStyle w:val="apple-converted-space"/>
          <w:rFonts w:ascii="Arial" w:hAnsi="Arial" w:cs="Arial"/>
          <w:color w:val="323232"/>
          <w:sz w:val="23"/>
          <w:szCs w:val="23"/>
        </w:rPr>
        <w:t> </w:t>
      </w:r>
      <w:r>
        <w:t>It is one of the biggest Afro-American communities. There is Yankee Stadium.</w:t>
      </w:r>
    </w:p>
    <w:p w:rsidR="00276B6D" w:rsidRDefault="00276B6D" w:rsidP="00276B6D">
      <w:r>
        <w:rPr>
          <w:rStyle w:val="Nadpis3Char"/>
        </w:rPr>
        <w:t>Staten Island</w:t>
      </w:r>
      <w:r>
        <w:rPr>
          <w:rStyle w:val="apple-converted-space"/>
          <w:rFonts w:ascii="Arial" w:hAnsi="Arial" w:cs="Arial"/>
          <w:color w:val="323232"/>
          <w:sz w:val="23"/>
          <w:szCs w:val="23"/>
        </w:rPr>
        <w:t> </w:t>
      </w:r>
      <w:r>
        <w:t>– It is mostly family houses.</w:t>
      </w:r>
    </w:p>
    <w:p w:rsidR="00276B6D" w:rsidRDefault="00276B6D" w:rsidP="00276B6D">
      <w:pPr>
        <w:pStyle w:val="Nadpis2"/>
        <w:rPr>
          <w:szCs w:val="24"/>
        </w:rPr>
      </w:pPr>
      <w:r>
        <w:rPr>
          <w:szCs w:val="24"/>
        </w:rPr>
        <w:lastRenderedPageBreak/>
        <w:t>Places of Interest</w:t>
      </w:r>
    </w:p>
    <w:p w:rsidR="00276B6D" w:rsidRDefault="00276B6D" w:rsidP="00276B6D">
      <w:r>
        <w:rPr>
          <w:rStyle w:val="Nadpis3Char"/>
        </w:rPr>
        <w:t>The World Trade Centre</w:t>
      </w:r>
      <w:r>
        <w:t xml:space="preserve"> </w:t>
      </w:r>
      <w:r w:rsidR="008C7760">
        <w:t>–</w:t>
      </w:r>
      <w:r>
        <w:t xml:space="preserve"> was built in 1973 and has 110 floors and more than 100 000 peo</w:t>
      </w:r>
      <w:r w:rsidR="00886F7F">
        <w:t>ple come and go here every day; 9/11</w:t>
      </w:r>
    </w:p>
    <w:p w:rsidR="00276B6D" w:rsidRDefault="00276B6D" w:rsidP="00276B6D">
      <w:pPr>
        <w:rPr>
          <w:lang w:val="cs-CZ"/>
        </w:rPr>
      </w:pPr>
      <w:r>
        <w:rPr>
          <w:rStyle w:val="Nadpis3Char"/>
        </w:rPr>
        <w:t>Empire State Building</w:t>
      </w:r>
      <w:r w:rsidR="002302F7">
        <w:t xml:space="preserve"> – </w:t>
      </w:r>
      <w:r>
        <w:t>102</w:t>
      </w:r>
      <w:r w:rsidR="00104599">
        <w:t xml:space="preserve"> floors, </w:t>
      </w:r>
      <w:r>
        <w:t>TV tower and a restaurant at the top. There are also many others – e. g.</w:t>
      </w:r>
      <w:r>
        <w:rPr>
          <w:rStyle w:val="apple-converted-space"/>
          <w:rFonts w:ascii="Arial" w:hAnsi="Arial" w:cs="Arial"/>
          <w:color w:val="323232"/>
          <w:sz w:val="23"/>
          <w:szCs w:val="23"/>
        </w:rPr>
        <w:t> </w:t>
      </w:r>
      <w:r>
        <w:rPr>
          <w:rStyle w:val="Nadpis3Char"/>
        </w:rPr>
        <w:t>Chrysler Building, Pan Am Building and UN building</w:t>
      </w:r>
    </w:p>
    <w:p w:rsidR="00276B6D" w:rsidRDefault="00276B6D" w:rsidP="00276B6D">
      <w:r>
        <w:rPr>
          <w:rStyle w:val="Nadpis3Char"/>
        </w:rPr>
        <w:t>Harlem</w:t>
      </w:r>
      <w:r>
        <w:rPr>
          <w:rStyle w:val="apple-converted-space"/>
          <w:rFonts w:ascii="Arial" w:hAnsi="Arial" w:cs="Arial"/>
          <w:color w:val="323232"/>
          <w:sz w:val="23"/>
          <w:szCs w:val="23"/>
        </w:rPr>
        <w:t> </w:t>
      </w:r>
      <w:r w:rsidR="00253714">
        <w:t xml:space="preserve">– </w:t>
      </w:r>
      <w:r>
        <w:t>black quarter with ma</w:t>
      </w:r>
      <w:r w:rsidR="00253714">
        <w:t>ny poor and unemployment people</w:t>
      </w:r>
    </w:p>
    <w:p w:rsidR="00276B6D" w:rsidRDefault="00276B6D" w:rsidP="00276B6D">
      <w:r>
        <w:rPr>
          <w:rStyle w:val="Nadpis3Char"/>
        </w:rPr>
        <w:t>Time square</w:t>
      </w:r>
      <w:r>
        <w:rPr>
          <w:rStyle w:val="apple-converted-space"/>
          <w:rFonts w:ascii="Arial" w:hAnsi="Arial" w:cs="Arial"/>
          <w:color w:val="323232"/>
          <w:sz w:val="23"/>
          <w:szCs w:val="23"/>
        </w:rPr>
        <w:t> </w:t>
      </w:r>
      <w:r w:rsidR="00BE1FC8">
        <w:t xml:space="preserve">– </w:t>
      </w:r>
      <w:r>
        <w:t>centre of en</w:t>
      </w:r>
      <w:r w:rsidR="00B54E9D">
        <w:t xml:space="preserve">tertainment, </w:t>
      </w:r>
      <w:r>
        <w:t>department stores, restaurants, nightclubs and hotels.</w:t>
      </w:r>
    </w:p>
    <w:p w:rsidR="00276B6D" w:rsidRDefault="00276B6D" w:rsidP="00276B6D">
      <w:r>
        <w:rPr>
          <w:rStyle w:val="Nadpis3Char"/>
        </w:rPr>
        <w:t>Broadway</w:t>
      </w:r>
      <w:r>
        <w:rPr>
          <w:rStyle w:val="apple-converted-space"/>
          <w:rFonts w:ascii="Arial" w:hAnsi="Arial" w:cs="Arial"/>
          <w:color w:val="323232"/>
          <w:sz w:val="23"/>
          <w:szCs w:val="23"/>
        </w:rPr>
        <w:t> </w:t>
      </w:r>
      <w:r w:rsidR="00052005">
        <w:t xml:space="preserve">– </w:t>
      </w:r>
      <w:r>
        <w:t>more t</w:t>
      </w:r>
      <w:r w:rsidR="00EA0A50">
        <w:t xml:space="preserve">han 19km long, </w:t>
      </w:r>
      <w:r w:rsidR="002C3692">
        <w:t>33 theatres (</w:t>
      </w:r>
      <w:r>
        <w:t>Metropolitan Opera, Carnegie Hall</w:t>
      </w:r>
      <w:r w:rsidR="002C3692">
        <w:t>…</w:t>
      </w:r>
      <w:r>
        <w:t>), cinemas, restaurants, clubs and bars</w:t>
      </w:r>
    </w:p>
    <w:p w:rsidR="00276B6D" w:rsidRDefault="00276B6D" w:rsidP="00276B6D">
      <w:pPr>
        <w:pStyle w:val="Nadpis1"/>
      </w:pPr>
      <w:r>
        <w:rPr>
          <w:b w:val="0"/>
          <w:bCs w:val="0"/>
        </w:rPr>
        <w:br w:type="page"/>
      </w:r>
      <w:r>
        <w:lastRenderedPageBreak/>
        <w:t>Washington D.C.</w:t>
      </w:r>
    </w:p>
    <w:p w:rsidR="00276B6D" w:rsidRDefault="00276B6D" w:rsidP="00276B6D">
      <w:pPr>
        <w:rPr>
          <w:lang w:eastAsia="cs-CZ"/>
        </w:rPr>
      </w:pPr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Washington, DC is</w:t>
      </w:r>
      <w:r>
        <w:rPr>
          <w:rStyle w:val="apple-converted-space"/>
          <w:rFonts w:ascii="Arial" w:hAnsi="Arial" w:cs="Arial"/>
          <w:color w:val="323232"/>
          <w:sz w:val="23"/>
          <w:szCs w:val="23"/>
          <w:shd w:val="clear" w:color="auto" w:fill="FFFFFF"/>
        </w:rPr>
        <w:t> </w:t>
      </w:r>
      <w:r>
        <w:rPr>
          <w:rStyle w:val="Nadpis3Char"/>
        </w:rPr>
        <w:t>not a state or city</w:t>
      </w:r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, nor is it part of any state. It is a unique „</w:t>
      </w:r>
      <w:r w:rsidR="002A7526"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federal </w:t>
      </w:r>
      <w:r w:rsidR="00AC1802">
        <w:rPr>
          <w:rFonts w:ascii="Arial" w:hAnsi="Arial" w:cs="Arial"/>
          <w:color w:val="323232"/>
          <w:sz w:val="23"/>
          <w:szCs w:val="23"/>
          <w:shd w:val="clear" w:color="auto" w:fill="FFFFFF"/>
        </w:rPr>
        <w:t>district, “created</w:t>
      </w:r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specifically</w:t>
      </w:r>
      <w:r w:rsidR="00436C13"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to be the seat of government</w:t>
      </w:r>
    </w:p>
    <w:p w:rsidR="00276B6D" w:rsidRDefault="00276B6D" w:rsidP="00276B6D">
      <w:pPr>
        <w:pStyle w:val="Nadpis2"/>
      </w:pPr>
      <w:r>
        <w:t>History</w:t>
      </w:r>
    </w:p>
    <w:p w:rsidR="00436C13" w:rsidRDefault="00276B6D" w:rsidP="00276B6D">
      <w:pPr>
        <w:rPr>
          <w:shd w:val="clear" w:color="auto" w:fill="FFFFFF"/>
        </w:rPr>
      </w:pPr>
      <w:r>
        <w:rPr>
          <w:shd w:val="clear" w:color="auto" w:fill="FFFFFF"/>
        </w:rPr>
        <w:t>In 1790 was establishment by the Act of Congress</w:t>
      </w:r>
      <w:r w:rsidR="00436C13">
        <w:rPr>
          <w:shd w:val="clear" w:color="auto" w:fill="FFFFFF"/>
        </w:rPr>
        <w:t xml:space="preserve"> as a site of the capital city</w:t>
      </w:r>
    </w:p>
    <w:p w:rsidR="00AD555F" w:rsidRDefault="00276B6D" w:rsidP="00276B6D">
      <w:pPr>
        <w:rPr>
          <w:shd w:val="clear" w:color="auto" w:fill="FFFFFF"/>
        </w:rPr>
      </w:pPr>
      <w:r>
        <w:rPr>
          <w:shd w:val="clear" w:color="auto" w:fill="FFFFFF"/>
        </w:rPr>
        <w:t>It was chosen b</w:t>
      </w:r>
      <w:r w:rsidR="00AD555F">
        <w:rPr>
          <w:shd w:val="clear" w:color="auto" w:fill="FFFFFF"/>
        </w:rPr>
        <w:t>y President Washington himself</w:t>
      </w:r>
    </w:p>
    <w:p w:rsidR="00276B6D" w:rsidRDefault="00276B6D" w:rsidP="00276B6D">
      <w:r>
        <w:rPr>
          <w:shd w:val="clear" w:color="auto" w:fill="FFFFFF"/>
        </w:rPr>
        <w:t>Before this, capital city was for exam</w:t>
      </w:r>
      <w:r w:rsidR="00122459">
        <w:rPr>
          <w:shd w:val="clear" w:color="auto" w:fill="FFFFFF"/>
        </w:rPr>
        <w:t>ple in New York or Philadelphia</w:t>
      </w:r>
    </w:p>
    <w:p w:rsidR="00276B6D" w:rsidRDefault="00276B6D" w:rsidP="00276B6D">
      <w:pPr>
        <w:pStyle w:val="Nadpis2"/>
      </w:pPr>
      <w:r>
        <w:t>Location</w:t>
      </w:r>
    </w:p>
    <w:p w:rsidR="002D7670" w:rsidRDefault="00276B6D" w:rsidP="00276B6D">
      <w:pPr>
        <w:rPr>
          <w:shd w:val="clear" w:color="auto" w:fill="FFFFFF"/>
        </w:rPr>
      </w:pPr>
      <w:r>
        <w:rPr>
          <w:shd w:val="clear" w:color="auto" w:fill="FFFFFF"/>
        </w:rPr>
        <w:t xml:space="preserve">Washington lies on the Potomac River and consisted of 4 sections: </w:t>
      </w:r>
      <w:r>
        <w:rPr>
          <w:rStyle w:val="Nadpis3Char"/>
        </w:rPr>
        <w:t>northeast</w:t>
      </w:r>
      <w:r>
        <w:rPr>
          <w:shd w:val="clear" w:color="auto" w:fill="FFFFFF"/>
        </w:rPr>
        <w:t xml:space="preserve">, </w:t>
      </w:r>
      <w:r>
        <w:rPr>
          <w:rStyle w:val="Nadpis3Char"/>
        </w:rPr>
        <w:t>northwest</w:t>
      </w:r>
      <w:r>
        <w:rPr>
          <w:shd w:val="clear" w:color="auto" w:fill="FFFFFF"/>
        </w:rPr>
        <w:t xml:space="preserve">, </w:t>
      </w:r>
      <w:r>
        <w:rPr>
          <w:rStyle w:val="Nadpis3Char"/>
        </w:rPr>
        <w:t>southeast</w:t>
      </w:r>
      <w:r>
        <w:rPr>
          <w:shd w:val="clear" w:color="auto" w:fill="FFFFFF"/>
        </w:rPr>
        <w:t xml:space="preserve"> and </w:t>
      </w:r>
      <w:r>
        <w:rPr>
          <w:rStyle w:val="Nadpis3Char"/>
        </w:rPr>
        <w:t>southwest</w:t>
      </w:r>
    </w:p>
    <w:p w:rsidR="00276B6D" w:rsidRDefault="00276B6D" w:rsidP="00276B6D">
      <w:r>
        <w:t>There were differences between the north and the south and Washington had to be in the middle, also the two cities nearby were a source of goods shipping</w:t>
      </w:r>
    </w:p>
    <w:p w:rsidR="00276B6D" w:rsidRDefault="00276B6D" w:rsidP="00276B6D">
      <w:pPr>
        <w:pStyle w:val="Nadpis2"/>
      </w:pPr>
      <w:r>
        <w:t>Population</w:t>
      </w:r>
    </w:p>
    <w:p w:rsidR="00AC1802" w:rsidRDefault="00276B6D" w:rsidP="00276B6D">
      <w:r>
        <w:t>623,000 p</w:t>
      </w:r>
      <w:r w:rsidR="00AC1802">
        <w:t>eople inhabit the capital city</w:t>
      </w:r>
    </w:p>
    <w:p w:rsidR="00B77502" w:rsidRDefault="00276B6D" w:rsidP="00276B6D">
      <w:r>
        <w:t>Some of 360 000 people living in the metropolitan area and they are empl</w:t>
      </w:r>
      <w:r w:rsidR="00B77502">
        <w:t>oyed by the Federal Government</w:t>
      </w:r>
    </w:p>
    <w:p w:rsidR="00276B6D" w:rsidRDefault="00276B6D" w:rsidP="00276B6D">
      <w:r>
        <w:t xml:space="preserve">All of them work in the federally buildings, which occupy 40 </w:t>
      </w:r>
      <w:r w:rsidR="00FF7BB8">
        <w:t>%</w:t>
      </w:r>
      <w:r w:rsidR="003505AF">
        <w:t xml:space="preserve"> of the city’s land</w:t>
      </w:r>
    </w:p>
    <w:p w:rsidR="00276B6D" w:rsidRDefault="00276B6D" w:rsidP="00276B6D">
      <w:pPr>
        <w:pStyle w:val="Nadpis2"/>
      </w:pPr>
      <w:r>
        <w:t>Plan of the city</w:t>
      </w:r>
    </w:p>
    <w:p w:rsidR="00276B6D" w:rsidRDefault="00276B6D" w:rsidP="00276B6D">
      <w:r>
        <w:t>The layout of the city was initially a square measuring 10 miles (16 km) and is arranged in a grid.</w:t>
      </w:r>
    </w:p>
    <w:p w:rsidR="00276B6D" w:rsidRDefault="00276B6D" w:rsidP="00276B6D">
      <w:r>
        <w:t>Plan of the city designed by Pierre Charles L’Enfant (broad roads, National Mall, federal buildings).</w:t>
      </w:r>
    </w:p>
    <w:p w:rsidR="00276B6D" w:rsidRDefault="00276B6D" w:rsidP="00276B6D">
      <w:pPr>
        <w:pStyle w:val="Nadpis2"/>
      </w:pPr>
      <w:r>
        <w:lastRenderedPageBreak/>
        <w:t>Government buildings</w:t>
      </w:r>
    </w:p>
    <w:p w:rsidR="00276B6D" w:rsidRDefault="00276B6D" w:rsidP="00276B6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rStyle w:val="Nadpis3Char"/>
        </w:rPr>
        <w:t>the White House:</w:t>
      </w:r>
      <w:r>
        <w:rPr>
          <w:lang w:eastAsia="cs-CZ"/>
        </w:rPr>
        <w:t xml:space="preserve"> the president’s residence, exterior walls made of sandstone and painted white, universally recognised as the symbol of the US presidency; official rooms on the first floor, second and the third floor reserved for the presidential family</w:t>
      </w:r>
    </w:p>
    <w:p w:rsidR="00276B6D" w:rsidRDefault="00276B6D" w:rsidP="00276B6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rStyle w:val="Nadpis3Char"/>
        </w:rPr>
        <w:t>the Pentagon</w:t>
      </w:r>
      <w:r>
        <w:rPr>
          <w:lang w:eastAsia="cs-CZ"/>
        </w:rPr>
        <w:t>: the largest single structure building in the world, headquarters of the Department of Defence</w:t>
      </w:r>
    </w:p>
    <w:p w:rsidR="00276B6D" w:rsidRDefault="00276B6D" w:rsidP="00276B6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rStyle w:val="Nadpis3Char"/>
        </w:rPr>
        <w:t>the Capitol:</w:t>
      </w:r>
      <w:r>
        <w:rPr>
          <w:lang w:eastAsia="cs-CZ"/>
        </w:rPr>
        <w:t xml:space="preserve"> centre of US Government; the </w:t>
      </w:r>
      <w:r>
        <w:rPr>
          <w:b/>
          <w:bCs/>
          <w:i/>
          <w:iCs/>
          <w:lang w:eastAsia="cs-CZ"/>
        </w:rPr>
        <w:t>Library of Congress</w:t>
      </w:r>
      <w:r>
        <w:rPr>
          <w:lang w:eastAsia="cs-CZ"/>
        </w:rPr>
        <w:t> (Thomas Jefferson building) added to the Capitol, it is the largest library in existence</w:t>
      </w:r>
    </w:p>
    <w:p w:rsidR="00276B6D" w:rsidRDefault="00276B6D" w:rsidP="00276B6D">
      <w:pPr>
        <w:pStyle w:val="Nadpis2"/>
      </w:pPr>
      <w:r>
        <w:t>Other Sights</w:t>
      </w:r>
    </w:p>
    <w:p w:rsidR="00276B6D" w:rsidRDefault="00276B6D" w:rsidP="00276B6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b/>
          <w:bCs/>
          <w:i/>
          <w:iCs/>
          <w:lang w:eastAsia="cs-CZ"/>
        </w:rPr>
        <w:t>Washin</w:t>
      </w:r>
      <w:bookmarkStart w:id="0" w:name="_GoBack"/>
      <w:bookmarkEnd w:id="0"/>
      <w:r>
        <w:rPr>
          <w:b/>
          <w:bCs/>
          <w:i/>
          <w:iCs/>
          <w:lang w:eastAsia="cs-CZ"/>
        </w:rPr>
        <w:t>gton monument</w:t>
      </w:r>
      <w:r>
        <w:rPr>
          <w:lang w:eastAsia="cs-CZ"/>
        </w:rPr>
        <w:t>: a white marble obelisk</w:t>
      </w:r>
    </w:p>
    <w:p w:rsidR="00276B6D" w:rsidRDefault="00276B6D" w:rsidP="00276B6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b/>
          <w:bCs/>
          <w:i/>
          <w:iCs/>
          <w:lang w:eastAsia="cs-CZ"/>
        </w:rPr>
        <w:t>Jefferson Memorial</w:t>
      </w:r>
      <w:r>
        <w:rPr>
          <w:lang w:eastAsia="cs-CZ"/>
        </w:rPr>
        <w:t>: an adaptation of the ancient Roman Pantheon with a statue of T. Jefferson holding the Declaration of Independence</w:t>
      </w:r>
    </w:p>
    <w:p w:rsidR="00276B6D" w:rsidRDefault="00276B6D" w:rsidP="00276B6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b/>
          <w:bCs/>
          <w:i/>
          <w:iCs/>
          <w:lang w:eastAsia="cs-CZ"/>
        </w:rPr>
        <w:t>Lincoln Memorial</w:t>
      </w:r>
      <w:r>
        <w:rPr>
          <w:lang w:eastAsia="cs-CZ"/>
        </w:rPr>
        <w:t>: inspired by Greek architecture, a Doric temple reminiscent of the Parthenon in Athens with a statue of seated Lincoln</w:t>
      </w:r>
    </w:p>
    <w:p w:rsidR="00276B6D" w:rsidRDefault="00276B6D" w:rsidP="00276B6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b/>
          <w:bCs/>
          <w:i/>
          <w:iCs/>
          <w:lang w:eastAsia="cs-CZ"/>
        </w:rPr>
        <w:t>Smithsonian Institution</w:t>
      </w:r>
      <w:r>
        <w:rPr>
          <w:lang w:eastAsia="cs-CZ"/>
        </w:rPr>
        <w:t>: one of the largest museum and research complexes in the world; comprises of 14 museums and the National Zoo; the symbol is the red sandstone Castle which functions as a visitor’s information centre</w:t>
      </w:r>
    </w:p>
    <w:p w:rsidR="00364CE5" w:rsidRDefault="00276B6D" w:rsidP="00364CE5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b/>
          <w:bCs/>
          <w:i/>
          <w:iCs/>
          <w:lang w:eastAsia="cs-CZ"/>
        </w:rPr>
        <w:t>Georgetown University</w:t>
      </w:r>
      <w:r>
        <w:rPr>
          <w:lang w:eastAsia="cs-CZ"/>
        </w:rPr>
        <w:t>: the oldest and best reputed in Washington; 1789, the first Catholic institution of higher learning in the country</w:t>
      </w:r>
    </w:p>
    <w:p w:rsidR="008E3D64" w:rsidRPr="002452D4" w:rsidRDefault="00276B6D" w:rsidP="00364CE5">
      <w:pPr>
        <w:pStyle w:val="Odstavecseseznamem"/>
        <w:numPr>
          <w:ilvl w:val="0"/>
          <w:numId w:val="3"/>
        </w:numPr>
        <w:rPr>
          <w:lang w:eastAsia="cs-CZ"/>
        </w:rPr>
      </w:pPr>
      <w:r w:rsidRPr="00364CE5">
        <w:rPr>
          <w:b/>
          <w:bCs/>
          <w:i/>
          <w:iCs/>
          <w:lang w:eastAsia="cs-CZ"/>
        </w:rPr>
        <w:t>Mount Vernon</w:t>
      </w:r>
      <w:r>
        <w:rPr>
          <w:lang w:eastAsia="cs-CZ"/>
        </w:rPr>
        <w:t>: 16 miles south of Washington; Washington’s private mansion, he and his wife are buried in its grounds</w:t>
      </w:r>
    </w:p>
    <w:p w:rsidR="001C43CA" w:rsidRPr="002452D4" w:rsidRDefault="001C43CA" w:rsidP="001C43CA">
      <w:pPr>
        <w:rPr>
          <w:lang w:eastAsia="cs-CZ"/>
        </w:rPr>
      </w:pPr>
    </w:p>
    <w:sectPr w:rsidR="001C43CA" w:rsidRPr="002452D4" w:rsidSect="00CB042E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B6D" w:rsidRDefault="00276B6D" w:rsidP="006537B9">
      <w:pPr>
        <w:spacing w:line="240" w:lineRule="auto"/>
      </w:pPr>
      <w:r>
        <w:separator/>
      </w:r>
    </w:p>
  </w:endnote>
  <w:endnote w:type="continuationSeparator" w:id="0">
    <w:p w:rsidR="00276B6D" w:rsidRDefault="00276B6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9B6884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9B6884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16910">
          <w:rPr>
            <w:color w:val="7030A0"/>
            <w:lang w:val="cs-CZ"/>
          </w:rPr>
          <w:t>06. New York and other big cities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B6D" w:rsidRDefault="00276B6D" w:rsidP="006537B9">
      <w:pPr>
        <w:spacing w:line="240" w:lineRule="auto"/>
      </w:pPr>
      <w:r>
        <w:separator/>
      </w:r>
    </w:p>
  </w:footnote>
  <w:footnote w:type="continuationSeparator" w:id="0">
    <w:p w:rsidR="00276B6D" w:rsidRDefault="00276B6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9B6884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22B53B20"/>
    <w:multiLevelType w:val="multilevel"/>
    <w:tmpl w:val="B3AC6476"/>
    <w:numStyleLink w:val="Finallist"/>
  </w:abstractNum>
  <w:abstractNum w:abstractNumId="2" w15:restartNumberingAfterBreak="0">
    <w:nsid w:val="39EA1525"/>
    <w:multiLevelType w:val="multilevel"/>
    <w:tmpl w:val="B3AC6476"/>
    <w:numStyleLink w:val="Finallist"/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6D"/>
    <w:rsid w:val="00052005"/>
    <w:rsid w:val="00076DB0"/>
    <w:rsid w:val="0010099B"/>
    <w:rsid w:val="00104599"/>
    <w:rsid w:val="00122459"/>
    <w:rsid w:val="00156167"/>
    <w:rsid w:val="001B3EB7"/>
    <w:rsid w:val="001C43CA"/>
    <w:rsid w:val="002270E8"/>
    <w:rsid w:val="002302F7"/>
    <w:rsid w:val="002452D4"/>
    <w:rsid w:val="00253714"/>
    <w:rsid w:val="00276B6D"/>
    <w:rsid w:val="002A7526"/>
    <w:rsid w:val="002C3692"/>
    <w:rsid w:val="002D7670"/>
    <w:rsid w:val="002F4373"/>
    <w:rsid w:val="0032037B"/>
    <w:rsid w:val="003505AF"/>
    <w:rsid w:val="00357D1C"/>
    <w:rsid w:val="00364CE5"/>
    <w:rsid w:val="003D5BB5"/>
    <w:rsid w:val="003E112E"/>
    <w:rsid w:val="003E17D4"/>
    <w:rsid w:val="00436C13"/>
    <w:rsid w:val="00473A66"/>
    <w:rsid w:val="00475D5F"/>
    <w:rsid w:val="004C0EBF"/>
    <w:rsid w:val="004C7805"/>
    <w:rsid w:val="00551A9F"/>
    <w:rsid w:val="005A32A8"/>
    <w:rsid w:val="005B0DC0"/>
    <w:rsid w:val="005F0531"/>
    <w:rsid w:val="0060553A"/>
    <w:rsid w:val="006537B9"/>
    <w:rsid w:val="00690BF0"/>
    <w:rsid w:val="00704607"/>
    <w:rsid w:val="0071521E"/>
    <w:rsid w:val="0073088D"/>
    <w:rsid w:val="00740DF3"/>
    <w:rsid w:val="00753757"/>
    <w:rsid w:val="00774D35"/>
    <w:rsid w:val="007A19DC"/>
    <w:rsid w:val="007B5987"/>
    <w:rsid w:val="007C7B57"/>
    <w:rsid w:val="007E0FB3"/>
    <w:rsid w:val="0081654E"/>
    <w:rsid w:val="00874E0F"/>
    <w:rsid w:val="00877544"/>
    <w:rsid w:val="00886F7F"/>
    <w:rsid w:val="008B6395"/>
    <w:rsid w:val="008C7760"/>
    <w:rsid w:val="008D05F6"/>
    <w:rsid w:val="008E3D64"/>
    <w:rsid w:val="00933488"/>
    <w:rsid w:val="00945582"/>
    <w:rsid w:val="00985BDB"/>
    <w:rsid w:val="0099771D"/>
    <w:rsid w:val="009A16FF"/>
    <w:rsid w:val="009B6884"/>
    <w:rsid w:val="009C6F3B"/>
    <w:rsid w:val="00A27F6E"/>
    <w:rsid w:val="00A66F70"/>
    <w:rsid w:val="00AC1802"/>
    <w:rsid w:val="00AC733C"/>
    <w:rsid w:val="00AD555F"/>
    <w:rsid w:val="00B16910"/>
    <w:rsid w:val="00B54E9D"/>
    <w:rsid w:val="00B77502"/>
    <w:rsid w:val="00B80DBA"/>
    <w:rsid w:val="00B85A2C"/>
    <w:rsid w:val="00BE1FC8"/>
    <w:rsid w:val="00C2196C"/>
    <w:rsid w:val="00C422D7"/>
    <w:rsid w:val="00C5306E"/>
    <w:rsid w:val="00C66B0B"/>
    <w:rsid w:val="00C808A0"/>
    <w:rsid w:val="00C8507B"/>
    <w:rsid w:val="00CB042E"/>
    <w:rsid w:val="00CD2D1A"/>
    <w:rsid w:val="00D94F4D"/>
    <w:rsid w:val="00DB2A4E"/>
    <w:rsid w:val="00DE2AD6"/>
    <w:rsid w:val="00E321C1"/>
    <w:rsid w:val="00EA0A50"/>
    <w:rsid w:val="00F40896"/>
    <w:rsid w:val="00F57592"/>
    <w:rsid w:val="00F7146B"/>
    <w:rsid w:val="00F91E7F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45D8"/>
  <w15:chartTrackingRefBased/>
  <w15:docId w15:val="{C8EFDC53-3A26-4140-ACBF-E113890B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76B6D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276B6D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276B6D"/>
  </w:style>
  <w:style w:type="character" w:styleId="Zdraznn">
    <w:name w:val="Emphasis"/>
    <w:basedOn w:val="Standardnpsmoodstavce"/>
    <w:uiPriority w:val="20"/>
    <w:qFormat/>
    <w:rsid w:val="00276B6D"/>
    <w:rPr>
      <w:i/>
      <w:iCs/>
    </w:rPr>
  </w:style>
  <w:style w:type="character" w:styleId="Siln">
    <w:name w:val="Strong"/>
    <w:basedOn w:val="Standardnpsmoodstavce"/>
    <w:uiPriority w:val="22"/>
    <w:qFormat/>
    <w:rsid w:val="00276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1905-3E56-4DDC-8F0C-69DAB1C9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9</TotalTime>
  <Pages>3</Pages>
  <Words>596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13</vt:i4>
      </vt:variant>
    </vt:vector>
  </HeadingPairs>
  <TitlesOfParts>
    <vt:vector size="14" baseType="lpstr">
      <vt:lpstr>06. New York and other big cities</vt:lpstr>
      <vt:lpstr>06. New York and other big cities</vt:lpstr>
      <vt:lpstr>    Location</vt:lpstr>
      <vt:lpstr>    Population</vt:lpstr>
      <vt:lpstr>    History</vt:lpstr>
      <vt:lpstr>    Parts of New York</vt:lpstr>
      <vt:lpstr>    Places of Interest</vt:lpstr>
      <vt:lpstr>Washington D.C.</vt:lpstr>
      <vt:lpstr>    History</vt:lpstr>
      <vt:lpstr>    Location</vt:lpstr>
      <vt:lpstr>    Population</vt:lpstr>
      <vt:lpstr>    Plan of the city</vt:lpstr>
      <vt:lpstr>    Government buildings</vt:lpstr>
      <vt:lpstr>    Other Sights</vt:lpstr>
    </vt:vector>
  </TitlesOfParts>
  <Manager>Pavla Polodnová</Manager>
  <Company>BLAKKWOOD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New York and other big cities</dc:title>
  <dc:subject>ANJ - Anglický Jazyk</dc:subject>
  <dc:creator>Ash258</dc:creator>
  <cp:keywords>ANJ;06</cp:keywords>
  <dc:description/>
  <cp:lastModifiedBy>Ash258</cp:lastModifiedBy>
  <cp:revision>41</cp:revision>
  <dcterms:created xsi:type="dcterms:W3CDTF">2016-04-24T17:44:00Z</dcterms:created>
  <dcterms:modified xsi:type="dcterms:W3CDTF">2016-05-15T00:22:00Z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