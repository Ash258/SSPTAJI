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A2E" w:rsidRDefault="00875A2E" w:rsidP="00875A2E">
      <w:pPr>
        <w:pStyle w:val="Nadpis1"/>
      </w:pPr>
      <w:r w:rsidRPr="00AE689F">
        <w:t>10. Notable days in the Czech Republic</w:t>
      </w:r>
    </w:p>
    <w:p w:rsidR="00A00F50" w:rsidRDefault="00A00F50" w:rsidP="00583FA2">
      <w:pPr>
        <w:pStyle w:val="Nadpis2"/>
        <w:rPr>
          <w:lang w:eastAsia="cs-CZ"/>
        </w:rPr>
      </w:pPr>
      <w:r>
        <w:rPr>
          <w:lang w:eastAsia="cs-CZ"/>
        </w:rPr>
        <w:t>1</w:t>
      </w:r>
      <w:r w:rsidRPr="00A00F50">
        <w:rPr>
          <w:vertAlign w:val="superscript"/>
          <w:lang w:eastAsia="cs-CZ"/>
        </w:rPr>
        <w:t>st</w:t>
      </w:r>
      <w:r>
        <w:rPr>
          <w:lang w:eastAsia="cs-CZ"/>
        </w:rPr>
        <w:t xml:space="preserve"> of January; New Year</w:t>
      </w:r>
    </w:p>
    <w:p w:rsidR="00A00F50" w:rsidRDefault="008F1795" w:rsidP="00A00F50">
      <w:pPr>
        <w:rPr>
          <w:lang w:eastAsia="cs-CZ"/>
        </w:rPr>
      </w:pPr>
      <w:r>
        <w:rPr>
          <w:lang w:eastAsia="cs-CZ"/>
        </w:rPr>
        <w:t xml:space="preserve">This day celebrates the start of the New Year. It usually </w:t>
      </w:r>
      <w:r w:rsidR="004C3EBF">
        <w:rPr>
          <w:lang w:eastAsia="cs-CZ"/>
        </w:rPr>
        <w:t xml:space="preserve">starts late, as people have been out celebrating late the night before. Many people </w:t>
      </w:r>
      <w:r w:rsidR="00247652">
        <w:rPr>
          <w:lang w:eastAsia="cs-CZ"/>
        </w:rPr>
        <w:t>prepare a bi</w:t>
      </w:r>
      <w:r w:rsidR="006863C2">
        <w:rPr>
          <w:lang w:eastAsia="cs-CZ"/>
        </w:rPr>
        <w:t>g meal including</w:t>
      </w:r>
      <w:r w:rsidR="00F52D6C">
        <w:rPr>
          <w:lang w:eastAsia="cs-CZ"/>
        </w:rPr>
        <w:t xml:space="preserve"> </w:t>
      </w:r>
      <w:r w:rsidR="00BB54C5">
        <w:rPr>
          <w:lang w:eastAsia="cs-CZ"/>
        </w:rPr>
        <w:t>por</w:t>
      </w:r>
      <w:r w:rsidR="006863C2">
        <w:rPr>
          <w:lang w:eastAsia="cs-CZ"/>
        </w:rPr>
        <w:t>k for good luck and lentils for prosperity. Stay away from fish or poultry today. Those meals ma</w:t>
      </w:r>
      <w:r w:rsidR="00845B57">
        <w:rPr>
          <w:lang w:eastAsia="cs-CZ"/>
        </w:rPr>
        <w:t xml:space="preserve">y force you luck to swim </w:t>
      </w:r>
      <w:r w:rsidR="006863C2">
        <w:rPr>
          <w:lang w:eastAsia="cs-CZ"/>
        </w:rPr>
        <w:t>or fly away!</w:t>
      </w:r>
    </w:p>
    <w:p w:rsidR="00A00F50" w:rsidRDefault="009D7EB2" w:rsidP="00362B59">
      <w:pPr>
        <w:pStyle w:val="Nadpis2"/>
        <w:rPr>
          <w:lang w:eastAsia="cs-CZ"/>
        </w:rPr>
      </w:pPr>
      <w:r>
        <w:rPr>
          <w:lang w:eastAsia="cs-CZ"/>
        </w:rPr>
        <w:t>Easter Sunday and Monday</w:t>
      </w:r>
    </w:p>
    <w:p w:rsidR="009D7EB2" w:rsidRDefault="00261926" w:rsidP="00A00F50">
      <w:pPr>
        <w:rPr>
          <w:lang w:eastAsia="cs-CZ"/>
        </w:rPr>
      </w:pPr>
      <w:r>
        <w:rPr>
          <w:lang w:eastAsia="cs-CZ"/>
        </w:rPr>
        <w:t xml:space="preserve">Christian holiday celebrating the </w:t>
      </w:r>
      <w:r w:rsidR="000C19B2">
        <w:rPr>
          <w:lang w:eastAsia="cs-CZ"/>
        </w:rPr>
        <w:t>Resurrection of Jesus. The date is different every year, as it falls on the first Sun</w:t>
      </w:r>
      <w:r w:rsidR="003E2340">
        <w:rPr>
          <w:lang w:eastAsia="cs-CZ"/>
        </w:rPr>
        <w:t>day after the spring full moon</w:t>
      </w:r>
      <w:r w:rsidR="008E21B4">
        <w:rPr>
          <w:lang w:eastAsia="cs-CZ"/>
        </w:rPr>
        <w:t xml:space="preserve">, so the </w:t>
      </w:r>
      <w:r w:rsidR="008E21B4" w:rsidRPr="0097093F">
        <w:rPr>
          <w:rStyle w:val="Nadpis3Char"/>
        </w:rPr>
        <w:t>first full moon after March 21</w:t>
      </w:r>
      <w:r w:rsidR="008E21B4">
        <w:rPr>
          <w:lang w:eastAsia="cs-CZ"/>
        </w:rPr>
        <w:t>.</w:t>
      </w:r>
      <w:r w:rsidR="00924E18">
        <w:rPr>
          <w:lang w:eastAsia="cs-CZ"/>
        </w:rPr>
        <w:t xml:space="preserve"> The </w:t>
      </w:r>
      <w:r w:rsidR="002A7727">
        <w:rPr>
          <w:lang w:eastAsia="cs-CZ"/>
        </w:rPr>
        <w:t>symbols of Easter are much the same as the symbols for spring, lamb and eggs, representing new life.</w:t>
      </w:r>
    </w:p>
    <w:p w:rsidR="007D3415" w:rsidRDefault="004450E2" w:rsidP="00A13EC2">
      <w:pPr>
        <w:pStyle w:val="Nadpis2"/>
        <w:rPr>
          <w:lang w:eastAsia="cs-CZ"/>
        </w:rPr>
      </w:pPr>
      <w:r>
        <w:rPr>
          <w:lang w:eastAsia="cs-CZ"/>
        </w:rPr>
        <w:t>1</w:t>
      </w:r>
      <w:r w:rsidRPr="004450E2">
        <w:rPr>
          <w:vertAlign w:val="superscript"/>
          <w:lang w:eastAsia="cs-CZ"/>
        </w:rPr>
        <w:t>st</w:t>
      </w:r>
      <w:r>
        <w:rPr>
          <w:lang w:eastAsia="cs-CZ"/>
        </w:rPr>
        <w:t xml:space="preserve"> of May; </w:t>
      </w:r>
      <w:r w:rsidR="00AF46B6">
        <w:rPr>
          <w:lang w:eastAsia="cs-CZ"/>
        </w:rPr>
        <w:t xml:space="preserve">Labour </w:t>
      </w:r>
      <w:r w:rsidR="004A6869">
        <w:rPr>
          <w:lang w:eastAsia="cs-CZ"/>
        </w:rPr>
        <w:t>D</w:t>
      </w:r>
      <w:r w:rsidR="00AF46B6">
        <w:rPr>
          <w:lang w:eastAsia="cs-CZ"/>
        </w:rPr>
        <w:t xml:space="preserve">ay; Workers </w:t>
      </w:r>
      <w:r w:rsidR="004A6869">
        <w:rPr>
          <w:lang w:eastAsia="cs-CZ"/>
        </w:rPr>
        <w:t>D</w:t>
      </w:r>
      <w:r w:rsidR="00AF46B6">
        <w:rPr>
          <w:lang w:eastAsia="cs-CZ"/>
        </w:rPr>
        <w:t>ay</w:t>
      </w:r>
    </w:p>
    <w:p w:rsidR="00A13EC2" w:rsidRDefault="002E5E03" w:rsidP="00A13EC2">
      <w:pPr>
        <w:rPr>
          <w:lang w:eastAsia="cs-CZ"/>
        </w:rPr>
      </w:pPr>
      <w:r>
        <w:rPr>
          <w:lang w:eastAsia="cs-CZ"/>
        </w:rPr>
        <w:t xml:space="preserve">This day commemorate </w:t>
      </w:r>
      <w:r w:rsidR="00A464CE">
        <w:rPr>
          <w:lang w:eastAsia="cs-CZ"/>
        </w:rPr>
        <w:t xml:space="preserve">the efforts of labour unions to improve working conditions for all people. </w:t>
      </w:r>
      <w:r w:rsidR="004F21D7">
        <w:rPr>
          <w:lang w:eastAsia="cs-CZ"/>
        </w:rPr>
        <w:t>On May 1, 1886</w:t>
      </w:r>
      <w:r w:rsidR="00D55ABD">
        <w:rPr>
          <w:lang w:eastAsia="cs-CZ"/>
        </w:rPr>
        <w:t xml:space="preserve">, labour unions organized a strike in Chicago to protest against miserable working conditions. </w:t>
      </w:r>
      <w:r w:rsidR="00E213AF">
        <w:rPr>
          <w:lang w:eastAsia="cs-CZ"/>
        </w:rPr>
        <w:t xml:space="preserve">At the time, most workers worked ten to twelve hours a day, six days a week. </w:t>
      </w:r>
      <w:r w:rsidR="00D100EA">
        <w:rPr>
          <w:lang w:eastAsia="cs-CZ"/>
        </w:rPr>
        <w:t xml:space="preserve">The strikers </w:t>
      </w:r>
      <w:r w:rsidR="006A6441">
        <w:rPr>
          <w:lang w:eastAsia="cs-CZ"/>
        </w:rPr>
        <w:t xml:space="preserve">wanted an eight </w:t>
      </w:r>
      <w:r w:rsidR="00DF2440">
        <w:rPr>
          <w:lang w:eastAsia="cs-CZ"/>
        </w:rPr>
        <w:t>hour</w:t>
      </w:r>
      <w:r w:rsidR="006A6441">
        <w:rPr>
          <w:lang w:eastAsia="cs-CZ"/>
        </w:rPr>
        <w:t>s</w:t>
      </w:r>
      <w:r w:rsidR="00DF2440">
        <w:rPr>
          <w:lang w:eastAsia="cs-CZ"/>
        </w:rPr>
        <w:t xml:space="preserve"> work day. </w:t>
      </w:r>
      <w:r w:rsidR="006A6441">
        <w:rPr>
          <w:lang w:eastAsia="cs-CZ"/>
        </w:rPr>
        <w:t xml:space="preserve">The </w:t>
      </w:r>
      <w:r w:rsidR="00704DF2">
        <w:rPr>
          <w:lang w:eastAsia="cs-CZ"/>
        </w:rPr>
        <w:t>p</w:t>
      </w:r>
      <w:r w:rsidR="006A6441">
        <w:rPr>
          <w:lang w:eastAsia="cs-CZ"/>
        </w:rPr>
        <w:t>olice</w:t>
      </w:r>
      <w:r w:rsidR="00704DF2">
        <w:rPr>
          <w:lang w:eastAsia="cs-CZ"/>
        </w:rPr>
        <w:t xml:space="preserve"> </w:t>
      </w:r>
      <w:r w:rsidR="00556908">
        <w:rPr>
          <w:lang w:eastAsia="cs-CZ"/>
        </w:rPr>
        <w:t>attacked the strikers for no reason, killing t</w:t>
      </w:r>
      <w:r w:rsidR="00B430E1">
        <w:rPr>
          <w:lang w:eastAsia="cs-CZ"/>
        </w:rPr>
        <w:t xml:space="preserve">wo and wounding several others. </w:t>
      </w:r>
      <w:r w:rsidR="006939FE">
        <w:rPr>
          <w:lang w:eastAsia="cs-CZ"/>
        </w:rPr>
        <w:t xml:space="preserve">This led to protests in many other places. Today, Labour Day </w:t>
      </w:r>
      <w:r w:rsidR="00A13627">
        <w:rPr>
          <w:lang w:eastAsia="cs-CZ"/>
        </w:rPr>
        <w:t>is meant to honour all workers, by gi</w:t>
      </w:r>
      <w:r w:rsidR="00565756">
        <w:rPr>
          <w:lang w:eastAsia="cs-CZ"/>
        </w:rPr>
        <w:t>v</w:t>
      </w:r>
      <w:r w:rsidR="00A13627">
        <w:rPr>
          <w:lang w:eastAsia="cs-CZ"/>
        </w:rPr>
        <w:t>ing them a day off</w:t>
      </w:r>
      <w:r w:rsidR="00565756">
        <w:rPr>
          <w:lang w:eastAsia="cs-CZ"/>
        </w:rPr>
        <w:t>.</w:t>
      </w:r>
    </w:p>
    <w:p w:rsidR="00A13EC2" w:rsidRDefault="004931BF" w:rsidP="004931BF">
      <w:pPr>
        <w:pStyle w:val="Nadpis2"/>
        <w:rPr>
          <w:lang w:eastAsia="cs-CZ"/>
        </w:rPr>
      </w:pPr>
      <w:r>
        <w:rPr>
          <w:lang w:eastAsia="cs-CZ"/>
        </w:rPr>
        <w:t>8</w:t>
      </w:r>
      <w:r w:rsidRPr="004931BF">
        <w:rPr>
          <w:vertAlign w:val="superscript"/>
          <w:lang w:eastAsia="cs-CZ"/>
        </w:rPr>
        <w:t>th</w:t>
      </w:r>
      <w:r>
        <w:rPr>
          <w:lang w:eastAsia="cs-CZ"/>
        </w:rPr>
        <w:t xml:space="preserve"> of May; Liberation </w:t>
      </w:r>
      <w:r w:rsidR="005D5981">
        <w:rPr>
          <w:lang w:eastAsia="cs-CZ"/>
        </w:rPr>
        <w:t>D</w:t>
      </w:r>
      <w:r>
        <w:rPr>
          <w:lang w:eastAsia="cs-CZ"/>
        </w:rPr>
        <w:t>ay</w:t>
      </w:r>
    </w:p>
    <w:p w:rsidR="004931BF" w:rsidRDefault="00215F11" w:rsidP="004931BF">
      <w:pPr>
        <w:rPr>
          <w:lang w:eastAsia="cs-CZ"/>
        </w:rPr>
      </w:pPr>
      <w:r>
        <w:rPr>
          <w:lang w:eastAsia="cs-CZ"/>
        </w:rPr>
        <w:t xml:space="preserve">This day celebrates the end of World War II </w:t>
      </w:r>
      <w:r w:rsidR="00266413">
        <w:rPr>
          <w:lang w:eastAsia="cs-CZ"/>
        </w:rPr>
        <w:t>on May 8, 1945</w:t>
      </w:r>
      <w:r w:rsidR="00654ADB">
        <w:rPr>
          <w:lang w:eastAsia="cs-CZ"/>
        </w:rPr>
        <w:t xml:space="preserve">. On this day, the Germans agreed to an unconditional surrender and the country was </w:t>
      </w:r>
      <w:r w:rsidR="0097354D">
        <w:rPr>
          <w:lang w:eastAsia="cs-CZ"/>
        </w:rPr>
        <w:t xml:space="preserve">liberated from Nazi occupation. It’s </w:t>
      </w:r>
      <w:r w:rsidR="006155F0">
        <w:rPr>
          <w:lang w:eastAsia="cs-CZ"/>
        </w:rPr>
        <w:t>a good time to remember th</w:t>
      </w:r>
      <w:r w:rsidR="00B80E01">
        <w:rPr>
          <w:lang w:eastAsia="cs-CZ"/>
        </w:rPr>
        <w:t>e</w:t>
      </w:r>
      <w:r w:rsidR="006155F0">
        <w:rPr>
          <w:lang w:eastAsia="cs-CZ"/>
        </w:rPr>
        <w:t xml:space="preserve"> p</w:t>
      </w:r>
      <w:r w:rsidR="00AD475B">
        <w:rPr>
          <w:lang w:eastAsia="cs-CZ"/>
        </w:rPr>
        <w:t>eople who fought and died for our freedom.</w:t>
      </w:r>
    </w:p>
    <w:p w:rsidR="004931BF" w:rsidRDefault="00815F2E" w:rsidP="00F10A2A">
      <w:pPr>
        <w:pStyle w:val="Nadpis2"/>
        <w:rPr>
          <w:lang w:eastAsia="cs-CZ"/>
        </w:rPr>
      </w:pPr>
      <w:r>
        <w:rPr>
          <w:lang w:eastAsia="cs-CZ"/>
        </w:rPr>
        <w:lastRenderedPageBreak/>
        <w:t>5</w:t>
      </w:r>
      <w:r w:rsidRPr="00815F2E">
        <w:rPr>
          <w:vertAlign w:val="superscript"/>
          <w:lang w:eastAsia="cs-CZ"/>
        </w:rPr>
        <w:t>th</w:t>
      </w:r>
      <w:r>
        <w:rPr>
          <w:lang w:eastAsia="cs-CZ"/>
        </w:rPr>
        <w:t xml:space="preserve"> of July; </w:t>
      </w:r>
      <w:r w:rsidR="00F10A2A">
        <w:rPr>
          <w:lang w:eastAsia="cs-CZ"/>
        </w:rPr>
        <w:t>C</w:t>
      </w:r>
      <w:r w:rsidR="00FE62E1">
        <w:rPr>
          <w:lang w:eastAsia="cs-CZ"/>
        </w:rPr>
        <w:t>y</w:t>
      </w:r>
      <w:r w:rsidR="00F10A2A">
        <w:rPr>
          <w:lang w:eastAsia="cs-CZ"/>
        </w:rPr>
        <w:t>ril &amp; Method</w:t>
      </w:r>
      <w:r w:rsidR="00C34D7C">
        <w:rPr>
          <w:lang w:eastAsia="cs-CZ"/>
        </w:rPr>
        <w:t>ius</w:t>
      </w:r>
      <w:r w:rsidR="00F10A2A">
        <w:rPr>
          <w:lang w:eastAsia="cs-CZ"/>
        </w:rPr>
        <w:t xml:space="preserve"> Day</w:t>
      </w:r>
    </w:p>
    <w:p w:rsidR="00C216FE" w:rsidRDefault="00A8031E" w:rsidP="00C216FE">
      <w:pPr>
        <w:rPr>
          <w:lang w:eastAsia="cs-CZ"/>
        </w:rPr>
      </w:pPr>
      <w:r>
        <w:rPr>
          <w:lang w:eastAsia="cs-CZ"/>
        </w:rPr>
        <w:t xml:space="preserve">In 863 </w:t>
      </w:r>
      <w:r w:rsidR="00E42AF0">
        <w:rPr>
          <w:lang w:eastAsia="cs-CZ"/>
        </w:rPr>
        <w:t xml:space="preserve">St. Cyril and </w:t>
      </w:r>
      <w:r w:rsidR="00A912CE">
        <w:rPr>
          <w:lang w:eastAsia="cs-CZ"/>
        </w:rPr>
        <w:t xml:space="preserve">St. Methodius </w:t>
      </w:r>
      <w:r w:rsidR="0095080C">
        <w:rPr>
          <w:lang w:eastAsia="cs-CZ"/>
        </w:rPr>
        <w:t>brought Christianity</w:t>
      </w:r>
      <w:r w:rsidR="00247791">
        <w:rPr>
          <w:lang w:eastAsia="cs-CZ"/>
        </w:rPr>
        <w:t xml:space="preserve"> to the Slavic people of central Europe. </w:t>
      </w:r>
      <w:r w:rsidR="00E819DA">
        <w:rPr>
          <w:lang w:eastAsia="cs-CZ"/>
        </w:rPr>
        <w:t>They also wrote down the standard Slavic language at the time, which was the forerunner of</w:t>
      </w:r>
      <w:r w:rsidR="006935C0">
        <w:rPr>
          <w:lang w:eastAsia="cs-CZ"/>
        </w:rPr>
        <w:t xml:space="preserve"> Czech, Slovak, </w:t>
      </w:r>
      <w:r w:rsidR="00914BF4">
        <w:rPr>
          <w:lang w:eastAsia="cs-CZ"/>
        </w:rPr>
        <w:t>Polish and Russian languages.</w:t>
      </w:r>
    </w:p>
    <w:p w:rsidR="00C216FE" w:rsidRDefault="00BA1A26" w:rsidP="00BA1A26">
      <w:pPr>
        <w:pStyle w:val="Nadpis2"/>
        <w:rPr>
          <w:lang w:eastAsia="cs-CZ"/>
        </w:rPr>
      </w:pPr>
      <w:r>
        <w:rPr>
          <w:lang w:eastAsia="cs-CZ"/>
        </w:rPr>
        <w:t>6</w:t>
      </w:r>
      <w:r w:rsidRPr="00BA1A26">
        <w:rPr>
          <w:vertAlign w:val="superscript"/>
          <w:lang w:eastAsia="cs-CZ"/>
        </w:rPr>
        <w:t>th</w:t>
      </w:r>
      <w:r>
        <w:rPr>
          <w:lang w:eastAsia="cs-CZ"/>
        </w:rPr>
        <w:t xml:space="preserve"> of July; Jan Hus Day</w:t>
      </w:r>
    </w:p>
    <w:p w:rsidR="003E7580" w:rsidRDefault="00D5672A" w:rsidP="003E7580">
      <w:pPr>
        <w:rPr>
          <w:lang w:eastAsia="cs-CZ"/>
        </w:rPr>
      </w:pPr>
      <w:r>
        <w:rPr>
          <w:lang w:eastAsia="cs-CZ"/>
        </w:rPr>
        <w:t xml:space="preserve">This day commemorates Jan Hus, </w:t>
      </w:r>
      <w:r w:rsidR="00975A63">
        <w:rPr>
          <w:lang w:eastAsia="cs-CZ"/>
        </w:rPr>
        <w:t xml:space="preserve">a Catholic priest and the rector of Charles university. He was burned at the stake as heretic because of his efforts to stop corruption in the Catholic </w:t>
      </w:r>
      <w:r w:rsidR="002775AB">
        <w:rPr>
          <w:lang w:eastAsia="cs-CZ"/>
        </w:rPr>
        <w:t>C</w:t>
      </w:r>
      <w:r w:rsidR="00975A63">
        <w:rPr>
          <w:lang w:eastAsia="cs-CZ"/>
        </w:rPr>
        <w:t>hurch</w:t>
      </w:r>
      <w:r w:rsidR="006B3330">
        <w:rPr>
          <w:lang w:eastAsia="cs-CZ"/>
        </w:rPr>
        <w:t>. B</w:t>
      </w:r>
      <w:r w:rsidR="002775AB">
        <w:rPr>
          <w:lang w:eastAsia="cs-CZ"/>
        </w:rPr>
        <w:t>e</w:t>
      </w:r>
      <w:r w:rsidR="006B3330">
        <w:rPr>
          <w:lang w:eastAsia="cs-CZ"/>
        </w:rPr>
        <w:t>c</w:t>
      </w:r>
      <w:r w:rsidR="007C0661">
        <w:rPr>
          <w:lang w:eastAsia="cs-CZ"/>
        </w:rPr>
        <w:t>a</w:t>
      </w:r>
      <w:r w:rsidR="006B3330">
        <w:rPr>
          <w:lang w:eastAsia="cs-CZ"/>
        </w:rPr>
        <w:t>use of his beliefs, he beca</w:t>
      </w:r>
      <w:r w:rsidR="00066963">
        <w:rPr>
          <w:lang w:eastAsia="cs-CZ"/>
        </w:rPr>
        <w:t xml:space="preserve">me the conscience of the Czech </w:t>
      </w:r>
      <w:r w:rsidR="006B3330">
        <w:rPr>
          <w:lang w:eastAsia="cs-CZ"/>
        </w:rPr>
        <w:t>people</w:t>
      </w:r>
      <w:r w:rsidR="00066963">
        <w:rPr>
          <w:lang w:eastAsia="cs-CZ"/>
        </w:rPr>
        <w:t>.</w:t>
      </w:r>
    </w:p>
    <w:p w:rsidR="003E7580" w:rsidRDefault="00CE74AD" w:rsidP="00CE74AD">
      <w:pPr>
        <w:pStyle w:val="Nadpis2"/>
        <w:rPr>
          <w:lang w:eastAsia="cs-CZ"/>
        </w:rPr>
      </w:pPr>
      <w:r>
        <w:rPr>
          <w:lang w:eastAsia="cs-CZ"/>
        </w:rPr>
        <w:t>28</w:t>
      </w:r>
      <w:r w:rsidRPr="00CE74AD">
        <w:rPr>
          <w:vertAlign w:val="superscript"/>
          <w:lang w:eastAsia="cs-CZ"/>
        </w:rPr>
        <w:t>th</w:t>
      </w:r>
      <w:r>
        <w:rPr>
          <w:lang w:eastAsia="cs-CZ"/>
        </w:rPr>
        <w:t xml:space="preserve"> of September; St. Wenceslas Day</w:t>
      </w:r>
    </w:p>
    <w:p w:rsidR="00CE74AD" w:rsidRDefault="0066540D" w:rsidP="00CE74AD">
      <w:pPr>
        <w:rPr>
          <w:lang w:eastAsia="cs-CZ"/>
        </w:rPr>
      </w:pPr>
      <w:r>
        <w:rPr>
          <w:lang w:eastAsia="cs-CZ"/>
        </w:rPr>
        <w:t xml:space="preserve">This day commemorate the anniversary of the death of Prince Wenceslas, son of Vratislav I, Duke of Bohemia. </w:t>
      </w:r>
      <w:r w:rsidR="00281518">
        <w:rPr>
          <w:lang w:eastAsia="cs-CZ"/>
        </w:rPr>
        <w:t>About 935 AD, the Prince was murdered by his brother. He soon became St. Wenceslas, patron saint of the Czech Nation, His fame h</w:t>
      </w:r>
      <w:r w:rsidR="00367D6B">
        <w:rPr>
          <w:lang w:eastAsia="cs-CZ"/>
        </w:rPr>
        <w:t>as spread outside the country, due to his starring role in a popular Christmas carol, Good King Wenceslas</w:t>
      </w:r>
      <w:r w:rsidR="00C535A8">
        <w:rPr>
          <w:lang w:eastAsia="cs-CZ"/>
        </w:rPr>
        <w:t>.</w:t>
      </w:r>
    </w:p>
    <w:p w:rsidR="00B06664" w:rsidRDefault="00B06664" w:rsidP="00A06FB6">
      <w:pPr>
        <w:pStyle w:val="Nadpis2"/>
        <w:rPr>
          <w:lang w:eastAsia="cs-CZ"/>
        </w:rPr>
      </w:pPr>
      <w:r>
        <w:rPr>
          <w:lang w:eastAsia="cs-CZ"/>
        </w:rPr>
        <w:t>28</w:t>
      </w:r>
      <w:r w:rsidRPr="00B06664">
        <w:rPr>
          <w:vertAlign w:val="superscript"/>
          <w:lang w:eastAsia="cs-CZ"/>
        </w:rPr>
        <w:t>th</w:t>
      </w:r>
      <w:r>
        <w:rPr>
          <w:lang w:eastAsia="cs-CZ"/>
        </w:rPr>
        <w:t xml:space="preserve"> of October; Czechoslovak Independence Day</w:t>
      </w:r>
    </w:p>
    <w:p w:rsidR="00A06FB6" w:rsidRDefault="00F257F8" w:rsidP="00A06FB6">
      <w:pPr>
        <w:rPr>
          <w:lang w:eastAsia="cs-CZ"/>
        </w:rPr>
      </w:pPr>
      <w:r>
        <w:rPr>
          <w:lang w:eastAsia="cs-CZ"/>
        </w:rPr>
        <w:t>In 1918</w:t>
      </w:r>
      <w:r w:rsidR="00FD66E3">
        <w:rPr>
          <w:lang w:eastAsia="cs-CZ"/>
        </w:rPr>
        <w:t xml:space="preserve"> the independent Czechoslovak Republic was founded. </w:t>
      </w:r>
      <w:r w:rsidR="006520CB">
        <w:rPr>
          <w:lang w:eastAsia="cs-CZ"/>
        </w:rPr>
        <w:t xml:space="preserve">After World War I, the Austro-Hungarian Empire disintegrated and an independent country was established. </w:t>
      </w:r>
      <w:r w:rsidR="0077406B">
        <w:rPr>
          <w:lang w:eastAsia="cs-CZ"/>
        </w:rPr>
        <w:t xml:space="preserve">Czechoslovakia’s first president became Tomáš Garrigue </w:t>
      </w:r>
      <w:r w:rsidR="00731AE7">
        <w:rPr>
          <w:lang w:eastAsia="cs-CZ"/>
        </w:rPr>
        <w:t>Masaryk.</w:t>
      </w:r>
    </w:p>
    <w:p w:rsidR="00CE74AD" w:rsidRDefault="009774D8" w:rsidP="003357A8">
      <w:pPr>
        <w:pStyle w:val="Nadpis2"/>
        <w:rPr>
          <w:lang w:eastAsia="cs-CZ"/>
        </w:rPr>
      </w:pPr>
      <w:r>
        <w:rPr>
          <w:lang w:eastAsia="cs-CZ"/>
        </w:rPr>
        <w:t>17</w:t>
      </w:r>
      <w:r w:rsidRPr="009774D8">
        <w:rPr>
          <w:vertAlign w:val="superscript"/>
          <w:lang w:eastAsia="cs-CZ"/>
        </w:rPr>
        <w:t>th</w:t>
      </w:r>
      <w:r>
        <w:rPr>
          <w:lang w:eastAsia="cs-CZ"/>
        </w:rPr>
        <w:t xml:space="preserve"> of November; </w:t>
      </w:r>
      <w:r w:rsidR="003357A8">
        <w:rPr>
          <w:lang w:eastAsia="cs-CZ"/>
        </w:rPr>
        <w:t>Struggle for Freedom and Democracy Day</w:t>
      </w:r>
    </w:p>
    <w:p w:rsidR="0014179F" w:rsidRDefault="001D5E70" w:rsidP="0014179F">
      <w:pPr>
        <w:rPr>
          <w:lang w:eastAsia="cs-CZ"/>
        </w:rPr>
      </w:pPr>
      <w:r>
        <w:rPr>
          <w:lang w:eastAsia="cs-CZ"/>
        </w:rPr>
        <w:t>This day honours the student demonstrations against the Nazis in 1939</w:t>
      </w:r>
      <w:r w:rsidR="00BD3148">
        <w:rPr>
          <w:lang w:eastAsia="cs-CZ"/>
        </w:rPr>
        <w:t xml:space="preserve">, as well as the protests against the </w:t>
      </w:r>
      <w:r w:rsidR="00AF7949">
        <w:rPr>
          <w:lang w:eastAsia="cs-CZ"/>
        </w:rPr>
        <w:t>Communists in 1989</w:t>
      </w:r>
      <w:r w:rsidR="00CD37E0">
        <w:rPr>
          <w:lang w:eastAsia="cs-CZ"/>
        </w:rPr>
        <w:t xml:space="preserve">. </w:t>
      </w:r>
      <w:r w:rsidR="0098625C">
        <w:rPr>
          <w:lang w:eastAsia="cs-CZ"/>
        </w:rPr>
        <w:t xml:space="preserve">In 1939 huge demonstration took place </w:t>
      </w:r>
      <w:r w:rsidR="00AD41F7">
        <w:rPr>
          <w:lang w:eastAsia="cs-CZ"/>
        </w:rPr>
        <w:t xml:space="preserve">here against Nazi occupations. </w:t>
      </w:r>
      <w:r w:rsidR="002068C9">
        <w:rPr>
          <w:lang w:eastAsia="cs-CZ"/>
        </w:rPr>
        <w:t xml:space="preserve">The Nazis suppressed the protest, and medical student, Jan </w:t>
      </w:r>
      <w:r w:rsidR="00E35DC4">
        <w:rPr>
          <w:lang w:eastAsia="cs-CZ"/>
        </w:rPr>
        <w:t>O</w:t>
      </w:r>
      <w:r w:rsidR="002068C9">
        <w:rPr>
          <w:lang w:eastAsia="cs-CZ"/>
        </w:rPr>
        <w:t xml:space="preserve">pletal, was shot and killed. </w:t>
      </w:r>
      <w:r w:rsidR="0033099E">
        <w:rPr>
          <w:lang w:eastAsia="cs-CZ"/>
        </w:rPr>
        <w:t xml:space="preserve">On the day of his funeral, hundreds of people, mostly students demonstrated again, </w:t>
      </w:r>
      <w:r w:rsidR="0058043F">
        <w:rPr>
          <w:lang w:eastAsia="cs-CZ"/>
        </w:rPr>
        <w:t xml:space="preserve">and the Germans </w:t>
      </w:r>
      <w:r w:rsidR="00D519BF">
        <w:rPr>
          <w:lang w:eastAsia="cs-CZ"/>
        </w:rPr>
        <w:t xml:space="preserve">violently suppressed the protests. </w:t>
      </w:r>
      <w:r w:rsidR="00F52192">
        <w:rPr>
          <w:lang w:eastAsia="cs-CZ"/>
        </w:rPr>
        <w:t xml:space="preserve">The tensions culminated on November 17 </w:t>
      </w:r>
      <w:r w:rsidR="00544113">
        <w:rPr>
          <w:lang w:eastAsia="cs-CZ"/>
        </w:rPr>
        <w:t>when the Gestapo and SS units attacked student hostels arresting more than 1200 students</w:t>
      </w:r>
      <w:r w:rsidR="009D7343">
        <w:rPr>
          <w:lang w:eastAsia="cs-CZ"/>
        </w:rPr>
        <w:t xml:space="preserve"> and taking them to concentration camps. </w:t>
      </w:r>
      <w:r w:rsidR="004B33F9">
        <w:rPr>
          <w:lang w:eastAsia="cs-CZ"/>
        </w:rPr>
        <w:t>Adolf Hitler o</w:t>
      </w:r>
      <w:r w:rsidR="00A11417">
        <w:rPr>
          <w:lang w:eastAsia="cs-CZ"/>
        </w:rPr>
        <w:t>rdered the closing of colleges.</w:t>
      </w:r>
    </w:p>
    <w:p w:rsidR="00875A2E" w:rsidRDefault="00BC3E50" w:rsidP="000676BF">
      <w:pPr>
        <w:rPr>
          <w:lang w:eastAsia="cs-CZ"/>
        </w:rPr>
      </w:pPr>
      <w:r>
        <w:rPr>
          <w:lang w:eastAsia="cs-CZ"/>
        </w:rPr>
        <w:lastRenderedPageBreak/>
        <w:t xml:space="preserve">Fifty years later </w:t>
      </w:r>
      <w:r w:rsidR="00BF0880">
        <w:rPr>
          <w:lang w:eastAsia="cs-CZ"/>
        </w:rPr>
        <w:t>many students protested again and it’s marked as the beginning of the “Velvet Revolution</w:t>
      </w:r>
      <w:r w:rsidR="002E35CE">
        <w:rPr>
          <w:lang w:eastAsia="cs-CZ"/>
        </w:rPr>
        <w:t>.</w:t>
      </w:r>
      <w:r w:rsidR="00BF0880">
        <w:rPr>
          <w:lang w:eastAsia="cs-CZ"/>
        </w:rPr>
        <w:t>”</w:t>
      </w:r>
    </w:p>
    <w:p w:rsidR="001C43CA" w:rsidRPr="00AE689F" w:rsidRDefault="001C43CA" w:rsidP="001C43CA">
      <w:pPr>
        <w:rPr>
          <w:lang w:eastAsia="cs-CZ"/>
        </w:rPr>
      </w:pPr>
      <w:bookmarkStart w:id="0" w:name="_GoBack"/>
      <w:bookmarkEnd w:id="0"/>
    </w:p>
    <w:sectPr w:rsidR="001C43CA" w:rsidRPr="00AE689F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76" w:rsidRDefault="00E02876" w:rsidP="006537B9">
      <w:pPr>
        <w:spacing w:line="240" w:lineRule="auto"/>
      </w:pPr>
      <w:r>
        <w:separator/>
      </w:r>
    </w:p>
  </w:endnote>
  <w:endnote w:type="continuationSeparator" w:id="0">
    <w:p w:rsidR="00E02876" w:rsidRDefault="00E0287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2344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23442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5029">
          <w:rPr>
            <w:color w:val="7030A0"/>
          </w:rPr>
          <w:t>10. Notable days in the Czech Republic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76" w:rsidRDefault="00E02876" w:rsidP="006537B9">
      <w:pPr>
        <w:spacing w:line="240" w:lineRule="auto"/>
      </w:pPr>
      <w:r>
        <w:separator/>
      </w:r>
    </w:p>
  </w:footnote>
  <w:footnote w:type="continuationSeparator" w:id="0">
    <w:p w:rsidR="00E02876" w:rsidRDefault="00E0287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2344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2E"/>
    <w:rsid w:val="00022264"/>
    <w:rsid w:val="00045E7B"/>
    <w:rsid w:val="00056BEE"/>
    <w:rsid w:val="00066963"/>
    <w:rsid w:val="000676BF"/>
    <w:rsid w:val="00076DB0"/>
    <w:rsid w:val="000A7030"/>
    <w:rsid w:val="000B46DA"/>
    <w:rsid w:val="000C19B2"/>
    <w:rsid w:val="000D0E64"/>
    <w:rsid w:val="0010099B"/>
    <w:rsid w:val="0014179F"/>
    <w:rsid w:val="00152E2A"/>
    <w:rsid w:val="00154CE4"/>
    <w:rsid w:val="001A1FB8"/>
    <w:rsid w:val="001B3EB7"/>
    <w:rsid w:val="001C43CA"/>
    <w:rsid w:val="001C7ED5"/>
    <w:rsid w:val="001D5E70"/>
    <w:rsid w:val="002068C9"/>
    <w:rsid w:val="00215F11"/>
    <w:rsid w:val="002270E8"/>
    <w:rsid w:val="002452D4"/>
    <w:rsid w:val="00247652"/>
    <w:rsid w:val="00247791"/>
    <w:rsid w:val="00261926"/>
    <w:rsid w:val="00266413"/>
    <w:rsid w:val="002775AB"/>
    <w:rsid w:val="00281518"/>
    <w:rsid w:val="002A7727"/>
    <w:rsid w:val="002E35CE"/>
    <w:rsid w:val="002E5E03"/>
    <w:rsid w:val="002F4373"/>
    <w:rsid w:val="003009FC"/>
    <w:rsid w:val="0030359C"/>
    <w:rsid w:val="003075CB"/>
    <w:rsid w:val="00316C0D"/>
    <w:rsid w:val="0032037B"/>
    <w:rsid w:val="0033099E"/>
    <w:rsid w:val="003357A8"/>
    <w:rsid w:val="00362B59"/>
    <w:rsid w:val="00367D6B"/>
    <w:rsid w:val="00395C78"/>
    <w:rsid w:val="003D12D7"/>
    <w:rsid w:val="003E112E"/>
    <w:rsid w:val="003E17D4"/>
    <w:rsid w:val="003E2340"/>
    <w:rsid w:val="003E7580"/>
    <w:rsid w:val="0041132E"/>
    <w:rsid w:val="004450E2"/>
    <w:rsid w:val="004603B4"/>
    <w:rsid w:val="00473A66"/>
    <w:rsid w:val="00475D5F"/>
    <w:rsid w:val="00483AA6"/>
    <w:rsid w:val="004931BF"/>
    <w:rsid w:val="004A6869"/>
    <w:rsid w:val="004B33F9"/>
    <w:rsid w:val="004C3EBF"/>
    <w:rsid w:val="004F21D7"/>
    <w:rsid w:val="00516D73"/>
    <w:rsid w:val="00523442"/>
    <w:rsid w:val="00532408"/>
    <w:rsid w:val="00532F6C"/>
    <w:rsid w:val="00544113"/>
    <w:rsid w:val="00547E59"/>
    <w:rsid w:val="00551A9F"/>
    <w:rsid w:val="00556908"/>
    <w:rsid w:val="005628CE"/>
    <w:rsid w:val="00565756"/>
    <w:rsid w:val="0058043F"/>
    <w:rsid w:val="00583FA2"/>
    <w:rsid w:val="005969FF"/>
    <w:rsid w:val="005B0DC0"/>
    <w:rsid w:val="005C2D07"/>
    <w:rsid w:val="005D5981"/>
    <w:rsid w:val="005F0531"/>
    <w:rsid w:val="0060553A"/>
    <w:rsid w:val="006155F0"/>
    <w:rsid w:val="006520CB"/>
    <w:rsid w:val="006537B9"/>
    <w:rsid w:val="00654ADB"/>
    <w:rsid w:val="0066540D"/>
    <w:rsid w:val="00685029"/>
    <w:rsid w:val="006863C2"/>
    <w:rsid w:val="00690BF0"/>
    <w:rsid w:val="006935C0"/>
    <w:rsid w:val="006939FE"/>
    <w:rsid w:val="006A6441"/>
    <w:rsid w:val="006B3330"/>
    <w:rsid w:val="006C46F6"/>
    <w:rsid w:val="006D684A"/>
    <w:rsid w:val="00704607"/>
    <w:rsid w:val="00704DF2"/>
    <w:rsid w:val="0071521E"/>
    <w:rsid w:val="0073088D"/>
    <w:rsid w:val="00731AE7"/>
    <w:rsid w:val="0073592A"/>
    <w:rsid w:val="007523FB"/>
    <w:rsid w:val="00753757"/>
    <w:rsid w:val="00771ED5"/>
    <w:rsid w:val="0077406B"/>
    <w:rsid w:val="00774D35"/>
    <w:rsid w:val="0079577E"/>
    <w:rsid w:val="007B5987"/>
    <w:rsid w:val="007C0661"/>
    <w:rsid w:val="007C7B57"/>
    <w:rsid w:val="007D3415"/>
    <w:rsid w:val="00810D51"/>
    <w:rsid w:val="00815F2E"/>
    <w:rsid w:val="0081654E"/>
    <w:rsid w:val="008257C2"/>
    <w:rsid w:val="00840582"/>
    <w:rsid w:val="00845B57"/>
    <w:rsid w:val="00874E0F"/>
    <w:rsid w:val="00875A2E"/>
    <w:rsid w:val="00877544"/>
    <w:rsid w:val="008B6395"/>
    <w:rsid w:val="008E21B4"/>
    <w:rsid w:val="008E3D64"/>
    <w:rsid w:val="008F1795"/>
    <w:rsid w:val="00914BF4"/>
    <w:rsid w:val="00920A5F"/>
    <w:rsid w:val="00924E18"/>
    <w:rsid w:val="00933488"/>
    <w:rsid w:val="00945582"/>
    <w:rsid w:val="009504C0"/>
    <w:rsid w:val="0095080C"/>
    <w:rsid w:val="0097093F"/>
    <w:rsid w:val="0097354D"/>
    <w:rsid w:val="00975A63"/>
    <w:rsid w:val="009774D8"/>
    <w:rsid w:val="00985BDB"/>
    <w:rsid w:val="0098625C"/>
    <w:rsid w:val="0099771D"/>
    <w:rsid w:val="009D7343"/>
    <w:rsid w:val="009D7EB2"/>
    <w:rsid w:val="00A00F50"/>
    <w:rsid w:val="00A0484D"/>
    <w:rsid w:val="00A06FB6"/>
    <w:rsid w:val="00A11417"/>
    <w:rsid w:val="00A13627"/>
    <w:rsid w:val="00A13EC2"/>
    <w:rsid w:val="00A27F6E"/>
    <w:rsid w:val="00A464CE"/>
    <w:rsid w:val="00A66F70"/>
    <w:rsid w:val="00A8031E"/>
    <w:rsid w:val="00A912CE"/>
    <w:rsid w:val="00AB16F6"/>
    <w:rsid w:val="00AC733C"/>
    <w:rsid w:val="00AD41F7"/>
    <w:rsid w:val="00AD475B"/>
    <w:rsid w:val="00AD6BDF"/>
    <w:rsid w:val="00AE689F"/>
    <w:rsid w:val="00AF46B6"/>
    <w:rsid w:val="00AF7949"/>
    <w:rsid w:val="00B06664"/>
    <w:rsid w:val="00B430E1"/>
    <w:rsid w:val="00B80E01"/>
    <w:rsid w:val="00B85A2C"/>
    <w:rsid w:val="00BA1A26"/>
    <w:rsid w:val="00BB54C5"/>
    <w:rsid w:val="00BC3E50"/>
    <w:rsid w:val="00BD3148"/>
    <w:rsid w:val="00BF0880"/>
    <w:rsid w:val="00C1105F"/>
    <w:rsid w:val="00C216FE"/>
    <w:rsid w:val="00C2196C"/>
    <w:rsid w:val="00C34D7C"/>
    <w:rsid w:val="00C5306E"/>
    <w:rsid w:val="00C535A8"/>
    <w:rsid w:val="00C66B0B"/>
    <w:rsid w:val="00C808A0"/>
    <w:rsid w:val="00C8507B"/>
    <w:rsid w:val="00CB042E"/>
    <w:rsid w:val="00CD2D1A"/>
    <w:rsid w:val="00CD37E0"/>
    <w:rsid w:val="00CE74AD"/>
    <w:rsid w:val="00D100EA"/>
    <w:rsid w:val="00D519BF"/>
    <w:rsid w:val="00D55ABD"/>
    <w:rsid w:val="00D5672A"/>
    <w:rsid w:val="00DB2A4E"/>
    <w:rsid w:val="00DB5808"/>
    <w:rsid w:val="00DF2440"/>
    <w:rsid w:val="00E02876"/>
    <w:rsid w:val="00E213AF"/>
    <w:rsid w:val="00E31148"/>
    <w:rsid w:val="00E35DC4"/>
    <w:rsid w:val="00E3741E"/>
    <w:rsid w:val="00E4089E"/>
    <w:rsid w:val="00E42AF0"/>
    <w:rsid w:val="00E819DA"/>
    <w:rsid w:val="00F10A2A"/>
    <w:rsid w:val="00F23658"/>
    <w:rsid w:val="00F257F8"/>
    <w:rsid w:val="00F40896"/>
    <w:rsid w:val="00F52192"/>
    <w:rsid w:val="00F52D6C"/>
    <w:rsid w:val="00F53FC5"/>
    <w:rsid w:val="00F7146B"/>
    <w:rsid w:val="00F91E7F"/>
    <w:rsid w:val="00FD66E3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4CD9"/>
  <w15:chartTrackingRefBased/>
  <w15:docId w15:val="{646DC768-3772-4873-BB57-22EBAC7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75A2E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64DE-501E-4C21-B8D9-18A09A07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89</TotalTime>
  <Pages>2</Pages>
  <Words>514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10. Notable days in the Czech Republic</vt:lpstr>
      <vt:lpstr>10. Notable days in the Czech Republic</vt:lpstr>
      <vt:lpstr>    1st of January; New Year</vt:lpstr>
      <vt:lpstr>    Easter Sunday and Monday</vt:lpstr>
      <vt:lpstr>    1st of May; Labour Day; Workers Day</vt:lpstr>
      <vt:lpstr>    8th of May; Liberation Day</vt:lpstr>
      <vt:lpstr>    5th of July; Cyril &amp; Methodius Day</vt:lpstr>
      <vt:lpstr>    6th of July; Jan Hus Day</vt:lpstr>
      <vt:lpstr>    28th of September; St. Wenceslas Day</vt:lpstr>
      <vt:lpstr>    28th of October; Czechoslovak Independence Day</vt:lpstr>
      <vt:lpstr>    17th of November; Struggle for Freedom and Democracy Day</vt:lpstr>
    </vt:vector>
  </TitlesOfParts>
  <Manager>Pavla Polodnová</Manager>
  <Company>BLAKKWOOD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Notable days in the Czech Republic</dc:title>
  <dc:subject>ANJ - Anglický Jazyk</dc:subject>
  <dc:creator>Ash258</dc:creator>
  <cp:keywords>ANJ;10</cp:keywords>
  <dc:description/>
  <cp:lastModifiedBy>Ash258</cp:lastModifiedBy>
  <cp:revision>149</cp:revision>
  <dcterms:created xsi:type="dcterms:W3CDTF">2016-05-04T12:57:00Z</dcterms:created>
  <dcterms:modified xsi:type="dcterms:W3CDTF">2016-05-15T00:27:00Z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