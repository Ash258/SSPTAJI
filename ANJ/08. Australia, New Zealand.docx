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92D" w:rsidRDefault="00053665" w:rsidP="00B2192D">
      <w:pPr>
        <w:pStyle w:val="Nadpis1"/>
      </w:pPr>
      <w:r w:rsidRPr="00053665">
        <w:rPr>
          <w:rFonts w:eastAsiaTheme="minorHAnsi"/>
          <w:noProof/>
          <w:lang w:val="cs-CZ"/>
        </w:rPr>
        <w:drawing>
          <wp:anchor distT="0" distB="0" distL="114300" distR="114300" simplePos="0" relativeHeight="251658240" behindDoc="1" locked="0" layoutInCell="1" allowOverlap="1" wp14:anchorId="166DD100" wp14:editId="0DF7A32D">
            <wp:simplePos x="0" y="0"/>
            <wp:positionH relativeFrom="column">
              <wp:posOffset>5374005</wp:posOffset>
            </wp:positionH>
            <wp:positionV relativeFrom="paragraph">
              <wp:posOffset>528955</wp:posOffset>
            </wp:positionV>
            <wp:extent cx="1619250" cy="808990"/>
            <wp:effectExtent l="0" t="0" r="0" b="0"/>
            <wp:wrapTight wrapText="bothSides">
              <wp:wrapPolygon edited="0">
                <wp:start x="0" y="0"/>
                <wp:lineTo x="0" y="20854"/>
                <wp:lineTo x="21346" y="20854"/>
                <wp:lineTo x="21346" y="0"/>
                <wp:lineTo x="0" y="0"/>
              </wp:wrapPolygon>
            </wp:wrapTight>
            <wp:docPr id="1" name="Obrázek 1" descr="https://upload.wikimedia.org/wikipedia/en/thumb/b/b9/Flag_of_Australia.svg/1280px-Flag_of_Australi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thumb/b/b9/Flag_of_Australia.svg/1280px-Flag_of_Australia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92D">
        <w:t>08. Australia, New Zealand</w:t>
      </w:r>
    </w:p>
    <w:p w:rsidR="00295EC2" w:rsidRDefault="00A847AA" w:rsidP="00295EC2">
      <w:pPr>
        <w:rPr>
          <w:rStyle w:val="Nadpis3Char"/>
          <w:lang w:eastAsia="cs-CZ"/>
        </w:rPr>
      </w:pPr>
      <w:r>
        <w:rPr>
          <w:lang w:eastAsia="cs-CZ"/>
        </w:rPr>
        <w:t xml:space="preserve">Official Name: </w:t>
      </w:r>
      <w:r w:rsidR="00291914" w:rsidRPr="00291914">
        <w:rPr>
          <w:rStyle w:val="Nadpis3Char"/>
          <w:lang w:eastAsia="cs-CZ"/>
        </w:rPr>
        <w:t>Commonwealth of Australia</w:t>
      </w:r>
    </w:p>
    <w:p w:rsidR="004D5F80" w:rsidRPr="00295EC2" w:rsidRDefault="004D5F80" w:rsidP="00540851">
      <w:pPr>
        <w:rPr>
          <w:lang w:eastAsia="cs-CZ"/>
        </w:rPr>
      </w:pPr>
      <w:r w:rsidRPr="00540851">
        <w:rPr>
          <w:lang w:eastAsia="cs-CZ"/>
        </w:rPr>
        <w:t>20 million inhabitan</w:t>
      </w:r>
      <w:r w:rsidR="00033C99">
        <w:rPr>
          <w:lang w:eastAsia="cs-CZ"/>
        </w:rPr>
        <w:t>t</w:t>
      </w:r>
      <w:r w:rsidRPr="00540851">
        <w:rPr>
          <w:lang w:eastAsia="cs-CZ"/>
        </w:rPr>
        <w:t>s</w:t>
      </w:r>
    </w:p>
    <w:p w:rsidR="00B2192D" w:rsidRDefault="00BD63FF" w:rsidP="00BD63FF">
      <w:pPr>
        <w:pStyle w:val="Nadpis2"/>
        <w:rPr>
          <w:lang w:eastAsia="cs-CZ"/>
        </w:rPr>
      </w:pPr>
      <w:r>
        <w:rPr>
          <w:lang w:eastAsia="cs-CZ"/>
        </w:rPr>
        <w:t>Geography</w:t>
      </w:r>
    </w:p>
    <w:p w:rsidR="0056334B" w:rsidRDefault="0056334B" w:rsidP="0056334B">
      <w:pPr>
        <w:rPr>
          <w:lang w:eastAsia="cs-CZ"/>
        </w:rPr>
      </w:pPr>
      <w:r>
        <w:rPr>
          <w:lang w:eastAsia="cs-CZ"/>
        </w:rPr>
        <w:t>Between Indian and Pacific</w:t>
      </w:r>
      <w:r w:rsidR="00C006F6">
        <w:rPr>
          <w:lang w:eastAsia="cs-CZ"/>
        </w:rPr>
        <w:t>; Smallest continent, 6</w:t>
      </w:r>
      <w:r w:rsidR="00C006F6" w:rsidRPr="00C006F6">
        <w:rPr>
          <w:vertAlign w:val="superscript"/>
          <w:lang w:eastAsia="cs-CZ"/>
        </w:rPr>
        <w:t>th</w:t>
      </w:r>
      <w:r w:rsidR="00C006F6">
        <w:rPr>
          <w:lang w:eastAsia="cs-CZ"/>
        </w:rPr>
        <w:t xml:space="preserve"> largest </w:t>
      </w:r>
      <w:r w:rsidR="002B3AB2">
        <w:rPr>
          <w:lang w:eastAsia="cs-CZ"/>
        </w:rPr>
        <w:t>country</w:t>
      </w:r>
    </w:p>
    <w:p w:rsidR="00F525E7" w:rsidRPr="0056334B" w:rsidRDefault="00F525E7" w:rsidP="0056334B">
      <w:pPr>
        <w:rPr>
          <w:lang w:eastAsia="cs-CZ"/>
        </w:rPr>
      </w:pPr>
      <w:r>
        <w:rPr>
          <w:lang w:eastAsia="cs-CZ"/>
        </w:rPr>
        <w:t>One of the smallest density in the world</w:t>
      </w:r>
    </w:p>
    <w:p w:rsidR="00BD2476" w:rsidRDefault="004C0B2F" w:rsidP="00BD2476">
      <w:pPr>
        <w:rPr>
          <w:lang w:eastAsia="cs-CZ"/>
        </w:rPr>
      </w:pPr>
      <w:r>
        <w:rPr>
          <w:lang w:eastAsia="cs-CZ"/>
        </w:rPr>
        <w:t>Centre = flat</w:t>
      </w:r>
    </w:p>
    <w:p w:rsidR="004C0B2F" w:rsidRDefault="004C0B2F" w:rsidP="00BD2476">
      <w:pPr>
        <w:rPr>
          <w:lang w:eastAsia="cs-CZ"/>
        </w:rPr>
      </w:pPr>
      <w:r>
        <w:rPr>
          <w:lang w:eastAsia="cs-CZ"/>
        </w:rPr>
        <w:t xml:space="preserve">Mountains </w:t>
      </w:r>
      <w:r w:rsidR="007A3A65">
        <w:rPr>
          <w:lang w:eastAsia="cs-CZ"/>
        </w:rPr>
        <w:t>–</w:t>
      </w:r>
      <w:r>
        <w:rPr>
          <w:lang w:eastAsia="cs-CZ"/>
        </w:rPr>
        <w:t xml:space="preserve"> </w:t>
      </w:r>
      <w:r w:rsidR="007A3A65">
        <w:rPr>
          <w:lang w:eastAsia="cs-CZ"/>
        </w:rPr>
        <w:t xml:space="preserve">Uluru </w:t>
      </w:r>
      <w:r w:rsidR="007B1194">
        <w:rPr>
          <w:lang w:eastAsia="cs-CZ"/>
        </w:rPr>
        <w:t>(</w:t>
      </w:r>
      <w:r w:rsidR="00AF7A29">
        <w:rPr>
          <w:lang w:eastAsia="cs-CZ"/>
        </w:rPr>
        <w:t>Ayers Rock</w:t>
      </w:r>
      <w:r w:rsidR="007B1194">
        <w:rPr>
          <w:lang w:eastAsia="cs-CZ"/>
        </w:rPr>
        <w:t>)</w:t>
      </w:r>
      <w:r w:rsidR="00024226">
        <w:rPr>
          <w:lang w:eastAsia="cs-CZ"/>
        </w:rPr>
        <w:t xml:space="preserve">, </w:t>
      </w:r>
      <w:r w:rsidR="00531A64">
        <w:rPr>
          <w:lang w:eastAsia="cs-CZ"/>
        </w:rPr>
        <w:t>Australian Alps (</w:t>
      </w:r>
      <w:r w:rsidR="00E055B8">
        <w:rPr>
          <w:lang w:eastAsia="cs-CZ"/>
        </w:rPr>
        <w:t>Mt. Kosciusko – 2230m</w:t>
      </w:r>
      <w:r w:rsidR="00531A64">
        <w:rPr>
          <w:lang w:eastAsia="cs-CZ"/>
        </w:rPr>
        <w:t>)</w:t>
      </w:r>
    </w:p>
    <w:p w:rsidR="00F94AAB" w:rsidRDefault="00F94AAB" w:rsidP="00BD2476">
      <w:pPr>
        <w:rPr>
          <w:lang w:eastAsia="cs-CZ"/>
        </w:rPr>
      </w:pPr>
      <w:r>
        <w:rPr>
          <w:lang w:eastAsia="cs-CZ"/>
        </w:rPr>
        <w:t xml:space="preserve">Deserts </w:t>
      </w:r>
      <w:r w:rsidR="0057322B">
        <w:rPr>
          <w:lang w:eastAsia="cs-CZ"/>
        </w:rPr>
        <w:t>–</w:t>
      </w:r>
      <w:r>
        <w:rPr>
          <w:lang w:eastAsia="cs-CZ"/>
        </w:rPr>
        <w:t xml:space="preserve"> </w:t>
      </w:r>
      <w:r w:rsidR="0057322B">
        <w:rPr>
          <w:lang w:eastAsia="cs-CZ"/>
        </w:rPr>
        <w:t>Great Sandy Desert</w:t>
      </w:r>
      <w:r w:rsidR="00A908DD">
        <w:rPr>
          <w:lang w:eastAsia="cs-CZ"/>
        </w:rPr>
        <w:t>, Victoria Desert</w:t>
      </w:r>
    </w:p>
    <w:p w:rsidR="00A908DD" w:rsidRDefault="00A908DD" w:rsidP="00BD2476">
      <w:pPr>
        <w:rPr>
          <w:lang w:eastAsia="cs-CZ"/>
        </w:rPr>
      </w:pPr>
      <w:r>
        <w:rPr>
          <w:lang w:eastAsia="cs-CZ"/>
        </w:rPr>
        <w:t xml:space="preserve">River </w:t>
      </w:r>
      <w:r w:rsidR="00445F69">
        <w:rPr>
          <w:lang w:eastAsia="cs-CZ"/>
        </w:rPr>
        <w:t>–</w:t>
      </w:r>
      <w:r>
        <w:rPr>
          <w:lang w:eastAsia="cs-CZ"/>
        </w:rPr>
        <w:t xml:space="preserve"> </w:t>
      </w:r>
      <w:r w:rsidR="00445F69">
        <w:rPr>
          <w:lang w:eastAsia="cs-CZ"/>
        </w:rPr>
        <w:t>Murray – only large river</w:t>
      </w:r>
      <w:r w:rsidR="00F2373A">
        <w:rPr>
          <w:lang w:eastAsia="cs-CZ"/>
        </w:rPr>
        <w:t>; Darling</w:t>
      </w:r>
    </w:p>
    <w:p w:rsidR="00146173" w:rsidRPr="00BD2476" w:rsidRDefault="00146173" w:rsidP="00BD2476">
      <w:pPr>
        <w:rPr>
          <w:lang w:eastAsia="cs-CZ"/>
        </w:rPr>
      </w:pPr>
      <w:r>
        <w:rPr>
          <w:lang w:eastAsia="cs-CZ"/>
        </w:rPr>
        <w:t xml:space="preserve">Great Barrier Reef – biggest coral reef </w:t>
      </w:r>
      <w:r w:rsidR="00502060">
        <w:rPr>
          <w:lang w:eastAsia="cs-CZ"/>
        </w:rPr>
        <w:t>in the worl</w:t>
      </w:r>
      <w:r w:rsidR="0000523B">
        <w:rPr>
          <w:lang w:eastAsia="cs-CZ"/>
        </w:rPr>
        <w:t>d</w:t>
      </w:r>
    </w:p>
    <w:p w:rsidR="00BD63FF" w:rsidRDefault="00F32B9E" w:rsidP="00F32B9E">
      <w:pPr>
        <w:pStyle w:val="Nadpis2"/>
        <w:rPr>
          <w:lang w:eastAsia="cs-CZ"/>
        </w:rPr>
      </w:pPr>
      <w:r>
        <w:rPr>
          <w:lang w:eastAsia="cs-CZ"/>
        </w:rPr>
        <w:t>Climate</w:t>
      </w:r>
    </w:p>
    <w:p w:rsidR="005E6879" w:rsidRDefault="00DC4540" w:rsidP="005E6879">
      <w:pPr>
        <w:rPr>
          <w:lang w:eastAsia="cs-CZ"/>
        </w:rPr>
      </w:pPr>
      <w:r>
        <w:rPr>
          <w:lang w:eastAsia="cs-CZ"/>
        </w:rPr>
        <w:t xml:space="preserve">Driest </w:t>
      </w:r>
      <w:r w:rsidR="0061384A">
        <w:rPr>
          <w:lang w:eastAsia="cs-CZ"/>
        </w:rPr>
        <w:t>inhabited continent in the world</w:t>
      </w:r>
    </w:p>
    <w:p w:rsidR="00BB7166" w:rsidRDefault="005213A1" w:rsidP="005E6879">
      <w:pPr>
        <w:rPr>
          <w:lang w:eastAsia="cs-CZ"/>
        </w:rPr>
      </w:pPr>
      <w:r>
        <w:rPr>
          <w:lang w:eastAsia="cs-CZ"/>
        </w:rPr>
        <w:t>The Northern part – tropical cli</w:t>
      </w:r>
      <w:r w:rsidR="00BB7166">
        <w:rPr>
          <w:lang w:eastAsia="cs-CZ"/>
        </w:rPr>
        <w:t>m</w:t>
      </w:r>
      <w:r>
        <w:rPr>
          <w:lang w:eastAsia="cs-CZ"/>
        </w:rPr>
        <w:t>ate</w:t>
      </w:r>
    </w:p>
    <w:p w:rsidR="002F17E9" w:rsidRDefault="00BB7166" w:rsidP="005E6879">
      <w:pPr>
        <w:rPr>
          <w:lang w:eastAsia="cs-CZ"/>
        </w:rPr>
      </w:pPr>
      <w:r>
        <w:rPr>
          <w:lang w:eastAsia="cs-CZ"/>
        </w:rPr>
        <w:t xml:space="preserve">South-east, South West </w:t>
      </w:r>
      <w:r w:rsidR="00E25B77">
        <w:rPr>
          <w:lang w:eastAsia="cs-CZ"/>
        </w:rPr>
        <w:t>–</w:t>
      </w:r>
      <w:r>
        <w:rPr>
          <w:lang w:eastAsia="cs-CZ"/>
        </w:rPr>
        <w:t xml:space="preserve"> </w:t>
      </w:r>
      <w:r w:rsidR="00E25B77">
        <w:rPr>
          <w:lang w:eastAsia="cs-CZ"/>
        </w:rPr>
        <w:t>moderate climate</w:t>
      </w:r>
    </w:p>
    <w:p w:rsidR="00135AD4" w:rsidRPr="005E6879" w:rsidRDefault="00C81B27" w:rsidP="005E6879">
      <w:pPr>
        <w:rPr>
          <w:lang w:eastAsia="cs-CZ"/>
        </w:rPr>
      </w:pPr>
      <w:r>
        <w:rPr>
          <w:lang w:eastAsia="cs-CZ"/>
        </w:rPr>
        <w:t>Two thirds of the country are arid or semi-arid (vyprahlý)</w:t>
      </w:r>
    </w:p>
    <w:p w:rsidR="00210224" w:rsidRDefault="00BF3EFE" w:rsidP="00BF3EFE">
      <w:pPr>
        <w:pStyle w:val="Nadpis2"/>
        <w:rPr>
          <w:lang w:eastAsia="cs-CZ"/>
        </w:rPr>
      </w:pPr>
      <w:r>
        <w:rPr>
          <w:lang w:eastAsia="cs-CZ"/>
        </w:rPr>
        <w:t>Political System</w:t>
      </w:r>
      <w:bookmarkStart w:id="0" w:name="_GoBack"/>
      <w:bookmarkEnd w:id="0"/>
    </w:p>
    <w:p w:rsidR="00AF68D4" w:rsidRDefault="00B52627" w:rsidP="00AF68D4">
      <w:pPr>
        <w:rPr>
          <w:lang w:eastAsia="cs-CZ"/>
        </w:rPr>
      </w:pPr>
      <w:r>
        <w:rPr>
          <w:lang w:eastAsia="cs-CZ"/>
        </w:rPr>
        <w:t xml:space="preserve">Part of the </w:t>
      </w:r>
      <w:r w:rsidR="007B5923">
        <w:rPr>
          <w:lang w:eastAsia="cs-CZ"/>
        </w:rPr>
        <w:t>B</w:t>
      </w:r>
      <w:r>
        <w:rPr>
          <w:lang w:eastAsia="cs-CZ"/>
        </w:rPr>
        <w:t>ritish Commonwealth</w:t>
      </w:r>
      <w:r w:rsidR="002619A3">
        <w:rPr>
          <w:lang w:eastAsia="cs-CZ"/>
        </w:rPr>
        <w:t xml:space="preserve"> </w:t>
      </w:r>
      <w:r w:rsidR="002619A3">
        <w:rPr>
          <w:lang w:eastAsia="cs-CZ"/>
        </w:rPr>
        <w:sym w:font="Wingdings" w:char="F0E0"/>
      </w:r>
      <w:r w:rsidR="002619A3">
        <w:rPr>
          <w:lang w:eastAsia="cs-CZ"/>
        </w:rPr>
        <w:t xml:space="preserve"> head: Queen Elizabeth II</w:t>
      </w:r>
    </w:p>
    <w:p w:rsidR="00AA2BE6" w:rsidRDefault="009C5D36" w:rsidP="00AF68D4">
      <w:pPr>
        <w:rPr>
          <w:lang w:eastAsia="cs-CZ"/>
        </w:rPr>
      </w:pPr>
      <w:r>
        <w:rPr>
          <w:lang w:eastAsia="cs-CZ"/>
        </w:rPr>
        <w:t>Governor-</w:t>
      </w:r>
      <w:r w:rsidR="00ED1FDC">
        <w:rPr>
          <w:lang w:eastAsia="cs-CZ"/>
        </w:rPr>
        <w:t>General (prime minister)</w:t>
      </w:r>
    </w:p>
    <w:p w:rsidR="00D130F2" w:rsidRPr="00AF68D4" w:rsidRDefault="00D130F2" w:rsidP="00AF68D4">
      <w:pPr>
        <w:rPr>
          <w:lang w:eastAsia="cs-CZ"/>
        </w:rPr>
      </w:pPr>
      <w:r>
        <w:rPr>
          <w:lang w:eastAsia="cs-CZ"/>
        </w:rPr>
        <w:t>Fed</w:t>
      </w:r>
      <w:r w:rsidR="00F21CE2">
        <w:rPr>
          <w:lang w:eastAsia="cs-CZ"/>
        </w:rPr>
        <w:t xml:space="preserve">eration of </w:t>
      </w:r>
      <w:r w:rsidR="00F21CE2" w:rsidRPr="00D20B2C">
        <w:rPr>
          <w:rStyle w:val="Nadpis3Char"/>
        </w:rPr>
        <w:t xml:space="preserve">6 states </w:t>
      </w:r>
      <w:r w:rsidR="00F21CE2">
        <w:rPr>
          <w:lang w:eastAsia="cs-CZ"/>
        </w:rPr>
        <w:t>(</w:t>
      </w:r>
      <w:r w:rsidR="00F21CE2" w:rsidRPr="00CD325E">
        <w:rPr>
          <w:i/>
          <w:lang w:eastAsia="cs-CZ"/>
        </w:rPr>
        <w:t>Queensland, New South Wales, Victoria, South Australia, Northern Australia, Tasmania</w:t>
      </w:r>
      <w:r w:rsidR="00F21CE2">
        <w:rPr>
          <w:lang w:eastAsia="cs-CZ"/>
        </w:rPr>
        <w:t xml:space="preserve">) and </w:t>
      </w:r>
      <w:r w:rsidR="00F21CE2" w:rsidRPr="00D20B2C">
        <w:rPr>
          <w:rStyle w:val="Nadpis3Char"/>
        </w:rPr>
        <w:t>2 terri</w:t>
      </w:r>
      <w:r w:rsidRPr="00D20B2C">
        <w:rPr>
          <w:rStyle w:val="Nadpis3Char"/>
        </w:rPr>
        <w:t>tories</w:t>
      </w:r>
      <w:r w:rsidR="001B5465">
        <w:rPr>
          <w:lang w:eastAsia="cs-CZ"/>
        </w:rPr>
        <w:t xml:space="preserve"> (</w:t>
      </w:r>
      <w:r w:rsidR="001B5465" w:rsidRPr="00CD325E">
        <w:rPr>
          <w:i/>
          <w:lang w:eastAsia="cs-CZ"/>
        </w:rPr>
        <w:t>Northern territory, Capitol territory</w:t>
      </w:r>
      <w:r w:rsidR="001B5465">
        <w:rPr>
          <w:lang w:eastAsia="cs-CZ"/>
        </w:rPr>
        <w:t>)</w:t>
      </w:r>
    </w:p>
    <w:p w:rsidR="00BF3EFE" w:rsidRDefault="00AD3563" w:rsidP="00AD3563">
      <w:pPr>
        <w:pStyle w:val="Nadpis2"/>
        <w:rPr>
          <w:lang w:eastAsia="cs-CZ"/>
        </w:rPr>
      </w:pPr>
      <w:r>
        <w:rPr>
          <w:lang w:eastAsia="cs-CZ"/>
        </w:rPr>
        <w:t>History</w:t>
      </w:r>
    </w:p>
    <w:p w:rsidR="00EA6C67" w:rsidRPr="00EA6C67" w:rsidRDefault="00F63407" w:rsidP="00EA6C67">
      <w:pPr>
        <w:rPr>
          <w:lang w:eastAsia="cs-CZ"/>
        </w:rPr>
      </w:pPr>
      <w:r>
        <w:rPr>
          <w:lang w:eastAsia="cs-CZ"/>
        </w:rPr>
        <w:t xml:space="preserve">1770; </w:t>
      </w:r>
      <w:r w:rsidR="00B452E4">
        <w:rPr>
          <w:lang w:eastAsia="cs-CZ"/>
        </w:rPr>
        <w:t xml:space="preserve">James Cook mapped eastern coast </w:t>
      </w:r>
      <w:r w:rsidR="00B452E4">
        <w:rPr>
          <w:lang w:eastAsia="cs-CZ"/>
        </w:rPr>
        <w:sym w:font="Wingdings" w:char="F0E0"/>
      </w:r>
      <w:r w:rsidR="00123E03">
        <w:rPr>
          <w:lang w:eastAsia="cs-CZ"/>
        </w:rPr>
        <w:t xml:space="preserve"> claim country for Britain</w:t>
      </w:r>
      <w:r w:rsidR="00B452E4">
        <w:rPr>
          <w:lang w:eastAsia="cs-CZ"/>
        </w:rPr>
        <w:t xml:space="preserve"> </w:t>
      </w:r>
      <w:r w:rsidR="00B452E4">
        <w:rPr>
          <w:lang w:eastAsia="cs-CZ"/>
        </w:rPr>
        <w:sym w:font="Wingdings" w:char="F0E0"/>
      </w:r>
      <w:r w:rsidR="00BF764F">
        <w:rPr>
          <w:lang w:eastAsia="cs-CZ"/>
        </w:rPr>
        <w:t xml:space="preserve"> </w:t>
      </w:r>
      <w:r w:rsidR="00E752BF">
        <w:rPr>
          <w:lang w:eastAsia="cs-CZ"/>
        </w:rPr>
        <w:t xml:space="preserve">penal </w:t>
      </w:r>
      <w:r w:rsidR="006D358C">
        <w:rPr>
          <w:lang w:eastAsia="cs-CZ"/>
        </w:rPr>
        <w:t xml:space="preserve">(trestanecký; vězení) </w:t>
      </w:r>
      <w:r w:rsidR="00E752BF">
        <w:rPr>
          <w:lang w:eastAsia="cs-CZ"/>
        </w:rPr>
        <w:t>colony</w:t>
      </w:r>
      <w:r w:rsidR="005D2EC1">
        <w:rPr>
          <w:lang w:eastAsia="cs-CZ"/>
        </w:rPr>
        <w:t xml:space="preserve"> </w:t>
      </w:r>
      <w:r w:rsidR="005D2EC1">
        <w:rPr>
          <w:lang w:eastAsia="cs-CZ"/>
        </w:rPr>
        <w:sym w:font="Wingdings" w:char="F0E0"/>
      </w:r>
      <w:r w:rsidR="00006E51">
        <w:rPr>
          <w:lang w:eastAsia="cs-CZ"/>
        </w:rPr>
        <w:t xml:space="preserve"> Aborigines (original inhabitants)</w:t>
      </w:r>
      <w:r w:rsidR="00342A17">
        <w:rPr>
          <w:lang w:eastAsia="cs-CZ"/>
        </w:rPr>
        <w:t xml:space="preserve"> died because new illnesses</w:t>
      </w:r>
    </w:p>
    <w:p w:rsidR="00CA4677" w:rsidRDefault="00CA4677" w:rsidP="00CA4677">
      <w:pPr>
        <w:pStyle w:val="Nadpis2"/>
        <w:rPr>
          <w:lang w:eastAsia="cs-CZ"/>
        </w:rPr>
      </w:pPr>
      <w:r>
        <w:rPr>
          <w:lang w:eastAsia="cs-CZ"/>
        </w:rPr>
        <w:lastRenderedPageBreak/>
        <w:t>Cities</w:t>
      </w:r>
    </w:p>
    <w:p w:rsidR="004C76B9" w:rsidRDefault="00FC0AE9" w:rsidP="004C76B9">
      <w:pPr>
        <w:rPr>
          <w:lang w:eastAsia="cs-CZ"/>
        </w:rPr>
      </w:pPr>
      <w:r>
        <w:rPr>
          <w:lang w:eastAsia="cs-CZ"/>
        </w:rPr>
        <w:t>Canberra –</w:t>
      </w:r>
      <w:r w:rsidR="00526F6B">
        <w:rPr>
          <w:lang w:eastAsia="cs-CZ"/>
        </w:rPr>
        <w:t xml:space="preserve"> Capital; between </w:t>
      </w:r>
      <w:r w:rsidR="00724610">
        <w:rPr>
          <w:lang w:eastAsia="cs-CZ"/>
        </w:rPr>
        <w:t>Sydney and Melbourne</w:t>
      </w:r>
      <w:r w:rsidR="00CD0211">
        <w:rPr>
          <w:lang w:eastAsia="cs-CZ"/>
        </w:rPr>
        <w:t xml:space="preserve">; </w:t>
      </w:r>
      <w:r w:rsidR="000E240E">
        <w:rPr>
          <w:lang w:eastAsia="cs-CZ"/>
        </w:rPr>
        <w:t xml:space="preserve">build because </w:t>
      </w:r>
      <w:r w:rsidR="00E647B4">
        <w:rPr>
          <w:lang w:eastAsia="cs-CZ"/>
        </w:rPr>
        <w:t xml:space="preserve">of </w:t>
      </w:r>
      <w:r w:rsidR="000E240E">
        <w:rPr>
          <w:lang w:eastAsia="cs-CZ"/>
        </w:rPr>
        <w:t xml:space="preserve">argument </w:t>
      </w:r>
      <w:r w:rsidR="00E647B4">
        <w:rPr>
          <w:lang w:eastAsia="cs-CZ"/>
        </w:rPr>
        <w:t>which city will be capital (S || M)</w:t>
      </w:r>
    </w:p>
    <w:p w:rsidR="00142721" w:rsidRDefault="007944D1" w:rsidP="004C76B9">
      <w:pPr>
        <w:rPr>
          <w:lang w:eastAsia="cs-CZ"/>
        </w:rPr>
      </w:pPr>
      <w:r>
        <w:rPr>
          <w:lang w:eastAsia="cs-CZ"/>
        </w:rPr>
        <w:t xml:space="preserve">Sydney </w:t>
      </w:r>
      <w:r w:rsidR="00391837">
        <w:rPr>
          <w:lang w:eastAsia="cs-CZ"/>
        </w:rPr>
        <w:t>–</w:t>
      </w:r>
      <w:r w:rsidR="000F5424">
        <w:rPr>
          <w:lang w:eastAsia="cs-CZ"/>
        </w:rPr>
        <w:t xml:space="preserve"> largest</w:t>
      </w:r>
      <w:r w:rsidR="00A950E9">
        <w:rPr>
          <w:lang w:eastAsia="cs-CZ"/>
        </w:rPr>
        <w:t>, oldest</w:t>
      </w:r>
      <w:r w:rsidR="000F5424">
        <w:rPr>
          <w:lang w:eastAsia="cs-CZ"/>
        </w:rPr>
        <w:t xml:space="preserve"> city; </w:t>
      </w:r>
      <w:r w:rsidR="00442849">
        <w:rPr>
          <w:lang w:eastAsia="cs-CZ"/>
        </w:rPr>
        <w:t>Opera house, Harbour Bridge</w:t>
      </w:r>
    </w:p>
    <w:p w:rsidR="001353F8" w:rsidRDefault="001353F8" w:rsidP="004C76B9">
      <w:pPr>
        <w:rPr>
          <w:lang w:eastAsia="cs-CZ"/>
        </w:rPr>
      </w:pPr>
      <w:r>
        <w:rPr>
          <w:lang w:eastAsia="cs-CZ"/>
        </w:rPr>
        <w:t xml:space="preserve">Melbourne </w:t>
      </w:r>
      <w:r w:rsidR="009930E4">
        <w:rPr>
          <w:lang w:eastAsia="cs-CZ"/>
        </w:rPr>
        <w:t>–</w:t>
      </w:r>
      <w:r>
        <w:rPr>
          <w:lang w:eastAsia="cs-CZ"/>
        </w:rPr>
        <w:t xml:space="preserve"> </w:t>
      </w:r>
      <w:r w:rsidR="009930E4">
        <w:rPr>
          <w:lang w:eastAsia="cs-CZ"/>
        </w:rPr>
        <w:t>art, entertainment</w:t>
      </w:r>
    </w:p>
    <w:p w:rsidR="00E85591" w:rsidRPr="004C76B9" w:rsidRDefault="00E85591" w:rsidP="004C76B9">
      <w:pPr>
        <w:rPr>
          <w:lang w:eastAsia="cs-CZ"/>
        </w:rPr>
      </w:pPr>
      <w:r>
        <w:rPr>
          <w:lang w:eastAsia="cs-CZ"/>
        </w:rPr>
        <w:t>Darwin, Perth, Hobart, Brisbane, Adelaide</w:t>
      </w:r>
      <w:r w:rsidR="00EC6CF7">
        <w:rPr>
          <w:lang w:eastAsia="cs-CZ"/>
        </w:rPr>
        <w:t>…</w:t>
      </w:r>
    </w:p>
    <w:p w:rsidR="00CA4677" w:rsidRDefault="000E3075" w:rsidP="000E3075">
      <w:pPr>
        <w:pStyle w:val="Nadpis2"/>
        <w:rPr>
          <w:lang w:eastAsia="cs-CZ"/>
        </w:rPr>
      </w:pPr>
      <w:r>
        <w:rPr>
          <w:lang w:eastAsia="cs-CZ"/>
        </w:rPr>
        <w:t>Other</w:t>
      </w:r>
    </w:p>
    <w:p w:rsidR="008C1A29" w:rsidRDefault="008C1A29" w:rsidP="00B70A29">
      <w:pPr>
        <w:pStyle w:val="Nadpis3"/>
        <w:rPr>
          <w:lang w:eastAsia="cs-CZ"/>
        </w:rPr>
      </w:pPr>
      <w:r>
        <w:rPr>
          <w:lang w:eastAsia="cs-CZ"/>
        </w:rPr>
        <w:t>Flag</w:t>
      </w:r>
    </w:p>
    <w:p w:rsidR="002D56F5" w:rsidRPr="002D56F5" w:rsidRDefault="00383D74" w:rsidP="002D56F5">
      <w:pPr>
        <w:rPr>
          <w:lang w:eastAsia="cs-CZ"/>
        </w:rPr>
      </w:pPr>
      <w:r>
        <w:rPr>
          <w:lang w:eastAsia="cs-CZ"/>
        </w:rPr>
        <w:t>In left Union Jack</w:t>
      </w:r>
      <w:r w:rsidR="00024D04">
        <w:rPr>
          <w:lang w:eastAsia="cs-CZ"/>
        </w:rPr>
        <w:t>; stars in constellation of Southern Cross</w:t>
      </w:r>
      <w:r w:rsidR="003531FF">
        <w:rPr>
          <w:lang w:eastAsia="cs-CZ"/>
        </w:rPr>
        <w:t xml:space="preserve">; </w:t>
      </w:r>
      <w:r w:rsidR="00CA76EA">
        <w:rPr>
          <w:lang w:eastAsia="cs-CZ"/>
        </w:rPr>
        <w:t>seven pointed star</w:t>
      </w:r>
      <w:r w:rsidR="00650BF3">
        <w:rPr>
          <w:lang w:eastAsia="cs-CZ"/>
        </w:rPr>
        <w:t xml:space="preserve"> (6 states, </w:t>
      </w:r>
      <w:r w:rsidR="0062304A">
        <w:rPr>
          <w:lang w:eastAsia="cs-CZ"/>
        </w:rPr>
        <w:t>1</w:t>
      </w:r>
      <w:r w:rsidR="004A72BA">
        <w:rPr>
          <w:lang w:eastAsia="cs-CZ"/>
        </w:rPr>
        <w:t xml:space="preserve"> represent territories</w:t>
      </w:r>
      <w:r w:rsidR="00650BF3">
        <w:rPr>
          <w:lang w:eastAsia="cs-CZ"/>
        </w:rPr>
        <w:t>)</w:t>
      </w:r>
    </w:p>
    <w:p w:rsidR="008E3D64" w:rsidRDefault="0082159A" w:rsidP="00413B66">
      <w:pPr>
        <w:pStyle w:val="Nadpis1"/>
      </w:pPr>
      <w:r w:rsidRPr="00163E15">
        <w:rPr>
          <w:noProof/>
          <w:lang w:val="cs-CZ"/>
        </w:rPr>
        <w:drawing>
          <wp:anchor distT="0" distB="0" distL="114300" distR="114300" simplePos="0" relativeHeight="251659264" behindDoc="1" locked="0" layoutInCell="1" allowOverlap="1" wp14:anchorId="77A7784A" wp14:editId="6EBEB6CD">
            <wp:simplePos x="0" y="0"/>
            <wp:positionH relativeFrom="column">
              <wp:posOffset>4650104</wp:posOffset>
            </wp:positionH>
            <wp:positionV relativeFrom="paragraph">
              <wp:posOffset>424180</wp:posOffset>
            </wp:positionV>
            <wp:extent cx="2381885" cy="1190943"/>
            <wp:effectExtent l="0" t="0" r="0" b="9525"/>
            <wp:wrapTight wrapText="bothSides">
              <wp:wrapPolygon edited="0">
                <wp:start x="0" y="0"/>
                <wp:lineTo x="0" y="21427"/>
                <wp:lineTo x="21421" y="21427"/>
                <wp:lineTo x="21421" y="0"/>
                <wp:lineTo x="0" y="0"/>
              </wp:wrapPolygon>
            </wp:wrapTight>
            <wp:docPr id="2" name="Obrázek 2" descr="https://upload.wikimedia.org/wikipedia/commons/thumb/3/3e/Flag_of_New_Zealand.svg/2000px-Flag_of_New_Zealan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3/3e/Flag_of_New_Zealand.svg/2000px-Flag_of_New_Zealand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12" cy="119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92D">
        <w:t>New Zealand</w:t>
      </w:r>
    </w:p>
    <w:p w:rsidR="00FF003C" w:rsidRDefault="00FF003C" w:rsidP="00FF003C">
      <w:pPr>
        <w:rPr>
          <w:lang w:eastAsia="cs-CZ"/>
        </w:rPr>
      </w:pPr>
      <w:r>
        <w:rPr>
          <w:lang w:eastAsia="cs-CZ"/>
        </w:rPr>
        <w:t>4,6 million inhabitants</w:t>
      </w:r>
    </w:p>
    <w:p w:rsidR="00724979" w:rsidRPr="00FF003C" w:rsidRDefault="00724979" w:rsidP="00FF003C">
      <w:pPr>
        <w:rPr>
          <w:lang w:eastAsia="cs-CZ"/>
        </w:rPr>
      </w:pPr>
      <w:r>
        <w:rPr>
          <w:lang w:eastAsia="cs-CZ"/>
        </w:rPr>
        <w:t>Official languages: English, Maori</w:t>
      </w:r>
    </w:p>
    <w:p w:rsidR="00351470" w:rsidRDefault="0074531D" w:rsidP="0074531D">
      <w:pPr>
        <w:pStyle w:val="Nadpis2"/>
        <w:rPr>
          <w:lang w:eastAsia="cs-CZ"/>
        </w:rPr>
      </w:pPr>
      <w:r>
        <w:rPr>
          <w:lang w:eastAsia="cs-CZ"/>
        </w:rPr>
        <w:t>Geography</w:t>
      </w:r>
    </w:p>
    <w:p w:rsidR="0069151D" w:rsidRDefault="0069151D" w:rsidP="0069151D">
      <w:pPr>
        <w:rPr>
          <w:lang w:eastAsia="cs-CZ"/>
        </w:rPr>
      </w:pPr>
      <w:r>
        <w:rPr>
          <w:lang w:eastAsia="cs-CZ"/>
        </w:rPr>
        <w:t>In the south Pacific</w:t>
      </w:r>
    </w:p>
    <w:p w:rsidR="00D82713" w:rsidRDefault="00D82713" w:rsidP="0069151D">
      <w:pPr>
        <w:rPr>
          <w:lang w:eastAsia="cs-CZ"/>
        </w:rPr>
      </w:pPr>
      <w:r>
        <w:rPr>
          <w:lang w:eastAsia="cs-CZ"/>
        </w:rPr>
        <w:t xml:space="preserve">Two large </w:t>
      </w:r>
      <w:r w:rsidR="00B419AE">
        <w:rPr>
          <w:lang w:eastAsia="cs-CZ"/>
        </w:rPr>
        <w:t>islands (South, Nor</w:t>
      </w:r>
      <w:r w:rsidR="001421F0">
        <w:rPr>
          <w:lang w:eastAsia="cs-CZ"/>
        </w:rPr>
        <w:t>t</w:t>
      </w:r>
      <w:r w:rsidR="00B419AE">
        <w:rPr>
          <w:lang w:eastAsia="cs-CZ"/>
        </w:rPr>
        <w:t>h)</w:t>
      </w:r>
    </w:p>
    <w:p w:rsidR="00CF3D81" w:rsidRPr="00446398" w:rsidRDefault="006400D6" w:rsidP="0069151D">
      <w:pPr>
        <w:rPr>
          <w:lang w:eastAsia="cs-CZ"/>
        </w:rPr>
      </w:pPr>
      <w:r>
        <w:rPr>
          <w:lang w:eastAsia="cs-CZ"/>
        </w:rPr>
        <w:t>Southern Alps –</w:t>
      </w:r>
      <w:r w:rsidRPr="007B3846">
        <w:rPr>
          <w:rStyle w:val="Nadpis3Char"/>
        </w:rPr>
        <w:t xml:space="preserve"> Mount Cook </w:t>
      </w:r>
      <w:r w:rsidR="00574C36">
        <w:rPr>
          <w:lang w:eastAsia="cs-CZ"/>
        </w:rPr>
        <w:t>(3754 m)</w:t>
      </w:r>
    </w:p>
    <w:p w:rsidR="00403DBD" w:rsidRDefault="00403DBD" w:rsidP="00403DBD">
      <w:pPr>
        <w:pStyle w:val="Nadpis2"/>
        <w:rPr>
          <w:lang w:eastAsia="cs-CZ"/>
        </w:rPr>
      </w:pPr>
      <w:r>
        <w:rPr>
          <w:lang w:eastAsia="cs-CZ"/>
        </w:rPr>
        <w:t>Climate</w:t>
      </w:r>
    </w:p>
    <w:p w:rsidR="00C75C6E" w:rsidRDefault="00CF3D81" w:rsidP="00C75C6E">
      <w:pPr>
        <w:rPr>
          <w:lang w:eastAsia="cs-CZ"/>
        </w:rPr>
      </w:pPr>
      <w:r>
        <w:rPr>
          <w:lang w:eastAsia="cs-CZ"/>
        </w:rPr>
        <w:t>North Island – warm climate</w:t>
      </w:r>
      <w:r w:rsidR="00C75C6E">
        <w:rPr>
          <w:lang w:eastAsia="cs-CZ"/>
        </w:rPr>
        <w:t>; volcanic activity</w:t>
      </w:r>
    </w:p>
    <w:p w:rsidR="003E18D7" w:rsidRPr="00CF3D81" w:rsidRDefault="003E18D7" w:rsidP="00C75C6E">
      <w:pPr>
        <w:rPr>
          <w:lang w:eastAsia="cs-CZ"/>
        </w:rPr>
      </w:pPr>
      <w:r>
        <w:rPr>
          <w:lang w:eastAsia="cs-CZ"/>
        </w:rPr>
        <w:t>South Island –</w:t>
      </w:r>
      <w:r w:rsidR="009C13B7">
        <w:rPr>
          <w:lang w:eastAsia="cs-CZ"/>
        </w:rPr>
        <w:t xml:space="preserve"> </w:t>
      </w:r>
      <w:r>
        <w:rPr>
          <w:lang w:eastAsia="cs-CZ"/>
        </w:rPr>
        <w:t>cooler; higher rainfall</w:t>
      </w:r>
    </w:p>
    <w:p w:rsidR="0085424E" w:rsidRDefault="0085424E" w:rsidP="0085424E">
      <w:pPr>
        <w:pStyle w:val="Nadpis2"/>
        <w:rPr>
          <w:lang w:eastAsia="cs-CZ"/>
        </w:rPr>
      </w:pPr>
      <w:r>
        <w:rPr>
          <w:lang w:eastAsia="cs-CZ"/>
        </w:rPr>
        <w:t>Political System</w:t>
      </w:r>
    </w:p>
    <w:p w:rsidR="00C06AC6" w:rsidRDefault="00C06AC6" w:rsidP="00C06AC6">
      <w:pPr>
        <w:rPr>
          <w:lang w:eastAsia="cs-CZ"/>
        </w:rPr>
      </w:pPr>
      <w:r>
        <w:rPr>
          <w:lang w:eastAsia="cs-CZ"/>
        </w:rPr>
        <w:t>Head: Queen Elizabeth II</w:t>
      </w:r>
    </w:p>
    <w:p w:rsidR="00375E6C" w:rsidRPr="00C06AC6" w:rsidRDefault="00375E6C" w:rsidP="00C06AC6">
      <w:pPr>
        <w:rPr>
          <w:lang w:eastAsia="cs-CZ"/>
        </w:rPr>
      </w:pPr>
      <w:r>
        <w:rPr>
          <w:lang w:eastAsia="cs-CZ"/>
        </w:rPr>
        <w:t>Democratic country; own parliament</w:t>
      </w:r>
    </w:p>
    <w:p w:rsidR="0031749E" w:rsidRDefault="0031749E" w:rsidP="0031749E">
      <w:pPr>
        <w:pStyle w:val="Nadpis2"/>
        <w:rPr>
          <w:lang w:eastAsia="cs-CZ"/>
        </w:rPr>
      </w:pPr>
      <w:r>
        <w:rPr>
          <w:lang w:eastAsia="cs-CZ"/>
        </w:rPr>
        <w:lastRenderedPageBreak/>
        <w:t>History</w:t>
      </w:r>
    </w:p>
    <w:p w:rsidR="001F131A" w:rsidRPr="001F131A" w:rsidRDefault="001F131A" w:rsidP="001F131A">
      <w:pPr>
        <w:rPr>
          <w:lang w:eastAsia="cs-CZ"/>
        </w:rPr>
      </w:pPr>
      <w:r>
        <w:rPr>
          <w:lang w:eastAsia="cs-CZ"/>
        </w:rPr>
        <w:t>1642; Abel Tasman</w:t>
      </w:r>
      <w:r w:rsidR="00544A26">
        <w:rPr>
          <w:lang w:eastAsia="cs-CZ"/>
        </w:rPr>
        <w:t xml:space="preserve"> </w:t>
      </w:r>
      <w:r w:rsidR="00544A26">
        <w:rPr>
          <w:lang w:eastAsia="cs-CZ"/>
        </w:rPr>
        <w:sym w:font="Wingdings" w:char="F0E0"/>
      </w:r>
      <w:r w:rsidR="00544A26">
        <w:rPr>
          <w:lang w:eastAsia="cs-CZ"/>
        </w:rPr>
        <w:t xml:space="preserve"> 1769; James Cook</w:t>
      </w:r>
    </w:p>
    <w:p w:rsidR="0031749E" w:rsidRDefault="0031749E" w:rsidP="0031749E">
      <w:pPr>
        <w:pStyle w:val="Nadpis2"/>
        <w:rPr>
          <w:lang w:eastAsia="cs-CZ"/>
        </w:rPr>
      </w:pPr>
      <w:r>
        <w:rPr>
          <w:lang w:eastAsia="cs-CZ"/>
        </w:rPr>
        <w:t>Cities</w:t>
      </w:r>
    </w:p>
    <w:p w:rsidR="00F75C71" w:rsidRDefault="00705A36" w:rsidP="00F75C71">
      <w:pPr>
        <w:rPr>
          <w:lang w:eastAsia="cs-CZ"/>
        </w:rPr>
      </w:pPr>
      <w:r>
        <w:rPr>
          <w:lang w:eastAsia="cs-CZ"/>
        </w:rPr>
        <w:t xml:space="preserve">Wellington – Capital </w:t>
      </w:r>
    </w:p>
    <w:p w:rsidR="008252CE" w:rsidRDefault="008252CE" w:rsidP="00F75C71">
      <w:pPr>
        <w:rPr>
          <w:lang w:eastAsia="cs-CZ"/>
        </w:rPr>
      </w:pPr>
      <w:r>
        <w:rPr>
          <w:lang w:eastAsia="cs-CZ"/>
        </w:rPr>
        <w:t xml:space="preserve">Auckland – </w:t>
      </w:r>
      <w:r w:rsidR="0002472D">
        <w:rPr>
          <w:lang w:eastAsia="cs-CZ"/>
        </w:rPr>
        <w:t>Largest</w:t>
      </w:r>
    </w:p>
    <w:p w:rsidR="0002472D" w:rsidRPr="00F75C71" w:rsidRDefault="0009369F" w:rsidP="00F75C71">
      <w:pPr>
        <w:rPr>
          <w:lang w:eastAsia="cs-CZ"/>
        </w:rPr>
      </w:pPr>
      <w:r w:rsidRPr="0009369F">
        <w:rPr>
          <w:lang w:eastAsia="cs-CZ"/>
        </w:rPr>
        <w:t>Christchurch</w:t>
      </w:r>
      <w:r w:rsidR="00FE7C10">
        <w:rPr>
          <w:lang w:eastAsia="cs-CZ"/>
        </w:rPr>
        <w:t>, Hamilton…</w:t>
      </w:r>
    </w:p>
    <w:p w:rsidR="0031749E" w:rsidRDefault="0031749E" w:rsidP="0031749E">
      <w:pPr>
        <w:pStyle w:val="Nadpis2"/>
        <w:rPr>
          <w:lang w:eastAsia="cs-CZ"/>
        </w:rPr>
      </w:pPr>
      <w:r>
        <w:rPr>
          <w:lang w:eastAsia="cs-CZ"/>
        </w:rPr>
        <w:t>Other</w:t>
      </w:r>
    </w:p>
    <w:p w:rsidR="00BA236E" w:rsidRDefault="00BA236E" w:rsidP="00B70A29">
      <w:pPr>
        <w:pStyle w:val="Nadpis3"/>
        <w:rPr>
          <w:lang w:eastAsia="cs-CZ"/>
        </w:rPr>
      </w:pPr>
      <w:r>
        <w:rPr>
          <w:lang w:eastAsia="cs-CZ"/>
        </w:rPr>
        <w:t>Flag</w:t>
      </w:r>
    </w:p>
    <w:p w:rsidR="00966681" w:rsidRPr="00966681" w:rsidRDefault="00966681" w:rsidP="00966681">
      <w:pPr>
        <w:rPr>
          <w:lang w:eastAsia="cs-CZ"/>
        </w:rPr>
      </w:pPr>
      <w:r>
        <w:rPr>
          <w:lang w:eastAsia="cs-CZ"/>
        </w:rPr>
        <w:t xml:space="preserve">In left Union Jack; </w:t>
      </w:r>
      <w:r w:rsidR="00CA39C6">
        <w:rPr>
          <w:lang w:eastAsia="cs-CZ"/>
        </w:rPr>
        <w:t>4 red (white borders) star in constellation of Crux</w:t>
      </w:r>
    </w:p>
    <w:p w:rsidR="000044DB" w:rsidRDefault="000044DB" w:rsidP="00B70A29">
      <w:pPr>
        <w:pStyle w:val="Nadpis3"/>
        <w:rPr>
          <w:lang w:eastAsia="cs-CZ"/>
        </w:rPr>
      </w:pPr>
      <w:r>
        <w:rPr>
          <w:lang w:eastAsia="cs-CZ"/>
        </w:rPr>
        <w:t>Interest</w:t>
      </w:r>
    </w:p>
    <w:p w:rsidR="009A0C08" w:rsidRDefault="009A0C08" w:rsidP="009A0C08">
      <w:pPr>
        <w:rPr>
          <w:lang w:eastAsia="cs-CZ"/>
        </w:rPr>
      </w:pPr>
      <w:r>
        <w:rPr>
          <w:lang w:eastAsia="cs-CZ"/>
        </w:rPr>
        <w:t xml:space="preserve">First country to give the vote to women in </w:t>
      </w:r>
      <w:r w:rsidRPr="00C22407">
        <w:rPr>
          <w:rStyle w:val="Nadpis3Char"/>
        </w:rPr>
        <w:t>1893</w:t>
      </w:r>
    </w:p>
    <w:p w:rsidR="008028DF" w:rsidRDefault="00182545" w:rsidP="009A0C08">
      <w:pPr>
        <w:rPr>
          <w:lang w:eastAsia="cs-CZ"/>
        </w:rPr>
      </w:pPr>
      <w:r w:rsidRPr="0098674B">
        <w:rPr>
          <w:rStyle w:val="Nadpis3Char"/>
        </w:rPr>
        <w:t xml:space="preserve">Tuatara </w:t>
      </w:r>
      <w:r w:rsidR="00FD3A9B">
        <w:rPr>
          <w:lang w:eastAsia="cs-CZ"/>
        </w:rPr>
        <w:t>–</w:t>
      </w:r>
      <w:r>
        <w:rPr>
          <w:lang w:eastAsia="cs-CZ"/>
        </w:rPr>
        <w:t xml:space="preserve"> </w:t>
      </w:r>
      <w:r w:rsidR="00FD3A9B">
        <w:rPr>
          <w:lang w:eastAsia="cs-CZ"/>
        </w:rPr>
        <w:t>reptile; survived from the era of the dinosaurs</w:t>
      </w:r>
    </w:p>
    <w:p w:rsidR="00FD3A9B" w:rsidRDefault="00FD3A9B" w:rsidP="009A0C08">
      <w:pPr>
        <w:rPr>
          <w:lang w:eastAsia="cs-CZ"/>
        </w:rPr>
      </w:pPr>
      <w:r w:rsidRPr="0098674B">
        <w:rPr>
          <w:rStyle w:val="Nadpis3Char"/>
        </w:rPr>
        <w:t>The Weta</w:t>
      </w:r>
      <w:r>
        <w:rPr>
          <w:lang w:eastAsia="cs-CZ"/>
        </w:rPr>
        <w:t xml:space="preserve"> </w:t>
      </w:r>
      <w:r w:rsidR="001E1981">
        <w:rPr>
          <w:lang w:eastAsia="cs-CZ"/>
        </w:rPr>
        <w:t>–</w:t>
      </w:r>
      <w:r>
        <w:rPr>
          <w:lang w:eastAsia="cs-CZ"/>
        </w:rPr>
        <w:t xml:space="preserve"> </w:t>
      </w:r>
      <w:r w:rsidR="001E1981">
        <w:rPr>
          <w:lang w:eastAsia="cs-CZ"/>
        </w:rPr>
        <w:t>largest, heaviest insect in the world</w:t>
      </w:r>
    </w:p>
    <w:p w:rsidR="001E1981" w:rsidRDefault="001E1981" w:rsidP="009A0C08">
      <w:pPr>
        <w:rPr>
          <w:lang w:eastAsia="cs-CZ"/>
        </w:rPr>
      </w:pPr>
      <w:r w:rsidRPr="0098674B">
        <w:rPr>
          <w:rStyle w:val="Nadpis3Char"/>
        </w:rPr>
        <w:t xml:space="preserve">The Kiwi </w:t>
      </w:r>
      <w:r>
        <w:rPr>
          <w:lang w:eastAsia="cs-CZ"/>
        </w:rPr>
        <w:t xml:space="preserve">– symbol; </w:t>
      </w:r>
      <w:r w:rsidR="00BF581D">
        <w:rPr>
          <w:lang w:eastAsia="cs-CZ"/>
        </w:rPr>
        <w:t>cannot fly</w:t>
      </w:r>
    </w:p>
    <w:p w:rsidR="002D3347" w:rsidRPr="009A0C08" w:rsidRDefault="002D3347" w:rsidP="009A0C08">
      <w:pPr>
        <w:rPr>
          <w:lang w:eastAsia="cs-CZ"/>
        </w:rPr>
      </w:pPr>
      <w:r w:rsidRPr="0059655D">
        <w:rPr>
          <w:rStyle w:val="Nadpis3Char"/>
        </w:rPr>
        <w:t xml:space="preserve">Haka </w:t>
      </w:r>
      <w:r>
        <w:rPr>
          <w:lang w:eastAsia="cs-CZ"/>
        </w:rPr>
        <w:t xml:space="preserve">– </w:t>
      </w:r>
      <w:r w:rsidR="0059655D">
        <w:rPr>
          <w:lang w:eastAsia="cs-CZ"/>
        </w:rPr>
        <w:t>M</w:t>
      </w:r>
      <w:r>
        <w:rPr>
          <w:lang w:eastAsia="cs-CZ"/>
        </w:rPr>
        <w:t>aori war dance</w:t>
      </w:r>
    </w:p>
    <w:sectPr w:rsidR="002D3347" w:rsidRPr="009A0C08" w:rsidSect="00CB042E">
      <w:headerReference w:type="default" r:id="rId10"/>
      <w:footerReference w:type="default" r:id="rId11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715" w:rsidRDefault="00095715" w:rsidP="006537B9">
      <w:pPr>
        <w:spacing w:line="240" w:lineRule="auto"/>
      </w:pPr>
      <w:r>
        <w:separator/>
      </w:r>
    </w:p>
  </w:endnote>
  <w:endnote w:type="continuationSeparator" w:id="0">
    <w:p w:rsidR="00095715" w:rsidRDefault="00095715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7F" w:rsidRDefault="00774D35" w:rsidP="00F91E7F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DB0CC8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DB0CC8" w:rsidP="00F91E7F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30958738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10317">
          <w:rPr>
            <w:color w:val="7030A0"/>
            <w:lang w:val="cs-CZ"/>
          </w:rPr>
          <w:t>08. Australia, New Zealand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715" w:rsidRDefault="00095715" w:rsidP="006537B9">
      <w:pPr>
        <w:spacing w:line="240" w:lineRule="auto"/>
      </w:pPr>
      <w:r>
        <w:separator/>
      </w:r>
    </w:p>
  </w:footnote>
  <w:footnote w:type="continuationSeparator" w:id="0">
    <w:p w:rsidR="00095715" w:rsidRDefault="00095715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DB0CC8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9284132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8507B">
          <w:rPr>
            <w:color w:val="7030A0"/>
          </w:rPr>
          <w:t>ANJ - Anglický Jazyk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29171736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2D"/>
    <w:rsid w:val="000044DB"/>
    <w:rsid w:val="0000523B"/>
    <w:rsid w:val="00006E51"/>
    <w:rsid w:val="00024226"/>
    <w:rsid w:val="00024550"/>
    <w:rsid w:val="0002472D"/>
    <w:rsid w:val="00024D04"/>
    <w:rsid w:val="00033C99"/>
    <w:rsid w:val="00053665"/>
    <w:rsid w:val="00076DB0"/>
    <w:rsid w:val="0009369F"/>
    <w:rsid w:val="00095715"/>
    <w:rsid w:val="000B003A"/>
    <w:rsid w:val="000D418A"/>
    <w:rsid w:val="000E240E"/>
    <w:rsid w:val="000E3075"/>
    <w:rsid w:val="000F5424"/>
    <w:rsid w:val="0010099B"/>
    <w:rsid w:val="00117011"/>
    <w:rsid w:val="00123E03"/>
    <w:rsid w:val="00124B55"/>
    <w:rsid w:val="001353F8"/>
    <w:rsid w:val="00135966"/>
    <w:rsid w:val="00135AD4"/>
    <w:rsid w:val="001421F0"/>
    <w:rsid w:val="00142721"/>
    <w:rsid w:val="00146173"/>
    <w:rsid w:val="00163E15"/>
    <w:rsid w:val="001767BC"/>
    <w:rsid w:val="00182545"/>
    <w:rsid w:val="0019676E"/>
    <w:rsid w:val="001B3EB7"/>
    <w:rsid w:val="001B5465"/>
    <w:rsid w:val="001C43CA"/>
    <w:rsid w:val="001E1981"/>
    <w:rsid w:val="001F131A"/>
    <w:rsid w:val="00201B47"/>
    <w:rsid w:val="00210224"/>
    <w:rsid w:val="002270E8"/>
    <w:rsid w:val="002452D4"/>
    <w:rsid w:val="002619A3"/>
    <w:rsid w:val="00286CE5"/>
    <w:rsid w:val="00291914"/>
    <w:rsid w:val="00295EC2"/>
    <w:rsid w:val="002B3AB2"/>
    <w:rsid w:val="002D3347"/>
    <w:rsid w:val="002D56F5"/>
    <w:rsid w:val="002F17E9"/>
    <w:rsid w:val="002F4373"/>
    <w:rsid w:val="00301312"/>
    <w:rsid w:val="0031749E"/>
    <w:rsid w:val="0032037B"/>
    <w:rsid w:val="00342A17"/>
    <w:rsid w:val="00351470"/>
    <w:rsid w:val="003531FF"/>
    <w:rsid w:val="003651A6"/>
    <w:rsid w:val="00375E6C"/>
    <w:rsid w:val="00383D74"/>
    <w:rsid w:val="00391837"/>
    <w:rsid w:val="003E112E"/>
    <w:rsid w:val="003E17D4"/>
    <w:rsid w:val="003E18D7"/>
    <w:rsid w:val="00403DBD"/>
    <w:rsid w:val="00413B66"/>
    <w:rsid w:val="00442849"/>
    <w:rsid w:val="00445F69"/>
    <w:rsid w:val="00446398"/>
    <w:rsid w:val="00454B28"/>
    <w:rsid w:val="0045539D"/>
    <w:rsid w:val="00473A66"/>
    <w:rsid w:val="00475D5F"/>
    <w:rsid w:val="004A72BA"/>
    <w:rsid w:val="004C0B2F"/>
    <w:rsid w:val="004C76B9"/>
    <w:rsid w:val="004D5F80"/>
    <w:rsid w:val="004E1445"/>
    <w:rsid w:val="00502060"/>
    <w:rsid w:val="005213A1"/>
    <w:rsid w:val="00526F6B"/>
    <w:rsid w:val="00531A64"/>
    <w:rsid w:val="00540851"/>
    <w:rsid w:val="00544A26"/>
    <w:rsid w:val="00551A9F"/>
    <w:rsid w:val="0056334B"/>
    <w:rsid w:val="0057322B"/>
    <w:rsid w:val="00574C36"/>
    <w:rsid w:val="0058736C"/>
    <w:rsid w:val="0059655D"/>
    <w:rsid w:val="005B0DC0"/>
    <w:rsid w:val="005D2EC1"/>
    <w:rsid w:val="005D7564"/>
    <w:rsid w:val="005E6879"/>
    <w:rsid w:val="005F0531"/>
    <w:rsid w:val="0060553A"/>
    <w:rsid w:val="0061384A"/>
    <w:rsid w:val="0062304A"/>
    <w:rsid w:val="006400D6"/>
    <w:rsid w:val="00650BF3"/>
    <w:rsid w:val="006537B9"/>
    <w:rsid w:val="00666162"/>
    <w:rsid w:val="00690BF0"/>
    <w:rsid w:val="0069151D"/>
    <w:rsid w:val="006A2913"/>
    <w:rsid w:val="006D358C"/>
    <w:rsid w:val="006F23D1"/>
    <w:rsid w:val="00704607"/>
    <w:rsid w:val="00705A36"/>
    <w:rsid w:val="0071521E"/>
    <w:rsid w:val="00724610"/>
    <w:rsid w:val="00724979"/>
    <w:rsid w:val="0073088D"/>
    <w:rsid w:val="0074531D"/>
    <w:rsid w:val="007464C5"/>
    <w:rsid w:val="00753757"/>
    <w:rsid w:val="00774D35"/>
    <w:rsid w:val="00783F3F"/>
    <w:rsid w:val="007944D1"/>
    <w:rsid w:val="007A3A65"/>
    <w:rsid w:val="007A5431"/>
    <w:rsid w:val="007B1194"/>
    <w:rsid w:val="007B3846"/>
    <w:rsid w:val="007B5923"/>
    <w:rsid w:val="007B5987"/>
    <w:rsid w:val="007C7B57"/>
    <w:rsid w:val="008028DF"/>
    <w:rsid w:val="0081654E"/>
    <w:rsid w:val="0082159A"/>
    <w:rsid w:val="008252CE"/>
    <w:rsid w:val="0085424E"/>
    <w:rsid w:val="00863703"/>
    <w:rsid w:val="0086617C"/>
    <w:rsid w:val="00874E0F"/>
    <w:rsid w:val="00877544"/>
    <w:rsid w:val="008B6395"/>
    <w:rsid w:val="008C1A29"/>
    <w:rsid w:val="008E3D64"/>
    <w:rsid w:val="00901C8A"/>
    <w:rsid w:val="00910317"/>
    <w:rsid w:val="00933488"/>
    <w:rsid w:val="00945582"/>
    <w:rsid w:val="00966681"/>
    <w:rsid w:val="00985BDB"/>
    <w:rsid w:val="0098674B"/>
    <w:rsid w:val="009930E4"/>
    <w:rsid w:val="0099771D"/>
    <w:rsid w:val="009A0C08"/>
    <w:rsid w:val="009C13B7"/>
    <w:rsid w:val="009C5D36"/>
    <w:rsid w:val="009F7393"/>
    <w:rsid w:val="00A27F6E"/>
    <w:rsid w:val="00A66F70"/>
    <w:rsid w:val="00A847AA"/>
    <w:rsid w:val="00A908DD"/>
    <w:rsid w:val="00A950E9"/>
    <w:rsid w:val="00AA2BE6"/>
    <w:rsid w:val="00AB6311"/>
    <w:rsid w:val="00AC733C"/>
    <w:rsid w:val="00AD3563"/>
    <w:rsid w:val="00AF68D4"/>
    <w:rsid w:val="00AF6B98"/>
    <w:rsid w:val="00AF7A29"/>
    <w:rsid w:val="00B15288"/>
    <w:rsid w:val="00B2192D"/>
    <w:rsid w:val="00B419AE"/>
    <w:rsid w:val="00B452E4"/>
    <w:rsid w:val="00B52627"/>
    <w:rsid w:val="00B70A29"/>
    <w:rsid w:val="00B85A2C"/>
    <w:rsid w:val="00BA236E"/>
    <w:rsid w:val="00BB7166"/>
    <w:rsid w:val="00BD2476"/>
    <w:rsid w:val="00BD63FF"/>
    <w:rsid w:val="00BF3EFE"/>
    <w:rsid w:val="00BF581D"/>
    <w:rsid w:val="00BF764F"/>
    <w:rsid w:val="00C006F6"/>
    <w:rsid w:val="00C04D9E"/>
    <w:rsid w:val="00C06AC6"/>
    <w:rsid w:val="00C2196C"/>
    <w:rsid w:val="00C22407"/>
    <w:rsid w:val="00C5306E"/>
    <w:rsid w:val="00C66B0B"/>
    <w:rsid w:val="00C75C6E"/>
    <w:rsid w:val="00C808A0"/>
    <w:rsid w:val="00C81B27"/>
    <w:rsid w:val="00C8507B"/>
    <w:rsid w:val="00CA39C6"/>
    <w:rsid w:val="00CA4677"/>
    <w:rsid w:val="00CA76EA"/>
    <w:rsid w:val="00CB042E"/>
    <w:rsid w:val="00CC5E32"/>
    <w:rsid w:val="00CD0211"/>
    <w:rsid w:val="00CD2D1A"/>
    <w:rsid w:val="00CD325E"/>
    <w:rsid w:val="00CF3D81"/>
    <w:rsid w:val="00D130F2"/>
    <w:rsid w:val="00D20B2C"/>
    <w:rsid w:val="00D82713"/>
    <w:rsid w:val="00DB0CC8"/>
    <w:rsid w:val="00DB2A4E"/>
    <w:rsid w:val="00DC3E3E"/>
    <w:rsid w:val="00DC4540"/>
    <w:rsid w:val="00E055B8"/>
    <w:rsid w:val="00E25B77"/>
    <w:rsid w:val="00E520DB"/>
    <w:rsid w:val="00E62769"/>
    <w:rsid w:val="00E647B4"/>
    <w:rsid w:val="00E65769"/>
    <w:rsid w:val="00E660B3"/>
    <w:rsid w:val="00E752BF"/>
    <w:rsid w:val="00E85591"/>
    <w:rsid w:val="00EA30D4"/>
    <w:rsid w:val="00EA6C67"/>
    <w:rsid w:val="00EC6CF7"/>
    <w:rsid w:val="00ED1FDC"/>
    <w:rsid w:val="00F21CE2"/>
    <w:rsid w:val="00F2373A"/>
    <w:rsid w:val="00F245BA"/>
    <w:rsid w:val="00F301DE"/>
    <w:rsid w:val="00F32B9E"/>
    <w:rsid w:val="00F40896"/>
    <w:rsid w:val="00F525E7"/>
    <w:rsid w:val="00F62B5D"/>
    <w:rsid w:val="00F63407"/>
    <w:rsid w:val="00F7146B"/>
    <w:rsid w:val="00F75C71"/>
    <w:rsid w:val="00F91E7F"/>
    <w:rsid w:val="00F94AAB"/>
    <w:rsid w:val="00FC0AE9"/>
    <w:rsid w:val="00FD3A9B"/>
    <w:rsid w:val="00FD459A"/>
    <w:rsid w:val="00FE7C10"/>
    <w:rsid w:val="00F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32BB"/>
  <w15:chartTrackingRefBased/>
  <w15:docId w15:val="{234E73F9-9299-4B8C-B533-04089F6F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2192D"/>
    <w:pPr>
      <w:spacing w:after="0" w:line="276" w:lineRule="auto"/>
      <w:ind w:firstLine="709"/>
      <w:jc w:val="both"/>
    </w:pPr>
    <w:rPr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B70A29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70A29"/>
    <w:rPr>
      <w:rFonts w:eastAsiaTheme="majorEastAsia" w:cstheme="majorBidi"/>
      <w:b/>
      <w:bCs/>
      <w:sz w:val="24"/>
      <w:lang w:val="en-GB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73088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NJ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3181B-DB4B-4F00-807F-A5F80B10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ANJ.dotm</Template>
  <TotalTime>60</TotalTime>
  <Pages>2</Pages>
  <Words>321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17</vt:i4>
      </vt:variant>
    </vt:vector>
  </HeadingPairs>
  <TitlesOfParts>
    <vt:vector size="18" baseType="lpstr">
      <vt:lpstr>08. Australia, New Zealand</vt:lpstr>
      <vt:lpstr>/08. Australia, New Zealand</vt:lpstr>
      <vt:lpstr>    Geography</vt:lpstr>
      <vt:lpstr>    Climate</vt:lpstr>
      <vt:lpstr>    Political System</vt:lpstr>
      <vt:lpstr>    History</vt:lpstr>
      <vt:lpstr>    Cities</vt:lpstr>
      <vt:lpstr>    Other</vt:lpstr>
      <vt:lpstr>        Flag</vt:lpstr>
      <vt:lpstr>/New Zealand</vt:lpstr>
      <vt:lpstr>    Geography</vt:lpstr>
      <vt:lpstr>    Climate</vt:lpstr>
      <vt:lpstr>    Political System</vt:lpstr>
      <vt:lpstr>    History</vt:lpstr>
      <vt:lpstr>    Cities</vt:lpstr>
      <vt:lpstr>    Other</vt:lpstr>
      <vt:lpstr>        Flag</vt:lpstr>
      <vt:lpstr>        Interest</vt:lpstr>
    </vt:vector>
  </TitlesOfParts>
  <Manager>Pavla Polodnová</Manager>
  <Company>BLAKKWOOD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08. Australia, New Zealand</dc:title>
  <dc:subject>ANJ - Anglický Jazyk</dc:subject>
  <dc:creator>Ash258</dc:creator>
  <cp:keywords>ANJ;08</cp:keywords>
  <dc:description/>
  <cp:lastModifiedBy>Ash258</cp:lastModifiedBy>
  <cp:revision>186</cp:revision>
  <dcterms:created xsi:type="dcterms:W3CDTF">2016-04-06T20:00:00Z</dcterms:created>
  <dcterms:modified xsi:type="dcterms:W3CDTF">2016-05-15T00:24:00Z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