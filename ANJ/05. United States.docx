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02" w:rsidRDefault="00642D3B" w:rsidP="00EB2B02">
      <w:pPr>
        <w:pStyle w:val="Nadpis1"/>
      </w:pPr>
      <w:r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539E18DB" wp14:editId="732C7D52">
            <wp:simplePos x="0" y="0"/>
            <wp:positionH relativeFrom="column">
              <wp:posOffset>4107180</wp:posOffset>
            </wp:positionH>
            <wp:positionV relativeFrom="paragraph">
              <wp:posOffset>576580</wp:posOffset>
            </wp:positionV>
            <wp:extent cx="2893695" cy="1504950"/>
            <wp:effectExtent l="0" t="0" r="1905" b="0"/>
            <wp:wrapTight wrapText="bothSides">
              <wp:wrapPolygon edited="0">
                <wp:start x="0" y="0"/>
                <wp:lineTo x="0" y="21327"/>
                <wp:lineTo x="21472" y="21327"/>
                <wp:lineTo x="21472" y="0"/>
                <wp:lineTo x="0" y="0"/>
              </wp:wrapPolygon>
            </wp:wrapTight>
            <wp:docPr id="1" name="Obrázek 1" descr="http://media-2.web.britannica.com/eb-media/33/x4833-004-EB8E7F6C.jpg.pagespeed.ic.3Yjt_Ezh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-2.web.britannica.com/eb-media/33/x4833-004-EB8E7F6C.jpg.pagespeed.ic.3Yjt_Ezh2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B02">
        <w:t xml:space="preserve">05. United </w:t>
      </w:r>
      <w:r w:rsidR="00EB2B02">
        <w:lastRenderedPageBreak/>
        <w:t>States</w:t>
      </w:r>
    </w:p>
    <w:p w:rsidR="00EB2B02" w:rsidRDefault="00EB2B02" w:rsidP="00EB2B02">
      <w:pPr>
        <w:pStyle w:val="Nadpis2"/>
        <w:rPr>
          <w:lang w:eastAsia="cs-CZ"/>
        </w:rPr>
      </w:pPr>
      <w:r>
        <w:rPr>
          <w:lang w:eastAsia="cs-CZ"/>
        </w:rPr>
        <w:t>Geography</w:t>
      </w:r>
    </w:p>
    <w:p w:rsidR="00A43046" w:rsidRDefault="00EB2B02" w:rsidP="00EB2B02">
      <w:pPr>
        <w:rPr>
          <w:lang w:eastAsia="cs-CZ"/>
        </w:rPr>
      </w:pPr>
      <w:r>
        <w:rPr>
          <w:lang w:eastAsia="cs-CZ"/>
        </w:rPr>
        <w:t xml:space="preserve">the </w:t>
      </w:r>
      <w:r w:rsidR="00B6718B">
        <w:rPr>
          <w:lang w:eastAsia="cs-CZ"/>
        </w:rPr>
        <w:t>S</w:t>
      </w:r>
      <w:r>
        <w:rPr>
          <w:lang w:eastAsia="cs-CZ"/>
        </w:rPr>
        <w:t>out</w:t>
      </w:r>
      <w:r w:rsidR="00541B4C">
        <w:rPr>
          <w:lang w:eastAsia="cs-CZ"/>
        </w:rPr>
        <w:t>hern part of North America</w:t>
      </w:r>
    </w:p>
    <w:p w:rsidR="004564D8" w:rsidRDefault="00A43046" w:rsidP="00EB2B02">
      <w:pPr>
        <w:rPr>
          <w:lang w:eastAsia="cs-CZ"/>
        </w:rPr>
      </w:pPr>
      <w:r>
        <w:rPr>
          <w:lang w:eastAsia="cs-CZ"/>
        </w:rPr>
        <w:t xml:space="preserve">Capital </w:t>
      </w:r>
      <w:r w:rsidR="00EB2B02">
        <w:rPr>
          <w:rStyle w:val="Nadpis3Char"/>
        </w:rPr>
        <w:t>Washington D.C</w:t>
      </w:r>
      <w:r w:rsidR="004564D8">
        <w:rPr>
          <w:lang w:eastAsia="cs-CZ"/>
        </w:rPr>
        <w:t xml:space="preserve">. </w:t>
      </w:r>
    </w:p>
    <w:p w:rsidR="00AB1C37" w:rsidRDefault="004564D8" w:rsidP="00EB2B02">
      <w:pPr>
        <w:rPr>
          <w:lang w:eastAsia="cs-CZ"/>
        </w:rPr>
      </w:pPr>
      <w:r>
        <w:rPr>
          <w:lang w:eastAsia="cs-CZ"/>
        </w:rPr>
        <w:t xml:space="preserve">Between </w:t>
      </w:r>
      <w:r w:rsidR="00EB2B02" w:rsidRPr="006F3D32">
        <w:rPr>
          <w:rStyle w:val="Nadpis3Char"/>
        </w:rPr>
        <w:t>Mexico</w:t>
      </w:r>
      <w:r w:rsidR="00EB2B02">
        <w:rPr>
          <w:lang w:eastAsia="cs-CZ"/>
        </w:rPr>
        <w:t xml:space="preserve"> </w:t>
      </w:r>
      <w:r>
        <w:rPr>
          <w:lang w:eastAsia="cs-CZ"/>
        </w:rPr>
        <w:t>(</w:t>
      </w:r>
      <w:r w:rsidR="00EB2B02">
        <w:rPr>
          <w:lang w:eastAsia="cs-CZ"/>
        </w:rPr>
        <w:t xml:space="preserve">in </w:t>
      </w:r>
      <w:r w:rsidR="005B14F6">
        <w:rPr>
          <w:lang w:eastAsia="cs-CZ"/>
        </w:rPr>
        <w:t xml:space="preserve">the </w:t>
      </w:r>
      <w:r w:rsidR="00EB2B02">
        <w:rPr>
          <w:lang w:eastAsia="cs-CZ"/>
        </w:rPr>
        <w:t>south</w:t>
      </w:r>
      <w:r>
        <w:rPr>
          <w:lang w:eastAsia="cs-CZ"/>
        </w:rPr>
        <w:t>) and</w:t>
      </w:r>
      <w:r w:rsidR="00EB2B02">
        <w:rPr>
          <w:lang w:eastAsia="cs-CZ"/>
        </w:rPr>
        <w:t xml:space="preserve"> </w:t>
      </w:r>
      <w:r w:rsidR="00EB2B02" w:rsidRPr="006F3D32">
        <w:rPr>
          <w:rStyle w:val="Nadpis3Char"/>
        </w:rPr>
        <w:t>Canada</w:t>
      </w:r>
      <w:r w:rsidR="00EB2B02">
        <w:rPr>
          <w:lang w:eastAsia="cs-CZ"/>
        </w:rPr>
        <w:t xml:space="preserve"> </w:t>
      </w:r>
      <w:r>
        <w:rPr>
          <w:lang w:eastAsia="cs-CZ"/>
        </w:rPr>
        <w:t>(</w:t>
      </w:r>
      <w:r w:rsidR="00115B39">
        <w:rPr>
          <w:lang w:eastAsia="cs-CZ"/>
        </w:rPr>
        <w:t xml:space="preserve">in the </w:t>
      </w:r>
      <w:r w:rsidR="00E95E91">
        <w:rPr>
          <w:lang w:eastAsia="cs-CZ"/>
        </w:rPr>
        <w:t>n</w:t>
      </w:r>
      <w:r w:rsidR="00EB2B02">
        <w:rPr>
          <w:lang w:eastAsia="cs-CZ"/>
        </w:rPr>
        <w:t>orth</w:t>
      </w:r>
      <w:r>
        <w:rPr>
          <w:lang w:eastAsia="cs-CZ"/>
        </w:rPr>
        <w:t>)</w:t>
      </w:r>
      <w:r w:rsidR="00EB2B02">
        <w:rPr>
          <w:lang w:eastAsia="cs-CZ"/>
        </w:rPr>
        <w:t xml:space="preserve"> and </w:t>
      </w:r>
      <w:r w:rsidR="00EB2B02" w:rsidRPr="006F3D32">
        <w:rPr>
          <w:rStyle w:val="Nadpis3Char"/>
        </w:rPr>
        <w:t>Russia</w:t>
      </w:r>
      <w:r w:rsidR="00EB2B02">
        <w:rPr>
          <w:lang w:eastAsia="cs-CZ"/>
        </w:rPr>
        <w:t xml:space="preserve"> </w:t>
      </w:r>
      <w:r w:rsidR="00AB1C37">
        <w:rPr>
          <w:lang w:eastAsia="cs-CZ"/>
        </w:rPr>
        <w:t>(</w:t>
      </w:r>
      <w:r w:rsidR="00EB2B02">
        <w:rPr>
          <w:lang w:eastAsia="cs-CZ"/>
        </w:rPr>
        <w:t>by Alaska</w:t>
      </w:r>
      <w:r w:rsidR="00AB1C37">
        <w:rPr>
          <w:lang w:eastAsia="cs-CZ"/>
        </w:rPr>
        <w:t>)</w:t>
      </w:r>
    </w:p>
    <w:p w:rsidR="00D7109D" w:rsidRDefault="008C3A88" w:rsidP="00EF78CA">
      <w:pPr>
        <w:rPr>
          <w:lang w:eastAsia="cs-CZ"/>
        </w:rPr>
      </w:pPr>
      <w:r w:rsidRPr="008C3A88">
        <w:rPr>
          <w:rStyle w:val="Nadpis3Char"/>
        </w:rPr>
        <w:t>Mountains:</w:t>
      </w:r>
      <w:r>
        <w:rPr>
          <w:lang w:eastAsia="cs-CZ"/>
        </w:rPr>
        <w:t xml:space="preserve"> </w:t>
      </w:r>
      <w:r w:rsidR="00C90199">
        <w:rPr>
          <w:lang w:eastAsia="cs-CZ"/>
        </w:rPr>
        <w:t>The</w:t>
      </w:r>
      <w:r>
        <w:rPr>
          <w:lang w:eastAsia="cs-CZ"/>
        </w:rPr>
        <w:t xml:space="preserve"> </w:t>
      </w:r>
      <w:r w:rsidR="00C90199">
        <w:rPr>
          <w:lang w:eastAsia="cs-CZ"/>
        </w:rPr>
        <w:t>Appalachian Mountains</w:t>
      </w:r>
      <w:r>
        <w:rPr>
          <w:lang w:eastAsia="cs-CZ"/>
        </w:rPr>
        <w:t xml:space="preserve"> (in the east)</w:t>
      </w:r>
      <w:r w:rsidR="00DB3CDC">
        <w:rPr>
          <w:lang w:eastAsia="cs-CZ"/>
        </w:rPr>
        <w:t xml:space="preserve">, </w:t>
      </w:r>
      <w:r w:rsidR="00A6160E">
        <w:rPr>
          <w:lang w:eastAsia="cs-CZ"/>
        </w:rPr>
        <w:t>Rocky Mountains (</w:t>
      </w:r>
      <w:r w:rsidR="00D004F7">
        <w:rPr>
          <w:lang w:eastAsia="cs-CZ"/>
        </w:rPr>
        <w:t>in the west</w:t>
      </w:r>
      <w:r w:rsidR="00A6160E">
        <w:rPr>
          <w:lang w:eastAsia="cs-CZ"/>
        </w:rPr>
        <w:t>)</w:t>
      </w:r>
    </w:p>
    <w:p w:rsidR="00DA4DB4" w:rsidRDefault="00DA4DB4" w:rsidP="00EF78CA">
      <w:pPr>
        <w:rPr>
          <w:lang w:eastAsia="cs-CZ"/>
        </w:rPr>
      </w:pPr>
      <w:r w:rsidRPr="00D7109D">
        <w:rPr>
          <w:rStyle w:val="Nadpis3Char"/>
        </w:rPr>
        <w:t>Mount Mc Kinley</w:t>
      </w:r>
      <w:r>
        <w:rPr>
          <w:lang w:eastAsia="cs-CZ"/>
        </w:rPr>
        <w:t xml:space="preserve"> </w:t>
      </w:r>
      <w:r w:rsidR="00B766A1">
        <w:rPr>
          <w:lang w:eastAsia="cs-CZ"/>
        </w:rPr>
        <w:t xml:space="preserve">– </w:t>
      </w:r>
      <w:r w:rsidR="00B1458D">
        <w:rPr>
          <w:lang w:eastAsia="cs-CZ"/>
        </w:rPr>
        <w:t>the h</w:t>
      </w:r>
      <w:r w:rsidR="00B766A1">
        <w:rPr>
          <w:lang w:eastAsia="cs-CZ"/>
        </w:rPr>
        <w:t xml:space="preserve">ighest </w:t>
      </w:r>
      <w:r w:rsidR="00E6717E">
        <w:rPr>
          <w:lang w:eastAsia="cs-CZ"/>
        </w:rPr>
        <w:t xml:space="preserve">mountain </w:t>
      </w:r>
      <w:r w:rsidR="00630E9B">
        <w:rPr>
          <w:lang w:eastAsia="cs-CZ"/>
        </w:rPr>
        <w:t>(Alaska)</w:t>
      </w:r>
    </w:p>
    <w:p w:rsidR="001D0DB3" w:rsidRDefault="00AB1C37" w:rsidP="00EB2B02">
      <w:pPr>
        <w:rPr>
          <w:lang w:eastAsia="cs-CZ"/>
        </w:rPr>
      </w:pPr>
      <w:r w:rsidRPr="00D66DDA">
        <w:rPr>
          <w:rStyle w:val="Nadpis3Char"/>
        </w:rPr>
        <w:t>R</w:t>
      </w:r>
      <w:r w:rsidR="00B3083E" w:rsidRPr="00D66DDA">
        <w:rPr>
          <w:rStyle w:val="Nadpis3Char"/>
        </w:rPr>
        <w:t>ivers</w:t>
      </w:r>
      <w:r w:rsidR="00B3083E">
        <w:rPr>
          <w:lang w:eastAsia="cs-CZ"/>
        </w:rPr>
        <w:t>:</w:t>
      </w:r>
      <w:r w:rsidR="006C667A">
        <w:rPr>
          <w:lang w:eastAsia="cs-CZ"/>
        </w:rPr>
        <w:t xml:space="preserve"> </w:t>
      </w:r>
      <w:r w:rsidR="00C90199">
        <w:rPr>
          <w:lang w:eastAsia="cs-CZ"/>
        </w:rPr>
        <w:t>The</w:t>
      </w:r>
      <w:r w:rsidR="006C667A">
        <w:rPr>
          <w:lang w:eastAsia="cs-CZ"/>
        </w:rPr>
        <w:t xml:space="preserve"> Missouri, </w:t>
      </w:r>
      <w:r w:rsidR="00494E05">
        <w:rPr>
          <w:lang w:eastAsia="cs-CZ"/>
        </w:rPr>
        <w:t xml:space="preserve">the </w:t>
      </w:r>
      <w:r w:rsidR="001D0DB3">
        <w:rPr>
          <w:lang w:eastAsia="cs-CZ"/>
        </w:rPr>
        <w:t>Mississippi</w:t>
      </w:r>
      <w:r w:rsidR="00494E05">
        <w:rPr>
          <w:lang w:eastAsia="cs-CZ"/>
        </w:rPr>
        <w:t xml:space="preserve">, the Ohio, </w:t>
      </w:r>
      <w:r w:rsidR="00EB43D0">
        <w:rPr>
          <w:lang w:eastAsia="cs-CZ"/>
        </w:rPr>
        <w:t>the Colorado (the Grand Canyon)</w:t>
      </w:r>
    </w:p>
    <w:p w:rsidR="00EB2B02" w:rsidRDefault="00EB2B02" w:rsidP="00EB2B02">
      <w:pPr>
        <w:rPr>
          <w:rStyle w:val="Nadpis3Char"/>
        </w:rPr>
      </w:pPr>
      <w:r>
        <w:rPr>
          <w:lang w:eastAsia="cs-CZ"/>
        </w:rPr>
        <w:t xml:space="preserve">5 huge lakes on the border with Canada: </w:t>
      </w:r>
      <w:r>
        <w:rPr>
          <w:rStyle w:val="Nadpis3Char"/>
        </w:rPr>
        <w:t>Michigan, O</w:t>
      </w:r>
      <w:r w:rsidR="009C325C">
        <w:rPr>
          <w:rStyle w:val="Nadpis3Char"/>
        </w:rPr>
        <w:t>ntario, Superior, Ere and Huron</w:t>
      </w:r>
    </w:p>
    <w:p w:rsidR="009C325C" w:rsidRDefault="009C325C" w:rsidP="00EB2B02">
      <w:r>
        <w:rPr>
          <w:rStyle w:val="Nadpis3Char"/>
        </w:rPr>
        <w:t>National parks</w:t>
      </w:r>
      <w:r w:rsidRPr="001C16C3">
        <w:t xml:space="preserve">: </w:t>
      </w:r>
      <w:r w:rsidR="00BF5475">
        <w:t xml:space="preserve">Yellowstone, </w:t>
      </w:r>
      <w:r w:rsidR="001A3A44">
        <w:t>Y</w:t>
      </w:r>
      <w:r w:rsidR="00CA1A0A">
        <w:t>osemite, Sequoia</w:t>
      </w:r>
    </w:p>
    <w:p w:rsidR="00312968" w:rsidRDefault="00312968" w:rsidP="00EB2B02">
      <w:pPr>
        <w:rPr>
          <w:lang w:eastAsia="cs-CZ"/>
        </w:rPr>
      </w:pPr>
      <w:r>
        <w:t xml:space="preserve">Niagara Falls: Two parts </w:t>
      </w:r>
      <w:r w:rsidR="00CB3B99">
        <w:t>–</w:t>
      </w:r>
      <w:r>
        <w:t xml:space="preserve"> </w:t>
      </w:r>
      <w:r w:rsidR="00CB3B99">
        <w:t xml:space="preserve">American Falls (USA), </w:t>
      </w:r>
      <w:r w:rsidR="004A51D0">
        <w:t>Horseshoe Falls (</w:t>
      </w:r>
      <w:r w:rsidR="009649F6">
        <w:t>Canada</w:t>
      </w:r>
      <w:r w:rsidR="004A51D0">
        <w:t>)</w:t>
      </w:r>
    </w:p>
    <w:p w:rsidR="00EB2B02" w:rsidRDefault="00EB2B02" w:rsidP="00EB2B02">
      <w:pPr>
        <w:pStyle w:val="Nadpis2"/>
        <w:rPr>
          <w:lang w:eastAsia="cs-CZ"/>
        </w:rPr>
      </w:pPr>
      <w:r>
        <w:rPr>
          <w:lang w:eastAsia="cs-CZ"/>
        </w:rPr>
        <w:t>Climate</w:t>
      </w:r>
    </w:p>
    <w:p w:rsidR="00D861AA" w:rsidRDefault="00027E9D" w:rsidP="00D861AA">
      <w:pPr>
        <w:rPr>
          <w:lang w:eastAsia="cs-CZ"/>
        </w:rPr>
      </w:pPr>
      <w:r>
        <w:rPr>
          <w:lang w:eastAsia="cs-CZ"/>
        </w:rPr>
        <w:t>The Pacific Coast</w:t>
      </w:r>
      <w:r w:rsidR="006C6D49">
        <w:rPr>
          <w:lang w:eastAsia="cs-CZ"/>
        </w:rPr>
        <w:t xml:space="preserve"> </w:t>
      </w:r>
      <w:r w:rsidR="00562F6F">
        <w:rPr>
          <w:lang w:eastAsia="cs-CZ"/>
        </w:rPr>
        <w:t>–</w:t>
      </w:r>
      <w:r w:rsidR="006C6D49">
        <w:rPr>
          <w:lang w:eastAsia="cs-CZ"/>
        </w:rPr>
        <w:t xml:space="preserve"> </w:t>
      </w:r>
      <w:r w:rsidR="00562F6F">
        <w:rPr>
          <w:lang w:eastAsia="cs-CZ"/>
        </w:rPr>
        <w:t>warm summers</w:t>
      </w:r>
      <w:r w:rsidR="00873CF4">
        <w:rPr>
          <w:lang w:eastAsia="cs-CZ"/>
        </w:rPr>
        <w:t>;</w:t>
      </w:r>
      <w:r w:rsidR="00562F6F">
        <w:rPr>
          <w:lang w:eastAsia="cs-CZ"/>
        </w:rPr>
        <w:t xml:space="preserve"> mild winters</w:t>
      </w:r>
    </w:p>
    <w:p w:rsidR="00027E9D" w:rsidRDefault="00027E9D" w:rsidP="00D861AA">
      <w:pPr>
        <w:rPr>
          <w:lang w:eastAsia="cs-CZ"/>
        </w:rPr>
      </w:pPr>
      <w:r>
        <w:rPr>
          <w:lang w:eastAsia="cs-CZ"/>
        </w:rPr>
        <w:t>The Atlantic Coast</w:t>
      </w:r>
      <w:r w:rsidR="006C6D49">
        <w:rPr>
          <w:lang w:eastAsia="cs-CZ"/>
        </w:rPr>
        <w:t xml:space="preserve"> </w:t>
      </w:r>
      <w:r w:rsidR="00873CF4">
        <w:rPr>
          <w:lang w:eastAsia="cs-CZ"/>
        </w:rPr>
        <w:t>–</w:t>
      </w:r>
      <w:r w:rsidR="006C6D49">
        <w:rPr>
          <w:lang w:eastAsia="cs-CZ"/>
        </w:rPr>
        <w:t xml:space="preserve"> </w:t>
      </w:r>
      <w:r w:rsidR="00873CF4">
        <w:rPr>
          <w:lang w:eastAsia="cs-CZ"/>
        </w:rPr>
        <w:t xml:space="preserve">cold; </w:t>
      </w:r>
      <w:r w:rsidR="00BA1B1B">
        <w:rPr>
          <w:lang w:eastAsia="cs-CZ"/>
        </w:rPr>
        <w:t>warm, humid summers</w:t>
      </w:r>
    </w:p>
    <w:p w:rsidR="00027E9D" w:rsidRDefault="00027E9D" w:rsidP="00D861AA">
      <w:pPr>
        <w:rPr>
          <w:lang w:eastAsia="cs-CZ"/>
        </w:rPr>
      </w:pPr>
      <w:r>
        <w:rPr>
          <w:lang w:eastAsia="cs-CZ"/>
        </w:rPr>
        <w:t>Death Valley</w:t>
      </w:r>
      <w:r w:rsidR="006C6D49">
        <w:rPr>
          <w:lang w:eastAsia="cs-CZ"/>
        </w:rPr>
        <w:t xml:space="preserve"> </w:t>
      </w:r>
      <w:r w:rsidR="0063670F">
        <w:rPr>
          <w:lang w:eastAsia="cs-CZ"/>
        </w:rPr>
        <w:t>–</w:t>
      </w:r>
      <w:r w:rsidR="006C6D49">
        <w:rPr>
          <w:lang w:eastAsia="cs-CZ"/>
        </w:rPr>
        <w:t xml:space="preserve"> </w:t>
      </w:r>
      <w:r w:rsidR="0063670F">
        <w:rPr>
          <w:lang w:eastAsia="cs-CZ"/>
        </w:rPr>
        <w:t xml:space="preserve">the </w:t>
      </w:r>
      <w:r w:rsidR="002F7973">
        <w:rPr>
          <w:lang w:eastAsia="cs-CZ"/>
        </w:rPr>
        <w:t xml:space="preserve">hottest place in the world; </w:t>
      </w:r>
      <w:r w:rsidR="009D43B5">
        <w:rPr>
          <w:lang w:eastAsia="cs-CZ"/>
        </w:rPr>
        <w:t>lowest point of the US</w:t>
      </w:r>
    </w:p>
    <w:p w:rsidR="00475C12" w:rsidRPr="00D861AA" w:rsidRDefault="00475C12" w:rsidP="00D861AA">
      <w:pPr>
        <w:rPr>
          <w:lang w:eastAsia="cs-CZ"/>
        </w:rPr>
      </w:pPr>
      <w:r>
        <w:rPr>
          <w:lang w:eastAsia="cs-CZ"/>
        </w:rPr>
        <w:t>Alaska – -40 °C</w:t>
      </w:r>
      <w:r w:rsidR="00476D47">
        <w:rPr>
          <w:lang w:eastAsia="cs-CZ"/>
        </w:rPr>
        <w:t xml:space="preserve"> </w:t>
      </w:r>
      <w:r w:rsidR="00BA2DA9">
        <w:rPr>
          <w:lang w:eastAsia="cs-CZ"/>
        </w:rPr>
        <w:t>in winter</w:t>
      </w:r>
    </w:p>
    <w:p w:rsidR="00EB2B02" w:rsidRDefault="00EB2B02" w:rsidP="00EB2B02">
      <w:pPr>
        <w:pStyle w:val="Nadpis2"/>
        <w:rPr>
          <w:lang w:eastAsia="cs-CZ"/>
        </w:rPr>
      </w:pPr>
      <w:r>
        <w:rPr>
          <w:lang w:eastAsia="cs-CZ"/>
        </w:rPr>
        <w:t>Important cities</w:t>
      </w:r>
    </w:p>
    <w:p w:rsidR="009D6D5E" w:rsidRDefault="009D6D5E" w:rsidP="001E6DF5">
      <w:pPr>
        <w:pStyle w:val="Odstavecseseznamem"/>
        <w:numPr>
          <w:ilvl w:val="0"/>
          <w:numId w:val="2"/>
        </w:numPr>
        <w:rPr>
          <w:lang w:eastAsia="cs-CZ"/>
        </w:rPr>
        <w:sectPr w:rsidR="009D6D5E" w:rsidSect="00CB042E">
          <w:headerReference w:type="default" r:id="rId9"/>
          <w:footerReference w:type="default" r:id="rId10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283408" w:rsidRDefault="00DC58C5" w:rsidP="001E6DF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lastRenderedPageBreak/>
        <w:t>New York</w:t>
      </w:r>
    </w:p>
    <w:p w:rsidR="00EB6F4F" w:rsidRDefault="00274D57" w:rsidP="00EB6F4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Central park</w:t>
      </w:r>
    </w:p>
    <w:p w:rsidR="00274D57" w:rsidRDefault="00B421F5" w:rsidP="00EB6F4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The Statue of liberty</w:t>
      </w:r>
    </w:p>
    <w:p w:rsidR="00443674" w:rsidRDefault="00443674" w:rsidP="00EB6F4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Manhattan Island</w:t>
      </w:r>
    </w:p>
    <w:p w:rsidR="001F6E5C" w:rsidRDefault="002A4405" w:rsidP="00EB6F4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The Empire state building</w:t>
      </w:r>
    </w:p>
    <w:p w:rsidR="00580A4F" w:rsidRDefault="00A22D46" w:rsidP="00EB6F4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9 / 11 / 2001</w:t>
      </w:r>
    </w:p>
    <w:p w:rsidR="009D0A69" w:rsidRDefault="009D0A69" w:rsidP="00EB6F4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…</w:t>
      </w:r>
    </w:p>
    <w:p w:rsidR="00840B3D" w:rsidRDefault="00D66CBA" w:rsidP="001E6DF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lastRenderedPageBreak/>
        <w:t>Washington</w:t>
      </w:r>
    </w:p>
    <w:p w:rsidR="0061247F" w:rsidRDefault="00714686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The White House</w:t>
      </w:r>
    </w:p>
    <w:p w:rsidR="00AF5A84" w:rsidRDefault="00830D15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The Capitol</w:t>
      </w:r>
    </w:p>
    <w:p w:rsidR="00830D15" w:rsidRDefault="00830D15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The Pentagon</w:t>
      </w:r>
    </w:p>
    <w:p w:rsidR="00FC62CE" w:rsidRDefault="008E14BE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The Washington Monument</w:t>
      </w:r>
    </w:p>
    <w:p w:rsidR="001B06F8" w:rsidRDefault="005658E1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The Lincoln Memorial</w:t>
      </w:r>
    </w:p>
    <w:p w:rsidR="00B30DE1" w:rsidRDefault="00B30DE1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…</w:t>
      </w:r>
    </w:p>
    <w:p w:rsidR="00D66CBA" w:rsidRDefault="00D66CBA" w:rsidP="001E6DF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San Francisco</w:t>
      </w:r>
    </w:p>
    <w:p w:rsidR="0061247F" w:rsidRDefault="00CE3BFF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Th</w:t>
      </w:r>
      <w:r w:rsidR="008171C7">
        <w:rPr>
          <w:lang w:eastAsia="cs-CZ"/>
        </w:rPr>
        <w:t>e Golden Gate bridge</w:t>
      </w:r>
    </w:p>
    <w:p w:rsidR="008171C7" w:rsidRDefault="008171C7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Lombar</w:t>
      </w:r>
      <w:r w:rsidR="00AD77A5">
        <w:rPr>
          <w:lang w:eastAsia="cs-CZ"/>
        </w:rPr>
        <w:t>d</w:t>
      </w:r>
      <w:r>
        <w:rPr>
          <w:lang w:eastAsia="cs-CZ"/>
        </w:rPr>
        <w:t xml:space="preserve"> Street</w:t>
      </w:r>
    </w:p>
    <w:p w:rsidR="00332332" w:rsidRDefault="00332332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Cable cars</w:t>
      </w:r>
    </w:p>
    <w:p w:rsidR="00D66CBA" w:rsidRDefault="000359EF" w:rsidP="001E6DF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</w:t>
      </w:r>
      <w:r w:rsidR="00663BA4">
        <w:rPr>
          <w:lang w:eastAsia="cs-CZ"/>
        </w:rPr>
        <w:t>etroit</w:t>
      </w:r>
    </w:p>
    <w:p w:rsidR="003644CC" w:rsidRDefault="00100996" w:rsidP="003644C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Ford; Chr</w:t>
      </w:r>
      <w:r w:rsidR="00994DCF">
        <w:rPr>
          <w:lang w:eastAsia="cs-CZ"/>
        </w:rPr>
        <w:t>ysler</w:t>
      </w:r>
    </w:p>
    <w:p w:rsidR="00E918A8" w:rsidRDefault="00E918A8" w:rsidP="001E6DF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Houston</w:t>
      </w:r>
    </w:p>
    <w:p w:rsidR="0061247F" w:rsidRDefault="00E918A8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NASA</w:t>
      </w:r>
    </w:p>
    <w:p w:rsidR="00D66CBA" w:rsidRDefault="00B82936" w:rsidP="001E6DF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Las Vegas</w:t>
      </w:r>
    </w:p>
    <w:p w:rsidR="0061247F" w:rsidRDefault="00D57EF2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Quick marriage</w:t>
      </w:r>
    </w:p>
    <w:p w:rsidR="003A4B41" w:rsidRDefault="003A4B41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Gamblers paradise</w:t>
      </w:r>
    </w:p>
    <w:p w:rsidR="0017568A" w:rsidRDefault="0017568A" w:rsidP="001E6DF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Los Angeles</w:t>
      </w:r>
    </w:p>
    <w:p w:rsidR="0061247F" w:rsidRPr="00283408" w:rsidRDefault="00EE6ACD" w:rsidP="0061247F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Hollywood</w:t>
      </w:r>
    </w:p>
    <w:p w:rsidR="009D6D5E" w:rsidRDefault="009D6D5E" w:rsidP="00EB2B02">
      <w:pPr>
        <w:pStyle w:val="Nadpis2"/>
        <w:rPr>
          <w:lang w:eastAsia="cs-CZ"/>
        </w:rPr>
        <w:sectPr w:rsidR="009D6D5E" w:rsidSect="009D6D5E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EB2B02" w:rsidRDefault="00EB2B02" w:rsidP="00EB2B02">
      <w:pPr>
        <w:pStyle w:val="Nadpis2"/>
        <w:rPr>
          <w:lang w:eastAsia="cs-CZ"/>
        </w:rPr>
      </w:pPr>
      <w:r>
        <w:rPr>
          <w:lang w:eastAsia="cs-CZ"/>
        </w:rPr>
        <w:lastRenderedPageBreak/>
        <w:t>Government and Political system</w:t>
      </w:r>
    </w:p>
    <w:p w:rsidR="007A2981" w:rsidRDefault="007A2981" w:rsidP="007A2981">
      <w:pPr>
        <w:rPr>
          <w:lang w:eastAsia="cs-CZ"/>
        </w:rPr>
      </w:pPr>
      <w:r>
        <w:rPr>
          <w:lang w:eastAsia="cs-CZ"/>
        </w:rPr>
        <w:t xml:space="preserve">Federal republic </w:t>
      </w:r>
    </w:p>
    <w:p w:rsidR="00BF4083" w:rsidRDefault="00BF4083" w:rsidP="007A2981">
      <w:pPr>
        <w:rPr>
          <w:lang w:eastAsia="cs-CZ"/>
        </w:rPr>
      </w:pPr>
      <w:r>
        <w:rPr>
          <w:lang w:eastAsia="cs-CZ"/>
        </w:rPr>
        <w:t>50 states</w:t>
      </w:r>
      <w:r w:rsidR="00493CFE">
        <w:rPr>
          <w:lang w:eastAsia="cs-CZ"/>
        </w:rPr>
        <w:t xml:space="preserve"> (</w:t>
      </w:r>
      <w:r w:rsidR="00B56E29">
        <w:rPr>
          <w:lang w:eastAsia="cs-CZ"/>
        </w:rPr>
        <w:t xml:space="preserve">48 + Hawaii + Alaska </w:t>
      </w:r>
      <w:r w:rsidR="001847EF">
        <w:rPr>
          <w:lang w:eastAsia="cs-CZ"/>
        </w:rPr>
        <w:t>+ Washington</w:t>
      </w:r>
      <w:r w:rsidR="00493CFE">
        <w:rPr>
          <w:lang w:eastAsia="cs-CZ"/>
        </w:rPr>
        <w:t>)</w:t>
      </w:r>
    </w:p>
    <w:p w:rsidR="00EC0BF0" w:rsidRDefault="008962E9" w:rsidP="00A05703">
      <w:pPr>
        <w:rPr>
          <w:lang w:eastAsia="cs-CZ"/>
        </w:rPr>
      </w:pPr>
      <w:r>
        <w:rPr>
          <w:lang w:eastAsia="cs-CZ"/>
        </w:rPr>
        <w:t xml:space="preserve">President = </w:t>
      </w:r>
      <w:r w:rsidR="008C30D6">
        <w:rPr>
          <w:lang w:eastAsia="cs-CZ"/>
        </w:rPr>
        <w:t>B</w:t>
      </w:r>
      <w:r>
        <w:rPr>
          <w:lang w:eastAsia="cs-CZ"/>
        </w:rPr>
        <w:t>arrack Obama</w:t>
      </w:r>
    </w:p>
    <w:p w:rsidR="005F7FD0" w:rsidRDefault="005F7FD0" w:rsidP="00DF0364">
      <w:pPr>
        <w:pStyle w:val="Nadpis3"/>
        <w:rPr>
          <w:lang w:eastAsia="cs-CZ"/>
        </w:rPr>
      </w:pPr>
      <w:r>
        <w:rPr>
          <w:lang w:eastAsia="cs-CZ"/>
        </w:rPr>
        <w:t>Government</w:t>
      </w:r>
    </w:p>
    <w:p w:rsidR="004F454B" w:rsidRDefault="00C61899" w:rsidP="004F454B">
      <w:pPr>
        <w:rPr>
          <w:lang w:eastAsia="cs-CZ"/>
        </w:rPr>
      </w:pPr>
      <w:r>
        <w:rPr>
          <w:lang w:eastAsia="cs-CZ"/>
        </w:rPr>
        <w:t xml:space="preserve">Each </w:t>
      </w:r>
      <w:r w:rsidR="007272BC">
        <w:rPr>
          <w:lang w:eastAsia="cs-CZ"/>
        </w:rPr>
        <w:t xml:space="preserve">state has own government, laws, </w:t>
      </w:r>
      <w:r w:rsidR="00ED146A">
        <w:rPr>
          <w:lang w:eastAsia="cs-CZ"/>
        </w:rPr>
        <w:t>education system, taxes…</w:t>
      </w:r>
    </w:p>
    <w:p w:rsidR="00553860" w:rsidRDefault="00AB1268" w:rsidP="004F454B">
      <w:pPr>
        <w:rPr>
          <w:lang w:eastAsia="cs-CZ"/>
        </w:rPr>
      </w:pPr>
      <w:r>
        <w:rPr>
          <w:lang w:eastAsia="cs-CZ"/>
        </w:rPr>
        <w:lastRenderedPageBreak/>
        <w:t>Federa</w:t>
      </w:r>
      <w:r w:rsidR="00441472">
        <w:rPr>
          <w:lang w:eastAsia="cs-CZ"/>
        </w:rPr>
        <w:t xml:space="preserve">l government </w:t>
      </w:r>
      <w:r w:rsidR="00930178">
        <w:rPr>
          <w:lang w:eastAsia="cs-CZ"/>
        </w:rPr>
        <w:t>is responsible for mat</w:t>
      </w:r>
      <w:r w:rsidR="009F3694">
        <w:rPr>
          <w:lang w:eastAsia="cs-CZ"/>
        </w:rPr>
        <w:t>ters concerning the whole count</w:t>
      </w:r>
      <w:r w:rsidR="00930178">
        <w:rPr>
          <w:lang w:eastAsia="cs-CZ"/>
        </w:rPr>
        <w:t>ry (</w:t>
      </w:r>
      <w:r w:rsidR="009A09BB">
        <w:rPr>
          <w:lang w:eastAsia="cs-CZ"/>
        </w:rPr>
        <w:t>foreign affai</w:t>
      </w:r>
      <w:r w:rsidR="00B865C2">
        <w:rPr>
          <w:lang w:eastAsia="cs-CZ"/>
        </w:rPr>
        <w:t>r</w:t>
      </w:r>
      <w:r w:rsidR="009A09BB">
        <w:rPr>
          <w:lang w:eastAsia="cs-CZ"/>
        </w:rPr>
        <w:t xml:space="preserve">s, </w:t>
      </w:r>
      <w:r w:rsidR="00C90199">
        <w:rPr>
          <w:lang w:eastAsia="cs-CZ"/>
        </w:rPr>
        <w:t>defence</w:t>
      </w:r>
      <w:r w:rsidR="009A09BB">
        <w:rPr>
          <w:lang w:eastAsia="cs-CZ"/>
        </w:rPr>
        <w:t xml:space="preserve"> and finance</w:t>
      </w:r>
      <w:r w:rsidR="00930178">
        <w:rPr>
          <w:lang w:eastAsia="cs-CZ"/>
        </w:rPr>
        <w:t>)</w:t>
      </w:r>
    </w:p>
    <w:p w:rsidR="00230E1D" w:rsidRPr="004F454B" w:rsidRDefault="00230E1D" w:rsidP="004F454B">
      <w:pPr>
        <w:rPr>
          <w:lang w:eastAsia="cs-CZ"/>
        </w:rPr>
      </w:pPr>
      <w:r>
        <w:rPr>
          <w:lang w:eastAsia="cs-CZ"/>
        </w:rPr>
        <w:t>Governmen</w:t>
      </w:r>
      <w:r w:rsidR="00AE057E">
        <w:rPr>
          <w:lang w:eastAsia="cs-CZ"/>
        </w:rPr>
        <w:t xml:space="preserve">t is divided into three branches </w:t>
      </w:r>
      <w:r w:rsidR="00D9156D">
        <w:rPr>
          <w:lang w:eastAsia="cs-CZ"/>
        </w:rPr>
        <w:t>–</w:t>
      </w:r>
      <w:r w:rsidR="00AE057E">
        <w:rPr>
          <w:lang w:eastAsia="cs-CZ"/>
        </w:rPr>
        <w:t xml:space="preserve"> </w:t>
      </w:r>
      <w:r w:rsidR="00D9156D">
        <w:rPr>
          <w:lang w:eastAsia="cs-CZ"/>
        </w:rPr>
        <w:t>Legislative</w:t>
      </w:r>
      <w:r w:rsidR="00C96710">
        <w:rPr>
          <w:lang w:eastAsia="cs-CZ"/>
        </w:rPr>
        <w:t xml:space="preserve"> (</w:t>
      </w:r>
      <w:r w:rsidR="002A0AB0">
        <w:rPr>
          <w:lang w:eastAsia="cs-CZ"/>
        </w:rPr>
        <w:t>congress</w:t>
      </w:r>
      <w:r w:rsidR="005968F0">
        <w:rPr>
          <w:lang w:eastAsia="cs-CZ"/>
        </w:rPr>
        <w:t xml:space="preserve"> – make laws</w:t>
      </w:r>
      <w:r w:rsidR="00C96710">
        <w:rPr>
          <w:lang w:eastAsia="cs-CZ"/>
        </w:rPr>
        <w:t>)</w:t>
      </w:r>
      <w:r w:rsidR="00D9156D">
        <w:rPr>
          <w:lang w:eastAsia="cs-CZ"/>
        </w:rPr>
        <w:t>, executive</w:t>
      </w:r>
      <w:r w:rsidR="00C96710">
        <w:rPr>
          <w:lang w:eastAsia="cs-CZ"/>
        </w:rPr>
        <w:t xml:space="preserve"> (president)</w:t>
      </w:r>
      <w:r w:rsidR="00D9156D">
        <w:rPr>
          <w:lang w:eastAsia="cs-CZ"/>
        </w:rPr>
        <w:t xml:space="preserve"> and </w:t>
      </w:r>
      <w:r w:rsidR="00C90199">
        <w:rPr>
          <w:lang w:eastAsia="cs-CZ"/>
        </w:rPr>
        <w:t>judicial</w:t>
      </w:r>
      <w:r w:rsidR="0089133C">
        <w:rPr>
          <w:lang w:eastAsia="cs-CZ"/>
        </w:rPr>
        <w:t xml:space="preserve"> (supreme court</w:t>
      </w:r>
      <w:r w:rsidR="004F0509">
        <w:rPr>
          <w:lang w:eastAsia="cs-CZ"/>
        </w:rPr>
        <w:t xml:space="preserve"> – watch over congress and president</w:t>
      </w:r>
      <w:r w:rsidR="0089133C">
        <w:rPr>
          <w:lang w:eastAsia="cs-CZ"/>
        </w:rPr>
        <w:t>)</w:t>
      </w:r>
    </w:p>
    <w:p w:rsidR="00546C59" w:rsidRPr="007A2981" w:rsidRDefault="005A559E" w:rsidP="00516BCE">
      <w:pPr>
        <w:rPr>
          <w:lang w:eastAsia="cs-CZ"/>
        </w:rPr>
      </w:pPr>
      <w:r>
        <w:rPr>
          <w:lang w:eastAsia="cs-CZ"/>
        </w:rPr>
        <w:t xml:space="preserve">Congress </w:t>
      </w:r>
      <w:r w:rsidR="00807638">
        <w:rPr>
          <w:lang w:eastAsia="cs-CZ"/>
        </w:rPr>
        <w:t>= Senate (</w:t>
      </w:r>
      <w:r w:rsidR="00F24132">
        <w:rPr>
          <w:lang w:eastAsia="cs-CZ"/>
        </w:rPr>
        <w:t>100 members</w:t>
      </w:r>
      <w:r w:rsidR="00807638">
        <w:rPr>
          <w:lang w:eastAsia="cs-CZ"/>
        </w:rPr>
        <w:t>)</w:t>
      </w:r>
      <w:r w:rsidR="00FA4E6B">
        <w:rPr>
          <w:lang w:eastAsia="cs-CZ"/>
        </w:rPr>
        <w:t xml:space="preserve"> House of Representatives</w:t>
      </w:r>
      <w:r w:rsidR="00476E17">
        <w:rPr>
          <w:lang w:eastAsia="cs-CZ"/>
        </w:rPr>
        <w:t xml:space="preserve"> (</w:t>
      </w:r>
      <w:r w:rsidR="00B454AC">
        <w:rPr>
          <w:lang w:eastAsia="cs-CZ"/>
        </w:rPr>
        <w:t>435 members</w:t>
      </w:r>
      <w:r w:rsidR="00476E17">
        <w:rPr>
          <w:lang w:eastAsia="cs-CZ"/>
        </w:rPr>
        <w:t>)</w:t>
      </w:r>
    </w:p>
    <w:p w:rsidR="00EB2B02" w:rsidRDefault="00EB2B02" w:rsidP="00EB2B02">
      <w:pPr>
        <w:pStyle w:val="Nadpis2"/>
        <w:rPr>
          <w:lang w:eastAsia="cs-CZ"/>
        </w:rPr>
      </w:pPr>
      <w:r>
        <w:rPr>
          <w:lang w:eastAsia="cs-CZ"/>
        </w:rPr>
        <w:t>People, languages</w:t>
      </w:r>
    </w:p>
    <w:p w:rsidR="00A90FC2" w:rsidRDefault="00224EBC" w:rsidP="00EB2B02">
      <w:pPr>
        <w:rPr>
          <w:lang w:eastAsia="cs-CZ"/>
        </w:rPr>
      </w:pPr>
      <w:r>
        <w:rPr>
          <w:lang w:eastAsia="cs-CZ"/>
        </w:rPr>
        <w:t>A</w:t>
      </w:r>
      <w:r w:rsidR="00EB2B02">
        <w:rPr>
          <w:lang w:eastAsia="cs-CZ"/>
        </w:rPr>
        <w:t xml:space="preserve">bout 275 million </w:t>
      </w:r>
      <w:r w:rsidR="006900ED">
        <w:rPr>
          <w:lang w:eastAsia="cs-CZ"/>
        </w:rPr>
        <w:t>inhabitants</w:t>
      </w:r>
    </w:p>
    <w:p w:rsidR="00EB2B02" w:rsidRDefault="00727F6E" w:rsidP="00EB2B02">
      <w:pPr>
        <w:rPr>
          <w:lang w:eastAsia="cs-CZ"/>
        </w:rPr>
      </w:pPr>
      <w:r>
        <w:rPr>
          <w:lang w:eastAsia="cs-CZ"/>
        </w:rPr>
        <w:t>Main language</w:t>
      </w:r>
      <w:r w:rsidR="00CA5113">
        <w:rPr>
          <w:lang w:eastAsia="cs-CZ"/>
        </w:rPr>
        <w:t>s</w:t>
      </w:r>
      <w:r>
        <w:rPr>
          <w:lang w:eastAsia="cs-CZ"/>
        </w:rPr>
        <w:t>:</w:t>
      </w:r>
      <w:r w:rsidR="00B839AF">
        <w:rPr>
          <w:lang w:eastAsia="cs-CZ"/>
        </w:rPr>
        <w:t xml:space="preserve"> American English (</w:t>
      </w:r>
      <w:r w:rsidR="00EB2B02">
        <w:rPr>
          <w:lang w:eastAsia="cs-CZ"/>
        </w:rPr>
        <w:t xml:space="preserve">little bit </w:t>
      </w:r>
      <w:r w:rsidR="00B839AF">
        <w:rPr>
          <w:lang w:eastAsia="cs-CZ"/>
        </w:rPr>
        <w:t>different from British English);</w:t>
      </w:r>
      <w:r w:rsidR="00B4773D">
        <w:rPr>
          <w:lang w:eastAsia="cs-CZ"/>
        </w:rPr>
        <w:t xml:space="preserve"> French; Spanish</w:t>
      </w:r>
    </w:p>
    <w:p w:rsidR="00EB2B02" w:rsidRDefault="00EB2B02" w:rsidP="00EB2B02">
      <w:pPr>
        <w:pStyle w:val="Nadpis2"/>
        <w:rPr>
          <w:lang w:eastAsia="cs-CZ"/>
        </w:rPr>
      </w:pPr>
      <w:r>
        <w:rPr>
          <w:lang w:eastAsia="cs-CZ"/>
        </w:rPr>
        <w:t>Other</w:t>
      </w:r>
      <w:bookmarkStart w:id="0" w:name="_GoBack"/>
      <w:bookmarkEnd w:id="0"/>
    </w:p>
    <w:p w:rsidR="001C43CA" w:rsidRDefault="00931374" w:rsidP="00DF0364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Flag</w:t>
      </w:r>
    </w:p>
    <w:p w:rsidR="003B2775" w:rsidRDefault="00CF69DD" w:rsidP="003B2775">
      <w:r>
        <w:t>6 white stripes</w:t>
      </w:r>
      <w:r w:rsidR="000A5A28">
        <w:t xml:space="preserve"> + 7 red stripes</w:t>
      </w:r>
      <w:r w:rsidR="00157B95">
        <w:t xml:space="preserve"> = 13</w:t>
      </w:r>
      <w:r w:rsidR="00033AE0">
        <w:t xml:space="preserve"> original states</w:t>
      </w:r>
    </w:p>
    <w:p w:rsidR="00EB42DF" w:rsidRDefault="00164081" w:rsidP="003B2775">
      <w:r>
        <w:t>50 white stars</w:t>
      </w:r>
      <w:r w:rsidR="00B54459">
        <w:t xml:space="preserve"> = 50 states</w:t>
      </w:r>
    </w:p>
    <w:p w:rsidR="000152F5" w:rsidRPr="003B2775" w:rsidRDefault="000152F5" w:rsidP="003B2775">
      <w:r>
        <w:t>Since 1777</w:t>
      </w:r>
    </w:p>
    <w:p w:rsidR="00931374" w:rsidRDefault="00F03467" w:rsidP="00DF0364">
      <w:pPr>
        <w:pStyle w:val="Nadpis3"/>
      </w:pPr>
      <w:r>
        <w:t>Anthem</w:t>
      </w:r>
    </w:p>
    <w:p w:rsidR="00F03467" w:rsidRPr="00931374" w:rsidRDefault="00F35465" w:rsidP="00931374">
      <w:r>
        <w:t>The Star-Spangled Banner</w:t>
      </w:r>
    </w:p>
    <w:p w:rsidR="00931374" w:rsidRPr="002452D4" w:rsidRDefault="00931374" w:rsidP="001C43CA">
      <w:pPr>
        <w:rPr>
          <w:lang w:eastAsia="cs-CZ"/>
        </w:rPr>
      </w:pPr>
    </w:p>
    <w:sectPr w:rsidR="00931374" w:rsidRPr="002452D4" w:rsidSect="009D6D5E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B02" w:rsidRDefault="00EB2B02" w:rsidP="006537B9">
      <w:pPr>
        <w:spacing w:line="240" w:lineRule="auto"/>
      </w:pPr>
      <w:r>
        <w:separator/>
      </w:r>
    </w:p>
  </w:endnote>
  <w:endnote w:type="continuationSeparator" w:id="0">
    <w:p w:rsidR="00EB2B02" w:rsidRDefault="00EB2B02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C3324B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C3324B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65ABF">
          <w:rPr>
            <w:color w:val="7030A0"/>
            <w:lang w:val="cs-CZ"/>
          </w:rPr>
          <w:t>05. United States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B02" w:rsidRDefault="00EB2B02" w:rsidP="006537B9">
      <w:pPr>
        <w:spacing w:line="240" w:lineRule="auto"/>
      </w:pPr>
      <w:r>
        <w:separator/>
      </w:r>
    </w:p>
  </w:footnote>
  <w:footnote w:type="continuationSeparator" w:id="0">
    <w:p w:rsidR="00EB2B02" w:rsidRDefault="00EB2B02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C3324B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33A630B4"/>
    <w:multiLevelType w:val="multilevel"/>
    <w:tmpl w:val="B3AC6476"/>
    <w:numStyleLink w:val="Finallist"/>
  </w:abstractNum>
  <w:abstractNum w:abstractNumId="2" w15:restartNumberingAfterBreak="0">
    <w:nsid w:val="33C60182"/>
    <w:multiLevelType w:val="multilevel"/>
    <w:tmpl w:val="B3AC6476"/>
    <w:numStyleLink w:val="Finallist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02"/>
    <w:rsid w:val="000152F5"/>
    <w:rsid w:val="0002006D"/>
    <w:rsid w:val="00027E9D"/>
    <w:rsid w:val="00033AE0"/>
    <w:rsid w:val="000359EF"/>
    <w:rsid w:val="00076DB0"/>
    <w:rsid w:val="000A5A28"/>
    <w:rsid w:val="000B4D3D"/>
    <w:rsid w:val="00100996"/>
    <w:rsid w:val="0010099B"/>
    <w:rsid w:val="00102275"/>
    <w:rsid w:val="00115B39"/>
    <w:rsid w:val="00157B95"/>
    <w:rsid w:val="00164081"/>
    <w:rsid w:val="0017568A"/>
    <w:rsid w:val="001847EF"/>
    <w:rsid w:val="001A3A44"/>
    <w:rsid w:val="001B06F8"/>
    <w:rsid w:val="001B3EB7"/>
    <w:rsid w:val="001C16C3"/>
    <w:rsid w:val="001C43CA"/>
    <w:rsid w:val="001D0DB3"/>
    <w:rsid w:val="001E6DF5"/>
    <w:rsid w:val="001F3842"/>
    <w:rsid w:val="001F6E5C"/>
    <w:rsid w:val="00224EBC"/>
    <w:rsid w:val="002270E8"/>
    <w:rsid w:val="00230E1D"/>
    <w:rsid w:val="00241B03"/>
    <w:rsid w:val="002452D4"/>
    <w:rsid w:val="0024756B"/>
    <w:rsid w:val="00274D57"/>
    <w:rsid w:val="00283408"/>
    <w:rsid w:val="002A0AB0"/>
    <w:rsid w:val="002A39D5"/>
    <w:rsid w:val="002A4405"/>
    <w:rsid w:val="002F4373"/>
    <w:rsid w:val="002F7973"/>
    <w:rsid w:val="00311B24"/>
    <w:rsid w:val="00312968"/>
    <w:rsid w:val="0032037B"/>
    <w:rsid w:val="00332332"/>
    <w:rsid w:val="003644CC"/>
    <w:rsid w:val="003827AB"/>
    <w:rsid w:val="003A4B41"/>
    <w:rsid w:val="003B2775"/>
    <w:rsid w:val="003C52E0"/>
    <w:rsid w:val="003D6587"/>
    <w:rsid w:val="003E112E"/>
    <w:rsid w:val="003E17D4"/>
    <w:rsid w:val="00441472"/>
    <w:rsid w:val="00443674"/>
    <w:rsid w:val="004564D8"/>
    <w:rsid w:val="00473A66"/>
    <w:rsid w:val="00474846"/>
    <w:rsid w:val="00475C12"/>
    <w:rsid w:val="00475D5F"/>
    <w:rsid w:val="00476D47"/>
    <w:rsid w:val="00476E17"/>
    <w:rsid w:val="004846B1"/>
    <w:rsid w:val="00493CFE"/>
    <w:rsid w:val="00494E05"/>
    <w:rsid w:val="004A51D0"/>
    <w:rsid w:val="004F0509"/>
    <w:rsid w:val="004F454B"/>
    <w:rsid w:val="00514834"/>
    <w:rsid w:val="00516BCE"/>
    <w:rsid w:val="00541B4C"/>
    <w:rsid w:val="00546C59"/>
    <w:rsid w:val="00551A9F"/>
    <w:rsid w:val="00553860"/>
    <w:rsid w:val="00562F6F"/>
    <w:rsid w:val="005658E1"/>
    <w:rsid w:val="00580A4F"/>
    <w:rsid w:val="00583F7C"/>
    <w:rsid w:val="005968F0"/>
    <w:rsid w:val="005A28D9"/>
    <w:rsid w:val="005A559E"/>
    <w:rsid w:val="005B0DC0"/>
    <w:rsid w:val="005B14F6"/>
    <w:rsid w:val="005F0531"/>
    <w:rsid w:val="005F7FD0"/>
    <w:rsid w:val="0060112A"/>
    <w:rsid w:val="0060553A"/>
    <w:rsid w:val="0061247F"/>
    <w:rsid w:val="00630E9B"/>
    <w:rsid w:val="0063670F"/>
    <w:rsid w:val="00642D3B"/>
    <w:rsid w:val="006537B9"/>
    <w:rsid w:val="00663BA4"/>
    <w:rsid w:val="00670881"/>
    <w:rsid w:val="006900ED"/>
    <w:rsid w:val="00690BF0"/>
    <w:rsid w:val="006B3FB2"/>
    <w:rsid w:val="006C667A"/>
    <w:rsid w:val="006C6D49"/>
    <w:rsid w:val="006F3D32"/>
    <w:rsid w:val="00704607"/>
    <w:rsid w:val="00714686"/>
    <w:rsid w:val="0071521E"/>
    <w:rsid w:val="00720923"/>
    <w:rsid w:val="007272BC"/>
    <w:rsid w:val="00727F6E"/>
    <w:rsid w:val="0073088D"/>
    <w:rsid w:val="00752269"/>
    <w:rsid w:val="00753757"/>
    <w:rsid w:val="00774D35"/>
    <w:rsid w:val="007A2981"/>
    <w:rsid w:val="007B5987"/>
    <w:rsid w:val="007C7B57"/>
    <w:rsid w:val="00807638"/>
    <w:rsid w:val="0081654E"/>
    <w:rsid w:val="008171C7"/>
    <w:rsid w:val="00830D15"/>
    <w:rsid w:val="00840B3D"/>
    <w:rsid w:val="00873CF4"/>
    <w:rsid w:val="00874E0F"/>
    <w:rsid w:val="00877544"/>
    <w:rsid w:val="0089133C"/>
    <w:rsid w:val="008962E9"/>
    <w:rsid w:val="008B6395"/>
    <w:rsid w:val="008C30D6"/>
    <w:rsid w:val="008C3A88"/>
    <w:rsid w:val="008D517B"/>
    <w:rsid w:val="008D6985"/>
    <w:rsid w:val="008E14BE"/>
    <w:rsid w:val="008E3D64"/>
    <w:rsid w:val="00930178"/>
    <w:rsid w:val="00931374"/>
    <w:rsid w:val="0093252F"/>
    <w:rsid w:val="00933488"/>
    <w:rsid w:val="00945582"/>
    <w:rsid w:val="009649F6"/>
    <w:rsid w:val="00965ABF"/>
    <w:rsid w:val="009747EA"/>
    <w:rsid w:val="00985BDB"/>
    <w:rsid w:val="00994DCF"/>
    <w:rsid w:val="0099771D"/>
    <w:rsid w:val="009A09BB"/>
    <w:rsid w:val="009C325C"/>
    <w:rsid w:val="009D0A69"/>
    <w:rsid w:val="009D43B5"/>
    <w:rsid w:val="009D6D5E"/>
    <w:rsid w:val="009F3694"/>
    <w:rsid w:val="00A05703"/>
    <w:rsid w:val="00A22D46"/>
    <w:rsid w:val="00A2425E"/>
    <w:rsid w:val="00A27F6E"/>
    <w:rsid w:val="00A43046"/>
    <w:rsid w:val="00A604B3"/>
    <w:rsid w:val="00A6160E"/>
    <w:rsid w:val="00A66F70"/>
    <w:rsid w:val="00A90FC2"/>
    <w:rsid w:val="00AB1268"/>
    <w:rsid w:val="00AB1C37"/>
    <w:rsid w:val="00AC733C"/>
    <w:rsid w:val="00AD1E3F"/>
    <w:rsid w:val="00AD77A5"/>
    <w:rsid w:val="00AE057E"/>
    <w:rsid w:val="00AE493C"/>
    <w:rsid w:val="00AF5A84"/>
    <w:rsid w:val="00AF6DE5"/>
    <w:rsid w:val="00B1458D"/>
    <w:rsid w:val="00B3083E"/>
    <w:rsid w:val="00B30DE1"/>
    <w:rsid w:val="00B33B89"/>
    <w:rsid w:val="00B421F5"/>
    <w:rsid w:val="00B454AC"/>
    <w:rsid w:val="00B460E4"/>
    <w:rsid w:val="00B4773D"/>
    <w:rsid w:val="00B54459"/>
    <w:rsid w:val="00B56E29"/>
    <w:rsid w:val="00B6718B"/>
    <w:rsid w:val="00B766A1"/>
    <w:rsid w:val="00B82936"/>
    <w:rsid w:val="00B839AF"/>
    <w:rsid w:val="00B85A2C"/>
    <w:rsid w:val="00B865C2"/>
    <w:rsid w:val="00BA1B1B"/>
    <w:rsid w:val="00BA2DA9"/>
    <w:rsid w:val="00BF4083"/>
    <w:rsid w:val="00BF5475"/>
    <w:rsid w:val="00C1198E"/>
    <w:rsid w:val="00C2196C"/>
    <w:rsid w:val="00C3324B"/>
    <w:rsid w:val="00C5306E"/>
    <w:rsid w:val="00C61899"/>
    <w:rsid w:val="00C66B0B"/>
    <w:rsid w:val="00C808A0"/>
    <w:rsid w:val="00C84E79"/>
    <w:rsid w:val="00C8507B"/>
    <w:rsid w:val="00C90199"/>
    <w:rsid w:val="00C96710"/>
    <w:rsid w:val="00CA1A0A"/>
    <w:rsid w:val="00CA5113"/>
    <w:rsid w:val="00CB042E"/>
    <w:rsid w:val="00CB3B99"/>
    <w:rsid w:val="00CD2D1A"/>
    <w:rsid w:val="00CE3112"/>
    <w:rsid w:val="00CE3BFF"/>
    <w:rsid w:val="00CF69DD"/>
    <w:rsid w:val="00D004F7"/>
    <w:rsid w:val="00D45141"/>
    <w:rsid w:val="00D57D0A"/>
    <w:rsid w:val="00D57EF2"/>
    <w:rsid w:val="00D650EC"/>
    <w:rsid w:val="00D66CBA"/>
    <w:rsid w:val="00D66DDA"/>
    <w:rsid w:val="00D7109D"/>
    <w:rsid w:val="00D861AA"/>
    <w:rsid w:val="00D9156D"/>
    <w:rsid w:val="00DA04BA"/>
    <w:rsid w:val="00DA4DB4"/>
    <w:rsid w:val="00DB2A4E"/>
    <w:rsid w:val="00DB3CDC"/>
    <w:rsid w:val="00DC58C5"/>
    <w:rsid w:val="00DF0364"/>
    <w:rsid w:val="00E04EFD"/>
    <w:rsid w:val="00E51CEE"/>
    <w:rsid w:val="00E6717E"/>
    <w:rsid w:val="00E918A8"/>
    <w:rsid w:val="00E95E91"/>
    <w:rsid w:val="00EB2B02"/>
    <w:rsid w:val="00EB42DF"/>
    <w:rsid w:val="00EB43D0"/>
    <w:rsid w:val="00EB6F4F"/>
    <w:rsid w:val="00EC0BF0"/>
    <w:rsid w:val="00ED146A"/>
    <w:rsid w:val="00EE6ACD"/>
    <w:rsid w:val="00EF78CA"/>
    <w:rsid w:val="00F03467"/>
    <w:rsid w:val="00F144D5"/>
    <w:rsid w:val="00F24132"/>
    <w:rsid w:val="00F35465"/>
    <w:rsid w:val="00F40896"/>
    <w:rsid w:val="00F7146B"/>
    <w:rsid w:val="00F769B6"/>
    <w:rsid w:val="00F91E7F"/>
    <w:rsid w:val="00FA4E6B"/>
    <w:rsid w:val="00FC62CE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C3CA"/>
  <w15:chartTrackingRefBased/>
  <w15:docId w15:val="{F72BEE7E-9931-49EE-AD56-FC32275F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B2B02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F0364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F0364"/>
    <w:rPr>
      <w:rFonts w:eastAsiaTheme="majorEastAsia" w:cstheme="majorBidi"/>
      <w:b/>
      <w:bCs/>
      <w:sz w:val="24"/>
      <w:lang w:val="en-GB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1E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F714B-E037-43FF-9495-58FC5EA1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116</TotalTime>
  <Pages>2</Pages>
  <Words>288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11</vt:i4>
      </vt:variant>
    </vt:vector>
  </HeadingPairs>
  <TitlesOfParts>
    <vt:vector size="12" baseType="lpstr">
      <vt:lpstr>05. United States</vt:lpstr>
      <vt:lpstr>/05. United States</vt:lpstr>
      <vt:lpstr>    Geography</vt:lpstr>
      <vt:lpstr>    Climate</vt:lpstr>
      <vt:lpstr>    Important cities</vt:lpstr>
      <vt:lpstr>    </vt:lpstr>
      <vt:lpstr>    Government and Political system</vt:lpstr>
      <vt:lpstr>        Government</vt:lpstr>
      <vt:lpstr>    People, languages</vt:lpstr>
      <vt:lpstr>    Other</vt:lpstr>
      <vt:lpstr>        Flag</vt:lpstr>
      <vt:lpstr>        Anthem</vt:lpstr>
    </vt:vector>
  </TitlesOfParts>
  <Manager>Pavla Polodnová</Manager>
  <Company>BLAKKWOOD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United States</dc:title>
  <dc:subject>ANJ - Anglický Jazyk</dc:subject>
  <dc:creator>Ash258</dc:creator>
  <cp:keywords>ANJ;05</cp:keywords>
  <dc:description/>
  <cp:lastModifiedBy>Ash258</cp:lastModifiedBy>
  <cp:revision>200</cp:revision>
  <dcterms:created xsi:type="dcterms:W3CDTF">2016-04-06T17:48:00Z</dcterms:created>
  <dcterms:modified xsi:type="dcterms:W3CDTF">2016-05-15T00:20:00Z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