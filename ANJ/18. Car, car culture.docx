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98" w:rsidRDefault="00B35598" w:rsidP="00B35598">
      <w:pPr>
        <w:pStyle w:val="Nadpis1"/>
      </w:pPr>
      <w:r w:rsidRPr="009B6CE2">
        <w:t>18. Car, car culture</w:t>
      </w:r>
    </w:p>
    <w:p w:rsidR="00B35598" w:rsidRDefault="00B35598" w:rsidP="00B35598">
      <w:pPr>
        <w:pStyle w:val="Nadpis2"/>
        <w:rPr>
          <w:lang w:eastAsia="cs-CZ"/>
        </w:rPr>
      </w:pPr>
      <w:r>
        <w:rPr>
          <w:lang w:eastAsia="cs-CZ"/>
        </w:rPr>
        <w:t>Advantages of Having a Car</w:t>
      </w:r>
    </w:p>
    <w:p w:rsidR="00B36837" w:rsidRDefault="00021412" w:rsidP="0002141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Mobility</w:t>
      </w:r>
    </w:p>
    <w:p w:rsidR="00021412" w:rsidRDefault="00721A2A" w:rsidP="0002141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Lots of roads</w:t>
      </w:r>
    </w:p>
    <w:p w:rsidR="00721A2A" w:rsidRDefault="009610F0" w:rsidP="0002141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Co</w:t>
      </w:r>
      <w:r w:rsidR="00BD2B6E">
        <w:rPr>
          <w:lang w:eastAsia="cs-CZ"/>
        </w:rPr>
        <w:t>m</w:t>
      </w:r>
      <w:r>
        <w:rPr>
          <w:lang w:eastAsia="cs-CZ"/>
        </w:rPr>
        <w:t>fort</w:t>
      </w:r>
    </w:p>
    <w:p w:rsidR="00B35598" w:rsidRPr="00947AA1" w:rsidRDefault="00A25B9D" w:rsidP="0036115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F</w:t>
      </w:r>
      <w:r w:rsidR="00D93766">
        <w:rPr>
          <w:lang w:eastAsia="cs-CZ"/>
        </w:rPr>
        <w:t>ast</w:t>
      </w:r>
    </w:p>
    <w:p w:rsidR="00B35598" w:rsidRDefault="00B35598" w:rsidP="00B35598">
      <w:pPr>
        <w:pStyle w:val="Nadpis2"/>
        <w:rPr>
          <w:lang w:eastAsia="cs-CZ"/>
        </w:rPr>
      </w:pPr>
      <w:r>
        <w:rPr>
          <w:lang w:eastAsia="cs-CZ"/>
        </w:rPr>
        <w:t>Disadvantages of Having a Car</w:t>
      </w:r>
    </w:p>
    <w:p w:rsidR="00B35598" w:rsidRDefault="00254615" w:rsidP="001D198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Quite expensive</w:t>
      </w:r>
    </w:p>
    <w:p w:rsidR="00CE2715" w:rsidRDefault="00CE2715" w:rsidP="001D198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Care of car</w:t>
      </w:r>
    </w:p>
    <w:p w:rsidR="00CE2715" w:rsidRDefault="001B5EA9" w:rsidP="001D198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Careful while driving</w:t>
      </w:r>
    </w:p>
    <w:p w:rsidR="001B5EA9" w:rsidRPr="00947AA1" w:rsidRDefault="00FC1B97" w:rsidP="001D198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Don’t underestimate skills / status</w:t>
      </w:r>
    </w:p>
    <w:p w:rsidR="00B35598" w:rsidRDefault="00B35598" w:rsidP="00B35598">
      <w:pPr>
        <w:pStyle w:val="Nadpis2"/>
        <w:rPr>
          <w:lang w:eastAsia="cs-CZ"/>
        </w:rPr>
      </w:pPr>
      <w:r>
        <w:rPr>
          <w:lang w:eastAsia="cs-CZ"/>
        </w:rPr>
        <w:t>My Experience with Driving and Your Opinion</w:t>
      </w:r>
    </w:p>
    <w:p w:rsidR="00AB2E21" w:rsidRDefault="00AB2E21" w:rsidP="00AB2E21">
      <w:pPr>
        <w:pStyle w:val="Odstavecseseznamem"/>
        <w:numPr>
          <w:ilvl w:val="0"/>
          <w:numId w:val="4"/>
        </w:numPr>
        <w:rPr>
          <w:lang w:eastAsia="cs-CZ"/>
        </w:rPr>
      </w:pPr>
      <w:r w:rsidRPr="00AB2E21">
        <w:rPr>
          <w:lang w:eastAsia="cs-CZ"/>
        </w:rPr>
        <w:t xml:space="preserve">What age can you start driving </w:t>
      </w:r>
      <w:r>
        <w:rPr>
          <w:lang w:eastAsia="cs-CZ"/>
        </w:rPr>
        <w:t xml:space="preserve">a car in the Czechia/ the USA? </w:t>
      </w:r>
    </w:p>
    <w:p w:rsidR="00834D96" w:rsidRDefault="00834D96" w:rsidP="00AB2E21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Czech – 18</w:t>
      </w:r>
    </w:p>
    <w:p w:rsidR="00B35598" w:rsidRDefault="00AB2E21" w:rsidP="00AB2E21">
      <w:pPr>
        <w:pStyle w:val="Odstavecseseznamem"/>
        <w:numPr>
          <w:ilvl w:val="1"/>
          <w:numId w:val="4"/>
        </w:numPr>
        <w:rPr>
          <w:lang w:eastAsia="cs-CZ"/>
        </w:rPr>
      </w:pPr>
      <w:r w:rsidRPr="00AB2E21">
        <w:rPr>
          <w:lang w:eastAsia="cs-CZ"/>
        </w:rPr>
        <w:t>USA – 18</w:t>
      </w:r>
    </w:p>
    <w:p w:rsidR="00E71CBB" w:rsidRPr="00947AA1" w:rsidRDefault="003C199B" w:rsidP="00ED49EB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GB </w:t>
      </w:r>
      <w:r w:rsidR="00BE7051">
        <w:rPr>
          <w:lang w:eastAsia="cs-CZ"/>
        </w:rPr>
        <w:t>–</w:t>
      </w:r>
      <w:r>
        <w:rPr>
          <w:lang w:eastAsia="cs-CZ"/>
        </w:rPr>
        <w:t xml:space="preserve"> </w:t>
      </w:r>
      <w:r w:rsidR="00BE7051">
        <w:rPr>
          <w:lang w:eastAsia="cs-CZ"/>
        </w:rPr>
        <w:t>17</w:t>
      </w:r>
    </w:p>
    <w:p w:rsidR="008E3D64" w:rsidRDefault="00B35598" w:rsidP="004F6752">
      <w:pPr>
        <w:pStyle w:val="Nadpis2"/>
        <w:rPr>
          <w:lang w:eastAsia="cs-CZ"/>
        </w:rPr>
      </w:pPr>
      <w:r>
        <w:rPr>
          <w:lang w:eastAsia="cs-CZ"/>
        </w:rPr>
        <w:t>History</w:t>
      </w:r>
    </w:p>
    <w:p w:rsidR="00E07FAA" w:rsidRDefault="00E54966" w:rsidP="00E07FAA">
      <w:pPr>
        <w:rPr>
          <w:lang w:eastAsia="cs-CZ"/>
        </w:rPr>
      </w:pPr>
      <w:r w:rsidRPr="00E54966">
        <w:rPr>
          <w:lang w:eastAsia="cs-CZ"/>
        </w:rPr>
        <w:t>The first cars w</w:t>
      </w:r>
      <w:r>
        <w:rPr>
          <w:lang w:eastAsia="cs-CZ"/>
        </w:rPr>
        <w:t>ere developed in the end of 18</w:t>
      </w:r>
      <w:r w:rsidRPr="00E54966">
        <w:rPr>
          <w:vertAlign w:val="superscript"/>
          <w:lang w:eastAsia="cs-CZ"/>
        </w:rPr>
        <w:t>th</w:t>
      </w:r>
      <w:r>
        <w:rPr>
          <w:lang w:eastAsia="cs-CZ"/>
        </w:rPr>
        <w:t xml:space="preserve"> </w:t>
      </w:r>
      <w:r w:rsidR="00FD7AF1">
        <w:rPr>
          <w:lang w:eastAsia="cs-CZ"/>
        </w:rPr>
        <w:t xml:space="preserve">century (steam </w:t>
      </w:r>
      <w:r w:rsidRPr="00E54966">
        <w:rPr>
          <w:lang w:eastAsia="cs-CZ"/>
        </w:rPr>
        <w:t>engine). The very first combustion (spalovací) engine was made in 1886.</w:t>
      </w:r>
    </w:p>
    <w:p w:rsidR="00DA6310" w:rsidRPr="00DA6310" w:rsidRDefault="00911709" w:rsidP="00DA6310">
      <w:pPr>
        <w:rPr>
          <w:lang w:eastAsia="cs-CZ"/>
        </w:rPr>
      </w:pPr>
      <w:r>
        <w:rPr>
          <w:lang w:eastAsia="cs-CZ"/>
        </w:rPr>
        <w:t>H</w:t>
      </w:r>
      <w:r w:rsidR="00DA6310" w:rsidRPr="00DA6310">
        <w:rPr>
          <w:lang w:eastAsia="cs-CZ"/>
        </w:rPr>
        <w:t xml:space="preserve">istory of nowadays cars has been written since 1885, it is connected with the name </w:t>
      </w:r>
      <w:r w:rsidR="00DA6310" w:rsidRPr="00AB5B39">
        <w:rPr>
          <w:rStyle w:val="Nadpis3Char"/>
          <w:lang w:eastAsia="cs-CZ"/>
        </w:rPr>
        <w:t>Karl Benz</w:t>
      </w:r>
      <w:r w:rsidR="00DA6310" w:rsidRPr="00DA6310">
        <w:rPr>
          <w:lang w:eastAsia="cs-CZ"/>
        </w:rPr>
        <w:t>. Another famous car</w:t>
      </w:r>
      <w:r w:rsidR="000E66D5">
        <w:rPr>
          <w:lang w:eastAsia="cs-CZ"/>
        </w:rPr>
        <w:t xml:space="preserve"> makers were: </w:t>
      </w:r>
      <w:r w:rsidR="000E66D5" w:rsidRPr="000E66D5">
        <w:rPr>
          <w:rStyle w:val="Nadpis3Char"/>
        </w:rPr>
        <w:t>Wilhelm Maybach</w:t>
      </w:r>
      <w:r w:rsidR="000E66D5">
        <w:rPr>
          <w:lang w:eastAsia="cs-CZ"/>
        </w:rPr>
        <w:t xml:space="preserve">, </w:t>
      </w:r>
      <w:r w:rsidR="00DA6310" w:rsidRPr="000E66D5">
        <w:rPr>
          <w:rStyle w:val="Nadpis3Char"/>
          <w:lang w:eastAsia="cs-CZ"/>
        </w:rPr>
        <w:t>Rudolf Diesel</w:t>
      </w:r>
      <w:r w:rsidR="000E66D5">
        <w:rPr>
          <w:lang w:eastAsia="cs-CZ"/>
        </w:rPr>
        <w:t xml:space="preserve"> </w:t>
      </w:r>
      <w:r w:rsidR="00AF58A3">
        <w:rPr>
          <w:lang w:eastAsia="cs-CZ"/>
        </w:rPr>
        <w:t>(known</w:t>
      </w:r>
      <w:bookmarkStart w:id="0" w:name="_GoBack"/>
      <w:bookmarkEnd w:id="0"/>
      <w:r w:rsidR="00DA6310" w:rsidRPr="00DA6310">
        <w:rPr>
          <w:lang w:eastAsia="cs-CZ"/>
        </w:rPr>
        <w:t xml:space="preserve"> as father of diesel engine) and </w:t>
      </w:r>
      <w:r w:rsidR="00DA6310" w:rsidRPr="0056673F">
        <w:rPr>
          <w:rStyle w:val="Nadpis3Char"/>
          <w:lang w:eastAsia="cs-CZ"/>
        </w:rPr>
        <w:t>Henry Ford</w:t>
      </w:r>
      <w:r w:rsidR="00DA6310" w:rsidRPr="00DA6310">
        <w:rPr>
          <w:lang w:eastAsia="cs-CZ"/>
        </w:rPr>
        <w:t xml:space="preserve"> with his model T, which started a mass production of cars in </w:t>
      </w:r>
      <w:r w:rsidR="00DA6310" w:rsidRPr="007544F9">
        <w:rPr>
          <w:rStyle w:val="Nadpis3Char"/>
          <w:lang w:eastAsia="cs-CZ"/>
        </w:rPr>
        <w:t>1908</w:t>
      </w:r>
    </w:p>
    <w:p w:rsidR="001C43CA" w:rsidRDefault="005777A5" w:rsidP="005777A5">
      <w:pPr>
        <w:pStyle w:val="Nadpis2"/>
        <w:rPr>
          <w:lang w:eastAsia="cs-CZ"/>
        </w:rPr>
      </w:pPr>
      <w:r>
        <w:rPr>
          <w:lang w:eastAsia="cs-CZ"/>
        </w:rPr>
        <w:lastRenderedPageBreak/>
        <w:t>Description</w:t>
      </w:r>
    </w:p>
    <w:p w:rsidR="00A47750" w:rsidRDefault="00A47750" w:rsidP="00AF58A3">
      <w:pPr>
        <w:pStyle w:val="Nadpis3"/>
        <w:rPr>
          <w:lang w:eastAsia="cs-CZ"/>
        </w:rPr>
        <w:sectPr w:rsidR="00A47750" w:rsidSect="00CB042E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062FEE" w:rsidRDefault="006E76C8" w:rsidP="00AF58A3">
      <w:pPr>
        <w:pStyle w:val="Nadpis3"/>
        <w:rPr>
          <w:lang w:eastAsia="cs-CZ"/>
        </w:rPr>
      </w:pPr>
      <w:r>
        <w:rPr>
          <w:lang w:eastAsia="cs-CZ"/>
        </w:rPr>
        <w:lastRenderedPageBreak/>
        <w:t>Outside</w:t>
      </w:r>
    </w:p>
    <w:p w:rsidR="004642F3" w:rsidRDefault="004642F3" w:rsidP="004642F3">
      <w:pPr>
        <w:rPr>
          <w:lang w:eastAsia="cs-CZ"/>
        </w:rPr>
      </w:pPr>
      <w:r>
        <w:rPr>
          <w:lang w:eastAsia="cs-CZ"/>
        </w:rPr>
        <w:t>Roof</w:t>
      </w:r>
    </w:p>
    <w:p w:rsidR="00B8555E" w:rsidRDefault="00B8555E" w:rsidP="004642F3">
      <w:pPr>
        <w:rPr>
          <w:lang w:eastAsia="cs-CZ"/>
        </w:rPr>
      </w:pPr>
      <w:r>
        <w:rPr>
          <w:lang w:eastAsia="cs-CZ"/>
        </w:rPr>
        <w:t>Side / outside mirror</w:t>
      </w:r>
    </w:p>
    <w:p w:rsidR="0047486B" w:rsidRDefault="0047486B" w:rsidP="004642F3">
      <w:pPr>
        <w:rPr>
          <w:lang w:eastAsia="cs-CZ"/>
        </w:rPr>
      </w:pPr>
      <w:r>
        <w:rPr>
          <w:lang w:eastAsia="cs-CZ"/>
        </w:rPr>
        <w:t>Door</w:t>
      </w:r>
    </w:p>
    <w:p w:rsidR="0047486B" w:rsidRDefault="0047486B" w:rsidP="004642F3">
      <w:pPr>
        <w:rPr>
          <w:lang w:eastAsia="cs-CZ"/>
        </w:rPr>
      </w:pPr>
      <w:r>
        <w:rPr>
          <w:lang w:eastAsia="cs-CZ"/>
        </w:rPr>
        <w:t>Wheel; tyre</w:t>
      </w:r>
    </w:p>
    <w:p w:rsidR="00134C61" w:rsidRDefault="00134C61" w:rsidP="004642F3">
      <w:pPr>
        <w:rPr>
          <w:lang w:eastAsia="cs-CZ"/>
        </w:rPr>
      </w:pPr>
      <w:r>
        <w:rPr>
          <w:lang w:eastAsia="cs-CZ"/>
        </w:rPr>
        <w:t>Exhaust – výfuk</w:t>
      </w:r>
    </w:p>
    <w:p w:rsidR="003977E2" w:rsidRDefault="003977E2" w:rsidP="004642F3">
      <w:pPr>
        <w:rPr>
          <w:lang w:eastAsia="cs-CZ"/>
        </w:rPr>
      </w:pPr>
      <w:r>
        <w:rPr>
          <w:lang w:eastAsia="cs-CZ"/>
        </w:rPr>
        <w:t>License plate</w:t>
      </w:r>
    </w:p>
    <w:p w:rsidR="00067A24" w:rsidRDefault="00067A24" w:rsidP="004642F3">
      <w:pPr>
        <w:rPr>
          <w:lang w:eastAsia="cs-CZ"/>
        </w:rPr>
      </w:pPr>
      <w:r>
        <w:rPr>
          <w:lang w:eastAsia="cs-CZ"/>
        </w:rPr>
        <w:t>Rear window</w:t>
      </w:r>
    </w:p>
    <w:p w:rsidR="0011163E" w:rsidRDefault="0011163E" w:rsidP="004642F3">
      <w:pPr>
        <w:rPr>
          <w:lang w:eastAsia="cs-CZ"/>
        </w:rPr>
      </w:pPr>
      <w:r>
        <w:rPr>
          <w:lang w:eastAsia="cs-CZ"/>
        </w:rPr>
        <w:t>Gas Tank</w:t>
      </w:r>
    </w:p>
    <w:p w:rsidR="005046DA" w:rsidRDefault="005046DA" w:rsidP="004642F3">
      <w:pPr>
        <w:rPr>
          <w:lang w:eastAsia="cs-CZ"/>
        </w:rPr>
      </w:pPr>
      <w:r>
        <w:rPr>
          <w:lang w:eastAsia="cs-CZ"/>
        </w:rPr>
        <w:t>Trunk</w:t>
      </w:r>
    </w:p>
    <w:p w:rsidR="000E2987" w:rsidRDefault="000E2987" w:rsidP="004642F3">
      <w:pPr>
        <w:rPr>
          <w:lang w:eastAsia="cs-CZ"/>
        </w:rPr>
      </w:pPr>
      <w:r>
        <w:rPr>
          <w:lang w:eastAsia="cs-CZ"/>
        </w:rPr>
        <w:t>Rear Bumper</w:t>
      </w:r>
    </w:p>
    <w:p w:rsidR="007875D2" w:rsidRDefault="007875D2" w:rsidP="004642F3">
      <w:pPr>
        <w:rPr>
          <w:lang w:eastAsia="cs-CZ"/>
        </w:rPr>
      </w:pPr>
      <w:r>
        <w:rPr>
          <w:lang w:eastAsia="cs-CZ"/>
        </w:rPr>
        <w:t>Door Handle</w:t>
      </w:r>
    </w:p>
    <w:p w:rsidR="007875D2" w:rsidRDefault="00B10710" w:rsidP="004642F3">
      <w:pPr>
        <w:rPr>
          <w:lang w:eastAsia="cs-CZ"/>
        </w:rPr>
      </w:pPr>
      <w:r>
        <w:rPr>
          <w:lang w:eastAsia="cs-CZ"/>
        </w:rPr>
        <w:t>Headlight</w:t>
      </w:r>
    </w:p>
    <w:p w:rsidR="00B10710" w:rsidRDefault="00B10710" w:rsidP="004642F3">
      <w:pPr>
        <w:rPr>
          <w:lang w:eastAsia="cs-CZ"/>
        </w:rPr>
      </w:pPr>
      <w:r>
        <w:rPr>
          <w:lang w:eastAsia="cs-CZ"/>
        </w:rPr>
        <w:t xml:space="preserve">Hood </w:t>
      </w:r>
      <w:r w:rsidR="009F3C37">
        <w:rPr>
          <w:lang w:eastAsia="cs-CZ"/>
        </w:rPr>
        <w:t>–</w:t>
      </w:r>
      <w:r>
        <w:rPr>
          <w:lang w:eastAsia="cs-CZ"/>
        </w:rPr>
        <w:t xml:space="preserve"> Kapota</w:t>
      </w:r>
    </w:p>
    <w:p w:rsidR="009F3C37" w:rsidRPr="007F775E" w:rsidRDefault="009F3C37" w:rsidP="004642F3">
      <w:pPr>
        <w:rPr>
          <w:lang w:eastAsia="cs-CZ"/>
        </w:rPr>
      </w:pPr>
      <w:r>
        <w:rPr>
          <w:lang w:eastAsia="cs-CZ"/>
        </w:rPr>
        <w:t xml:space="preserve">Windshield </w:t>
      </w:r>
      <w:r w:rsidR="00474341">
        <w:rPr>
          <w:lang w:eastAsia="cs-CZ"/>
        </w:rPr>
        <w:t>– přední sklo</w:t>
      </w:r>
    </w:p>
    <w:p w:rsidR="006E76C8" w:rsidRDefault="006E76C8" w:rsidP="00AF58A3">
      <w:pPr>
        <w:pStyle w:val="Nadpis3"/>
        <w:rPr>
          <w:lang w:eastAsia="cs-CZ"/>
        </w:rPr>
      </w:pPr>
      <w:r>
        <w:rPr>
          <w:lang w:eastAsia="cs-CZ"/>
        </w:rPr>
        <w:t>Inside</w:t>
      </w:r>
    </w:p>
    <w:p w:rsidR="00B9517E" w:rsidRDefault="00E56523" w:rsidP="00B9517E">
      <w:pPr>
        <w:rPr>
          <w:lang w:eastAsia="cs-CZ"/>
        </w:rPr>
      </w:pPr>
      <w:r>
        <w:rPr>
          <w:lang w:eastAsia="cs-CZ"/>
        </w:rPr>
        <w:t>Tachometer</w:t>
      </w:r>
    </w:p>
    <w:p w:rsidR="00E56523" w:rsidRDefault="00E56523" w:rsidP="00B9517E">
      <w:pPr>
        <w:rPr>
          <w:lang w:eastAsia="cs-CZ"/>
        </w:rPr>
      </w:pPr>
      <w:r>
        <w:rPr>
          <w:lang w:eastAsia="cs-CZ"/>
        </w:rPr>
        <w:t>Stearing Wheel</w:t>
      </w:r>
    </w:p>
    <w:p w:rsidR="00E56523" w:rsidRDefault="002D54A9" w:rsidP="00B9517E">
      <w:pPr>
        <w:rPr>
          <w:lang w:eastAsia="cs-CZ"/>
        </w:rPr>
      </w:pPr>
      <w:r>
        <w:rPr>
          <w:lang w:eastAsia="cs-CZ"/>
        </w:rPr>
        <w:t>Horn</w:t>
      </w:r>
    </w:p>
    <w:p w:rsidR="002D54A9" w:rsidRDefault="002D54A9" w:rsidP="00B9517E">
      <w:pPr>
        <w:rPr>
          <w:lang w:eastAsia="cs-CZ"/>
        </w:rPr>
      </w:pPr>
      <w:r>
        <w:rPr>
          <w:lang w:eastAsia="cs-CZ"/>
        </w:rPr>
        <w:t xml:space="preserve">Pedals </w:t>
      </w:r>
      <w:r w:rsidR="007A3DA3">
        <w:rPr>
          <w:lang w:eastAsia="cs-CZ"/>
        </w:rPr>
        <w:t>–</w:t>
      </w:r>
      <w:r>
        <w:rPr>
          <w:lang w:eastAsia="cs-CZ"/>
        </w:rPr>
        <w:t xml:space="preserve"> </w:t>
      </w:r>
      <w:r w:rsidR="00666D38">
        <w:rPr>
          <w:lang w:eastAsia="cs-CZ"/>
        </w:rPr>
        <w:t>Clut</w:t>
      </w:r>
      <w:r w:rsidR="00261097">
        <w:rPr>
          <w:lang w:eastAsia="cs-CZ"/>
        </w:rPr>
        <w:t>c</w:t>
      </w:r>
      <w:r w:rsidR="00666D38">
        <w:rPr>
          <w:lang w:eastAsia="cs-CZ"/>
        </w:rPr>
        <w:t xml:space="preserve">h, </w:t>
      </w:r>
      <w:r w:rsidR="007A3DA3">
        <w:rPr>
          <w:lang w:eastAsia="cs-CZ"/>
        </w:rPr>
        <w:t>B</w:t>
      </w:r>
      <w:r w:rsidR="00885F6B">
        <w:rPr>
          <w:lang w:eastAsia="cs-CZ"/>
        </w:rPr>
        <w:t>reak</w:t>
      </w:r>
      <w:r w:rsidR="007A3DA3">
        <w:rPr>
          <w:lang w:eastAsia="cs-CZ"/>
        </w:rPr>
        <w:t>,</w:t>
      </w:r>
      <w:r w:rsidR="00885F6B">
        <w:rPr>
          <w:lang w:eastAsia="cs-CZ"/>
        </w:rPr>
        <w:t xml:space="preserve"> </w:t>
      </w:r>
      <w:r w:rsidR="007A3DA3">
        <w:rPr>
          <w:lang w:eastAsia="cs-CZ"/>
        </w:rPr>
        <w:t>Accelerator</w:t>
      </w:r>
    </w:p>
    <w:p w:rsidR="00A0304F" w:rsidRDefault="00A0304F" w:rsidP="00B9517E">
      <w:pPr>
        <w:rPr>
          <w:lang w:eastAsia="cs-CZ"/>
        </w:rPr>
      </w:pPr>
      <w:r>
        <w:rPr>
          <w:lang w:eastAsia="cs-CZ"/>
        </w:rPr>
        <w:t>Handbrake</w:t>
      </w:r>
    </w:p>
    <w:p w:rsidR="009814D1" w:rsidRDefault="00B75ED7" w:rsidP="00B9517E">
      <w:pPr>
        <w:rPr>
          <w:lang w:eastAsia="cs-CZ"/>
        </w:rPr>
      </w:pPr>
      <w:r>
        <w:rPr>
          <w:lang w:eastAsia="cs-CZ"/>
        </w:rPr>
        <w:t>Gear Shift</w:t>
      </w:r>
    </w:p>
    <w:p w:rsidR="00A0304F" w:rsidRPr="00B9517E" w:rsidRDefault="00A0304F" w:rsidP="00B9517E">
      <w:pPr>
        <w:rPr>
          <w:lang w:eastAsia="cs-CZ"/>
        </w:rPr>
      </w:pPr>
    </w:p>
    <w:sectPr w:rsidR="00A0304F" w:rsidRPr="00B9517E" w:rsidSect="00A47750">
      <w:type w:val="continuous"/>
      <w:pgSz w:w="11906" w:h="16838"/>
      <w:pgMar w:top="1417" w:right="566" w:bottom="141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598" w:rsidRDefault="00B35598" w:rsidP="006537B9">
      <w:pPr>
        <w:spacing w:line="240" w:lineRule="auto"/>
      </w:pPr>
      <w:r>
        <w:separator/>
      </w:r>
    </w:p>
  </w:endnote>
  <w:endnote w:type="continuationSeparator" w:id="0">
    <w:p w:rsidR="00B35598" w:rsidRDefault="00B35598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342E24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342E24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6752">
          <w:rPr>
            <w:color w:val="7030A0"/>
            <w:lang w:val="cs-CZ"/>
          </w:rPr>
          <w:t>18. Car, car culture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598" w:rsidRDefault="00B35598" w:rsidP="006537B9">
      <w:pPr>
        <w:spacing w:line="240" w:lineRule="auto"/>
      </w:pPr>
      <w:r>
        <w:separator/>
      </w:r>
    </w:p>
  </w:footnote>
  <w:footnote w:type="continuationSeparator" w:id="0">
    <w:p w:rsidR="00B35598" w:rsidRDefault="00B35598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342E24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11EC4DAC"/>
    <w:multiLevelType w:val="multilevel"/>
    <w:tmpl w:val="B3AC6476"/>
    <w:numStyleLink w:val="Finallist"/>
  </w:abstractNum>
  <w:abstractNum w:abstractNumId="2" w15:restartNumberingAfterBreak="0">
    <w:nsid w:val="3F212509"/>
    <w:multiLevelType w:val="multilevel"/>
    <w:tmpl w:val="B3AC6476"/>
    <w:numStyleLink w:val="Finallist"/>
  </w:abstractNum>
  <w:abstractNum w:abstractNumId="3" w15:restartNumberingAfterBreak="0">
    <w:nsid w:val="663B255A"/>
    <w:multiLevelType w:val="multilevel"/>
    <w:tmpl w:val="B3AC6476"/>
    <w:numStyleLink w:val="Finallist"/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98"/>
    <w:rsid w:val="00021412"/>
    <w:rsid w:val="00062FEE"/>
    <w:rsid w:val="00067A24"/>
    <w:rsid w:val="00076DB0"/>
    <w:rsid w:val="000E2987"/>
    <w:rsid w:val="000E66D5"/>
    <w:rsid w:val="0010099B"/>
    <w:rsid w:val="0011163E"/>
    <w:rsid w:val="00134C61"/>
    <w:rsid w:val="001B3EB7"/>
    <w:rsid w:val="001B54CD"/>
    <w:rsid w:val="001B5EA9"/>
    <w:rsid w:val="001C43CA"/>
    <w:rsid w:val="001D198D"/>
    <w:rsid w:val="002270E8"/>
    <w:rsid w:val="002377A4"/>
    <w:rsid w:val="002452D4"/>
    <w:rsid w:val="00254615"/>
    <w:rsid w:val="00261097"/>
    <w:rsid w:val="002D54A9"/>
    <w:rsid w:val="002F4373"/>
    <w:rsid w:val="0032037B"/>
    <w:rsid w:val="00342E24"/>
    <w:rsid w:val="00361155"/>
    <w:rsid w:val="003977E2"/>
    <w:rsid w:val="003C199B"/>
    <w:rsid w:val="003E112E"/>
    <w:rsid w:val="003E17D4"/>
    <w:rsid w:val="004642F3"/>
    <w:rsid w:val="00473A66"/>
    <w:rsid w:val="00474341"/>
    <w:rsid w:val="0047486B"/>
    <w:rsid w:val="00475D5F"/>
    <w:rsid w:val="004F6752"/>
    <w:rsid w:val="005046DA"/>
    <w:rsid w:val="00535F58"/>
    <w:rsid w:val="00551A9F"/>
    <w:rsid w:val="0056673F"/>
    <w:rsid w:val="005777A5"/>
    <w:rsid w:val="005B0DC0"/>
    <w:rsid w:val="005F0531"/>
    <w:rsid w:val="0060553A"/>
    <w:rsid w:val="006537B9"/>
    <w:rsid w:val="00666D38"/>
    <w:rsid w:val="00690BF0"/>
    <w:rsid w:val="006E76C8"/>
    <w:rsid w:val="00704607"/>
    <w:rsid w:val="0071521E"/>
    <w:rsid w:val="00721A2A"/>
    <w:rsid w:val="00726DF8"/>
    <w:rsid w:val="0073088D"/>
    <w:rsid w:val="00753757"/>
    <w:rsid w:val="007544F9"/>
    <w:rsid w:val="00774D35"/>
    <w:rsid w:val="007875D2"/>
    <w:rsid w:val="007A3DA3"/>
    <w:rsid w:val="007B5987"/>
    <w:rsid w:val="007C7B57"/>
    <w:rsid w:val="007F775E"/>
    <w:rsid w:val="0081654E"/>
    <w:rsid w:val="00834D96"/>
    <w:rsid w:val="00874E0F"/>
    <w:rsid w:val="00877544"/>
    <w:rsid w:val="00885F6B"/>
    <w:rsid w:val="008B6395"/>
    <w:rsid w:val="008E3D64"/>
    <w:rsid w:val="00911709"/>
    <w:rsid w:val="00933488"/>
    <w:rsid w:val="00945582"/>
    <w:rsid w:val="009610F0"/>
    <w:rsid w:val="009814D1"/>
    <w:rsid w:val="00985BDB"/>
    <w:rsid w:val="0099771D"/>
    <w:rsid w:val="009F3C37"/>
    <w:rsid w:val="00A0304F"/>
    <w:rsid w:val="00A25B9D"/>
    <w:rsid w:val="00A27F6E"/>
    <w:rsid w:val="00A47750"/>
    <w:rsid w:val="00A66F70"/>
    <w:rsid w:val="00AB2E21"/>
    <w:rsid w:val="00AB5B39"/>
    <w:rsid w:val="00AC733C"/>
    <w:rsid w:val="00AF58A3"/>
    <w:rsid w:val="00B10710"/>
    <w:rsid w:val="00B35598"/>
    <w:rsid w:val="00B36837"/>
    <w:rsid w:val="00B43DE3"/>
    <w:rsid w:val="00B75ED7"/>
    <w:rsid w:val="00B8555E"/>
    <w:rsid w:val="00B85A2C"/>
    <w:rsid w:val="00B9517E"/>
    <w:rsid w:val="00BD2B6E"/>
    <w:rsid w:val="00BE7051"/>
    <w:rsid w:val="00C2196C"/>
    <w:rsid w:val="00C5306E"/>
    <w:rsid w:val="00C66B0B"/>
    <w:rsid w:val="00C808A0"/>
    <w:rsid w:val="00C8507B"/>
    <w:rsid w:val="00CB042E"/>
    <w:rsid w:val="00CD2D1A"/>
    <w:rsid w:val="00CE2715"/>
    <w:rsid w:val="00D93766"/>
    <w:rsid w:val="00DA6310"/>
    <w:rsid w:val="00DB2A4E"/>
    <w:rsid w:val="00DF3A5F"/>
    <w:rsid w:val="00E07FAA"/>
    <w:rsid w:val="00E54966"/>
    <w:rsid w:val="00E56523"/>
    <w:rsid w:val="00E71CBB"/>
    <w:rsid w:val="00E861B8"/>
    <w:rsid w:val="00ED49EB"/>
    <w:rsid w:val="00F40896"/>
    <w:rsid w:val="00F7146B"/>
    <w:rsid w:val="00F91E7F"/>
    <w:rsid w:val="00FC1B97"/>
    <w:rsid w:val="00F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4F68"/>
  <w15:chartTrackingRefBased/>
  <w15:docId w15:val="{B15733B1-A491-4B9F-925D-29BB79B3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35598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AF58A3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F58A3"/>
    <w:rPr>
      <w:rFonts w:eastAsiaTheme="majorEastAsia" w:cstheme="majorBidi"/>
      <w:b/>
      <w:bCs/>
      <w:sz w:val="24"/>
      <w:lang w:val="en-GB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02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D12E8-0948-4C56-A62C-85BC92F6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18</TotalTime>
  <Pages>1</Pages>
  <Words>151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>18. Car, car culture</vt:lpstr>
      <vt:lpstr>18. Car, car culture</vt:lpstr>
      <vt:lpstr>    Advantages of Having a Car</vt:lpstr>
      <vt:lpstr>    Disadvantages of Having a Car</vt:lpstr>
      <vt:lpstr>    My Experience with Driving and Your Opinion</vt:lpstr>
      <vt:lpstr>    History</vt:lpstr>
      <vt:lpstr>    Description</vt:lpstr>
      <vt:lpstr>        </vt:lpstr>
      <vt:lpstr>        Outside</vt:lpstr>
      <vt:lpstr>        Inside</vt:lpstr>
    </vt:vector>
  </TitlesOfParts>
  <Manager>Pavla Polodnová</Manager>
  <Company>BLAKKWOOD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 Car, car culture</dc:title>
  <dc:subject>ANJ - Anglický Jazyk</dc:subject>
  <dc:creator>Ash258</dc:creator>
  <cp:keywords>ANJ;18</cp:keywords>
  <dc:description/>
  <cp:lastModifiedBy>Ash258</cp:lastModifiedBy>
  <cp:revision>72</cp:revision>
  <dcterms:created xsi:type="dcterms:W3CDTF">2016-04-24T18:08:00Z</dcterms:created>
  <dcterms:modified xsi:type="dcterms:W3CDTF">2016-05-15T00:37:00Z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