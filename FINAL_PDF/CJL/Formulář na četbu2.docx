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23" w:rsidRPr="00907E42" w:rsidRDefault="008D5523" w:rsidP="008D5523">
      <w:pPr>
        <w:pStyle w:val="Zkladntext"/>
        <w:spacing w:line="256" w:lineRule="auto"/>
        <w:ind w:right="272"/>
        <w:rPr>
          <w:b w:val="0"/>
          <w:bCs w:val="0"/>
          <w:noProof/>
          <w:lang w:val="cs-CZ"/>
        </w:rPr>
      </w:pPr>
      <w:r w:rsidRPr="00907E42">
        <w:rPr>
          <w:noProof/>
          <w:lang w:val="cs-CZ"/>
        </w:rPr>
        <w:t>Seznam četby k maturitní zkoušce z českého jazyka a literatury, školní rok</w:t>
      </w:r>
      <w:r w:rsidRPr="00907E42">
        <w:rPr>
          <w:noProof/>
          <w:spacing w:val="-14"/>
          <w:lang w:val="cs-CZ"/>
        </w:rPr>
        <w:t xml:space="preserve"> </w:t>
      </w:r>
      <w:r w:rsidRPr="00907E42">
        <w:rPr>
          <w:noProof/>
          <w:lang w:val="cs-CZ"/>
        </w:rPr>
        <w:t>2015/2016</w:t>
      </w:r>
    </w:p>
    <w:p w:rsidR="008D5523" w:rsidRPr="00907E42" w:rsidRDefault="00090E51" w:rsidP="008D5523">
      <w:pPr>
        <w:tabs>
          <w:tab w:val="left" w:pos="6488"/>
        </w:tabs>
        <w:spacing w:before="165"/>
        <w:ind w:left="115" w:right="272"/>
        <w:rPr>
          <w:rFonts w:ascii="Calibri" w:eastAsia="Calibri" w:hAnsi="Calibri" w:cs="Calibri"/>
          <w:noProof/>
          <w:sz w:val="40"/>
          <w:szCs w:val="40"/>
        </w:rPr>
      </w:pPr>
      <w:sdt>
        <w:sdtPr>
          <w:rPr>
            <w:rFonts w:ascii="Calibri" w:hAnsi="Calibri"/>
            <w:b/>
            <w:noProof/>
            <w:sz w:val="40"/>
          </w:rPr>
          <w:alias w:val="Jméno a Příjmení"/>
          <w:tag w:val="jm"/>
          <w:id w:val="-1837763285"/>
          <w:lock w:val="sdtLocked"/>
          <w:placeholder>
            <w:docPart w:val="51CCAFF5B3D9411F85EE337A9BC301F9"/>
          </w:placeholder>
          <w:text/>
        </w:sdtPr>
        <w:sdtEndPr/>
        <w:sdtContent>
          <w:r w:rsidR="00086A9D">
            <w:rPr>
              <w:rFonts w:ascii="Calibri" w:hAnsi="Calibri"/>
              <w:b/>
              <w:noProof/>
              <w:sz w:val="40"/>
            </w:rPr>
            <w:t>Jakub Čábera</w:t>
          </w:r>
        </w:sdtContent>
      </w:sdt>
      <w:r w:rsidR="008D5523" w:rsidRPr="00907E42">
        <w:rPr>
          <w:rFonts w:ascii="Calibri" w:hAnsi="Calibri"/>
          <w:b/>
          <w:noProof/>
          <w:sz w:val="40"/>
        </w:rPr>
        <w:tab/>
        <w:t>třída:</w:t>
      </w:r>
      <w:r w:rsidR="00086A9D">
        <w:rPr>
          <w:rFonts w:ascii="Calibri" w:hAnsi="Calibri"/>
          <w:b/>
          <w:noProof/>
          <w:sz w:val="40"/>
        </w:rPr>
        <w:t xml:space="preserve"> IT4A</w:t>
      </w:r>
    </w:p>
    <w:p w:rsidR="008D5523" w:rsidRPr="00907E42" w:rsidRDefault="008D5523" w:rsidP="008D5523">
      <w:pPr>
        <w:spacing w:before="2"/>
        <w:rPr>
          <w:rFonts w:ascii="Calibri" w:eastAsia="Calibri" w:hAnsi="Calibri" w:cs="Calibri"/>
          <w:b/>
          <w:bCs/>
          <w:noProof/>
          <w:sz w:val="16"/>
          <w:szCs w:val="16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1E0" w:firstRow="1" w:lastRow="1" w:firstColumn="1" w:lastColumn="1" w:noHBand="0" w:noVBand="0"/>
      </w:tblPr>
      <w:tblGrid>
        <w:gridCol w:w="575"/>
        <w:gridCol w:w="710"/>
        <w:gridCol w:w="3397"/>
        <w:gridCol w:w="4412"/>
      </w:tblGrid>
      <w:tr w:rsidR="008D5523" w:rsidRPr="00907E42" w:rsidTr="009E4407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8D5523">
            <w:pPr>
              <w:rPr>
                <w:noProof/>
                <w:lang w:val="cs-CZ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8D5523" w:rsidP="008A69AF">
            <w:pPr>
              <w:jc w:val="center"/>
              <w:rPr>
                <w:noProof/>
                <w:lang w:val="cs-CZ"/>
              </w:rPr>
            </w:pP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5"/>
              <w:jc w:val="center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AUTOR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 w:hAnsi="Calibri"/>
                <w:b/>
                <w:noProof/>
                <w:sz w:val="28"/>
                <w:lang w:val="cs-CZ"/>
              </w:rPr>
              <w:t>DÍLO</w:t>
            </w:r>
          </w:p>
        </w:tc>
      </w:tr>
      <w:tr w:rsidR="008D5523" w:rsidRPr="00907E42" w:rsidTr="009E4407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1.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6471C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6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C5A67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William Shakespeare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C5A67" w:rsidP="00C9423C">
            <w:pPr>
              <w:ind w:firstLine="0"/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Hamlet</w:t>
            </w:r>
          </w:p>
        </w:tc>
      </w:tr>
      <w:tr w:rsidR="008D5523" w:rsidRPr="00907E42" w:rsidTr="009E4407">
        <w:trPr>
          <w:trHeight w:hRule="exact" w:val="518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2.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2C5A8E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8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704968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Giovanni Boccaccio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FD0BC6" w:rsidP="00C9423C">
            <w:pPr>
              <w:ind w:firstLine="0"/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Dekameron</w:t>
            </w:r>
          </w:p>
        </w:tc>
      </w:tr>
      <w:tr w:rsidR="008D5523" w:rsidRPr="00907E42" w:rsidTr="009E4407">
        <w:trPr>
          <w:trHeight w:hRule="exact" w:val="518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3.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9F7C4B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30</w:t>
            </w: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C3106F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C3106F">
              <w:rPr>
                <w:noProof/>
                <w:lang w:val="cs-CZ"/>
              </w:rPr>
              <w:t>Karel Havlíček Borovský</w:t>
            </w: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92198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E92198">
              <w:rPr>
                <w:noProof/>
                <w:lang w:val="cs-CZ"/>
              </w:rPr>
              <w:t>Tyrolské elegie</w:t>
            </w:r>
          </w:p>
        </w:tc>
      </w:tr>
      <w:tr w:rsidR="008D5523" w:rsidRPr="00907E42" w:rsidTr="009E4407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4.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10D8E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14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C3106F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C3106F">
              <w:rPr>
                <w:noProof/>
                <w:lang w:val="cs-CZ"/>
              </w:rPr>
              <w:t>Alexandr Sergejevič Puškin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204811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204811">
              <w:rPr>
                <w:noProof/>
                <w:lang w:val="cs-CZ"/>
              </w:rPr>
              <w:t>Evžen Oněgin</w:t>
            </w:r>
          </w:p>
        </w:tc>
      </w:tr>
      <w:tr w:rsidR="008D5523" w:rsidRPr="00907E42" w:rsidTr="009E4407">
        <w:trPr>
          <w:trHeight w:hRule="exact" w:val="518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5.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BD74F0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16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547EFC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Fjodor Michajlovič Dostojevskij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204811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204811">
              <w:rPr>
                <w:noProof/>
                <w:lang w:val="cs-CZ"/>
              </w:rPr>
              <w:t>Zločin a trest</w:t>
            </w:r>
          </w:p>
        </w:tc>
      </w:tr>
      <w:tr w:rsidR="008D5523" w:rsidRPr="00907E42" w:rsidTr="009E4407">
        <w:trPr>
          <w:trHeight w:hRule="exact" w:val="523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6.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3B3498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48</w:t>
            </w: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47EFC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Ernest Hemingway</w:t>
            </w: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B6612E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B6612E">
              <w:rPr>
                <w:noProof/>
                <w:lang w:val="cs-CZ"/>
              </w:rPr>
              <w:t>Stařec a moře</w:t>
            </w:r>
          </w:p>
        </w:tc>
      </w:tr>
      <w:tr w:rsidR="008D5523" w:rsidRPr="00907E42" w:rsidTr="009E4407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7.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A36353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45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47EFC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Erich Maria Remarque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CA6B71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CA6B71">
              <w:rPr>
                <w:noProof/>
                <w:lang w:val="cs-CZ"/>
              </w:rPr>
              <w:t>Na západní frontě klid</w:t>
            </w:r>
          </w:p>
        </w:tc>
      </w:tr>
      <w:tr w:rsidR="008D5523" w:rsidRPr="00907E42" w:rsidTr="009E4407">
        <w:trPr>
          <w:trHeight w:hRule="exact" w:val="50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8.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923331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80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47EFC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Dimitry Glukhovsky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19792A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19792A">
              <w:rPr>
                <w:noProof/>
                <w:lang w:val="cs-CZ"/>
              </w:rPr>
              <w:t>Metro 2033</w:t>
            </w:r>
          </w:p>
        </w:tc>
      </w:tr>
      <w:tr w:rsidR="008D5523" w:rsidRPr="00907E42" w:rsidTr="009E4407">
        <w:trPr>
          <w:trHeight w:hRule="exact" w:val="513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9.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997129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43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547EFC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547EFC">
              <w:rPr>
                <w:noProof/>
                <w:lang w:val="cs-CZ"/>
              </w:rPr>
              <w:t>Jack London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19792A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19792A">
              <w:rPr>
                <w:noProof/>
                <w:lang w:val="cs-CZ"/>
              </w:rPr>
              <w:t>Tulák po hvězdách</w:t>
            </w:r>
          </w:p>
        </w:tc>
      </w:tr>
      <w:tr w:rsidR="008D5523" w:rsidRPr="00907E42" w:rsidTr="009E4407">
        <w:trPr>
          <w:trHeight w:hRule="exact" w:val="523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10.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546A6F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96</w:t>
            </w: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07CFF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D07CFF">
              <w:rPr>
                <w:noProof/>
                <w:lang w:val="cs-CZ"/>
              </w:rPr>
              <w:t>Viktor Dyk</w:t>
            </w: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922E3C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922E3C">
              <w:rPr>
                <w:noProof/>
                <w:lang w:val="cs-CZ"/>
              </w:rPr>
              <w:t>Krysař</w:t>
            </w:r>
          </w:p>
        </w:tc>
      </w:tr>
      <w:tr w:rsidR="008D5523" w:rsidRPr="00907E42" w:rsidTr="009E4407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11.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0824A5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117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07CFF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D07CFF">
              <w:rPr>
                <w:noProof/>
                <w:lang w:val="cs-CZ"/>
              </w:rPr>
              <w:t>Jan Otčenášek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F21A11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F21A11">
              <w:rPr>
                <w:noProof/>
                <w:lang w:val="cs-CZ"/>
              </w:rPr>
              <w:t>Romeo, Julie a tma</w:t>
            </w:r>
          </w:p>
        </w:tc>
      </w:tr>
      <w:tr w:rsidR="008D5523" w:rsidRPr="00907E42" w:rsidTr="009E4407">
        <w:trPr>
          <w:trHeight w:hRule="exact" w:val="506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12.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9555B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113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07CFF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D07CFF">
              <w:rPr>
                <w:noProof/>
                <w:lang w:val="cs-CZ"/>
              </w:rPr>
              <w:t>Ladislav Fuks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B73C9F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B73C9F">
              <w:rPr>
                <w:noProof/>
                <w:lang w:val="cs-CZ"/>
              </w:rPr>
              <w:t>Spalovač mrtvol</w:t>
            </w:r>
          </w:p>
        </w:tc>
      </w:tr>
      <w:tr w:rsidR="008D5523" w:rsidRPr="00907E42" w:rsidTr="009E4407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13.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125989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103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D07CFF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D07CFF">
              <w:rPr>
                <w:noProof/>
                <w:lang w:val="cs-CZ"/>
              </w:rPr>
              <w:t>Vladislav Vančura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4A7186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4A7186">
              <w:rPr>
                <w:noProof/>
                <w:lang w:val="cs-CZ"/>
              </w:rPr>
              <w:t>Rozmarné léto</w:t>
            </w:r>
          </w:p>
        </w:tc>
      </w:tr>
      <w:tr w:rsidR="008D5523" w:rsidRPr="00907E42" w:rsidTr="009E4407">
        <w:trPr>
          <w:trHeight w:hRule="exact" w:val="523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14.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9D7A29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102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090BF8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090BF8">
              <w:rPr>
                <w:noProof/>
                <w:lang w:val="cs-CZ"/>
              </w:rPr>
              <w:t>Karel Čapek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D5523" w:rsidRPr="00907E42" w:rsidRDefault="009D7A29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9D7A29">
              <w:rPr>
                <w:noProof/>
                <w:lang w:val="cs-CZ"/>
              </w:rPr>
              <w:t>Povídky z jedné a druhé kapsy</w:t>
            </w:r>
          </w:p>
        </w:tc>
      </w:tr>
      <w:tr w:rsidR="008D5523" w:rsidRPr="00907E42" w:rsidTr="009E4407">
        <w:trPr>
          <w:trHeight w:hRule="exact" w:val="513"/>
          <w:jc w:val="center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15.</w:t>
            </w:r>
          </w:p>
        </w:tc>
        <w:tc>
          <w:tcPr>
            <w:tcW w:w="7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7329D5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2</w:t>
            </w:r>
          </w:p>
        </w:tc>
        <w:tc>
          <w:tcPr>
            <w:tcW w:w="33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A1E4A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EA1E4A">
              <w:rPr>
                <w:noProof/>
                <w:lang w:val="cs-CZ"/>
              </w:rPr>
              <w:t>Homér</w:t>
            </w:r>
          </w:p>
        </w:tc>
        <w:tc>
          <w:tcPr>
            <w:tcW w:w="441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6006E9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6006E9">
              <w:rPr>
                <w:noProof/>
                <w:lang w:val="cs-CZ"/>
              </w:rPr>
              <w:t>Odyssea</w:t>
            </w:r>
          </w:p>
        </w:tc>
      </w:tr>
      <w:tr w:rsidR="008D5523" w:rsidRPr="00907E42" w:rsidTr="009E4407">
        <w:trPr>
          <w:trHeight w:hRule="exact" w:val="50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16.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0027C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3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A1E4A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EA1E4A">
              <w:rPr>
                <w:noProof/>
                <w:lang w:val="cs-CZ"/>
              </w:rPr>
              <w:t>Ovidius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1298E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E1298E">
              <w:rPr>
                <w:noProof/>
                <w:lang w:val="cs-CZ"/>
              </w:rPr>
              <w:t>Proměny</w:t>
            </w:r>
          </w:p>
        </w:tc>
      </w:tr>
      <w:tr w:rsidR="008D5523" w:rsidRPr="00907E42" w:rsidTr="009E4407">
        <w:trPr>
          <w:trHeight w:hRule="exact" w:val="495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17.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307B86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11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A1E4A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EA1E4A">
              <w:rPr>
                <w:noProof/>
                <w:lang w:val="cs-CZ"/>
              </w:rPr>
              <w:t>Moliére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1298E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E1298E">
              <w:rPr>
                <w:noProof/>
                <w:lang w:val="cs-CZ"/>
              </w:rPr>
              <w:t>Lakomec</w:t>
            </w:r>
          </w:p>
        </w:tc>
      </w:tr>
      <w:tr w:rsidR="008D5523" w:rsidRPr="00907E42" w:rsidTr="009E4407">
        <w:trPr>
          <w:trHeight w:hRule="exact" w:val="506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18.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B659A1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22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A1E4A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EA1E4A">
              <w:rPr>
                <w:noProof/>
                <w:lang w:val="cs-CZ"/>
              </w:rPr>
              <w:t>Victor Hugo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090E51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090E51">
              <w:rPr>
                <w:noProof/>
                <w:lang w:val="cs-CZ"/>
              </w:rPr>
              <w:t>Chrám Matky Boží v Paříži</w:t>
            </w:r>
            <w:bookmarkStart w:id="0" w:name="_GoBack"/>
            <w:bookmarkEnd w:id="0"/>
          </w:p>
        </w:tc>
      </w:tr>
      <w:tr w:rsidR="008D5523" w:rsidRPr="00907E42" w:rsidTr="009E4407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19.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26C79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32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81413C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81413C">
              <w:rPr>
                <w:noProof/>
                <w:lang w:val="cs-CZ"/>
              </w:rPr>
              <w:t>Jan Neruda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1298E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E1298E">
              <w:rPr>
                <w:noProof/>
                <w:lang w:val="cs-CZ"/>
              </w:rPr>
              <w:t>Povídky malostranské</w:t>
            </w:r>
          </w:p>
        </w:tc>
      </w:tr>
      <w:tr w:rsidR="008D5523" w:rsidRPr="00907E42" w:rsidTr="009E4407">
        <w:trPr>
          <w:trHeight w:hRule="exact" w:val="500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5523" w:rsidRPr="00907E42" w:rsidRDefault="008D5523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20.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AA2AEE" w:rsidP="008A69A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77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81413C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81413C">
              <w:rPr>
                <w:noProof/>
                <w:lang w:val="cs-CZ"/>
              </w:rPr>
              <w:t>Isaak Asimov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5523" w:rsidRPr="00907E42" w:rsidRDefault="00E1298E" w:rsidP="00C9423C">
            <w:pPr>
              <w:ind w:firstLine="0"/>
              <w:jc w:val="left"/>
              <w:rPr>
                <w:noProof/>
                <w:lang w:val="cs-CZ"/>
              </w:rPr>
            </w:pPr>
            <w:r w:rsidRPr="00E1298E">
              <w:rPr>
                <w:noProof/>
                <w:lang w:val="cs-CZ"/>
              </w:rPr>
              <w:t>Já, robot</w:t>
            </w:r>
          </w:p>
        </w:tc>
      </w:tr>
    </w:tbl>
    <w:p w:rsidR="008D5523" w:rsidRPr="00907E42" w:rsidRDefault="008D5523" w:rsidP="008D5523">
      <w:pPr>
        <w:rPr>
          <w:rFonts w:ascii="Calibri" w:eastAsia="Calibri" w:hAnsi="Calibri" w:cs="Calibri"/>
          <w:b/>
          <w:bCs/>
          <w:noProof/>
          <w:sz w:val="20"/>
          <w:szCs w:val="20"/>
        </w:rPr>
      </w:pPr>
    </w:p>
    <w:p w:rsidR="008D5523" w:rsidRPr="00907E42" w:rsidRDefault="008D5523" w:rsidP="008D5523">
      <w:pPr>
        <w:rPr>
          <w:rFonts w:ascii="Calibri" w:eastAsia="Calibri" w:hAnsi="Calibri" w:cs="Calibri"/>
          <w:b/>
          <w:bCs/>
          <w:noProof/>
          <w:sz w:val="20"/>
          <w:szCs w:val="20"/>
        </w:rPr>
      </w:pPr>
    </w:p>
    <w:p w:rsidR="008F508D" w:rsidRPr="00907E42" w:rsidRDefault="008D5523" w:rsidP="00914A56">
      <w:pPr>
        <w:tabs>
          <w:tab w:val="left" w:pos="5072"/>
        </w:tabs>
        <w:spacing w:before="195"/>
        <w:ind w:left="115" w:right="272"/>
        <w:rPr>
          <w:noProof/>
        </w:rPr>
      </w:pPr>
      <w:r w:rsidRPr="00907E42">
        <w:rPr>
          <w:rFonts w:ascii="Calibri"/>
          <w:b/>
          <w:noProof/>
          <w:spacing w:val="-1"/>
          <w:sz w:val="28"/>
        </w:rPr>
        <w:t>Datum:</w:t>
      </w:r>
      <w:r w:rsidR="009E4407">
        <w:rPr>
          <w:rFonts w:ascii="Calibri"/>
          <w:b/>
          <w:noProof/>
          <w:spacing w:val="-1"/>
          <w:sz w:val="28"/>
        </w:rPr>
        <w:t xml:space="preserve"> 2.3.2016</w:t>
      </w:r>
      <w:r w:rsidRPr="00907E42">
        <w:rPr>
          <w:rFonts w:ascii="Calibri"/>
          <w:b/>
          <w:noProof/>
          <w:spacing w:val="-1"/>
          <w:sz w:val="28"/>
        </w:rPr>
        <w:tab/>
        <w:t>Podpis:</w:t>
      </w:r>
    </w:p>
    <w:sectPr w:rsidR="008F508D" w:rsidRPr="00907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9D"/>
    <w:rsid w:val="000824A5"/>
    <w:rsid w:val="00086A9D"/>
    <w:rsid w:val="00090BF8"/>
    <w:rsid w:val="00090E51"/>
    <w:rsid w:val="00125989"/>
    <w:rsid w:val="0019792A"/>
    <w:rsid w:val="00204811"/>
    <w:rsid w:val="002C5A8E"/>
    <w:rsid w:val="00307B86"/>
    <w:rsid w:val="003B3498"/>
    <w:rsid w:val="004A7186"/>
    <w:rsid w:val="00546A6F"/>
    <w:rsid w:val="00547EFC"/>
    <w:rsid w:val="005C5A67"/>
    <w:rsid w:val="006006E9"/>
    <w:rsid w:val="0065083A"/>
    <w:rsid w:val="00704968"/>
    <w:rsid w:val="007329D5"/>
    <w:rsid w:val="0081413C"/>
    <w:rsid w:val="008A69AF"/>
    <w:rsid w:val="008D5523"/>
    <w:rsid w:val="008E158F"/>
    <w:rsid w:val="008F508D"/>
    <w:rsid w:val="00907E42"/>
    <w:rsid w:val="00914A56"/>
    <w:rsid w:val="00922E3C"/>
    <w:rsid w:val="00923331"/>
    <w:rsid w:val="009803D6"/>
    <w:rsid w:val="00997129"/>
    <w:rsid w:val="009D2936"/>
    <w:rsid w:val="009D7A29"/>
    <w:rsid w:val="009E4407"/>
    <w:rsid w:val="009F7C4B"/>
    <w:rsid w:val="00A36353"/>
    <w:rsid w:val="00A544FB"/>
    <w:rsid w:val="00AA2AEE"/>
    <w:rsid w:val="00B659A1"/>
    <w:rsid w:val="00B6612E"/>
    <w:rsid w:val="00B73C9F"/>
    <w:rsid w:val="00BD74F0"/>
    <w:rsid w:val="00C3106F"/>
    <w:rsid w:val="00C9423C"/>
    <w:rsid w:val="00CA6B71"/>
    <w:rsid w:val="00CC0CC8"/>
    <w:rsid w:val="00D07CFF"/>
    <w:rsid w:val="00D24943"/>
    <w:rsid w:val="00D6471C"/>
    <w:rsid w:val="00D9555B"/>
    <w:rsid w:val="00DF3AF0"/>
    <w:rsid w:val="00E0027C"/>
    <w:rsid w:val="00E10D8E"/>
    <w:rsid w:val="00E1298E"/>
    <w:rsid w:val="00E26C79"/>
    <w:rsid w:val="00E5580D"/>
    <w:rsid w:val="00E92198"/>
    <w:rsid w:val="00EA1E4A"/>
    <w:rsid w:val="00F21A11"/>
    <w:rsid w:val="00F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A9E4B-05B9-4197-BA32-61A493A9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D5523"/>
    <w:pPr>
      <w:spacing w:after="0" w:line="276" w:lineRule="auto"/>
      <w:ind w:firstLine="709"/>
      <w:jc w:val="both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semiHidden/>
    <w:unhideWhenUsed/>
    <w:qFormat/>
    <w:rsid w:val="008D5523"/>
    <w:pPr>
      <w:widowControl w:val="0"/>
      <w:spacing w:before="12" w:line="240" w:lineRule="auto"/>
      <w:ind w:left="115" w:firstLine="0"/>
      <w:jc w:val="left"/>
    </w:pPr>
    <w:rPr>
      <w:rFonts w:ascii="Calibri" w:eastAsia="Calibri" w:hAnsi="Calibri"/>
      <w:b/>
      <w:bCs/>
      <w:sz w:val="34"/>
      <w:szCs w:val="3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1"/>
    <w:semiHidden/>
    <w:rsid w:val="008D5523"/>
    <w:rPr>
      <w:rFonts w:ascii="Calibri" w:eastAsia="Calibri" w:hAnsi="Calibri"/>
      <w:b/>
      <w:bCs/>
      <w:sz w:val="34"/>
      <w:szCs w:val="34"/>
      <w:lang w:val="en-US"/>
    </w:rPr>
  </w:style>
  <w:style w:type="paragraph" w:customStyle="1" w:styleId="TableParagraph">
    <w:name w:val="Table Paragraph"/>
    <w:basedOn w:val="Normln"/>
    <w:uiPriority w:val="1"/>
    <w:qFormat/>
    <w:rsid w:val="008D5523"/>
    <w:pPr>
      <w:widowControl w:val="0"/>
      <w:spacing w:line="240" w:lineRule="auto"/>
      <w:ind w:firstLine="0"/>
      <w:jc w:val="left"/>
    </w:pPr>
    <w:rPr>
      <w:sz w:val="22"/>
      <w:lang w:val="en-US"/>
    </w:rPr>
  </w:style>
  <w:style w:type="table" w:customStyle="1" w:styleId="TableNormal">
    <w:name w:val="Table Normal"/>
    <w:uiPriority w:val="2"/>
    <w:semiHidden/>
    <w:qFormat/>
    <w:rsid w:val="008D5523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Zstupntext">
    <w:name w:val="Placeholder Text"/>
    <w:basedOn w:val="Standardnpsmoodstavce"/>
    <w:uiPriority w:val="99"/>
    <w:semiHidden/>
    <w:rsid w:val="00DF3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CJL\Formul&#225;&#345;%20na%20&#269;etb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CCAFF5B3D9411F85EE337A9BC301F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C938F55-24DD-4DDE-823F-2549E9891419}"/>
      </w:docPartPr>
      <w:docPartBody>
        <w:p w:rsidR="000E3074" w:rsidRDefault="001143E2">
          <w:pPr>
            <w:pStyle w:val="51CCAFF5B3D9411F85EE337A9BC301F9"/>
          </w:pPr>
          <w:r w:rsidRPr="009732CA"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E2"/>
    <w:rsid w:val="000B0009"/>
    <w:rsid w:val="000E3074"/>
    <w:rsid w:val="0011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51CCAFF5B3D9411F85EE337A9BC301F9">
    <w:name w:val="51CCAFF5B3D9411F85EE337A9BC30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CBBF9-F53C-4568-8FB0-8C41441E5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Formulář na četbu.dotx</Template>
  <TotalTime>2</TotalTime>
  <Pages>1</Pages>
  <Words>132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na četbu</vt:lpstr>
    </vt:vector>
  </TitlesOfParts>
  <Manager>Zuzana Petráčková</Manager>
  <Company>BLAKKWOOD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na četbu</dc:title>
  <dc:subject>CJL - Český Jazyk a Literatura</dc:subject>
  <dc:creator>Ash258</dc:creator>
  <cp:keywords>četba;formulář</cp:keywords>
  <dc:description/>
  <cp:lastModifiedBy>Ash258</cp:lastModifiedBy>
  <cp:revision>3</cp:revision>
  <dcterms:created xsi:type="dcterms:W3CDTF">2016-03-02T16:11:00Z</dcterms:created>
  <dcterms:modified xsi:type="dcterms:W3CDTF">2016-03-27T11:52:00Z</dcterms:modified>
</cp:coreProperties>
</file>