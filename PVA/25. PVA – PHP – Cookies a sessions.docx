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F0" w:rsidRDefault="00A3431A" w:rsidP="00A3431A">
      <w:pPr>
        <w:pStyle w:val="Nadpis1"/>
      </w:pPr>
      <w:bookmarkStart w:id="0" w:name="_GoBack"/>
      <w:bookmarkEnd w:id="0"/>
      <w:r>
        <w:t>25. PHP – Cookies a sessions</w:t>
      </w:r>
    </w:p>
    <w:p w:rsidR="00A3431A" w:rsidRDefault="00DA0BC8" w:rsidP="00DA0BC8">
      <w:pPr>
        <w:pStyle w:val="Nadpis2"/>
        <w:rPr>
          <w:lang w:eastAsia="cs-CZ"/>
        </w:rPr>
      </w:pPr>
      <w:r>
        <w:rPr>
          <w:lang w:eastAsia="cs-CZ"/>
        </w:rPr>
        <w:t>Session</w:t>
      </w:r>
      <w:r w:rsidR="00222AD8">
        <w:rPr>
          <w:lang w:eastAsia="cs-CZ"/>
        </w:rPr>
        <w:t>s</w:t>
      </w:r>
    </w:p>
    <w:p w:rsidR="00DA0BC8" w:rsidRDefault="004A68CC" w:rsidP="00DA0BC8">
      <w:pPr>
        <w:rPr>
          <w:lang w:eastAsia="cs-CZ"/>
        </w:rPr>
      </w:pPr>
      <w:r>
        <w:rPr>
          <w:lang w:eastAsia="cs-CZ"/>
        </w:rPr>
        <w:t>Pojem představující</w:t>
      </w:r>
      <w:r w:rsidRPr="004A68CC">
        <w:rPr>
          <w:lang w:eastAsia="cs-CZ"/>
        </w:rPr>
        <w:t xml:space="preserve"> permanentní síťové spojení mezi klientem a serverem, zahrnující výměnu paketů.</w:t>
      </w:r>
    </w:p>
    <w:p w:rsidR="00CB61E1" w:rsidRDefault="00CB61E1" w:rsidP="00DA0BC8">
      <w:pPr>
        <w:rPr>
          <w:lang w:eastAsia="cs-CZ"/>
        </w:rPr>
      </w:pPr>
      <w:r w:rsidRPr="00CB61E1">
        <w:rPr>
          <w:lang w:eastAsia="cs-CZ"/>
        </w:rPr>
        <w:t xml:space="preserve">Jakmile PHP obdrží příkaz k započetí session, zjistí nejprve, zda již session neběží. Pokud ne vytvoří ji, pokud ano, připojí se k ní. PHP přidělí session identifikátor a vyhradí si někde místo pro ukládání tzv. session-proměnných. Od tohoto místa dále </w:t>
      </w:r>
      <w:r w:rsidR="0000194B">
        <w:rPr>
          <w:lang w:eastAsia="cs-CZ"/>
        </w:rPr>
        <w:t>lze</w:t>
      </w:r>
      <w:r w:rsidRPr="00CB61E1">
        <w:rPr>
          <w:lang w:eastAsia="cs-CZ"/>
        </w:rPr>
        <w:t xml:space="preserve"> u libovolné proměnné zvolit, že bude součástí session, a server si pak její obsah pamatuj</w:t>
      </w:r>
      <w:r>
        <w:rPr>
          <w:lang w:eastAsia="cs-CZ"/>
        </w:rPr>
        <w:t>e mezi stránkami. Session může být kdykoli ukončena</w:t>
      </w:r>
      <w:r w:rsidR="0022443E">
        <w:rPr>
          <w:lang w:eastAsia="cs-CZ"/>
        </w:rPr>
        <w:t>. Když se to neprovede</w:t>
      </w:r>
      <w:r w:rsidRPr="00CB61E1">
        <w:rPr>
          <w:lang w:eastAsia="cs-CZ"/>
        </w:rPr>
        <w:t>, zruší se zavřením prohlížeče.</w:t>
      </w:r>
    </w:p>
    <w:p w:rsidR="00A91095" w:rsidRDefault="00122683" w:rsidP="00A91095">
      <w:pPr>
        <w:rPr>
          <w:rStyle w:val="Nadpis4Char"/>
        </w:rPr>
      </w:pPr>
      <w:r>
        <w:rPr>
          <w:lang w:eastAsia="cs-CZ"/>
        </w:rPr>
        <w:t xml:space="preserve">Pro zapnutí práce se sessionama slouží příkaz </w:t>
      </w:r>
      <w:r w:rsidRPr="00122683">
        <w:rPr>
          <w:rStyle w:val="Nadpis4Char"/>
        </w:rPr>
        <w:t>session_start();</w:t>
      </w:r>
      <w:r>
        <w:rPr>
          <w:lang w:eastAsia="cs-CZ"/>
        </w:rPr>
        <w:t xml:space="preserve"> a pro zapnutí outputbufferingu </w:t>
      </w:r>
      <w:r w:rsidRPr="00122683">
        <w:rPr>
          <w:rStyle w:val="Nadpis4Char"/>
        </w:rPr>
        <w:t>ob_start();</w:t>
      </w:r>
    </w:p>
    <w:p w:rsidR="00A91095" w:rsidRDefault="00A91095" w:rsidP="00A91095">
      <w:pPr>
        <w:rPr>
          <w:lang w:eastAsia="cs-CZ"/>
        </w:rPr>
      </w:pPr>
      <w:r>
        <w:rPr>
          <w:lang w:eastAsia="cs-CZ"/>
        </w:rPr>
        <w:t>Pro přístup k sessionám se používá superglobální pole $_SESSION</w:t>
      </w:r>
      <w:r w:rsidR="0043441B">
        <w:rPr>
          <w:lang w:eastAsia="cs-CZ"/>
        </w:rPr>
        <w:t>[‘nazev‘]</w:t>
      </w:r>
      <w:r w:rsidR="00A947DB">
        <w:rPr>
          <w:lang w:eastAsia="cs-CZ"/>
        </w:rPr>
        <w:t>;</w:t>
      </w:r>
    </w:p>
    <w:p w:rsidR="00801E32" w:rsidRPr="00DA0BC8" w:rsidRDefault="00801E32" w:rsidP="00A91095">
      <w:pPr>
        <w:rPr>
          <w:lang w:eastAsia="cs-CZ"/>
        </w:rPr>
      </w:pPr>
      <w:r>
        <w:rPr>
          <w:lang w:eastAsia="cs-CZ"/>
        </w:rPr>
        <w:t xml:space="preserve">Pro smazání sessiony lze použít </w:t>
      </w:r>
      <w:r w:rsidRPr="00C75091">
        <w:rPr>
          <w:rStyle w:val="Nadpis4Char"/>
        </w:rPr>
        <w:t>unset($_SESSION[‘cosi‘])</w:t>
      </w:r>
      <w:r w:rsidR="001C1D25" w:rsidRPr="00C75091">
        <w:rPr>
          <w:rStyle w:val="Nadpis4Char"/>
        </w:rPr>
        <w:t>;</w:t>
      </w:r>
      <w:r w:rsidR="001C1D25">
        <w:rPr>
          <w:lang w:eastAsia="cs-CZ"/>
        </w:rPr>
        <w:t xml:space="preserve">, </w:t>
      </w:r>
      <w:r w:rsidR="00C75091" w:rsidRPr="00C75091">
        <w:rPr>
          <w:rStyle w:val="Nadpis4Char"/>
        </w:rPr>
        <w:t>session_unset();</w:t>
      </w:r>
      <w:r w:rsidR="00C75091">
        <w:rPr>
          <w:lang w:eastAsia="cs-CZ"/>
        </w:rPr>
        <w:t xml:space="preserve">, </w:t>
      </w:r>
      <w:r w:rsidR="00C75091" w:rsidRPr="00C75091">
        <w:rPr>
          <w:rStyle w:val="Nadpis4Char"/>
        </w:rPr>
        <w:t>session_destroy()</w:t>
      </w:r>
      <w:r w:rsidR="00C75091">
        <w:rPr>
          <w:rStyle w:val="Nadpis4Char"/>
        </w:rPr>
        <w:t>;</w:t>
      </w:r>
      <w:r w:rsidR="00C75091">
        <w:rPr>
          <w:lang w:eastAsia="cs-CZ"/>
        </w:rPr>
        <w:t xml:space="preserve">, </w:t>
      </w:r>
      <w:r w:rsidR="00C75091" w:rsidRPr="00C75091">
        <w:rPr>
          <w:rStyle w:val="Nadpis4Char"/>
        </w:rPr>
        <w:t>$_SESSION = array();</w:t>
      </w:r>
    </w:p>
    <w:p w:rsidR="00DA0BC8" w:rsidRDefault="00DA0BC8" w:rsidP="00DA0BC8">
      <w:pPr>
        <w:pStyle w:val="Nadpis2"/>
        <w:rPr>
          <w:lang w:eastAsia="cs-CZ"/>
        </w:rPr>
      </w:pPr>
      <w:r>
        <w:rPr>
          <w:lang w:eastAsia="cs-CZ"/>
        </w:rPr>
        <w:t>Cookies</w:t>
      </w:r>
    </w:p>
    <w:p w:rsidR="00D35D57" w:rsidRDefault="00D35D57" w:rsidP="00D35D57">
      <w:pPr>
        <w:rPr>
          <w:lang w:eastAsia="cs-CZ"/>
        </w:rPr>
      </w:pPr>
      <w:r>
        <w:rPr>
          <w:lang w:eastAsia="cs-CZ"/>
        </w:rPr>
        <w:t xml:space="preserve">V protokolu HTTP se jako </w:t>
      </w:r>
      <w:r w:rsidRPr="00D35D57">
        <w:rPr>
          <w:rStyle w:val="Nadpis3Char"/>
        </w:rPr>
        <w:t>coookies</w:t>
      </w:r>
      <w:r>
        <w:rPr>
          <w:lang w:eastAsia="cs-CZ"/>
        </w:rPr>
        <w:t xml:space="preserve"> označuje malé množství dat, která WWW server pošle prohlížeči, který je uloží na počítači uživatele. Při každé další návštěvě téhož serveru pak prohlížeč tato data posílá zpět serveru.</w:t>
      </w:r>
    </w:p>
    <w:p w:rsidR="00D35D57" w:rsidRDefault="00D35D57" w:rsidP="00D35D57">
      <w:pPr>
        <w:rPr>
          <w:lang w:eastAsia="cs-CZ"/>
        </w:rPr>
      </w:pPr>
      <w:r>
        <w:rPr>
          <w:lang w:eastAsia="cs-CZ"/>
        </w:rPr>
        <w:t>Cookies se odešlou s požadovanou stránkou a to v hlavičce. Ukládají se do souboru na disku (můžou být hashovány). Kd</w:t>
      </w:r>
      <w:r w:rsidR="001979E6">
        <w:rPr>
          <w:lang w:eastAsia="cs-CZ"/>
        </w:rPr>
        <w:t xml:space="preserve">yž se potom prohlížeč připojí </w:t>
      </w:r>
      <w:r>
        <w:rPr>
          <w:lang w:eastAsia="cs-CZ"/>
        </w:rPr>
        <w:t>na stejný server, bude automaticky posílat cookies.</w:t>
      </w:r>
    </w:p>
    <w:p w:rsidR="00DA0BC8" w:rsidRPr="00DC6130" w:rsidRDefault="00E207F9" w:rsidP="00D35D57">
      <w:pPr>
        <w:rPr>
          <w:sz w:val="22"/>
          <w:lang w:eastAsia="cs-CZ"/>
        </w:rPr>
      </w:pPr>
      <w:r>
        <w:rPr>
          <w:lang w:eastAsia="cs-CZ"/>
        </w:rPr>
        <w:t xml:space="preserve">Na začátku je nutno zadat </w:t>
      </w:r>
      <w:r w:rsidRPr="00E207F9">
        <w:rPr>
          <w:rStyle w:val="Nadpis4Char"/>
        </w:rPr>
        <w:t>ob_start();</w:t>
      </w:r>
      <w:r>
        <w:rPr>
          <w:sz w:val="22"/>
          <w:lang w:eastAsia="cs-CZ"/>
        </w:rPr>
        <w:t>.</w:t>
      </w:r>
      <w:r w:rsidR="00D35D57">
        <w:rPr>
          <w:lang w:eastAsia="cs-CZ"/>
        </w:rPr>
        <w:t xml:space="preserve"> Pak se pracuje stejně jako se sessions, ale nastavení cookie se dělá metodou</w:t>
      </w:r>
      <w:r w:rsidR="00DC6130">
        <w:rPr>
          <w:lang w:eastAsia="cs-CZ"/>
        </w:rPr>
        <w:t xml:space="preserve"> </w:t>
      </w:r>
      <w:r w:rsidR="00DC6130" w:rsidRPr="00DC6130">
        <w:rPr>
          <w:rStyle w:val="Nadpis4Char"/>
          <w:lang w:eastAsia="cs-CZ"/>
        </w:rPr>
        <w:t>SetCookie (nazev_cookie, hodnota ($hodnota), [platnost (time() + 3600)</w:t>
      </w:r>
      <w:r w:rsidR="00DC6130">
        <w:rPr>
          <w:rStyle w:val="Nadpis4Char"/>
          <w:lang w:eastAsia="cs-CZ"/>
        </w:rPr>
        <w:t>])</w:t>
      </w:r>
      <w:r w:rsidR="00DC6130" w:rsidRPr="00DC6130">
        <w:rPr>
          <w:lang w:eastAsia="cs-CZ"/>
        </w:rPr>
        <w:t>. Na závěr aplikace je nutno zadat</w:t>
      </w:r>
      <w:r w:rsidR="00DC6130">
        <w:rPr>
          <w:lang w:eastAsia="cs-CZ"/>
        </w:rPr>
        <w:t xml:space="preserve"> </w:t>
      </w:r>
      <w:r w:rsidR="00DC6130" w:rsidRPr="00DC6130">
        <w:rPr>
          <w:rStyle w:val="Nadpis4Char"/>
        </w:rPr>
        <w:t>ob_end_flush();</w:t>
      </w:r>
      <w:r w:rsidR="00DC6130">
        <w:rPr>
          <w:sz w:val="22"/>
          <w:lang w:eastAsia="cs-CZ"/>
        </w:rPr>
        <w:t>.</w:t>
      </w:r>
    </w:p>
    <w:sectPr w:rsidR="00DA0BC8" w:rsidRPr="00DC6130" w:rsidSect="005D44A1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31A" w:rsidRDefault="00A3431A" w:rsidP="006537B9">
      <w:pPr>
        <w:spacing w:line="240" w:lineRule="auto"/>
      </w:pPr>
      <w:r>
        <w:separator/>
      </w:r>
    </w:p>
  </w:endnote>
  <w:endnote w:type="continuationSeparator" w:id="0">
    <w:p w:rsidR="00A3431A" w:rsidRDefault="00A3431A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4A1" w:rsidRDefault="00774D35" w:rsidP="005D44A1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3D2A46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3D2A46" w:rsidP="005D44A1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45984297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A0BC8">
          <w:rPr>
            <w:color w:val="7030A0"/>
          </w:rPr>
          <w:t>25. PHP – Cookies a sessions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31A" w:rsidRDefault="00A3431A" w:rsidP="006537B9">
      <w:pPr>
        <w:spacing w:line="240" w:lineRule="auto"/>
      </w:pPr>
      <w:r>
        <w:separator/>
      </w:r>
    </w:p>
  </w:footnote>
  <w:footnote w:type="continuationSeparator" w:id="0">
    <w:p w:rsidR="00A3431A" w:rsidRDefault="00A3431A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3D2A46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5023247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138AC">
          <w:rPr>
            <w:color w:val="7030A0"/>
          </w:rPr>
          <w:t>PVA - Programování a Vývoj Aplikací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18614076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1A"/>
    <w:rsid w:val="0000194B"/>
    <w:rsid w:val="0006695E"/>
    <w:rsid w:val="00076DB0"/>
    <w:rsid w:val="00111C6B"/>
    <w:rsid w:val="00114DF5"/>
    <w:rsid w:val="001155D2"/>
    <w:rsid w:val="00122683"/>
    <w:rsid w:val="00144A5A"/>
    <w:rsid w:val="001979E6"/>
    <w:rsid w:val="001B3EB7"/>
    <w:rsid w:val="001C1D25"/>
    <w:rsid w:val="001E75C4"/>
    <w:rsid w:val="00222AD8"/>
    <w:rsid w:val="0022443E"/>
    <w:rsid w:val="002270E8"/>
    <w:rsid w:val="002F4373"/>
    <w:rsid w:val="00312CE1"/>
    <w:rsid w:val="00320285"/>
    <w:rsid w:val="003D2A46"/>
    <w:rsid w:val="003E112E"/>
    <w:rsid w:val="003E17D4"/>
    <w:rsid w:val="0043441B"/>
    <w:rsid w:val="004A68CC"/>
    <w:rsid w:val="00540F30"/>
    <w:rsid w:val="005B0DC0"/>
    <w:rsid w:val="005D44A1"/>
    <w:rsid w:val="005F0531"/>
    <w:rsid w:val="0060553A"/>
    <w:rsid w:val="006537B9"/>
    <w:rsid w:val="00690BF0"/>
    <w:rsid w:val="006A5D10"/>
    <w:rsid w:val="00704607"/>
    <w:rsid w:val="0071521E"/>
    <w:rsid w:val="00753757"/>
    <w:rsid w:val="00774D35"/>
    <w:rsid w:val="007B5987"/>
    <w:rsid w:val="007C7B57"/>
    <w:rsid w:val="00801E32"/>
    <w:rsid w:val="0081654E"/>
    <w:rsid w:val="008717B3"/>
    <w:rsid w:val="00874E0F"/>
    <w:rsid w:val="00877544"/>
    <w:rsid w:val="00890805"/>
    <w:rsid w:val="008B6395"/>
    <w:rsid w:val="00933488"/>
    <w:rsid w:val="00945582"/>
    <w:rsid w:val="00985BDB"/>
    <w:rsid w:val="0099771D"/>
    <w:rsid w:val="009B6E86"/>
    <w:rsid w:val="00A27F6E"/>
    <w:rsid w:val="00A3431A"/>
    <w:rsid w:val="00A66F70"/>
    <w:rsid w:val="00A91095"/>
    <w:rsid w:val="00A947DB"/>
    <w:rsid w:val="00AC733C"/>
    <w:rsid w:val="00B40D65"/>
    <w:rsid w:val="00B85A2C"/>
    <w:rsid w:val="00C2196C"/>
    <w:rsid w:val="00C5306E"/>
    <w:rsid w:val="00C66B0B"/>
    <w:rsid w:val="00C75091"/>
    <w:rsid w:val="00C808A0"/>
    <w:rsid w:val="00CB61E1"/>
    <w:rsid w:val="00CC3620"/>
    <w:rsid w:val="00CD2D1A"/>
    <w:rsid w:val="00D138AC"/>
    <w:rsid w:val="00D35D57"/>
    <w:rsid w:val="00DA0BC8"/>
    <w:rsid w:val="00DB1773"/>
    <w:rsid w:val="00DB2A4E"/>
    <w:rsid w:val="00DC6130"/>
    <w:rsid w:val="00DD079E"/>
    <w:rsid w:val="00E207F9"/>
    <w:rsid w:val="00F40896"/>
    <w:rsid w:val="00F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AAA3B-7519-4A73-A7A5-B1141F0B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3431A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1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VA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5893E-2BE5-4061-A38E-DF661EEB5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PVA.dotm</Template>
  <TotalTime>26</TotalTime>
  <Pages>1</Pages>
  <Words>224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>25. PHP – Cookies a sessions</vt:lpstr>
      <vt:lpstr>25. PHP – Cookies a sessions</vt:lpstr>
      <vt:lpstr>    Sessions</vt:lpstr>
      <vt:lpstr>    Cookies</vt:lpstr>
    </vt:vector>
  </TitlesOfParts>
  <Manager>Karel Johanovský</Manager>
  <Company>BLAKKWOOD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25. PHP – Cookies a sessions</dc:title>
  <dc:subject>PVA - Programování a Vývoj Aplikací</dc:subject>
  <dc:creator>Ash258</dc:creator>
  <cp:keywords>PVA;25</cp:keywords>
  <dc:description/>
  <cp:lastModifiedBy>Ash258</cp:lastModifiedBy>
  <cp:revision>23</cp:revision>
  <dcterms:created xsi:type="dcterms:W3CDTF">2016-05-06T08:46:00Z</dcterms:created>
  <dcterms:modified xsi:type="dcterms:W3CDTF">2016-05-15T02:10:00Z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