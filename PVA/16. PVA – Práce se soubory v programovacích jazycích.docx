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7FF" w:rsidRPr="00A335B9" w:rsidRDefault="001027FF" w:rsidP="001027FF">
      <w:pPr>
        <w:pStyle w:val="Nadpis1"/>
      </w:pPr>
      <w:bookmarkStart w:id="0" w:name="_GoBack"/>
      <w:bookmarkEnd w:id="0"/>
      <w:r w:rsidRPr="00A335B9">
        <w:t>16. Práce se soubory v programovacích jazycích</w:t>
      </w:r>
    </w:p>
    <w:p w:rsidR="001027FF" w:rsidRPr="00A335B9" w:rsidRDefault="001027FF" w:rsidP="001027FF">
      <w:pPr>
        <w:pStyle w:val="Nadpis2"/>
        <w:rPr>
          <w:lang w:eastAsia="cs-CZ"/>
        </w:rPr>
      </w:pPr>
      <w:r w:rsidRPr="00A335B9">
        <w:rPr>
          <w:lang w:eastAsia="cs-CZ"/>
        </w:rPr>
        <w:t>Soubor</w:t>
      </w:r>
    </w:p>
    <w:p w:rsidR="001027FF" w:rsidRPr="00A335B9" w:rsidRDefault="001027FF" w:rsidP="001027FF">
      <w:pPr>
        <w:rPr>
          <w:lang w:eastAsia="cs-CZ"/>
        </w:rPr>
      </w:pPr>
      <w:r w:rsidRPr="00A335B9">
        <w:rPr>
          <w:lang w:eastAsia="cs-CZ"/>
        </w:rPr>
        <w:t>Pojmenovaná sada dat uložených na paměťovém médiu, se kterou lze pracovat jako s jedním celkem.</w:t>
      </w:r>
    </w:p>
    <w:p w:rsidR="001027FF" w:rsidRPr="00A335B9" w:rsidRDefault="001027FF" w:rsidP="001027FF">
      <w:pPr>
        <w:rPr>
          <w:lang w:eastAsia="cs-CZ"/>
        </w:rPr>
      </w:pPr>
      <w:r w:rsidRPr="00A335B9">
        <w:rPr>
          <w:lang w:eastAsia="cs-CZ"/>
        </w:rPr>
        <w:t>V programování slouží k uložení dat z programu nebo načtení dat do programu. Data ze souboru a do souboru putují přes streamy (proudy).</w:t>
      </w:r>
    </w:p>
    <w:p w:rsidR="001027FF" w:rsidRPr="00A335B9" w:rsidRDefault="001027FF" w:rsidP="001027FF">
      <w:pPr>
        <w:rPr>
          <w:lang w:eastAsia="cs-CZ"/>
        </w:rPr>
      </w:pPr>
      <w:r w:rsidRPr="00A335B9">
        <w:rPr>
          <w:lang w:eastAsia="cs-CZ"/>
        </w:rPr>
        <w:t xml:space="preserve">K souborům lze přistupovat dvěma způsoby a to </w:t>
      </w:r>
      <w:r w:rsidRPr="00A335B9">
        <w:rPr>
          <w:rStyle w:val="Nadpis3Char"/>
          <w:lang w:eastAsia="cs-CZ"/>
        </w:rPr>
        <w:t>textově</w:t>
      </w:r>
      <w:r w:rsidRPr="00A335B9">
        <w:rPr>
          <w:lang w:eastAsia="cs-CZ"/>
        </w:rPr>
        <w:t xml:space="preserve"> nebo </w:t>
      </w:r>
      <w:r w:rsidRPr="00A335B9">
        <w:rPr>
          <w:rStyle w:val="Nadpis3Char"/>
          <w:lang w:eastAsia="cs-CZ"/>
        </w:rPr>
        <w:t>binárně</w:t>
      </w:r>
      <w:r w:rsidRPr="00A335B9">
        <w:rPr>
          <w:lang w:eastAsia="cs-CZ"/>
        </w:rPr>
        <w:t>. Rozdíl je v tom, jak se data čtou (zapisují).</w:t>
      </w:r>
    </w:p>
    <w:p w:rsidR="001027FF" w:rsidRPr="00A335B9" w:rsidRDefault="001027FF" w:rsidP="001027FF">
      <w:pPr>
        <w:pStyle w:val="Nadpis2"/>
        <w:rPr>
          <w:lang w:eastAsia="cs-CZ"/>
        </w:rPr>
      </w:pPr>
      <w:r w:rsidRPr="00A335B9">
        <w:rPr>
          <w:lang w:eastAsia="cs-CZ"/>
        </w:rPr>
        <w:t>Práce se soubory v jazyce JAVA</w:t>
      </w:r>
      <w:r>
        <w:rPr>
          <w:lang w:eastAsia="cs-CZ"/>
        </w:rPr>
        <w:t xml:space="preserve"> (viz. </w:t>
      </w:r>
      <w:hyperlink r:id="rId8" w:history="1">
        <w:r w:rsidRPr="0011756F">
          <w:rPr>
            <w:rStyle w:val="Hypertextovodkaz"/>
            <w:lang w:eastAsia="cs-CZ"/>
          </w:rPr>
          <w:t>PRM 17</w:t>
        </w:r>
      </w:hyperlink>
      <w:r>
        <w:rPr>
          <w:lang w:eastAsia="cs-CZ"/>
        </w:rPr>
        <w:t>)</w:t>
      </w:r>
    </w:p>
    <w:p w:rsidR="001027FF" w:rsidRPr="00A335B9" w:rsidRDefault="001027FF" w:rsidP="001027FF">
      <w:pPr>
        <w:rPr>
          <w:lang w:eastAsia="cs-CZ"/>
        </w:rPr>
      </w:pPr>
      <w:r w:rsidRPr="00A335B9">
        <w:rPr>
          <w:lang w:eastAsia="cs-CZ"/>
        </w:rPr>
        <w:t xml:space="preserve">Pro práci se soubory v jazyce JAVA slouží třída </w:t>
      </w:r>
      <w:r w:rsidRPr="00A335B9">
        <w:rPr>
          <w:rStyle w:val="Nadpis3Char"/>
          <w:lang w:eastAsia="cs-CZ"/>
        </w:rPr>
        <w:t>File</w:t>
      </w:r>
      <w:r w:rsidRPr="00A335B9">
        <w:rPr>
          <w:lang w:eastAsia="cs-CZ"/>
        </w:rPr>
        <w:t xml:space="preserve">. Zároveň slouží jako manažer souborů. Na začátku programu je nutné importovat knihovnu </w:t>
      </w:r>
      <w:r w:rsidRPr="00A335B9">
        <w:rPr>
          <w:rStyle w:val="Nadpis3Char"/>
        </w:rPr>
        <w:t>java.io.File</w:t>
      </w:r>
      <w:r w:rsidRPr="00A335B9">
        <w:rPr>
          <w:lang w:eastAsia="cs-CZ"/>
        </w:rPr>
        <w:t>.</w:t>
      </w:r>
    </w:p>
    <w:p w:rsidR="001027FF" w:rsidRPr="00A335B9" w:rsidRDefault="001027FF" w:rsidP="001027FF">
      <w:pPr>
        <w:rPr>
          <w:lang w:eastAsia="cs-CZ"/>
        </w:rPr>
      </w:pPr>
      <w:r w:rsidRPr="00A335B9">
        <w:rPr>
          <w:lang w:eastAsia="cs-CZ"/>
        </w:rPr>
        <w:t xml:space="preserve">Popřípadě </w:t>
      </w:r>
      <w:r w:rsidRPr="00A335B9">
        <w:rPr>
          <w:rStyle w:val="Nadpis3Char"/>
        </w:rPr>
        <w:t>java.io.FileWriter</w:t>
      </w:r>
      <w:r w:rsidRPr="00A335B9">
        <w:rPr>
          <w:lang w:eastAsia="cs-CZ"/>
        </w:rPr>
        <w:t xml:space="preserve">, </w:t>
      </w:r>
      <w:r w:rsidRPr="00A335B9">
        <w:rPr>
          <w:rStyle w:val="Nadpis3Char"/>
        </w:rPr>
        <w:t>java.io.FileReader,</w:t>
      </w:r>
      <w:r w:rsidRPr="00A335B9">
        <w:rPr>
          <w:lang w:eastAsia="cs-CZ"/>
        </w:rPr>
        <w:t xml:space="preserve"> a jiné knihovny, které </w:t>
      </w:r>
      <w:r w:rsidR="00B86F1E">
        <w:rPr>
          <w:lang w:eastAsia="cs-CZ"/>
        </w:rPr>
        <w:t>jsou potřeba</w:t>
      </w:r>
      <w:r w:rsidRPr="00A335B9">
        <w:rPr>
          <w:lang w:eastAsia="cs-CZ"/>
        </w:rPr>
        <w:t xml:space="preserve">. Popřípadě rovnou importovat celou input/output knihovnu </w:t>
      </w:r>
      <w:r w:rsidRPr="00A335B9">
        <w:rPr>
          <w:rStyle w:val="Nadpis3Char"/>
        </w:rPr>
        <w:t>java.io*</w:t>
      </w:r>
      <w:r w:rsidRPr="00A335B9">
        <w:rPr>
          <w:lang w:eastAsia="cs-CZ"/>
        </w:rPr>
        <w:t>.</w:t>
      </w:r>
    </w:p>
    <w:p w:rsidR="001027FF" w:rsidRPr="00A335B9" w:rsidRDefault="00304A58" w:rsidP="001027FF">
      <w:r>
        <w:rPr>
          <w:lang w:eastAsia="cs-CZ"/>
        </w:rPr>
        <w:t>Aby bylo možné</w:t>
      </w:r>
      <w:r w:rsidR="001027FF" w:rsidRPr="00A335B9">
        <w:rPr>
          <w:lang w:eastAsia="cs-CZ"/>
        </w:rPr>
        <w:t xml:space="preserve"> pracovat se soubory</w:t>
      </w:r>
      <w:r w:rsidR="00F70536">
        <w:rPr>
          <w:lang w:eastAsia="cs-CZ"/>
        </w:rPr>
        <w:t xml:space="preserve"> (textovými či binárními), musí se</w:t>
      </w:r>
      <w:r w:rsidR="001027FF" w:rsidRPr="00A335B9">
        <w:rPr>
          <w:lang w:eastAsia="cs-CZ"/>
        </w:rPr>
        <w:t xml:space="preserve"> vytvořit </w:t>
      </w:r>
      <w:r w:rsidR="001027FF" w:rsidRPr="00A335B9">
        <w:rPr>
          <w:rStyle w:val="Nadpis3Char"/>
        </w:rPr>
        <w:t>Streamy</w:t>
      </w:r>
      <w:r w:rsidR="001027FF" w:rsidRPr="00A335B9">
        <w:rPr>
          <w:lang w:eastAsia="cs-CZ"/>
        </w:rPr>
        <w:t xml:space="preserve"> (proudy). Stream je proud dat z programu na nějaké místo na disku, konkrétně k souboru, s nímž pracuji.</w:t>
      </w:r>
      <w:r w:rsidR="001027FF" w:rsidRPr="00A335B9">
        <w:t xml:space="preserve"> </w:t>
      </w:r>
    </w:p>
    <w:p w:rsidR="001027FF" w:rsidRPr="00A335B9" w:rsidRDefault="001027FF" w:rsidP="001027FF">
      <w:pPr>
        <w:rPr>
          <w:lang w:eastAsia="cs-CZ"/>
        </w:rPr>
      </w:pPr>
      <w:r w:rsidRPr="00A335B9">
        <w:rPr>
          <w:lang w:eastAsia="cs-CZ"/>
        </w:rPr>
        <w:t xml:space="preserve">Stream může být vstupní pro čtení, nebo výstupní pro zápis, existuje i varianta, že </w:t>
      </w:r>
      <w:r w:rsidR="00A908CE">
        <w:rPr>
          <w:lang w:eastAsia="cs-CZ"/>
        </w:rPr>
        <w:t>lze</w:t>
      </w:r>
      <w:r w:rsidRPr="00A335B9">
        <w:rPr>
          <w:lang w:eastAsia="cs-CZ"/>
        </w:rPr>
        <w:t xml:space="preserve"> číst a zapisovat do souboru pomocí jednoho proudu.</w:t>
      </w:r>
    </w:p>
    <w:p w:rsidR="001027FF" w:rsidRPr="00A335B9" w:rsidRDefault="001027FF" w:rsidP="001027FF">
      <w:pPr>
        <w:rPr>
          <w:lang w:eastAsia="cs-CZ"/>
        </w:rPr>
      </w:pPr>
      <w:r w:rsidRPr="00A335B9">
        <w:rPr>
          <w:lang w:eastAsia="cs-CZ"/>
        </w:rPr>
        <w:t>Streamy lze dál dělit</w:t>
      </w:r>
      <w:r w:rsidR="0021274A">
        <w:rPr>
          <w:lang w:eastAsia="cs-CZ"/>
        </w:rPr>
        <w:t xml:space="preserve"> dle toho, jaká data v něm proudí</w:t>
      </w:r>
      <w:r w:rsidRPr="00A335B9">
        <w:rPr>
          <w:lang w:eastAsia="cs-CZ"/>
        </w:rPr>
        <w:t>. Bajtové, znakové, datové, standardní, objektové a proudy vyrovnávací paměti.</w:t>
      </w:r>
    </w:p>
    <w:p w:rsidR="001027FF" w:rsidRPr="00A335B9" w:rsidRDefault="001027FF" w:rsidP="001027FF">
      <w:pPr>
        <w:rPr>
          <w:lang w:eastAsia="cs-CZ"/>
        </w:rPr>
      </w:pPr>
      <w:r w:rsidRPr="00A335B9">
        <w:rPr>
          <w:lang w:eastAsia="cs-CZ"/>
        </w:rPr>
        <w:t>Po dokončení práce se soubory, by se měly uza</w:t>
      </w:r>
      <w:r w:rsidR="00C93296">
        <w:rPr>
          <w:lang w:eastAsia="cs-CZ"/>
        </w:rPr>
        <w:t>vřít všechny proudy, které byly otevřené</w:t>
      </w:r>
      <w:r w:rsidRPr="00A335B9">
        <w:rPr>
          <w:lang w:eastAsia="cs-CZ"/>
        </w:rPr>
        <w:t xml:space="preserve">. Hlavně výstupní proud. Pokud </w:t>
      </w:r>
      <w:r w:rsidR="00984749">
        <w:rPr>
          <w:lang w:eastAsia="cs-CZ"/>
        </w:rPr>
        <w:t xml:space="preserve">se </w:t>
      </w:r>
      <w:r w:rsidRPr="00A335B9">
        <w:rPr>
          <w:lang w:eastAsia="cs-CZ"/>
        </w:rPr>
        <w:t>neuzavř</w:t>
      </w:r>
      <w:r w:rsidR="00984749">
        <w:rPr>
          <w:lang w:eastAsia="cs-CZ"/>
        </w:rPr>
        <w:t>e</w:t>
      </w:r>
      <w:r w:rsidRPr="00A335B9">
        <w:rPr>
          <w:lang w:eastAsia="cs-CZ"/>
        </w:rPr>
        <w:t xml:space="preserve"> výstupní proud, data se neuloží.</w:t>
      </w:r>
    </w:p>
    <w:p w:rsidR="001027FF" w:rsidRPr="00A335B9" w:rsidRDefault="001027FF" w:rsidP="001027FF">
      <w:pPr>
        <w:pStyle w:val="Nadpis2"/>
        <w:rPr>
          <w:lang w:eastAsia="cs-CZ"/>
        </w:rPr>
      </w:pPr>
      <w:r w:rsidRPr="00A335B9">
        <w:rPr>
          <w:lang w:eastAsia="cs-CZ"/>
        </w:rPr>
        <w:lastRenderedPageBreak/>
        <w:t>Třídy pro práci se soubory</w:t>
      </w:r>
    </w:p>
    <w:p w:rsidR="001027FF" w:rsidRPr="00A335B9" w:rsidRDefault="001027FF" w:rsidP="001027FF">
      <w:pPr>
        <w:rPr>
          <w:lang w:eastAsia="cs-CZ"/>
        </w:rPr>
      </w:pPr>
      <w:r w:rsidRPr="00A335B9">
        <w:rPr>
          <w:lang w:eastAsia="cs-CZ"/>
        </w:rPr>
        <w:t xml:space="preserve">Základní třídy pro práci s textovými soubory jako jsou </w:t>
      </w:r>
      <w:r w:rsidRPr="00A335B9">
        <w:rPr>
          <w:rStyle w:val="Nadpis3Char"/>
          <w:lang w:eastAsia="cs-CZ"/>
        </w:rPr>
        <w:t>*.txt</w:t>
      </w:r>
      <w:r w:rsidRPr="00A335B9">
        <w:rPr>
          <w:lang w:eastAsia="cs-CZ"/>
        </w:rPr>
        <w:t xml:space="preserve">, </w:t>
      </w:r>
      <w:r w:rsidRPr="00A335B9">
        <w:rPr>
          <w:rStyle w:val="Nadpis3Char"/>
          <w:lang w:eastAsia="cs-CZ"/>
        </w:rPr>
        <w:t>*.java</w:t>
      </w:r>
      <w:r w:rsidRPr="00A335B9">
        <w:rPr>
          <w:lang w:eastAsia="cs-CZ"/>
        </w:rPr>
        <w:t xml:space="preserve">, </w:t>
      </w:r>
      <w:r w:rsidRPr="00A335B9">
        <w:rPr>
          <w:rStyle w:val="Nadpis3Char"/>
          <w:lang w:eastAsia="cs-CZ"/>
        </w:rPr>
        <w:t>*.sql</w:t>
      </w:r>
      <w:r w:rsidRPr="00A335B9">
        <w:rPr>
          <w:lang w:eastAsia="cs-CZ"/>
        </w:rPr>
        <w:t xml:space="preserve"> a mnoho dalších jsou </w:t>
      </w:r>
      <w:r w:rsidRPr="00A335B9">
        <w:rPr>
          <w:rStyle w:val="Nadpis3Char"/>
          <w:lang w:eastAsia="cs-CZ"/>
        </w:rPr>
        <w:t>java.io.FileReader</w:t>
      </w:r>
      <w:r w:rsidRPr="00A335B9">
        <w:rPr>
          <w:lang w:eastAsia="cs-CZ"/>
        </w:rPr>
        <w:t xml:space="preserve"> pro čtení a </w:t>
      </w:r>
      <w:r w:rsidRPr="00A335B9">
        <w:rPr>
          <w:rStyle w:val="Nadpis3Char"/>
          <w:lang w:eastAsia="cs-CZ"/>
        </w:rPr>
        <w:t>java.io.FileWriter</w:t>
      </w:r>
      <w:r w:rsidRPr="00A335B9">
        <w:rPr>
          <w:lang w:eastAsia="cs-CZ"/>
        </w:rPr>
        <w:t xml:space="preserve"> pro zápis.</w:t>
      </w:r>
    </w:p>
    <w:p w:rsidR="001027FF" w:rsidRPr="00A335B9" w:rsidRDefault="00B14092" w:rsidP="001027FF">
      <w:pPr>
        <w:rPr>
          <w:sz w:val="23"/>
          <w:szCs w:val="23"/>
        </w:rPr>
      </w:pPr>
      <w:r>
        <w:rPr>
          <w:sz w:val="23"/>
          <w:szCs w:val="23"/>
        </w:rPr>
        <w:t>Obou třídám v konstruktoru lze</w:t>
      </w:r>
      <w:r w:rsidR="001027FF" w:rsidRPr="00A335B9">
        <w:rPr>
          <w:sz w:val="23"/>
          <w:szCs w:val="23"/>
        </w:rPr>
        <w:t xml:space="preserve"> předat buď objekt třídy File, nebo řetězec s cestou k souboru.</w:t>
      </w:r>
    </w:p>
    <w:p w:rsidR="001027FF" w:rsidRPr="00A335B9" w:rsidRDefault="001027FF" w:rsidP="001027FF">
      <w:pPr>
        <w:rPr>
          <w:sz w:val="23"/>
          <w:szCs w:val="23"/>
        </w:rPr>
      </w:pPr>
      <w:r w:rsidRPr="00A335B9">
        <w:rPr>
          <w:sz w:val="23"/>
          <w:szCs w:val="23"/>
        </w:rPr>
        <w:t xml:space="preserve">Při vytváření instance třídy FileReader </w:t>
      </w:r>
      <w:r w:rsidR="00014F71">
        <w:rPr>
          <w:sz w:val="23"/>
          <w:szCs w:val="23"/>
        </w:rPr>
        <w:t>může nastat vžjimka</w:t>
      </w:r>
      <w:r w:rsidRPr="00A335B9">
        <w:rPr>
          <w:sz w:val="23"/>
          <w:szCs w:val="23"/>
        </w:rPr>
        <w:t xml:space="preserve"> </w:t>
      </w:r>
      <w:r w:rsidRPr="00A335B9">
        <w:rPr>
          <w:rStyle w:val="Nadpis3Char"/>
        </w:rPr>
        <w:t>java.io.FileNotFoundException</w:t>
      </w:r>
      <w:r w:rsidRPr="00A335B9">
        <w:rPr>
          <w:sz w:val="23"/>
          <w:szCs w:val="23"/>
        </w:rPr>
        <w:t xml:space="preserve"> pokud soubor neexistuje. Po</w:t>
      </w:r>
      <w:r w:rsidR="006B22E4">
        <w:rPr>
          <w:sz w:val="23"/>
          <w:szCs w:val="23"/>
        </w:rPr>
        <w:t>kud soubor neexistuje a vytváří se</w:t>
      </w:r>
      <w:r w:rsidRPr="00A335B9">
        <w:rPr>
          <w:sz w:val="23"/>
          <w:szCs w:val="23"/>
        </w:rPr>
        <w:t xml:space="preserve"> instanci třídy FileWriter, tak se soubor vytvoří, ale může nastat </w:t>
      </w:r>
      <w:r w:rsidRPr="00A335B9">
        <w:rPr>
          <w:rStyle w:val="Nadpis3Char"/>
        </w:rPr>
        <w:t>java.io.IOException</w:t>
      </w:r>
      <w:r w:rsidRPr="00A335B9">
        <w:rPr>
          <w:sz w:val="23"/>
          <w:szCs w:val="23"/>
        </w:rPr>
        <w:t xml:space="preserve"> pokud soubor nelze vytvořit.</w:t>
      </w:r>
    </w:p>
    <w:p w:rsidR="001027FF" w:rsidRPr="00A335B9" w:rsidRDefault="001027FF" w:rsidP="001027FF">
      <w:r w:rsidRPr="00A335B9">
        <w:br w:type="page"/>
      </w:r>
    </w:p>
    <w:p w:rsidR="001027FF" w:rsidRPr="00A335B9" w:rsidRDefault="001027FF" w:rsidP="001027FF">
      <w:pPr>
        <w:pStyle w:val="Nadpis2"/>
        <w:rPr>
          <w:lang w:eastAsia="cs-CZ"/>
        </w:rPr>
      </w:pPr>
      <w:r w:rsidRPr="00A335B9">
        <w:rPr>
          <w:lang w:eastAsia="cs-CZ"/>
        </w:rPr>
        <w:lastRenderedPageBreak/>
        <w:t>Práce se soubory v jazyce PHP</w:t>
      </w:r>
    </w:p>
    <w:p w:rsidR="001027FF" w:rsidRPr="00A335B9" w:rsidRDefault="001027FF" w:rsidP="001027FF">
      <w:pPr>
        <w:rPr>
          <w:lang w:eastAsia="cs-CZ"/>
        </w:rPr>
      </w:pPr>
      <w:r w:rsidRPr="00A335B9">
        <w:rPr>
          <w:lang w:eastAsia="cs-CZ"/>
        </w:rPr>
        <w:t xml:space="preserve">V jazyce PHP k vytvoření souboru slouží metoda fopen: </w:t>
      </w:r>
    </w:p>
    <w:p w:rsidR="001027FF" w:rsidRPr="00A335B9" w:rsidRDefault="001027FF" w:rsidP="001027FF">
      <w:pPr>
        <w:pStyle w:val="Nadpis4"/>
        <w:ind w:left="707"/>
        <w:rPr>
          <w:lang w:val="cs-CZ" w:eastAsia="cs-CZ"/>
        </w:rPr>
      </w:pPr>
      <w:r w:rsidRPr="00A335B9">
        <w:rPr>
          <w:color w:val="7030A0"/>
          <w:lang w:val="cs-CZ" w:eastAsia="cs-CZ"/>
        </w:rPr>
        <w:t xml:space="preserve">$soubor </w:t>
      </w:r>
      <w:r w:rsidRPr="00A335B9">
        <w:rPr>
          <w:lang w:val="cs-CZ" w:eastAsia="cs-CZ"/>
        </w:rPr>
        <w:t>= fopen(</w:t>
      </w:r>
      <w:r w:rsidRPr="00A335B9">
        <w:rPr>
          <w:color w:val="538135" w:themeColor="accent6" w:themeShade="BF"/>
          <w:lang w:val="cs-CZ" w:eastAsia="cs-CZ"/>
        </w:rPr>
        <w:t>"soubor.txt"</w:t>
      </w:r>
      <w:r w:rsidRPr="00A335B9">
        <w:rPr>
          <w:color w:val="C45911" w:themeColor="accent2" w:themeShade="BF"/>
          <w:lang w:val="cs-CZ" w:eastAsia="cs-CZ"/>
        </w:rPr>
        <w:t>,</w:t>
      </w:r>
      <w:r w:rsidRPr="00A335B9">
        <w:rPr>
          <w:lang w:val="cs-CZ" w:eastAsia="cs-CZ"/>
        </w:rPr>
        <w:t xml:space="preserve"> </w:t>
      </w:r>
      <w:r w:rsidRPr="00A335B9">
        <w:rPr>
          <w:color w:val="538135" w:themeColor="accent6" w:themeShade="BF"/>
          <w:lang w:val="cs-CZ" w:eastAsia="cs-CZ"/>
        </w:rPr>
        <w:t>"w+"</w:t>
      </w:r>
      <w:r w:rsidRPr="00A335B9">
        <w:rPr>
          <w:lang w:val="cs-CZ" w:eastAsia="cs-CZ"/>
        </w:rPr>
        <w:t>)</w:t>
      </w:r>
      <w:r w:rsidRPr="00A335B9">
        <w:rPr>
          <w:rFonts w:eastAsia="Times New Roman"/>
          <w:color w:val="C45911" w:themeColor="accent2" w:themeShade="BF"/>
          <w:lang w:val="cs-CZ" w:eastAsia="cs-CZ"/>
        </w:rPr>
        <w:t>;</w:t>
      </w:r>
      <w:r w:rsidRPr="00A335B9">
        <w:rPr>
          <w:lang w:val="cs-CZ" w:eastAsia="cs-CZ"/>
        </w:rPr>
        <w:t xml:space="preserve"> </w:t>
      </w:r>
    </w:p>
    <w:p w:rsidR="001027FF" w:rsidRPr="00A335B9" w:rsidRDefault="001027FF" w:rsidP="001027FF">
      <w:pPr>
        <w:rPr>
          <w:lang w:eastAsia="cs-CZ"/>
        </w:rPr>
      </w:pPr>
      <w:r w:rsidRPr="00A335B9">
        <w:rPr>
          <w:lang w:eastAsia="cs-CZ"/>
        </w:rPr>
        <w:t>Místo w+ lze použít další hodnoty:</w:t>
      </w:r>
    </w:p>
    <w:p w:rsidR="001027FF" w:rsidRPr="00A335B9" w:rsidRDefault="001027FF" w:rsidP="001027FF">
      <w:pPr>
        <w:pStyle w:val="Odstavecseseznamem"/>
        <w:numPr>
          <w:ilvl w:val="0"/>
          <w:numId w:val="2"/>
        </w:numPr>
        <w:rPr>
          <w:lang w:eastAsia="cs-CZ"/>
        </w:rPr>
      </w:pPr>
      <w:r w:rsidRPr="00211E87">
        <w:rPr>
          <w:rStyle w:val="Nadpis3Char"/>
        </w:rPr>
        <w:t>a</w:t>
      </w:r>
      <w:r>
        <w:rPr>
          <w:lang w:eastAsia="cs-CZ"/>
        </w:rPr>
        <w:t xml:space="preserve"> – otevře </w:t>
      </w:r>
      <w:r w:rsidRPr="00A335B9">
        <w:rPr>
          <w:lang w:eastAsia="cs-CZ"/>
        </w:rPr>
        <w:t>soubor pro přidání, pokud soubor neexistuje, PHP jej vytvoří</w:t>
      </w:r>
    </w:p>
    <w:p w:rsidR="001027FF" w:rsidRPr="00A335B9" w:rsidRDefault="001027FF" w:rsidP="001027FF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rStyle w:val="Nadpis3Char"/>
        </w:rPr>
        <w:t xml:space="preserve">a+ </w:t>
      </w:r>
      <w:r w:rsidRPr="00B71C75">
        <w:t>- ot</w:t>
      </w:r>
      <w:r>
        <w:rPr>
          <w:lang w:eastAsia="cs-CZ"/>
        </w:rPr>
        <w:t xml:space="preserve">evře </w:t>
      </w:r>
      <w:r w:rsidRPr="00A335B9">
        <w:rPr>
          <w:lang w:eastAsia="cs-CZ"/>
        </w:rPr>
        <w:t>soubor pro přidávání a čtení, pokud soubor neexistuje, PHP jej vytvoří</w:t>
      </w:r>
    </w:p>
    <w:p w:rsidR="001027FF" w:rsidRDefault="001027FF" w:rsidP="001027FF">
      <w:pPr>
        <w:pStyle w:val="Odstavecseseznamem"/>
        <w:numPr>
          <w:ilvl w:val="0"/>
          <w:numId w:val="2"/>
        </w:numPr>
        <w:rPr>
          <w:lang w:eastAsia="cs-CZ"/>
        </w:rPr>
      </w:pPr>
      <w:r w:rsidRPr="00211E87">
        <w:rPr>
          <w:rStyle w:val="Nadpis3Char"/>
        </w:rPr>
        <w:t>r</w:t>
      </w:r>
      <w:r>
        <w:rPr>
          <w:lang w:eastAsia="cs-CZ"/>
        </w:rPr>
        <w:t xml:space="preserve"> – otevře </w:t>
      </w:r>
      <w:r w:rsidRPr="00A335B9">
        <w:rPr>
          <w:lang w:eastAsia="cs-CZ"/>
        </w:rPr>
        <w:t>soubor pouze pro čtení.</w:t>
      </w:r>
    </w:p>
    <w:p w:rsidR="001027FF" w:rsidRPr="00A335B9" w:rsidRDefault="001027FF" w:rsidP="001027FF">
      <w:pPr>
        <w:pStyle w:val="Odstavecseseznamem"/>
        <w:numPr>
          <w:ilvl w:val="0"/>
          <w:numId w:val="2"/>
        </w:numPr>
        <w:rPr>
          <w:lang w:eastAsia="cs-CZ"/>
        </w:rPr>
      </w:pPr>
      <w:r w:rsidRPr="00211E87">
        <w:rPr>
          <w:rStyle w:val="Nadpis3Char"/>
        </w:rPr>
        <w:t>r+</w:t>
      </w:r>
      <w:r>
        <w:rPr>
          <w:lang w:eastAsia="cs-CZ"/>
        </w:rPr>
        <w:t xml:space="preserve"> - otevře </w:t>
      </w:r>
      <w:r w:rsidRPr="00A335B9">
        <w:rPr>
          <w:lang w:eastAsia="cs-CZ"/>
        </w:rPr>
        <w:t>soubor pro čtení a zápis</w:t>
      </w:r>
    </w:p>
    <w:p w:rsidR="001027FF" w:rsidRPr="00A335B9" w:rsidRDefault="001027FF" w:rsidP="001027FF">
      <w:pPr>
        <w:pStyle w:val="Odstavecseseznamem"/>
        <w:numPr>
          <w:ilvl w:val="0"/>
          <w:numId w:val="2"/>
        </w:numPr>
        <w:rPr>
          <w:lang w:eastAsia="cs-CZ"/>
        </w:rPr>
      </w:pPr>
      <w:r w:rsidRPr="00211E87">
        <w:rPr>
          <w:rStyle w:val="Nadpis3Char"/>
        </w:rPr>
        <w:t>w</w:t>
      </w:r>
      <w:r w:rsidRPr="00A335B9">
        <w:rPr>
          <w:lang w:eastAsia="cs-CZ"/>
        </w:rPr>
        <w:t xml:space="preserve"> </w:t>
      </w:r>
      <w:r>
        <w:rPr>
          <w:lang w:eastAsia="cs-CZ"/>
        </w:rPr>
        <w:t>– o</w:t>
      </w:r>
      <w:r w:rsidRPr="00A335B9">
        <w:rPr>
          <w:lang w:eastAsia="cs-CZ"/>
        </w:rPr>
        <w:t>te</w:t>
      </w:r>
      <w:r>
        <w:rPr>
          <w:lang w:eastAsia="cs-CZ"/>
        </w:rPr>
        <w:t xml:space="preserve">vře </w:t>
      </w:r>
      <w:r w:rsidRPr="00A335B9">
        <w:rPr>
          <w:lang w:eastAsia="cs-CZ"/>
        </w:rPr>
        <w:t>soubor pro zápis, původní data budou ztracena. Pokud soubor neexistuje, PHP jej vytvoří</w:t>
      </w:r>
    </w:p>
    <w:p w:rsidR="001027FF" w:rsidRPr="00A335B9" w:rsidRDefault="001027FF" w:rsidP="001027FF">
      <w:pPr>
        <w:pStyle w:val="Odstavecseseznamem"/>
        <w:numPr>
          <w:ilvl w:val="0"/>
          <w:numId w:val="2"/>
        </w:numPr>
        <w:rPr>
          <w:lang w:eastAsia="cs-CZ"/>
        </w:rPr>
      </w:pPr>
      <w:r w:rsidRPr="00211E87">
        <w:rPr>
          <w:rStyle w:val="Nadpis3Char"/>
        </w:rPr>
        <w:t>w+</w:t>
      </w:r>
      <w:r>
        <w:rPr>
          <w:lang w:eastAsia="cs-CZ"/>
        </w:rPr>
        <w:t xml:space="preserve"> - o</w:t>
      </w:r>
      <w:r w:rsidRPr="00A335B9">
        <w:rPr>
          <w:lang w:eastAsia="cs-CZ"/>
        </w:rPr>
        <w:t>tevře soubor pro zápis a čtení, původní data budou ztracena, pokud soubor neexistuje, PHP jej vytvoří</w:t>
      </w:r>
    </w:p>
    <w:p w:rsidR="001027FF" w:rsidRPr="00A335B9" w:rsidRDefault="001027FF" w:rsidP="001027FF">
      <w:pPr>
        <w:pStyle w:val="Odstavecseseznamem"/>
        <w:numPr>
          <w:ilvl w:val="0"/>
          <w:numId w:val="2"/>
        </w:numPr>
        <w:rPr>
          <w:lang w:eastAsia="cs-CZ"/>
        </w:rPr>
      </w:pPr>
      <w:r w:rsidRPr="00211E87">
        <w:rPr>
          <w:rStyle w:val="Nadpis3Char"/>
        </w:rPr>
        <w:t>x</w:t>
      </w:r>
      <w:r w:rsidRPr="00A335B9">
        <w:rPr>
          <w:lang w:eastAsia="cs-CZ"/>
        </w:rPr>
        <w:t xml:space="preserve"> – vyhodí error, pokud soubor existuje. Nemusí se existence souboru ověřovat pomocí </w:t>
      </w:r>
      <w:r w:rsidRPr="00A335B9">
        <w:rPr>
          <w:rStyle w:val="Nadpis3Char"/>
        </w:rPr>
        <w:t>file_exists()</w:t>
      </w:r>
      <w:r w:rsidRPr="00A335B9">
        <w:t>;</w:t>
      </w:r>
    </w:p>
    <w:p w:rsidR="001027FF" w:rsidRPr="00A335B9" w:rsidRDefault="001027FF" w:rsidP="001027FF">
      <w:pPr>
        <w:pStyle w:val="Odstavecseseznamem"/>
        <w:numPr>
          <w:ilvl w:val="0"/>
          <w:numId w:val="2"/>
        </w:numPr>
        <w:rPr>
          <w:lang w:eastAsia="cs-CZ"/>
        </w:rPr>
      </w:pPr>
      <w:r w:rsidRPr="002F67FA">
        <w:rPr>
          <w:rStyle w:val="Nadpis3Char"/>
        </w:rPr>
        <w:t>c</w:t>
      </w:r>
      <w:r w:rsidRPr="00A335B9">
        <w:t xml:space="preserve"> – zamyká soubor. Nemusí se použít flock, aby se zamkl soubor a další request nemohl zapisovat do stejného souboru.</w:t>
      </w:r>
    </w:p>
    <w:p w:rsidR="001027FF" w:rsidRPr="00A335B9" w:rsidRDefault="001027FF" w:rsidP="001027FF">
      <w:pPr>
        <w:rPr>
          <w:lang w:eastAsia="cs-CZ"/>
        </w:rPr>
      </w:pPr>
      <w:r w:rsidRPr="00A335B9">
        <w:rPr>
          <w:lang w:eastAsia="cs-CZ"/>
        </w:rPr>
        <w:t>Zavření souboru se provádí stejnou funkcí jako vytvoření. Po dokončení práce se souborem je rozumné jej zavřít.</w:t>
      </w:r>
    </w:p>
    <w:p w:rsidR="001027FF" w:rsidRPr="00A335B9" w:rsidRDefault="001027FF" w:rsidP="001027FF">
      <w:pPr>
        <w:pStyle w:val="Nadpis4"/>
        <w:ind w:left="707"/>
        <w:rPr>
          <w:lang w:val="cs-CZ" w:eastAsia="cs-CZ"/>
        </w:rPr>
      </w:pPr>
      <w:r w:rsidRPr="00A335B9">
        <w:rPr>
          <w:lang w:val="cs-CZ" w:eastAsia="cs-CZ"/>
        </w:rPr>
        <w:t xml:space="preserve">fclose(id_souboru); </w:t>
      </w:r>
    </w:p>
    <w:p w:rsidR="001027FF" w:rsidRPr="00A335B9" w:rsidRDefault="001027FF" w:rsidP="001027FF">
      <w:pPr>
        <w:pStyle w:val="Nadpis4"/>
        <w:rPr>
          <w:color w:val="538135" w:themeColor="accent6" w:themeShade="BF"/>
          <w:lang w:val="cs-CZ" w:eastAsia="cs-CZ"/>
        </w:rPr>
      </w:pPr>
      <w:r w:rsidRPr="00A335B9">
        <w:rPr>
          <w:lang w:val="cs-CZ"/>
        </w:rPr>
        <w:tab/>
        <w:t>fclose(</w:t>
      </w:r>
      <w:r w:rsidRPr="00A335B9">
        <w:rPr>
          <w:color w:val="7030A0"/>
          <w:lang w:val="cs-CZ"/>
        </w:rPr>
        <w:t>$soubor</w:t>
      </w:r>
      <w:r w:rsidRPr="00A335B9">
        <w:rPr>
          <w:lang w:val="cs-CZ"/>
        </w:rPr>
        <w:t>);</w:t>
      </w:r>
      <w:r w:rsidRPr="00A335B9">
        <w:rPr>
          <w:color w:val="538135" w:themeColor="accent6" w:themeShade="BF"/>
          <w:lang w:val="cs-CZ" w:eastAsia="cs-CZ"/>
        </w:rPr>
        <w:t xml:space="preserve"> //fopen vrací ID souboru</w:t>
      </w:r>
    </w:p>
    <w:p w:rsidR="001027FF" w:rsidRPr="00A335B9" w:rsidRDefault="001027FF" w:rsidP="001027FF">
      <w:pPr>
        <w:pStyle w:val="Nadpis2"/>
        <w:rPr>
          <w:lang w:bidi="en-US"/>
        </w:rPr>
      </w:pPr>
      <w:r w:rsidRPr="00A335B9">
        <w:rPr>
          <w:lang w:bidi="en-US"/>
        </w:rPr>
        <w:t>Práce se soubory v jazyce VBA</w:t>
      </w:r>
    </w:p>
    <w:p w:rsidR="001027FF" w:rsidRPr="00A335B9" w:rsidRDefault="001027FF" w:rsidP="001027FF">
      <w:pPr>
        <w:rPr>
          <w:lang w:bidi="en-US"/>
        </w:rPr>
      </w:pPr>
      <w:r w:rsidRPr="00A335B9">
        <w:rPr>
          <w:lang w:bidi="en-US"/>
        </w:rPr>
        <w:t xml:space="preserve">V jazyce VBA slouží pro práci se soubory funkce: </w:t>
      </w:r>
    </w:p>
    <w:p w:rsidR="001027FF" w:rsidRPr="00A335B9" w:rsidRDefault="001027FF" w:rsidP="001027FF">
      <w:pPr>
        <w:pStyle w:val="Nadpis4"/>
        <w:ind w:left="707"/>
        <w:rPr>
          <w:rStyle w:val="style5"/>
          <w:rFonts w:cs="Courier New"/>
          <w:i/>
          <w:iCs w:val="0"/>
          <w:color w:val="006600"/>
          <w:lang w:val="cs-CZ"/>
        </w:rPr>
      </w:pPr>
      <w:r w:rsidRPr="00A335B9">
        <w:rPr>
          <w:rStyle w:val="style3"/>
          <w:rFonts w:cs="Courier New"/>
          <w:b/>
          <w:bCs w:val="0"/>
          <w:color w:val="0000FF"/>
          <w:sz w:val="27"/>
          <w:szCs w:val="27"/>
          <w:lang w:val="cs-CZ"/>
        </w:rPr>
        <w:t>Open</w:t>
      </w:r>
      <w:r w:rsidRPr="00A335B9">
        <w:rPr>
          <w:rStyle w:val="apple-converted-space"/>
          <w:rFonts w:cs="Courier New"/>
          <w:color w:val="000000"/>
          <w:sz w:val="27"/>
          <w:szCs w:val="27"/>
          <w:shd w:val="clear" w:color="auto" w:fill="EEEEEE"/>
          <w:lang w:val="cs-CZ"/>
        </w:rPr>
        <w:t> </w:t>
      </w:r>
      <w:r w:rsidRPr="00A335B9">
        <w:rPr>
          <w:rStyle w:val="style5"/>
          <w:rFonts w:cs="Courier New"/>
          <w:i/>
          <w:iCs w:val="0"/>
          <w:color w:val="006600"/>
          <w:lang w:val="cs-CZ"/>
        </w:rPr>
        <w:t>nazev_souboru</w:t>
      </w:r>
      <w:r w:rsidRPr="00A335B9">
        <w:rPr>
          <w:rStyle w:val="apple-converted-space"/>
          <w:rFonts w:cs="Courier New"/>
          <w:color w:val="000000"/>
          <w:sz w:val="27"/>
          <w:szCs w:val="27"/>
          <w:shd w:val="clear" w:color="auto" w:fill="EEEEEE"/>
          <w:lang w:val="cs-CZ"/>
        </w:rPr>
        <w:t> </w:t>
      </w:r>
      <w:r w:rsidRPr="00A335B9">
        <w:rPr>
          <w:rStyle w:val="style3"/>
          <w:rFonts w:cs="Courier New"/>
          <w:b/>
          <w:bCs w:val="0"/>
          <w:color w:val="0000FF"/>
          <w:sz w:val="27"/>
          <w:szCs w:val="27"/>
          <w:lang w:val="cs-CZ"/>
        </w:rPr>
        <w:t>For</w:t>
      </w:r>
      <w:r w:rsidRPr="00A335B9">
        <w:rPr>
          <w:rStyle w:val="apple-converted-space"/>
          <w:rFonts w:cs="Courier New"/>
          <w:color w:val="000000"/>
          <w:sz w:val="27"/>
          <w:szCs w:val="27"/>
          <w:shd w:val="clear" w:color="auto" w:fill="EEEEEE"/>
          <w:lang w:val="cs-CZ"/>
        </w:rPr>
        <w:t> </w:t>
      </w:r>
      <w:r w:rsidRPr="00A335B9">
        <w:rPr>
          <w:rStyle w:val="style5"/>
          <w:rFonts w:cs="Courier New"/>
          <w:i/>
          <w:iCs w:val="0"/>
          <w:color w:val="006600"/>
          <w:lang w:val="cs-CZ"/>
        </w:rPr>
        <w:t>rezim</w:t>
      </w:r>
      <w:r w:rsidRPr="00A335B9">
        <w:rPr>
          <w:rStyle w:val="apple-converted-space"/>
          <w:rFonts w:cs="Courier New"/>
          <w:color w:val="000000"/>
          <w:sz w:val="27"/>
          <w:szCs w:val="27"/>
          <w:shd w:val="clear" w:color="auto" w:fill="EEEEEE"/>
          <w:lang w:val="cs-CZ"/>
        </w:rPr>
        <w:t> </w:t>
      </w:r>
      <w:r w:rsidRPr="00A335B9">
        <w:rPr>
          <w:rStyle w:val="style3"/>
          <w:rFonts w:cs="Courier New"/>
          <w:b/>
          <w:bCs w:val="0"/>
          <w:color w:val="0000FF"/>
          <w:sz w:val="27"/>
          <w:szCs w:val="27"/>
          <w:lang w:val="cs-CZ"/>
        </w:rPr>
        <w:t>As #</w:t>
      </w:r>
      <w:r w:rsidRPr="00A335B9">
        <w:rPr>
          <w:rStyle w:val="style5"/>
          <w:rFonts w:cs="Courier New"/>
          <w:i/>
          <w:iCs w:val="0"/>
          <w:color w:val="006600"/>
          <w:lang w:val="cs-CZ"/>
        </w:rPr>
        <w:t>cislo</w:t>
      </w:r>
    </w:p>
    <w:p w:rsidR="001027FF" w:rsidRPr="00A335B9" w:rsidRDefault="001027FF" w:rsidP="00F72DE8">
      <w:pPr>
        <w:pStyle w:val="Nadpis3"/>
        <w:rPr>
          <w:lang w:bidi="en-US"/>
        </w:rPr>
      </w:pPr>
      <w:r w:rsidRPr="00A335B9">
        <w:rPr>
          <w:lang w:bidi="en-US"/>
        </w:rPr>
        <w:t>Režimy pro práci se soubory:</w:t>
      </w:r>
    </w:p>
    <w:p w:rsidR="001027FF" w:rsidRPr="00A335B9" w:rsidRDefault="001027FF" w:rsidP="001027FF">
      <w:pPr>
        <w:pStyle w:val="Odstavecseseznamem"/>
        <w:numPr>
          <w:ilvl w:val="0"/>
          <w:numId w:val="3"/>
        </w:numPr>
        <w:rPr>
          <w:lang w:bidi="en-US"/>
        </w:rPr>
      </w:pPr>
      <w:r w:rsidRPr="00A335B9">
        <w:rPr>
          <w:lang w:bidi="en-US"/>
        </w:rPr>
        <w:t>Input</w:t>
      </w:r>
    </w:p>
    <w:p w:rsidR="001027FF" w:rsidRPr="00A335B9" w:rsidRDefault="001027FF" w:rsidP="001027FF">
      <w:pPr>
        <w:pStyle w:val="Odstavecseseznamem"/>
        <w:numPr>
          <w:ilvl w:val="1"/>
          <w:numId w:val="3"/>
        </w:numPr>
        <w:rPr>
          <w:lang w:bidi="en-US"/>
        </w:rPr>
      </w:pPr>
      <w:r w:rsidRPr="00A335B9">
        <w:rPr>
          <w:lang w:eastAsia="cs-CZ"/>
        </w:rPr>
        <w:t>Jednosměrný vstup ze souboru do programu (čtení dat ze souboru)</w:t>
      </w:r>
    </w:p>
    <w:p w:rsidR="001027FF" w:rsidRPr="00A335B9" w:rsidRDefault="001027FF" w:rsidP="001027FF">
      <w:pPr>
        <w:pStyle w:val="Odstavecseseznamem"/>
        <w:numPr>
          <w:ilvl w:val="0"/>
          <w:numId w:val="3"/>
        </w:numPr>
        <w:rPr>
          <w:lang w:bidi="en-US"/>
        </w:rPr>
      </w:pPr>
      <w:r w:rsidRPr="00A335B9">
        <w:rPr>
          <w:lang w:bidi="en-US"/>
        </w:rPr>
        <w:lastRenderedPageBreak/>
        <w:t>Output</w:t>
      </w:r>
    </w:p>
    <w:p w:rsidR="001027FF" w:rsidRPr="00A335B9" w:rsidRDefault="001027FF" w:rsidP="001027FF">
      <w:pPr>
        <w:pStyle w:val="Odstavecseseznamem"/>
        <w:numPr>
          <w:ilvl w:val="1"/>
          <w:numId w:val="3"/>
        </w:numPr>
        <w:rPr>
          <w:lang w:eastAsia="cs-CZ"/>
        </w:rPr>
      </w:pPr>
      <w:r w:rsidRPr="00A335B9">
        <w:rPr>
          <w:lang w:eastAsia="cs-CZ"/>
        </w:rPr>
        <w:t>Jednosměrný výstup z programu do souboru (zápis dat do souboru přepsáním, pokud již existuje soubor se stejným jménem)</w:t>
      </w:r>
    </w:p>
    <w:p w:rsidR="001027FF" w:rsidRPr="00A335B9" w:rsidRDefault="001027FF" w:rsidP="001027FF">
      <w:pPr>
        <w:pStyle w:val="Odstavecseseznamem"/>
        <w:numPr>
          <w:ilvl w:val="0"/>
          <w:numId w:val="3"/>
        </w:numPr>
        <w:rPr>
          <w:lang w:bidi="en-US"/>
        </w:rPr>
      </w:pPr>
      <w:r w:rsidRPr="00A335B9">
        <w:rPr>
          <w:lang w:bidi="en-US"/>
        </w:rPr>
        <w:t>Append</w:t>
      </w:r>
    </w:p>
    <w:p w:rsidR="001027FF" w:rsidRPr="00A335B9" w:rsidRDefault="001027FF" w:rsidP="001027FF">
      <w:pPr>
        <w:pStyle w:val="Odstavecseseznamem"/>
        <w:numPr>
          <w:ilvl w:val="1"/>
          <w:numId w:val="3"/>
        </w:numPr>
        <w:rPr>
          <w:lang w:eastAsia="cs-CZ"/>
        </w:rPr>
      </w:pPr>
      <w:r w:rsidRPr="00A335B9">
        <w:rPr>
          <w:lang w:eastAsia="cs-CZ"/>
        </w:rPr>
        <w:t>Jednosměrný výstup z programu do souboru (zápis konec - přidávání na konec)</w:t>
      </w:r>
    </w:p>
    <w:p w:rsidR="001027FF" w:rsidRPr="00A335B9" w:rsidRDefault="001027FF" w:rsidP="001027FF">
      <w:pPr>
        <w:pStyle w:val="Odstavecseseznamem"/>
        <w:numPr>
          <w:ilvl w:val="0"/>
          <w:numId w:val="3"/>
        </w:numPr>
        <w:rPr>
          <w:lang w:bidi="en-US"/>
        </w:rPr>
      </w:pPr>
      <w:r w:rsidRPr="00A335B9">
        <w:rPr>
          <w:lang w:bidi="en-US"/>
        </w:rPr>
        <w:t>Random</w:t>
      </w:r>
    </w:p>
    <w:p w:rsidR="001027FF" w:rsidRPr="00A335B9" w:rsidRDefault="001027FF" w:rsidP="001027FF">
      <w:pPr>
        <w:pStyle w:val="Odstavecseseznamem"/>
        <w:numPr>
          <w:ilvl w:val="1"/>
          <w:numId w:val="3"/>
        </w:numPr>
        <w:rPr>
          <w:lang w:eastAsia="cs-CZ"/>
        </w:rPr>
      </w:pPr>
      <w:r w:rsidRPr="00A335B9">
        <w:rPr>
          <w:lang w:eastAsia="cs-CZ"/>
        </w:rPr>
        <w:t>Náhodný přístup, čtení i zápis</w:t>
      </w:r>
    </w:p>
    <w:p w:rsidR="001027FF" w:rsidRPr="00A335B9" w:rsidRDefault="001027FF" w:rsidP="001027FF">
      <w:pPr>
        <w:pStyle w:val="Odstavecseseznamem"/>
        <w:numPr>
          <w:ilvl w:val="0"/>
          <w:numId w:val="3"/>
        </w:numPr>
        <w:rPr>
          <w:lang w:bidi="en-US"/>
        </w:rPr>
      </w:pPr>
      <w:r w:rsidRPr="00A335B9">
        <w:rPr>
          <w:lang w:bidi="en-US"/>
        </w:rPr>
        <w:t>Binary</w:t>
      </w:r>
    </w:p>
    <w:p w:rsidR="001027FF" w:rsidRPr="00A335B9" w:rsidRDefault="001027FF" w:rsidP="001027FF">
      <w:pPr>
        <w:pStyle w:val="Odstavecseseznamem"/>
        <w:numPr>
          <w:ilvl w:val="1"/>
          <w:numId w:val="3"/>
        </w:numPr>
        <w:rPr>
          <w:lang w:eastAsia="cs-CZ"/>
        </w:rPr>
      </w:pPr>
      <w:r w:rsidRPr="00A335B9">
        <w:rPr>
          <w:lang w:eastAsia="cs-CZ"/>
        </w:rPr>
        <w:t>Binární režim pro čtení i zápis</w:t>
      </w:r>
    </w:p>
    <w:p w:rsidR="001027FF" w:rsidRPr="00A335B9" w:rsidRDefault="001027FF" w:rsidP="001027FF">
      <w:pPr>
        <w:spacing w:after="160" w:line="259" w:lineRule="auto"/>
        <w:ind w:firstLine="0"/>
        <w:jc w:val="left"/>
        <w:rPr>
          <w:lang w:eastAsia="cs-CZ"/>
        </w:rPr>
      </w:pPr>
      <w:r w:rsidRPr="00A335B9">
        <w:rPr>
          <w:lang w:eastAsia="cs-CZ"/>
        </w:rPr>
        <w:br w:type="page"/>
      </w:r>
    </w:p>
    <w:p w:rsidR="001027FF" w:rsidRPr="00A335B9" w:rsidRDefault="001027FF" w:rsidP="00F72DE8">
      <w:pPr>
        <w:pStyle w:val="Nadpis3"/>
        <w:rPr>
          <w:lang w:bidi="en-US"/>
        </w:rPr>
      </w:pPr>
      <w:r w:rsidRPr="00A335B9">
        <w:rPr>
          <w:lang w:bidi="en-US"/>
        </w:rPr>
        <w:lastRenderedPageBreak/>
        <w:t>Příkaz CLOSE</w:t>
      </w:r>
    </w:p>
    <w:p w:rsidR="001027FF" w:rsidRPr="00A335B9" w:rsidRDefault="001027FF" w:rsidP="001027FF">
      <w:pPr>
        <w:pStyle w:val="Nadpis4"/>
        <w:ind w:left="425"/>
        <w:rPr>
          <w:rFonts w:asciiTheme="minorHAnsi" w:eastAsiaTheme="minorHAnsi" w:hAnsiTheme="minorHAnsi" w:cstheme="minorBidi"/>
          <w:bCs w:val="0"/>
          <w:iCs w:val="0"/>
          <w:lang w:val="cs-CZ"/>
        </w:rPr>
      </w:pPr>
      <w:r w:rsidRPr="00A335B9">
        <w:rPr>
          <w:rStyle w:val="style3"/>
          <w:rFonts w:cs="Courier New"/>
          <w:b/>
          <w:bCs w:val="0"/>
          <w:color w:val="0000FF"/>
          <w:sz w:val="27"/>
          <w:szCs w:val="27"/>
          <w:lang w:val="cs-CZ"/>
        </w:rPr>
        <w:t>Close #</w:t>
      </w:r>
      <w:r w:rsidRPr="00A335B9">
        <w:rPr>
          <w:rStyle w:val="style5"/>
          <w:rFonts w:cs="Courier New"/>
          <w:i/>
          <w:iCs w:val="0"/>
          <w:color w:val="006600"/>
          <w:lang w:val="cs-CZ"/>
        </w:rPr>
        <w:t>cislo</w:t>
      </w:r>
    </w:p>
    <w:p w:rsidR="001027FF" w:rsidRPr="00A335B9" w:rsidRDefault="001027FF" w:rsidP="001027FF">
      <w:pPr>
        <w:pStyle w:val="Odstavecseseznamem"/>
        <w:numPr>
          <w:ilvl w:val="0"/>
          <w:numId w:val="4"/>
        </w:numPr>
      </w:pPr>
      <w:r w:rsidRPr="00A335B9">
        <w:t>Uzavírá (ukončuje přístup) otevřený soubor s uvedeným číslem</w:t>
      </w:r>
    </w:p>
    <w:p w:rsidR="001027FF" w:rsidRPr="00A335B9" w:rsidRDefault="001027FF" w:rsidP="001027FF">
      <w:pPr>
        <w:pStyle w:val="Odstavecseseznamem"/>
        <w:numPr>
          <w:ilvl w:val="0"/>
          <w:numId w:val="4"/>
        </w:numPr>
        <w:rPr>
          <w:lang w:bidi="en-US"/>
        </w:rPr>
      </w:pPr>
      <w:r w:rsidRPr="00A335B9">
        <w:rPr>
          <w:lang w:bidi="en-US"/>
        </w:rPr>
        <w:t>Bez uvedení čísla uzavírá všechny otevřené soubory v programu</w:t>
      </w:r>
    </w:p>
    <w:p w:rsidR="001027FF" w:rsidRPr="00A335B9" w:rsidRDefault="001027FF" w:rsidP="001027FF">
      <w:pPr>
        <w:pStyle w:val="Odstavecseseznamem"/>
        <w:numPr>
          <w:ilvl w:val="0"/>
          <w:numId w:val="4"/>
        </w:numPr>
        <w:rPr>
          <w:lang w:bidi="en-US"/>
        </w:rPr>
      </w:pPr>
      <w:r w:rsidRPr="00A335B9">
        <w:rPr>
          <w:lang w:bidi="en-US"/>
        </w:rPr>
        <w:t xml:space="preserve">Dokončuje poslední zápisy z vyrovnávací paměti </w:t>
      </w:r>
      <w:r w:rsidR="001A76BA">
        <w:rPr>
          <w:lang w:bidi="en-US"/>
        </w:rPr>
        <w:t>–</w:t>
      </w:r>
      <w:r w:rsidRPr="00A335B9">
        <w:rPr>
          <w:lang w:bidi="en-US"/>
        </w:rPr>
        <w:t xml:space="preserve"> vyprázdní buffer</w:t>
      </w:r>
    </w:p>
    <w:p w:rsidR="001027FF" w:rsidRPr="00A335B9" w:rsidRDefault="001027FF" w:rsidP="001027FF">
      <w:pPr>
        <w:pStyle w:val="Odstavecseseznamem"/>
        <w:numPr>
          <w:ilvl w:val="0"/>
          <w:numId w:val="4"/>
        </w:numPr>
        <w:rPr>
          <w:lang w:bidi="en-US"/>
        </w:rPr>
      </w:pPr>
      <w:r w:rsidRPr="00A335B9">
        <w:rPr>
          <w:lang w:bidi="en-US"/>
        </w:rPr>
        <w:t>Přesunuje celý soubor z operační paměti na trvalé paměťové médium</w:t>
      </w:r>
    </w:p>
    <w:p w:rsidR="001027FF" w:rsidRPr="00A335B9" w:rsidRDefault="001027FF" w:rsidP="00F72DE8">
      <w:pPr>
        <w:pStyle w:val="Nadpis3"/>
      </w:pPr>
      <w:r w:rsidRPr="00A335B9">
        <w:t>Funkce EOF</w:t>
      </w:r>
    </w:p>
    <w:p w:rsidR="001027FF" w:rsidRPr="00A335B9" w:rsidRDefault="001027FF" w:rsidP="001027FF">
      <w:pPr>
        <w:pStyle w:val="Nadpis4"/>
        <w:ind w:left="707"/>
        <w:rPr>
          <w:lang w:val="cs-CZ"/>
        </w:rPr>
      </w:pPr>
      <w:r w:rsidRPr="00A335B9">
        <w:rPr>
          <w:rStyle w:val="style3"/>
          <w:rFonts w:cs="Courier New"/>
          <w:b/>
          <w:bCs w:val="0"/>
          <w:color w:val="0000FF"/>
          <w:sz w:val="27"/>
          <w:szCs w:val="27"/>
          <w:lang w:val="cs-CZ"/>
        </w:rPr>
        <w:t>Eof (</w:t>
      </w:r>
      <w:r w:rsidRPr="00A335B9">
        <w:rPr>
          <w:rStyle w:val="style5"/>
          <w:rFonts w:cs="Courier New"/>
          <w:i/>
          <w:iCs w:val="0"/>
          <w:color w:val="006600"/>
          <w:lang w:val="cs-CZ"/>
        </w:rPr>
        <w:t>cislo</w:t>
      </w:r>
      <w:r w:rsidRPr="00A335B9">
        <w:rPr>
          <w:rStyle w:val="style3"/>
          <w:rFonts w:cs="Courier New"/>
          <w:b/>
          <w:bCs w:val="0"/>
          <w:color w:val="0000FF"/>
          <w:sz w:val="27"/>
          <w:szCs w:val="27"/>
          <w:lang w:val="cs-CZ"/>
        </w:rPr>
        <w:t>)</w:t>
      </w:r>
    </w:p>
    <w:p w:rsidR="001027FF" w:rsidRPr="00A335B9" w:rsidRDefault="001027FF" w:rsidP="001027FF">
      <w:pPr>
        <w:pStyle w:val="Odstavecseseznamem"/>
        <w:numPr>
          <w:ilvl w:val="0"/>
          <w:numId w:val="5"/>
        </w:numPr>
        <w:rPr>
          <w:lang w:bidi="en-US"/>
        </w:rPr>
      </w:pPr>
      <w:r w:rsidRPr="00A335B9">
        <w:rPr>
          <w:lang w:bidi="en-US"/>
        </w:rPr>
        <w:t>EOF = End Of File (konec souboru)</w:t>
      </w:r>
    </w:p>
    <w:p w:rsidR="001027FF" w:rsidRPr="00A335B9" w:rsidRDefault="001027FF" w:rsidP="001027FF">
      <w:pPr>
        <w:pStyle w:val="Odstavecseseznamem"/>
        <w:numPr>
          <w:ilvl w:val="0"/>
          <w:numId w:val="5"/>
        </w:numPr>
        <w:rPr>
          <w:lang w:bidi="en-US"/>
        </w:rPr>
      </w:pPr>
      <w:r w:rsidRPr="00A335B9">
        <w:rPr>
          <w:lang w:bidi="en-US"/>
        </w:rPr>
        <w:t>Funkce vrací logickou hodnotu</w:t>
      </w:r>
    </w:p>
    <w:p w:rsidR="001027FF" w:rsidRPr="00A335B9" w:rsidRDefault="001027FF" w:rsidP="001027FF">
      <w:pPr>
        <w:pStyle w:val="Odstavecseseznamem"/>
        <w:numPr>
          <w:ilvl w:val="1"/>
          <w:numId w:val="5"/>
        </w:numPr>
        <w:rPr>
          <w:lang w:bidi="en-US"/>
        </w:rPr>
      </w:pPr>
      <w:r w:rsidRPr="00A335B9">
        <w:rPr>
          <w:lang w:bidi="en-US"/>
        </w:rPr>
        <w:t xml:space="preserve">True </w:t>
      </w:r>
      <w:r w:rsidR="009705B6">
        <w:rPr>
          <w:lang w:bidi="en-US"/>
        </w:rPr>
        <w:t>–</w:t>
      </w:r>
      <w:r w:rsidRPr="00A335B9">
        <w:rPr>
          <w:lang w:bidi="en-US"/>
        </w:rPr>
        <w:t xml:space="preserve"> zda bylo dosaženo konce souboru</w:t>
      </w:r>
    </w:p>
    <w:p w:rsidR="001027FF" w:rsidRPr="00A335B9" w:rsidRDefault="001027FF" w:rsidP="001027FF">
      <w:pPr>
        <w:pStyle w:val="Odstavecseseznamem"/>
        <w:numPr>
          <w:ilvl w:val="1"/>
          <w:numId w:val="5"/>
        </w:numPr>
        <w:rPr>
          <w:lang w:bidi="en-US"/>
        </w:rPr>
      </w:pPr>
      <w:r w:rsidRPr="00A335B9">
        <w:rPr>
          <w:lang w:bidi="en-US"/>
        </w:rPr>
        <w:t xml:space="preserve">False </w:t>
      </w:r>
      <w:r w:rsidR="009705B6">
        <w:rPr>
          <w:lang w:bidi="en-US"/>
        </w:rPr>
        <w:t>–</w:t>
      </w:r>
      <w:r w:rsidRPr="00A335B9">
        <w:rPr>
          <w:lang w:bidi="en-US"/>
        </w:rPr>
        <w:t xml:space="preserve"> zda nebylo dosaženo konce souboru</w:t>
      </w:r>
    </w:p>
    <w:p w:rsidR="001027FF" w:rsidRPr="00A335B9" w:rsidRDefault="001027FF" w:rsidP="00F72DE8">
      <w:pPr>
        <w:pStyle w:val="Nadpis3"/>
        <w:rPr>
          <w:lang w:bidi="en-US"/>
        </w:rPr>
      </w:pPr>
      <w:r w:rsidRPr="00A335B9">
        <w:rPr>
          <w:lang w:bidi="en-US"/>
        </w:rPr>
        <w:t>Příkaz Input</w:t>
      </w:r>
    </w:p>
    <w:p w:rsidR="001027FF" w:rsidRPr="00A335B9" w:rsidRDefault="001027FF" w:rsidP="001027FF">
      <w:pPr>
        <w:pStyle w:val="Nadpis4"/>
        <w:ind w:left="707"/>
        <w:rPr>
          <w:rStyle w:val="style5"/>
          <w:rFonts w:cs="Courier New"/>
          <w:i/>
          <w:iCs w:val="0"/>
          <w:color w:val="006600"/>
          <w:lang w:val="cs-CZ"/>
        </w:rPr>
      </w:pPr>
      <w:r w:rsidRPr="00A335B9">
        <w:rPr>
          <w:rStyle w:val="style3"/>
          <w:rFonts w:cs="Courier New"/>
          <w:b/>
          <w:bCs w:val="0"/>
          <w:color w:val="0000FF"/>
          <w:sz w:val="27"/>
          <w:szCs w:val="27"/>
          <w:lang w:val="cs-CZ"/>
        </w:rPr>
        <w:t>Input #</w:t>
      </w:r>
      <w:r w:rsidRPr="00A335B9">
        <w:rPr>
          <w:rStyle w:val="style5"/>
          <w:rFonts w:cs="Courier New"/>
          <w:i/>
          <w:iCs w:val="0"/>
          <w:color w:val="006600"/>
          <w:lang w:val="cs-CZ"/>
        </w:rPr>
        <w:t>cislo</w:t>
      </w:r>
      <w:r w:rsidRPr="00A335B9">
        <w:rPr>
          <w:color w:val="000000"/>
          <w:sz w:val="27"/>
          <w:szCs w:val="27"/>
          <w:shd w:val="clear" w:color="auto" w:fill="EEEEEE"/>
          <w:lang w:val="cs-CZ"/>
        </w:rPr>
        <w:t>,</w:t>
      </w:r>
      <w:r w:rsidRPr="00A335B9">
        <w:rPr>
          <w:rStyle w:val="apple-converted-space"/>
          <w:rFonts w:cs="Courier New"/>
          <w:color w:val="000000"/>
          <w:sz w:val="27"/>
          <w:szCs w:val="27"/>
          <w:shd w:val="clear" w:color="auto" w:fill="EEEEEE"/>
          <w:lang w:val="cs-CZ"/>
        </w:rPr>
        <w:t> </w:t>
      </w:r>
      <w:r w:rsidRPr="00A335B9">
        <w:rPr>
          <w:rStyle w:val="style5"/>
          <w:rFonts w:cs="Courier New"/>
          <w:i/>
          <w:iCs w:val="0"/>
          <w:color w:val="006600"/>
          <w:lang w:val="cs-CZ"/>
        </w:rPr>
        <w:t>seznam</w:t>
      </w:r>
    </w:p>
    <w:p w:rsidR="001027FF" w:rsidRPr="00A335B9" w:rsidRDefault="001027FF" w:rsidP="001027FF">
      <w:pPr>
        <w:pStyle w:val="Odstavecseseznamem"/>
        <w:numPr>
          <w:ilvl w:val="0"/>
          <w:numId w:val="6"/>
        </w:numPr>
        <w:rPr>
          <w:lang w:bidi="en-US"/>
        </w:rPr>
      </w:pPr>
      <w:r w:rsidRPr="00A335B9">
        <w:rPr>
          <w:lang w:bidi="en-US"/>
        </w:rPr>
        <w:t>Seznam identifikátorů jednoduchých proměnných (nikoli polí)</w:t>
      </w:r>
    </w:p>
    <w:p w:rsidR="001027FF" w:rsidRPr="00A335B9" w:rsidRDefault="001027FF" w:rsidP="001027FF">
      <w:pPr>
        <w:pStyle w:val="Odstavecseseznamem"/>
        <w:numPr>
          <w:ilvl w:val="0"/>
          <w:numId w:val="6"/>
        </w:numPr>
        <w:rPr>
          <w:lang w:bidi="en-US"/>
        </w:rPr>
      </w:pPr>
      <w:r w:rsidRPr="00A335B9">
        <w:rPr>
          <w:lang w:bidi="en-US"/>
        </w:rPr>
        <w:t>Jednotlivé identifikátory jsou odděleny čárkou</w:t>
      </w:r>
    </w:p>
    <w:p w:rsidR="001027FF" w:rsidRPr="00A335B9" w:rsidRDefault="001027FF" w:rsidP="001027FF">
      <w:pPr>
        <w:pStyle w:val="Odstavecseseznamem"/>
        <w:numPr>
          <w:ilvl w:val="0"/>
          <w:numId w:val="6"/>
        </w:numPr>
        <w:rPr>
          <w:lang w:bidi="en-US"/>
        </w:rPr>
      </w:pPr>
      <w:r w:rsidRPr="00A335B9">
        <w:rPr>
          <w:lang w:bidi="en-US"/>
        </w:rPr>
        <w:t>Data ve čteném souboru musí svým charakterem a polohou odpovídat typu jednotlivých proměnných v seznamu</w:t>
      </w:r>
    </w:p>
    <w:p w:rsidR="001027FF" w:rsidRDefault="001027FF" w:rsidP="00F72DE8">
      <w:pPr>
        <w:pStyle w:val="Nadpis3"/>
        <w:rPr>
          <w:lang w:bidi="en-US"/>
        </w:rPr>
      </w:pPr>
      <w:r w:rsidRPr="00A335B9">
        <w:rPr>
          <w:lang w:bidi="en-US"/>
        </w:rPr>
        <w:t>Příkaz LINE INPUT</w:t>
      </w:r>
    </w:p>
    <w:p w:rsidR="001027FF" w:rsidRPr="00C43791" w:rsidRDefault="001027FF" w:rsidP="001027FF">
      <w:pPr>
        <w:pStyle w:val="Nadpis4"/>
        <w:rPr>
          <w:lang w:val="cs-CZ"/>
        </w:rPr>
      </w:pPr>
      <w:r>
        <w:tab/>
      </w:r>
      <w:r>
        <w:rPr>
          <w:rStyle w:val="style3"/>
          <w:rFonts w:cs="Courier New"/>
          <w:b/>
          <w:bCs w:val="0"/>
          <w:color w:val="0000FF"/>
          <w:sz w:val="27"/>
          <w:szCs w:val="27"/>
        </w:rPr>
        <w:t>Line Input #</w:t>
      </w:r>
      <w:r>
        <w:rPr>
          <w:rStyle w:val="style5"/>
          <w:rFonts w:cs="Courier New"/>
          <w:i/>
          <w:iCs w:val="0"/>
          <w:color w:val="006600"/>
        </w:rPr>
        <w:t>cislo, promenna</w:t>
      </w:r>
    </w:p>
    <w:p w:rsidR="001027FF" w:rsidRDefault="001027FF" w:rsidP="001027FF">
      <w:pPr>
        <w:pStyle w:val="Odstavecseseznamem"/>
        <w:numPr>
          <w:ilvl w:val="0"/>
          <w:numId w:val="11"/>
        </w:numPr>
        <w:rPr>
          <w:lang w:bidi="en-US"/>
        </w:rPr>
      </w:pPr>
      <w:r>
        <w:rPr>
          <w:lang w:bidi="en-US"/>
        </w:rPr>
        <w:t xml:space="preserve">Přečte ze souboru jeden řádek zakončený znakem s kódem 13 (Cariege Return </w:t>
      </w:r>
      <w:r w:rsidR="002C627A">
        <w:rPr>
          <w:lang w:bidi="en-US"/>
        </w:rPr>
        <w:t>–</w:t>
      </w:r>
      <w:r>
        <w:rPr>
          <w:lang w:bidi="en-US"/>
        </w:rPr>
        <w:t xml:space="preserve"> Konec řádku, Návrat vozíku)</w:t>
      </w:r>
    </w:p>
    <w:p w:rsidR="001027FF" w:rsidRDefault="001027FF" w:rsidP="001027FF">
      <w:pPr>
        <w:pStyle w:val="Odstavecseseznamem"/>
        <w:numPr>
          <w:ilvl w:val="0"/>
          <w:numId w:val="11"/>
        </w:numPr>
        <w:rPr>
          <w:lang w:bidi="en-US"/>
        </w:rPr>
      </w:pPr>
      <w:r>
        <w:rPr>
          <w:lang w:bidi="en-US"/>
        </w:rPr>
        <w:t>Čteny jsou všechny znaky v daném řádku (včetně mezer, čísel, uvozovek a jiných znaků)</w:t>
      </w:r>
    </w:p>
    <w:p w:rsidR="001027FF" w:rsidRDefault="001027FF" w:rsidP="001027FF">
      <w:pPr>
        <w:pStyle w:val="Odstavecseseznamem"/>
        <w:numPr>
          <w:ilvl w:val="0"/>
          <w:numId w:val="11"/>
        </w:numPr>
        <w:rPr>
          <w:lang w:bidi="en-US"/>
        </w:rPr>
      </w:pPr>
      <w:r>
        <w:rPr>
          <w:lang w:bidi="en-US"/>
        </w:rPr>
        <w:t xml:space="preserve">Znaky konce řádku </w:t>
      </w:r>
      <w:r w:rsidR="008838A3">
        <w:rPr>
          <w:lang w:bidi="en-US"/>
        </w:rPr>
        <w:t>–</w:t>
      </w:r>
      <w:r>
        <w:rPr>
          <w:lang w:bidi="en-US"/>
        </w:rPr>
        <w:t xml:space="preserve"> Chr(13) a Chr(10) </w:t>
      </w:r>
      <w:r w:rsidR="0073249F">
        <w:rPr>
          <w:lang w:bidi="en-US"/>
        </w:rPr>
        <w:t>–</w:t>
      </w:r>
      <w:r>
        <w:rPr>
          <w:lang w:bidi="en-US"/>
        </w:rPr>
        <w:t xml:space="preserve"> jsou z řetězce vypuštěny</w:t>
      </w:r>
    </w:p>
    <w:p w:rsidR="001027FF" w:rsidRPr="00A335B9" w:rsidRDefault="001027FF" w:rsidP="001027FF">
      <w:pPr>
        <w:pStyle w:val="Odstavecseseznamem"/>
        <w:numPr>
          <w:ilvl w:val="0"/>
          <w:numId w:val="11"/>
        </w:numPr>
        <w:rPr>
          <w:lang w:bidi="en-US"/>
        </w:rPr>
      </w:pPr>
      <w:r>
        <w:rPr>
          <w:lang w:bidi="en-US"/>
        </w:rPr>
        <w:t>Další příkaz přečte následující řádek</w:t>
      </w:r>
    </w:p>
    <w:p w:rsidR="001027FF" w:rsidRDefault="001027FF" w:rsidP="00F72DE8">
      <w:pPr>
        <w:pStyle w:val="Nadpis3"/>
        <w:rPr>
          <w:lang w:bidi="en-US"/>
        </w:rPr>
      </w:pPr>
      <w:r w:rsidRPr="00A335B9">
        <w:rPr>
          <w:lang w:bidi="en-US"/>
        </w:rPr>
        <w:lastRenderedPageBreak/>
        <w:t>Příkaz GET</w:t>
      </w:r>
    </w:p>
    <w:p w:rsidR="001027FF" w:rsidRPr="006E4DBD" w:rsidRDefault="001027FF" w:rsidP="001027FF">
      <w:pPr>
        <w:pStyle w:val="Nadpis4"/>
        <w:ind w:left="707"/>
        <w:rPr>
          <w:lang w:val="cs-CZ"/>
        </w:rPr>
      </w:pPr>
      <w:r>
        <w:rPr>
          <w:rStyle w:val="style3"/>
          <w:rFonts w:cs="Courier New"/>
          <w:b/>
          <w:bCs w:val="0"/>
          <w:color w:val="0000FF"/>
          <w:sz w:val="27"/>
          <w:szCs w:val="27"/>
        </w:rPr>
        <w:t>Get #</w:t>
      </w:r>
      <w:r>
        <w:rPr>
          <w:rStyle w:val="style5"/>
          <w:rFonts w:cs="Courier New"/>
          <w:i/>
          <w:iCs w:val="0"/>
          <w:color w:val="006600"/>
        </w:rPr>
        <w:t>cislo, zaznam, promenna</w:t>
      </w:r>
    </w:p>
    <w:p w:rsidR="001027FF" w:rsidRDefault="001027FF" w:rsidP="001027FF">
      <w:pPr>
        <w:pStyle w:val="Odstavecseseznamem"/>
        <w:numPr>
          <w:ilvl w:val="0"/>
          <w:numId w:val="10"/>
        </w:numPr>
        <w:rPr>
          <w:lang w:bidi="en-US"/>
        </w:rPr>
      </w:pPr>
      <w:r>
        <w:rPr>
          <w:lang w:bidi="en-US"/>
        </w:rPr>
        <w:t>Obdobně jako LINE INPUT přečte jeden řádek (záznam), ale lze specifikovat libovolný záznam (řádek v databázi)</w:t>
      </w:r>
    </w:p>
    <w:p w:rsidR="001027FF" w:rsidRDefault="001027FF" w:rsidP="001027FF">
      <w:pPr>
        <w:pStyle w:val="Odstavecseseznamem"/>
        <w:numPr>
          <w:ilvl w:val="0"/>
          <w:numId w:val="10"/>
        </w:numPr>
        <w:rPr>
          <w:lang w:bidi="en-US"/>
        </w:rPr>
      </w:pPr>
      <w:r>
        <w:rPr>
          <w:lang w:bidi="en-US"/>
        </w:rPr>
        <w:t xml:space="preserve">Cislo </w:t>
      </w:r>
      <w:r w:rsidR="006A594D">
        <w:rPr>
          <w:lang w:bidi="en-US"/>
        </w:rPr>
        <w:t>–</w:t>
      </w:r>
      <w:r>
        <w:rPr>
          <w:lang w:bidi="en-US"/>
        </w:rPr>
        <w:t xml:space="preserve"> manipulační číslo otevřeného souboru</w:t>
      </w:r>
    </w:p>
    <w:p w:rsidR="001027FF" w:rsidRDefault="001027FF" w:rsidP="001027FF">
      <w:pPr>
        <w:pStyle w:val="Odstavecseseznamem"/>
        <w:numPr>
          <w:ilvl w:val="0"/>
          <w:numId w:val="10"/>
        </w:numPr>
        <w:rPr>
          <w:lang w:bidi="en-US"/>
        </w:rPr>
      </w:pPr>
      <w:r>
        <w:rPr>
          <w:lang w:bidi="en-US"/>
        </w:rPr>
        <w:t xml:space="preserve">Zaznam </w:t>
      </w:r>
      <w:r w:rsidR="006A594D">
        <w:rPr>
          <w:lang w:bidi="en-US"/>
        </w:rPr>
        <w:t>–</w:t>
      </w:r>
      <w:r>
        <w:rPr>
          <w:lang w:bidi="en-US"/>
        </w:rPr>
        <w:t xml:space="preserve"> pořadové čís</w:t>
      </w:r>
      <w:r w:rsidR="0076644A">
        <w:rPr>
          <w:lang w:bidi="en-US"/>
        </w:rPr>
        <w:t>lo záznamu (řádku), který se má</w:t>
      </w:r>
      <w:r>
        <w:rPr>
          <w:lang w:bidi="en-US"/>
        </w:rPr>
        <w:t xml:space="preserve"> přečíst</w:t>
      </w:r>
    </w:p>
    <w:p w:rsidR="001027FF" w:rsidRDefault="001027FF" w:rsidP="001027FF">
      <w:pPr>
        <w:rPr>
          <w:lang w:bidi="en-US"/>
        </w:rPr>
      </w:pPr>
      <w:r>
        <w:rPr>
          <w:lang w:bidi="en-US"/>
        </w:rPr>
        <w:br w:type="page"/>
      </w:r>
    </w:p>
    <w:p w:rsidR="001027FF" w:rsidRDefault="001027FF" w:rsidP="00F72DE8">
      <w:pPr>
        <w:pStyle w:val="Nadpis3"/>
        <w:rPr>
          <w:lang w:bidi="en-US"/>
        </w:rPr>
      </w:pPr>
      <w:r w:rsidRPr="00A335B9">
        <w:rPr>
          <w:lang w:bidi="en-US"/>
        </w:rPr>
        <w:lastRenderedPageBreak/>
        <w:t>Příkaz PRINT</w:t>
      </w:r>
    </w:p>
    <w:p w:rsidR="001027FF" w:rsidRPr="008C58F1" w:rsidRDefault="001027FF" w:rsidP="001027FF">
      <w:pPr>
        <w:pStyle w:val="Nadpis4"/>
        <w:ind w:left="707"/>
        <w:rPr>
          <w:lang w:val="cs-CZ"/>
        </w:rPr>
      </w:pPr>
      <w:r>
        <w:rPr>
          <w:rStyle w:val="style3"/>
          <w:rFonts w:cs="Courier New"/>
          <w:b/>
          <w:bCs w:val="0"/>
          <w:color w:val="0000FF"/>
          <w:sz w:val="27"/>
          <w:szCs w:val="27"/>
        </w:rPr>
        <w:t>Print #</w:t>
      </w:r>
      <w:r>
        <w:rPr>
          <w:rStyle w:val="style5"/>
          <w:rFonts w:cs="Courier New"/>
          <w:i/>
          <w:iCs w:val="0"/>
          <w:color w:val="006600"/>
        </w:rPr>
        <w:t>cislo, seznam</w:t>
      </w:r>
    </w:p>
    <w:p w:rsidR="001027FF" w:rsidRDefault="001027FF" w:rsidP="001027FF">
      <w:pPr>
        <w:pStyle w:val="Odstavecseseznamem"/>
        <w:numPr>
          <w:ilvl w:val="0"/>
          <w:numId w:val="9"/>
        </w:numPr>
        <w:rPr>
          <w:lang w:bidi="en-US"/>
        </w:rPr>
      </w:pPr>
      <w:r>
        <w:rPr>
          <w:lang w:bidi="en-US"/>
        </w:rPr>
        <w:t>Zapisuje data do otevřeného souboru</w:t>
      </w:r>
    </w:p>
    <w:p w:rsidR="001027FF" w:rsidRDefault="001027FF" w:rsidP="001027FF">
      <w:pPr>
        <w:pStyle w:val="Odstavecseseznamem"/>
        <w:numPr>
          <w:ilvl w:val="0"/>
          <w:numId w:val="9"/>
        </w:numPr>
        <w:rPr>
          <w:lang w:bidi="en-US"/>
        </w:rPr>
      </w:pPr>
      <w:r>
        <w:rPr>
          <w:lang w:bidi="en-US"/>
        </w:rPr>
        <w:t>Oddělovače v seznamu</w:t>
      </w:r>
    </w:p>
    <w:p w:rsidR="001027FF" w:rsidRDefault="001027FF" w:rsidP="001027FF">
      <w:pPr>
        <w:pStyle w:val="Odstavecseseznamem"/>
        <w:numPr>
          <w:ilvl w:val="1"/>
          <w:numId w:val="9"/>
        </w:numPr>
        <w:rPr>
          <w:lang w:bidi="en-US"/>
        </w:rPr>
      </w:pPr>
      <w:r>
        <w:rPr>
          <w:lang w:bidi="en-US"/>
        </w:rPr>
        <w:t xml:space="preserve">; </w:t>
      </w:r>
      <w:r w:rsidR="00E42CE5">
        <w:rPr>
          <w:lang w:bidi="en-US"/>
        </w:rPr>
        <w:t xml:space="preserve">– </w:t>
      </w:r>
      <w:r>
        <w:rPr>
          <w:lang w:bidi="en-US"/>
        </w:rPr>
        <w:t>znak se zapíše na další pozici</w:t>
      </w:r>
    </w:p>
    <w:p w:rsidR="001027FF" w:rsidRDefault="001027FF" w:rsidP="001027FF">
      <w:pPr>
        <w:pStyle w:val="Odstavecseseznamem"/>
        <w:numPr>
          <w:ilvl w:val="1"/>
          <w:numId w:val="9"/>
        </w:numPr>
        <w:rPr>
          <w:lang w:bidi="en-US"/>
        </w:rPr>
      </w:pPr>
      <w:r>
        <w:rPr>
          <w:lang w:bidi="en-US"/>
        </w:rPr>
        <w:t xml:space="preserve">, </w:t>
      </w:r>
      <w:r w:rsidR="00E42CE5">
        <w:rPr>
          <w:lang w:bidi="en-US"/>
        </w:rPr>
        <w:t xml:space="preserve">– </w:t>
      </w:r>
      <w:r>
        <w:rPr>
          <w:lang w:bidi="en-US"/>
        </w:rPr>
        <w:t xml:space="preserve"> znak se napíše do další zóny (jedna tisková zóna je 14 znaků)</w:t>
      </w:r>
    </w:p>
    <w:p w:rsidR="001027FF" w:rsidRDefault="001027FF" w:rsidP="001027FF">
      <w:pPr>
        <w:pStyle w:val="Odstavecseseznamem"/>
        <w:numPr>
          <w:ilvl w:val="0"/>
          <w:numId w:val="9"/>
        </w:numPr>
        <w:rPr>
          <w:lang w:bidi="en-US"/>
        </w:rPr>
      </w:pPr>
      <w:r>
        <w:rPr>
          <w:lang w:bidi="en-US"/>
        </w:rPr>
        <w:t>Každý příkaz PRINT bude psát na nový řádek</w:t>
      </w:r>
    </w:p>
    <w:p w:rsidR="001027FF" w:rsidRPr="00A335B9" w:rsidRDefault="001027FF" w:rsidP="001027FF">
      <w:pPr>
        <w:pStyle w:val="Odstavecseseznamem"/>
        <w:numPr>
          <w:ilvl w:val="0"/>
          <w:numId w:val="9"/>
        </w:numPr>
        <w:rPr>
          <w:lang w:bidi="en-US"/>
        </w:rPr>
      </w:pPr>
      <w:r>
        <w:rPr>
          <w:lang w:bidi="en-US"/>
        </w:rPr>
        <w:t>Oddělovač použitý na konci seznamu způsobí, že další příkaz PRINT bude zapisovat na stejný řádek (potlačení přechodu na další řádek)</w:t>
      </w:r>
    </w:p>
    <w:p w:rsidR="001027FF" w:rsidRPr="00A335B9" w:rsidRDefault="001027FF" w:rsidP="00F72DE8">
      <w:pPr>
        <w:pStyle w:val="Nadpis3"/>
        <w:rPr>
          <w:lang w:bidi="en-US"/>
        </w:rPr>
      </w:pPr>
      <w:r w:rsidRPr="00A335B9">
        <w:rPr>
          <w:lang w:bidi="en-US"/>
        </w:rPr>
        <w:t>Příkaz WRITE</w:t>
      </w:r>
    </w:p>
    <w:p w:rsidR="001027FF" w:rsidRDefault="001027FF" w:rsidP="001027FF">
      <w:pPr>
        <w:pStyle w:val="Nadpis4"/>
        <w:ind w:left="707"/>
      </w:pPr>
      <w:r>
        <w:rPr>
          <w:rStyle w:val="style3"/>
          <w:rFonts w:cs="Courier New"/>
          <w:b/>
          <w:bCs w:val="0"/>
          <w:color w:val="0000FF"/>
          <w:sz w:val="27"/>
          <w:szCs w:val="27"/>
        </w:rPr>
        <w:t>Write #</w:t>
      </w:r>
      <w:r>
        <w:rPr>
          <w:rStyle w:val="style5"/>
          <w:rFonts w:cs="Courier New"/>
          <w:i/>
          <w:iCs w:val="0"/>
          <w:color w:val="006600"/>
        </w:rPr>
        <w:t>cislo, seznam</w:t>
      </w:r>
    </w:p>
    <w:p w:rsidR="001027FF" w:rsidRDefault="001027FF" w:rsidP="001027FF">
      <w:pPr>
        <w:pStyle w:val="Odstavecseseznamem"/>
        <w:numPr>
          <w:ilvl w:val="0"/>
          <w:numId w:val="8"/>
        </w:numPr>
        <w:rPr>
          <w:lang w:bidi="en-US"/>
        </w:rPr>
      </w:pPr>
      <w:r>
        <w:rPr>
          <w:lang w:bidi="en-US"/>
        </w:rPr>
        <w:t>Výrazy jsou v seznamu odděleny čárkou</w:t>
      </w:r>
    </w:p>
    <w:p w:rsidR="001027FF" w:rsidRDefault="001027FF" w:rsidP="001027FF">
      <w:pPr>
        <w:pStyle w:val="Odstavecseseznamem"/>
        <w:numPr>
          <w:ilvl w:val="0"/>
          <w:numId w:val="8"/>
        </w:numPr>
        <w:rPr>
          <w:lang w:bidi="en-US"/>
        </w:rPr>
      </w:pPr>
      <w:r>
        <w:rPr>
          <w:lang w:bidi="en-US"/>
        </w:rPr>
        <w:t>Každý příkaz WRITE píše na nový řádek</w:t>
      </w:r>
    </w:p>
    <w:p w:rsidR="001027FF" w:rsidRDefault="001027FF" w:rsidP="001027FF">
      <w:pPr>
        <w:pStyle w:val="Odstavecseseznamem"/>
        <w:numPr>
          <w:ilvl w:val="0"/>
          <w:numId w:val="8"/>
        </w:numPr>
        <w:rPr>
          <w:lang w:bidi="en-US"/>
        </w:rPr>
      </w:pPr>
      <w:r>
        <w:rPr>
          <w:lang w:bidi="en-US"/>
        </w:rPr>
        <w:t>Řetězcové hodnoty jsou ve výstupním souboru ohraničeny uvozovkami</w:t>
      </w:r>
    </w:p>
    <w:p w:rsidR="001027FF" w:rsidRPr="00A335B9" w:rsidRDefault="001027FF" w:rsidP="001027FF">
      <w:pPr>
        <w:pStyle w:val="Odstavecseseznamem"/>
        <w:numPr>
          <w:ilvl w:val="0"/>
          <w:numId w:val="8"/>
        </w:numPr>
        <w:rPr>
          <w:lang w:bidi="en-US"/>
        </w:rPr>
      </w:pPr>
      <w:r>
        <w:rPr>
          <w:lang w:bidi="en-US"/>
        </w:rPr>
        <w:t>Jednotlivé hodnoty jsou ve výstupním souboru odděleny čárkou</w:t>
      </w:r>
    </w:p>
    <w:p w:rsidR="001027FF" w:rsidRPr="00A335B9" w:rsidRDefault="001027FF" w:rsidP="00F72DE8">
      <w:pPr>
        <w:pStyle w:val="Nadpis3"/>
        <w:rPr>
          <w:lang w:bidi="en-US"/>
        </w:rPr>
      </w:pPr>
      <w:r w:rsidRPr="00A335B9">
        <w:rPr>
          <w:lang w:bidi="en-US"/>
        </w:rPr>
        <w:t>Příkaz PUT</w:t>
      </w:r>
    </w:p>
    <w:p w:rsidR="001027FF" w:rsidRPr="00A335B9" w:rsidRDefault="001027FF" w:rsidP="001027FF">
      <w:pPr>
        <w:pStyle w:val="Nadpis4"/>
        <w:ind w:left="707"/>
        <w:rPr>
          <w:rStyle w:val="style5"/>
          <w:rFonts w:cs="Courier New"/>
          <w:i/>
          <w:iCs w:val="0"/>
          <w:color w:val="006600"/>
          <w:lang w:val="cs-CZ"/>
        </w:rPr>
      </w:pPr>
      <w:r w:rsidRPr="00A335B9">
        <w:rPr>
          <w:rStyle w:val="style3"/>
          <w:rFonts w:cs="Courier New"/>
          <w:b/>
          <w:bCs w:val="0"/>
          <w:color w:val="0000FF"/>
          <w:sz w:val="27"/>
          <w:szCs w:val="27"/>
          <w:lang w:val="cs-CZ"/>
        </w:rPr>
        <w:t>PUT #</w:t>
      </w:r>
      <w:r w:rsidRPr="00A335B9">
        <w:rPr>
          <w:rStyle w:val="style5"/>
          <w:rFonts w:cs="Courier New"/>
          <w:i/>
          <w:iCs w:val="0"/>
          <w:color w:val="006600"/>
          <w:lang w:val="cs-CZ"/>
        </w:rPr>
        <w:t>cislo, zaznam, promenna</w:t>
      </w:r>
    </w:p>
    <w:p w:rsidR="001027FF" w:rsidRDefault="001027FF" w:rsidP="001027FF">
      <w:pPr>
        <w:pStyle w:val="Odstavecseseznamem"/>
        <w:numPr>
          <w:ilvl w:val="0"/>
          <w:numId w:val="7"/>
        </w:numPr>
        <w:rPr>
          <w:lang w:bidi="en-US"/>
        </w:rPr>
      </w:pPr>
      <w:r>
        <w:rPr>
          <w:lang w:bidi="en-US"/>
        </w:rPr>
        <w:t>Výstup do souboru</w:t>
      </w:r>
    </w:p>
    <w:p w:rsidR="001027FF" w:rsidRPr="00A335B9" w:rsidRDefault="001027FF" w:rsidP="001027FF">
      <w:pPr>
        <w:rPr>
          <w:lang w:bidi="en-US"/>
        </w:rPr>
      </w:pPr>
      <w:r w:rsidRPr="00A335B9">
        <w:rPr>
          <w:lang w:bidi="en-US"/>
        </w:rPr>
        <w:t>Příkazy GET a PUT jsou vhodné pro jednoduchou obsluhu databází, neboť dovolují manipulovat se záznamy v libovolném pořadí na rozdíl od sekvenčního přístupu.</w:t>
      </w:r>
    </w:p>
    <w:p w:rsidR="001027FF" w:rsidRPr="00A335B9" w:rsidRDefault="001027FF" w:rsidP="00F72DE8">
      <w:pPr>
        <w:pStyle w:val="Nadpis3"/>
        <w:rPr>
          <w:lang w:bidi="en-US"/>
        </w:rPr>
      </w:pPr>
      <w:r w:rsidRPr="00A335B9">
        <w:rPr>
          <w:lang w:bidi="en-US"/>
        </w:rPr>
        <w:t>Práce s adresáři</w:t>
      </w:r>
    </w:p>
    <w:p w:rsidR="001027FF" w:rsidRPr="00A335B9" w:rsidRDefault="001027FF" w:rsidP="001027FF">
      <w:pPr>
        <w:pStyle w:val="Nadpis4"/>
        <w:ind w:left="707"/>
        <w:rPr>
          <w:rStyle w:val="style5"/>
          <w:rFonts w:cs="Courier New"/>
          <w:i/>
          <w:iCs w:val="0"/>
          <w:color w:val="006600"/>
          <w:lang w:val="cs-CZ"/>
        </w:rPr>
      </w:pPr>
      <w:r w:rsidRPr="00A335B9">
        <w:rPr>
          <w:rStyle w:val="style3"/>
          <w:rFonts w:cs="Courier New"/>
          <w:b/>
          <w:bCs w:val="0"/>
          <w:color w:val="0000FF"/>
          <w:sz w:val="27"/>
          <w:szCs w:val="27"/>
          <w:lang w:val="cs-CZ"/>
        </w:rPr>
        <w:t>ChDir</w:t>
      </w:r>
      <w:r w:rsidRPr="00A335B9">
        <w:rPr>
          <w:rStyle w:val="apple-converted-space"/>
          <w:rFonts w:cs="Courier New"/>
          <w:b/>
          <w:bCs w:val="0"/>
          <w:color w:val="0000FF"/>
          <w:sz w:val="27"/>
          <w:szCs w:val="27"/>
          <w:lang w:val="cs-CZ"/>
        </w:rPr>
        <w:t> </w:t>
      </w:r>
      <w:r w:rsidRPr="00A335B9">
        <w:rPr>
          <w:rStyle w:val="style5"/>
          <w:rFonts w:cs="Courier New"/>
          <w:i/>
          <w:iCs w:val="0"/>
          <w:color w:val="006600"/>
          <w:lang w:val="cs-CZ"/>
        </w:rPr>
        <w:t xml:space="preserve">cesta </w:t>
      </w:r>
      <w:r w:rsidRPr="00A335B9">
        <w:rPr>
          <w:rFonts w:cs="Courier New"/>
          <w:i/>
          <w:iCs w:val="0"/>
          <w:color w:val="006600"/>
          <w:shd w:val="clear" w:color="auto" w:fill="EEEEEE"/>
          <w:lang w:val="cs-CZ"/>
        </w:rPr>
        <w:t>'nastaví pracovní cestu</w:t>
      </w:r>
    </w:p>
    <w:p w:rsidR="001027FF" w:rsidRPr="00A335B9" w:rsidRDefault="001027FF" w:rsidP="001027FF">
      <w:pPr>
        <w:pStyle w:val="Nadpis4"/>
        <w:ind w:left="707"/>
        <w:rPr>
          <w:rStyle w:val="style5"/>
          <w:rFonts w:cs="Courier New"/>
          <w:i/>
          <w:iCs w:val="0"/>
          <w:color w:val="006600"/>
          <w:lang w:val="cs-CZ"/>
        </w:rPr>
      </w:pPr>
      <w:r w:rsidRPr="00A335B9">
        <w:rPr>
          <w:rStyle w:val="style3"/>
          <w:rFonts w:cs="Courier New"/>
          <w:b/>
          <w:bCs w:val="0"/>
          <w:color w:val="0000FF"/>
          <w:sz w:val="27"/>
          <w:szCs w:val="27"/>
          <w:lang w:val="cs-CZ"/>
        </w:rPr>
        <w:t>ChDrive</w:t>
      </w:r>
      <w:r w:rsidRPr="00A335B9">
        <w:rPr>
          <w:rStyle w:val="apple-converted-space"/>
          <w:rFonts w:cs="Courier New"/>
          <w:b/>
          <w:bCs w:val="0"/>
          <w:color w:val="0000FF"/>
          <w:sz w:val="27"/>
          <w:szCs w:val="27"/>
          <w:lang w:val="cs-CZ"/>
        </w:rPr>
        <w:t> </w:t>
      </w:r>
      <w:r w:rsidRPr="00A335B9">
        <w:rPr>
          <w:rStyle w:val="style5"/>
          <w:rFonts w:cs="Courier New"/>
          <w:i/>
          <w:iCs w:val="0"/>
          <w:color w:val="006600"/>
          <w:lang w:val="cs-CZ"/>
        </w:rPr>
        <w:t xml:space="preserve">disk </w:t>
      </w:r>
      <w:r w:rsidRPr="00A335B9">
        <w:rPr>
          <w:rFonts w:cs="Courier New"/>
          <w:i/>
          <w:iCs w:val="0"/>
          <w:color w:val="006600"/>
          <w:shd w:val="clear" w:color="auto" w:fill="EEEEEE"/>
          <w:lang w:val="cs-CZ"/>
        </w:rPr>
        <w:t>'změna aktuální jednoty</w:t>
      </w:r>
    </w:p>
    <w:p w:rsidR="001027FF" w:rsidRPr="00A335B9" w:rsidRDefault="001027FF" w:rsidP="001027FF">
      <w:pPr>
        <w:pStyle w:val="Nadpis4"/>
        <w:ind w:left="707"/>
        <w:rPr>
          <w:lang w:val="cs-CZ"/>
        </w:rPr>
      </w:pPr>
      <w:r w:rsidRPr="00A335B9">
        <w:rPr>
          <w:rStyle w:val="style3"/>
          <w:rFonts w:cs="Courier New"/>
          <w:b/>
          <w:bCs w:val="0"/>
          <w:color w:val="0000FF"/>
          <w:sz w:val="27"/>
          <w:szCs w:val="27"/>
          <w:lang w:val="cs-CZ"/>
        </w:rPr>
        <w:t>MkDir</w:t>
      </w:r>
      <w:r w:rsidRPr="00A335B9">
        <w:rPr>
          <w:rStyle w:val="apple-converted-space"/>
          <w:rFonts w:cs="Courier New"/>
          <w:b/>
          <w:bCs w:val="0"/>
          <w:color w:val="0000FF"/>
          <w:sz w:val="27"/>
          <w:szCs w:val="27"/>
          <w:lang w:val="cs-CZ"/>
        </w:rPr>
        <w:t> </w:t>
      </w:r>
      <w:r w:rsidRPr="00A335B9">
        <w:rPr>
          <w:rStyle w:val="style5"/>
          <w:rFonts w:cs="Courier New"/>
          <w:i/>
          <w:iCs w:val="0"/>
          <w:color w:val="006600"/>
          <w:lang w:val="cs-CZ"/>
        </w:rPr>
        <w:t xml:space="preserve">cesta </w:t>
      </w:r>
      <w:r w:rsidRPr="00A335B9">
        <w:rPr>
          <w:rFonts w:cs="Courier New"/>
          <w:i/>
          <w:iCs w:val="0"/>
          <w:color w:val="006600"/>
          <w:shd w:val="clear" w:color="auto" w:fill="EEEEEE"/>
          <w:lang w:val="cs-CZ"/>
        </w:rPr>
        <w:t>'vytvoří adresář</w:t>
      </w:r>
    </w:p>
    <w:p w:rsidR="001027FF" w:rsidRPr="00A335B9" w:rsidRDefault="001027FF" w:rsidP="001027FF"/>
    <w:p w:rsidR="00690BF0" w:rsidRDefault="00690BF0" w:rsidP="00C808A0"/>
    <w:sectPr w:rsidR="00690BF0" w:rsidSect="005D44A1">
      <w:headerReference w:type="default" r:id="rId9"/>
      <w:footerReference w:type="default" r:id="rId10"/>
      <w:pgSz w:w="11906" w:h="16838"/>
      <w:pgMar w:top="1417" w:right="566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27FF" w:rsidRDefault="001027FF" w:rsidP="006537B9">
      <w:pPr>
        <w:spacing w:line="240" w:lineRule="auto"/>
      </w:pPr>
      <w:r>
        <w:separator/>
      </w:r>
    </w:p>
  </w:endnote>
  <w:endnote w:type="continuationSeparator" w:id="0">
    <w:p w:rsidR="001027FF" w:rsidRDefault="001027FF" w:rsidP="006537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44A1" w:rsidRDefault="00774D35" w:rsidP="005D44A1">
    <w:pPr>
      <w:pStyle w:val="Zpat"/>
      <w:ind w:firstLine="0"/>
      <w:jc w:val="center"/>
      <w:rPr>
        <w:color w:val="7030A0"/>
      </w:rPr>
    </w:pPr>
    <w:r w:rsidRPr="00F40896">
      <w:rPr>
        <w:color w:val="7030A0"/>
      </w:rPr>
      <w:fldChar w:fldCharType="begin"/>
    </w:r>
    <w:r w:rsidRPr="00F40896">
      <w:rPr>
        <w:color w:val="7030A0"/>
      </w:rPr>
      <w:instrText>PAGE   \* MERGEFORMAT</w:instrText>
    </w:r>
    <w:r w:rsidRPr="00F40896">
      <w:rPr>
        <w:color w:val="7030A0"/>
      </w:rPr>
      <w:fldChar w:fldCharType="separate"/>
    </w:r>
    <w:r w:rsidR="00764492">
      <w:rPr>
        <w:noProof/>
        <w:color w:val="7030A0"/>
      </w:rPr>
      <w:t>1</w:t>
    </w:r>
    <w:r w:rsidRPr="00F40896">
      <w:rPr>
        <w:color w:val="7030A0"/>
      </w:rPr>
      <w:fldChar w:fldCharType="end"/>
    </w:r>
  </w:p>
  <w:p w:rsidR="0071521E" w:rsidRDefault="00764492" w:rsidP="005D44A1">
    <w:pPr>
      <w:pStyle w:val="Zpat"/>
      <w:ind w:firstLine="0"/>
      <w:jc w:val="center"/>
    </w:pPr>
    <w:sdt>
      <w:sdtPr>
        <w:rPr>
          <w:color w:val="7030A0"/>
        </w:rPr>
        <w:alias w:val="Název"/>
        <w:tag w:val=""/>
        <w:id w:val="45984297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C6FB4">
          <w:rPr>
            <w:color w:val="7030A0"/>
          </w:rPr>
          <w:t>16. Práce se soubory v programovacích jazycích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27FF" w:rsidRDefault="001027FF" w:rsidP="006537B9">
      <w:pPr>
        <w:spacing w:line="240" w:lineRule="auto"/>
      </w:pPr>
      <w:r>
        <w:separator/>
      </w:r>
    </w:p>
  </w:footnote>
  <w:footnote w:type="continuationSeparator" w:id="0">
    <w:p w:rsidR="001027FF" w:rsidRDefault="001027FF" w:rsidP="006537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7B9" w:rsidRPr="00F40896" w:rsidRDefault="00764492" w:rsidP="006537B9">
    <w:pPr>
      <w:pStyle w:val="Zhlav"/>
      <w:rPr>
        <w:color w:val="7030A0"/>
      </w:rPr>
    </w:pPr>
    <w:sdt>
      <w:sdtPr>
        <w:rPr>
          <w:color w:val="7030A0"/>
        </w:rPr>
        <w:alias w:val="Předmět"/>
        <w:tag w:val=""/>
        <w:id w:val="502324729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D138AC">
          <w:rPr>
            <w:color w:val="7030A0"/>
          </w:rPr>
          <w:t>PVA - Programování a Vývoj Aplikací</w:t>
        </w:r>
      </w:sdtContent>
    </w:sdt>
    <w:r w:rsidR="005F0531" w:rsidRPr="005F0531">
      <w:ptab w:relativeTo="margin" w:alignment="center" w:leader="none"/>
    </w:r>
    <w:r w:rsidR="005F0531" w:rsidRPr="005F0531">
      <w:ptab w:relativeTo="margin" w:alignment="right" w:leader="none"/>
    </w:r>
    <w:r w:rsidR="005F0531" w:rsidRPr="00F40896">
      <w:rPr>
        <w:color w:val="7030A0"/>
      </w:rPr>
      <w:t xml:space="preserve">Jakub Čábera, </w:t>
    </w:r>
    <w:sdt>
      <w:sdtPr>
        <w:rPr>
          <w:color w:val="7030A0"/>
        </w:rPr>
        <w:alias w:val="Autor"/>
        <w:tag w:val=""/>
        <w:id w:val="-18614076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F0531" w:rsidRPr="00F40896">
          <w:rPr>
            <w:color w:val="7030A0"/>
          </w:rPr>
          <w:t>Ash258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E40BA"/>
    <w:multiLevelType w:val="multilevel"/>
    <w:tmpl w:val="B3AC6476"/>
    <w:styleLink w:val="Finallist"/>
    <w:lvl w:ilvl="0">
      <w:start w:val="1"/>
      <w:numFmt w:val="bullet"/>
      <w:lvlText w:val=""/>
      <w:lvlJc w:val="left"/>
      <w:pPr>
        <w:ind w:left="794" w:hanging="22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6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92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95" w:hanging="22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062" w:hanging="22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29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196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763" w:hanging="22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330" w:hanging="227"/>
      </w:pPr>
      <w:rPr>
        <w:rFonts w:ascii="Wingdings" w:hAnsi="Wingdings" w:hint="default"/>
      </w:rPr>
    </w:lvl>
  </w:abstractNum>
  <w:abstractNum w:abstractNumId="1" w15:restartNumberingAfterBreak="0">
    <w:nsid w:val="1F1D560F"/>
    <w:multiLevelType w:val="multilevel"/>
    <w:tmpl w:val="B3AC6476"/>
    <w:numStyleLink w:val="Finallist"/>
  </w:abstractNum>
  <w:abstractNum w:abstractNumId="2" w15:restartNumberingAfterBreak="0">
    <w:nsid w:val="320F2EC3"/>
    <w:multiLevelType w:val="multilevel"/>
    <w:tmpl w:val="B3AC6476"/>
    <w:numStyleLink w:val="Finallist"/>
  </w:abstractNum>
  <w:abstractNum w:abstractNumId="3" w15:restartNumberingAfterBreak="0">
    <w:nsid w:val="34A851B4"/>
    <w:multiLevelType w:val="multilevel"/>
    <w:tmpl w:val="B3AC6476"/>
    <w:numStyleLink w:val="Finallist"/>
  </w:abstractNum>
  <w:abstractNum w:abstractNumId="4" w15:restartNumberingAfterBreak="0">
    <w:nsid w:val="34AC798A"/>
    <w:multiLevelType w:val="multilevel"/>
    <w:tmpl w:val="B3AC6476"/>
    <w:numStyleLink w:val="Finallist"/>
  </w:abstractNum>
  <w:abstractNum w:abstractNumId="5" w15:restartNumberingAfterBreak="0">
    <w:nsid w:val="40F6505F"/>
    <w:multiLevelType w:val="multilevel"/>
    <w:tmpl w:val="B3AC6476"/>
    <w:numStyleLink w:val="Finallist"/>
  </w:abstractNum>
  <w:abstractNum w:abstractNumId="6" w15:restartNumberingAfterBreak="0">
    <w:nsid w:val="41FB786D"/>
    <w:multiLevelType w:val="multilevel"/>
    <w:tmpl w:val="B3AC6476"/>
    <w:numStyleLink w:val="Finallist"/>
  </w:abstractNum>
  <w:abstractNum w:abstractNumId="7" w15:restartNumberingAfterBreak="0">
    <w:nsid w:val="46062A14"/>
    <w:multiLevelType w:val="multilevel"/>
    <w:tmpl w:val="B3AC6476"/>
    <w:numStyleLink w:val="Finallist"/>
  </w:abstractNum>
  <w:abstractNum w:abstractNumId="8" w15:restartNumberingAfterBreak="0">
    <w:nsid w:val="48C732A1"/>
    <w:multiLevelType w:val="multilevel"/>
    <w:tmpl w:val="B3AC6476"/>
    <w:numStyleLink w:val="Finallist"/>
  </w:abstractNum>
  <w:abstractNum w:abstractNumId="9" w15:restartNumberingAfterBreak="0">
    <w:nsid w:val="48E07C87"/>
    <w:multiLevelType w:val="multilevel"/>
    <w:tmpl w:val="B3AC6476"/>
    <w:numStyleLink w:val="Finallist"/>
  </w:abstractNum>
  <w:abstractNum w:abstractNumId="10" w15:restartNumberingAfterBreak="0">
    <w:nsid w:val="57D84052"/>
    <w:multiLevelType w:val="multilevel"/>
    <w:tmpl w:val="B3AC6476"/>
    <w:numStyleLink w:val="Finallist"/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9"/>
  </w:num>
  <w:num w:numId="6">
    <w:abstractNumId w:val="4"/>
  </w:num>
  <w:num w:numId="7">
    <w:abstractNumId w:val="8"/>
  </w:num>
  <w:num w:numId="8">
    <w:abstractNumId w:val="7"/>
  </w:num>
  <w:num w:numId="9">
    <w:abstractNumId w:val="6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7FF"/>
    <w:rsid w:val="00014F71"/>
    <w:rsid w:val="00076DB0"/>
    <w:rsid w:val="000B4440"/>
    <w:rsid w:val="000F3667"/>
    <w:rsid w:val="001027FF"/>
    <w:rsid w:val="001075CB"/>
    <w:rsid w:val="00111C6B"/>
    <w:rsid w:val="001155D2"/>
    <w:rsid w:val="00144A5A"/>
    <w:rsid w:val="001A76BA"/>
    <w:rsid w:val="001B3EB7"/>
    <w:rsid w:val="001D780C"/>
    <w:rsid w:val="001E75C4"/>
    <w:rsid w:val="0021274A"/>
    <w:rsid w:val="002270E8"/>
    <w:rsid w:val="002C627A"/>
    <w:rsid w:val="002F4373"/>
    <w:rsid w:val="00304A58"/>
    <w:rsid w:val="00320285"/>
    <w:rsid w:val="003A0A5F"/>
    <w:rsid w:val="003E112E"/>
    <w:rsid w:val="003E17D4"/>
    <w:rsid w:val="00540F30"/>
    <w:rsid w:val="005B0DC0"/>
    <w:rsid w:val="005D44A1"/>
    <w:rsid w:val="005F0531"/>
    <w:rsid w:val="0060553A"/>
    <w:rsid w:val="006537B9"/>
    <w:rsid w:val="00690BF0"/>
    <w:rsid w:val="006A594D"/>
    <w:rsid w:val="006B22E4"/>
    <w:rsid w:val="00704607"/>
    <w:rsid w:val="0071521E"/>
    <w:rsid w:val="0073249F"/>
    <w:rsid w:val="00753757"/>
    <w:rsid w:val="00764492"/>
    <w:rsid w:val="0076644A"/>
    <w:rsid w:val="00774D35"/>
    <w:rsid w:val="007776C4"/>
    <w:rsid w:val="007B5987"/>
    <w:rsid w:val="007C4153"/>
    <w:rsid w:val="007C7B57"/>
    <w:rsid w:val="0081654E"/>
    <w:rsid w:val="008717B3"/>
    <w:rsid w:val="00874E0F"/>
    <w:rsid w:val="00877544"/>
    <w:rsid w:val="008838A3"/>
    <w:rsid w:val="00890805"/>
    <w:rsid w:val="008B6395"/>
    <w:rsid w:val="00933488"/>
    <w:rsid w:val="00945582"/>
    <w:rsid w:val="009705B6"/>
    <w:rsid w:val="00984749"/>
    <w:rsid w:val="00985BDB"/>
    <w:rsid w:val="0099771D"/>
    <w:rsid w:val="009B6E86"/>
    <w:rsid w:val="00A27F6E"/>
    <w:rsid w:val="00A66F70"/>
    <w:rsid w:val="00A908CE"/>
    <w:rsid w:val="00AC6FB4"/>
    <w:rsid w:val="00AC733C"/>
    <w:rsid w:val="00AF60CB"/>
    <w:rsid w:val="00B14092"/>
    <w:rsid w:val="00B40D65"/>
    <w:rsid w:val="00B85A2C"/>
    <w:rsid w:val="00B86F1E"/>
    <w:rsid w:val="00C2196C"/>
    <w:rsid w:val="00C5306E"/>
    <w:rsid w:val="00C66B0B"/>
    <w:rsid w:val="00C808A0"/>
    <w:rsid w:val="00C93296"/>
    <w:rsid w:val="00CC3620"/>
    <w:rsid w:val="00CD2D1A"/>
    <w:rsid w:val="00D138AC"/>
    <w:rsid w:val="00DB1773"/>
    <w:rsid w:val="00DB2A4E"/>
    <w:rsid w:val="00DD079E"/>
    <w:rsid w:val="00E42CE5"/>
    <w:rsid w:val="00F40896"/>
    <w:rsid w:val="00F70536"/>
    <w:rsid w:val="00F7146B"/>
    <w:rsid w:val="00F7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BEDF8E-E79A-4A3D-95E6-390D705A6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1027FF"/>
    <w:pPr>
      <w:spacing w:after="0" w:line="276" w:lineRule="auto"/>
      <w:ind w:firstLine="709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C808A0"/>
    <w:pPr>
      <w:keepNext/>
      <w:keepLines/>
      <w:spacing w:before="240"/>
      <w:jc w:val="center"/>
      <w:outlineLvl w:val="0"/>
    </w:pPr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C808A0"/>
    <w:pPr>
      <w:keepNext/>
      <w:keepLines/>
      <w:spacing w:before="120"/>
      <w:ind w:firstLine="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Nadpis3">
    <w:name w:val="heading 3"/>
    <w:basedOn w:val="Normln"/>
    <w:next w:val="Normln"/>
    <w:link w:val="Nadpis3Char"/>
    <w:autoRedefine/>
    <w:uiPriority w:val="9"/>
    <w:unhideWhenUsed/>
    <w:qFormat/>
    <w:rsid w:val="00F72DE8"/>
    <w:pPr>
      <w:keepNext/>
      <w:keepLines/>
      <w:ind w:firstLine="0"/>
      <w:outlineLvl w:val="2"/>
    </w:pPr>
    <w:rPr>
      <w:rFonts w:eastAsiaTheme="majorEastAsia" w:cstheme="majorBidi"/>
      <w:b/>
      <w:bCs/>
    </w:rPr>
  </w:style>
  <w:style w:type="paragraph" w:styleId="Nadpis4">
    <w:name w:val="heading 4"/>
    <w:aliases w:val="code"/>
    <w:basedOn w:val="Normln"/>
    <w:next w:val="Normln"/>
    <w:link w:val="Nadpis4Char"/>
    <w:uiPriority w:val="9"/>
    <w:unhideWhenUsed/>
    <w:qFormat/>
    <w:rsid w:val="00C808A0"/>
    <w:pPr>
      <w:keepNext/>
      <w:keepLines/>
      <w:spacing w:before="80"/>
      <w:outlineLvl w:val="3"/>
    </w:pPr>
    <w:rPr>
      <w:rFonts w:ascii="Courier New" w:eastAsiaTheme="majorEastAsia" w:hAnsi="Courier New" w:cstheme="majorBidi"/>
      <w:bCs/>
      <w:iCs/>
      <w:lang w:val="en-US" w:bidi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808A0"/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C808A0"/>
    <w:rPr>
      <w:rFonts w:eastAsiaTheme="majorEastAsia" w:cstheme="majorBidi"/>
      <w:b/>
      <w:bCs/>
      <w:color w:val="000000" w:themeColor="text1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F72DE8"/>
    <w:rPr>
      <w:rFonts w:eastAsiaTheme="majorEastAsia" w:cstheme="majorBidi"/>
      <w:b/>
      <w:bCs/>
      <w:sz w:val="24"/>
    </w:rPr>
  </w:style>
  <w:style w:type="character" w:customStyle="1" w:styleId="Nadpis4Char">
    <w:name w:val="Nadpis 4 Char"/>
    <w:aliases w:val="code Char"/>
    <w:basedOn w:val="Standardnpsmoodstavce"/>
    <w:link w:val="Nadpis4"/>
    <w:uiPriority w:val="9"/>
    <w:rsid w:val="00C808A0"/>
    <w:rPr>
      <w:rFonts w:ascii="Courier New" w:eastAsiaTheme="majorEastAsia" w:hAnsi="Courier New" w:cstheme="majorBidi"/>
      <w:bCs/>
      <w:iCs/>
      <w:sz w:val="24"/>
      <w:lang w:val="en-US" w:bidi="en-US"/>
    </w:rPr>
  </w:style>
  <w:style w:type="paragraph" w:styleId="Bezmezer">
    <w:name w:val="No Spacing"/>
    <w:uiPriority w:val="1"/>
    <w:qFormat/>
    <w:rsid w:val="00C808A0"/>
    <w:pPr>
      <w:spacing w:after="0" w:line="240" w:lineRule="auto"/>
      <w:ind w:firstLine="709"/>
      <w:jc w:val="both"/>
    </w:pPr>
    <w:rPr>
      <w:sz w:val="24"/>
    </w:rPr>
  </w:style>
  <w:style w:type="paragraph" w:customStyle="1" w:styleId="Tabulka">
    <w:name w:val="Tabulka"/>
    <w:basedOn w:val="Normln"/>
    <w:qFormat/>
    <w:rsid w:val="007B5987"/>
    <w:pPr>
      <w:ind w:firstLine="0"/>
      <w:jc w:val="center"/>
    </w:pPr>
    <w:rPr>
      <w:rFonts w:eastAsiaTheme="minorEastAsia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537B9"/>
    <w:rPr>
      <w:sz w:val="24"/>
    </w:rPr>
  </w:style>
  <w:style w:type="paragraph" w:styleId="Zpat">
    <w:name w:val="footer"/>
    <w:basedOn w:val="Normln"/>
    <w:link w:val="Zpat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537B9"/>
    <w:rPr>
      <w:sz w:val="24"/>
    </w:rPr>
  </w:style>
  <w:style w:type="character" w:styleId="Zstupntext">
    <w:name w:val="Placeholder Text"/>
    <w:basedOn w:val="Standardnpsmoodstavce"/>
    <w:uiPriority w:val="99"/>
    <w:semiHidden/>
    <w:rsid w:val="0071521E"/>
    <w:rPr>
      <w:color w:val="808080"/>
    </w:rPr>
  </w:style>
  <w:style w:type="numbering" w:customStyle="1" w:styleId="Finallist">
    <w:name w:val="Final_list"/>
    <w:uiPriority w:val="99"/>
    <w:rsid w:val="00890805"/>
    <w:pPr>
      <w:numPr>
        <w:numId w:val="1"/>
      </w:numPr>
    </w:pPr>
  </w:style>
  <w:style w:type="paragraph" w:styleId="Odstavecseseznamem">
    <w:name w:val="List Paragraph"/>
    <w:basedOn w:val="Normln"/>
    <w:uiPriority w:val="34"/>
    <w:qFormat/>
    <w:rsid w:val="001027FF"/>
    <w:pPr>
      <w:ind w:left="720"/>
      <w:contextualSpacing/>
    </w:pPr>
  </w:style>
  <w:style w:type="character" w:customStyle="1" w:styleId="style3">
    <w:name w:val="style3"/>
    <w:basedOn w:val="Standardnpsmoodstavce"/>
    <w:rsid w:val="001027FF"/>
  </w:style>
  <w:style w:type="character" w:customStyle="1" w:styleId="apple-converted-space">
    <w:name w:val="apple-converted-space"/>
    <w:basedOn w:val="Standardnpsmoodstavce"/>
    <w:rsid w:val="001027FF"/>
  </w:style>
  <w:style w:type="character" w:customStyle="1" w:styleId="style5">
    <w:name w:val="style5"/>
    <w:basedOn w:val="Standardnpsmoodstavce"/>
    <w:rsid w:val="001027FF"/>
  </w:style>
  <w:style w:type="character" w:styleId="Hypertextovodkaz">
    <w:name w:val="Hyperlink"/>
    <w:basedOn w:val="Standardnpsmoodstavce"/>
    <w:uiPriority w:val="99"/>
    <w:unhideWhenUsed/>
    <w:rsid w:val="001027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../Maturita_final/PRM/17.%20Pr&#225;ce%20se%20soubory%20v%20jazyce%20JAVA%20(textov&#233;%20soubory)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MEGA\Maturita_final\&#352;ablony\PVA.dotm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32A24F-929F-4D36-A186-28A94CF06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PVA.dotm</Template>
  <TotalTime>7</TotalTime>
  <Pages>4</Pages>
  <Words>835</Words>
  <Characters>4928</Characters>
  <Application>Microsoft Office Word</Application>
  <DocSecurity>0</DocSecurity>
  <Lines>41</Lines>
  <Paragraphs>11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16</vt:i4>
      </vt:variant>
    </vt:vector>
  </HeadingPairs>
  <TitlesOfParts>
    <vt:vector size="17" baseType="lpstr">
      <vt:lpstr>16. Práce se soubory v programovacích jazycích</vt:lpstr>
      <vt:lpstr>16. Práce se soubory v programovacích jazycích</vt:lpstr>
      <vt:lpstr>    Soubor</vt:lpstr>
      <vt:lpstr>    Práce se soubory v jazyce JAVA (viz. PRM 17)</vt:lpstr>
      <vt:lpstr>    Třídy pro práci se soubory</vt:lpstr>
      <vt:lpstr>    Práce se soubory v jazyce PHP</vt:lpstr>
      <vt:lpstr>    Práce se soubory v jazyce VBA</vt:lpstr>
      <vt:lpstr>        Režimy pro práci se soubory:</vt:lpstr>
      <vt:lpstr>        Příkaz CLOSE</vt:lpstr>
      <vt:lpstr>        Funkce EOF</vt:lpstr>
      <vt:lpstr>        Příkaz Input</vt:lpstr>
      <vt:lpstr>        Příkaz LINE INPUT</vt:lpstr>
      <vt:lpstr>        Příkaz GET</vt:lpstr>
      <vt:lpstr>        Příkaz PRINT</vt:lpstr>
      <vt:lpstr>        Příkaz WRITE</vt:lpstr>
      <vt:lpstr>        Příkaz PUT</vt:lpstr>
      <vt:lpstr>        Práce s adresáři</vt:lpstr>
    </vt:vector>
  </TitlesOfParts>
  <Manager>Karel Johanovský</Manager>
  <Company>BLAKKWOOD</Company>
  <LinksUpToDate>false</LinksUpToDate>
  <CharactersWithSpaces>5752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16. Práce se soubory v programovacích jazycích</dc:title>
  <dc:subject>PVA - Programování a Vývoj Aplikací</dc:subject>
  <dc:creator>Ash258</dc:creator>
  <cp:keywords>PVA;16</cp:keywords>
  <dc:description/>
  <cp:lastModifiedBy>Ash258</cp:lastModifiedBy>
  <cp:revision>28</cp:revision>
  <dcterms:created xsi:type="dcterms:W3CDTF">2016-05-06T10:01:00Z</dcterms:created>
  <dcterms:modified xsi:type="dcterms:W3CDTF">2016-05-15T01:58:00Z</dcterms:modified>
  <cp:contentStatus>Konečný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