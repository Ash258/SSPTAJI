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F0" w:rsidRDefault="00257CB6" w:rsidP="000C5FFB">
      <w:pPr>
        <w:pStyle w:val="Nadpis1"/>
      </w:pPr>
      <w:r>
        <w:t>05. Vstupní zařízení</w:t>
      </w:r>
    </w:p>
    <w:p w:rsidR="00CE5388" w:rsidRDefault="00CE5388" w:rsidP="00102027">
      <w:pPr>
        <w:pStyle w:val="Nadpis2"/>
        <w:rPr>
          <w:lang w:eastAsia="cs-CZ"/>
        </w:rPr>
      </w:pPr>
      <w:r>
        <w:rPr>
          <w:lang w:eastAsia="cs-CZ"/>
        </w:rPr>
        <w:t>Klávesnice</w:t>
      </w:r>
    </w:p>
    <w:p w:rsidR="00774CBC" w:rsidRDefault="00CB1B36" w:rsidP="00C95A17">
      <w:pPr>
        <w:rPr>
          <w:lang w:eastAsia="cs-CZ"/>
        </w:rPr>
      </w:pPr>
      <w:r>
        <w:rPr>
          <w:lang w:eastAsia="cs-CZ"/>
        </w:rPr>
        <w:t>V</w:t>
      </w:r>
      <w:r w:rsidR="00774CBC">
        <w:rPr>
          <w:lang w:eastAsia="cs-CZ"/>
        </w:rPr>
        <w:t xml:space="preserve">stupní periferní zařízení určené pro vkládání znaků do počítače a k jeho ovládání. Je odvozená od klávesnice psacího stroje či dálnopisu. </w:t>
      </w:r>
    </w:p>
    <w:p w:rsidR="00774CBC" w:rsidRDefault="001E3201" w:rsidP="00774CBC">
      <w:pPr>
        <w:rPr>
          <w:lang w:eastAsia="cs-CZ"/>
        </w:rPr>
      </w:pPr>
      <w:r>
        <w:rPr>
          <w:noProof/>
          <w:lang w:eastAsia="cs-CZ"/>
        </w:rPr>
        <w:drawing>
          <wp:anchor distT="0" distB="0" distL="114300" distR="114300" simplePos="0" relativeHeight="251658240" behindDoc="1" locked="0" layoutInCell="1" allowOverlap="1" wp14:anchorId="0218F84D" wp14:editId="12FA63FD">
            <wp:simplePos x="0" y="0"/>
            <wp:positionH relativeFrom="column">
              <wp:posOffset>3581640</wp:posOffset>
            </wp:positionH>
            <wp:positionV relativeFrom="paragraph">
              <wp:posOffset>689814</wp:posOffset>
            </wp:positionV>
            <wp:extent cx="3242945" cy="1704975"/>
            <wp:effectExtent l="0" t="0" r="0" b="9525"/>
            <wp:wrapTight wrapText="bothSides">
              <wp:wrapPolygon edited="0">
                <wp:start x="0" y="0"/>
                <wp:lineTo x="0" y="21479"/>
                <wp:lineTo x="21444" y="21479"/>
                <wp:lineTo x="21444" y="0"/>
                <wp:lineTo x="0" y="0"/>
              </wp:wrapPolygon>
            </wp:wrapTight>
            <wp:docPr id="1" name="Obrázek 1" descr="http://res2.windows.microsoft.com/resbox/cs/windows%20vista/main/d814bdd5-a33e-42f7-8417-7058a7df044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2.windows.microsoft.com/resbox/cs/windows%20vista/main/d814bdd5-a33e-42f7-8417-7058a7df0440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94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CBC">
        <w:rPr>
          <w:lang w:eastAsia="cs-CZ"/>
        </w:rPr>
        <w:t>Počítačová klávesnice má na vrchní straně tlačítka, zvané klávesy. Ve většině případů stisk klávesy způsobí odeslání jednoho povelu, např. znaku. Některé klávesy slouží jen jako předvolba. Odeslání některých povelů (např. pro symboly) pak vyžaduje stisk (úhoz) a současně držení jiné klávesy nebo dvou kláves současně nebo postupně.</w:t>
      </w:r>
      <w:r w:rsidR="000D01DA">
        <w:rPr>
          <w:lang w:eastAsia="cs-CZ"/>
        </w:rPr>
        <w:t xml:space="preserve"> Převážně vyrobeny z plastu nebo folie.</w:t>
      </w:r>
    </w:p>
    <w:p w:rsidR="00EC727C" w:rsidRDefault="00EC727C" w:rsidP="00EC727C">
      <w:pPr>
        <w:pStyle w:val="Nadpis3"/>
        <w:rPr>
          <w:lang w:eastAsia="cs-CZ"/>
        </w:rPr>
      </w:pPr>
      <w:r>
        <w:rPr>
          <w:lang w:eastAsia="cs-CZ"/>
        </w:rPr>
        <w:t>Klávesy</w:t>
      </w:r>
    </w:p>
    <w:p w:rsidR="001E3201" w:rsidRDefault="00EC727C" w:rsidP="001E3201">
      <w:pPr>
        <w:rPr>
          <w:lang w:eastAsia="cs-CZ"/>
        </w:rPr>
      </w:pPr>
      <w:r>
        <w:rPr>
          <w:lang w:eastAsia="cs-CZ"/>
        </w:rPr>
        <w:t>Počítačová klávesnic</w:t>
      </w:r>
      <w:r w:rsidR="001348FA">
        <w:rPr>
          <w:lang w:eastAsia="cs-CZ"/>
        </w:rPr>
        <w:t xml:space="preserve">e má na vrchní straně tlačítka, </w:t>
      </w:r>
      <w:r>
        <w:rPr>
          <w:lang w:eastAsia="cs-CZ"/>
        </w:rPr>
        <w:t>zvané klávesy.</w:t>
      </w:r>
      <w:r w:rsidR="001348FA">
        <w:rPr>
          <w:lang w:eastAsia="cs-CZ"/>
        </w:rPr>
        <w:t xml:space="preserve"> </w:t>
      </w:r>
      <w:r>
        <w:rPr>
          <w:lang w:eastAsia="cs-CZ"/>
        </w:rPr>
        <w:t>Ve většině případů</w:t>
      </w:r>
      <w:r w:rsidR="00B13B36">
        <w:rPr>
          <w:lang w:eastAsia="cs-CZ"/>
        </w:rPr>
        <w:t xml:space="preserve"> stisk klávesy způsobí odeslání </w:t>
      </w:r>
      <w:r>
        <w:rPr>
          <w:lang w:eastAsia="cs-CZ"/>
        </w:rPr>
        <w:t>jednoho znaku.</w:t>
      </w:r>
      <w:r w:rsidR="00823659">
        <w:rPr>
          <w:lang w:eastAsia="cs-CZ"/>
        </w:rPr>
        <w:t xml:space="preserve"> </w:t>
      </w:r>
      <w:r>
        <w:rPr>
          <w:lang w:eastAsia="cs-CZ"/>
        </w:rPr>
        <w:t>Klávesy se obvykle dělí do těchto skupin:</w:t>
      </w:r>
    </w:p>
    <w:p w:rsidR="00E95B99" w:rsidRDefault="00E95B99" w:rsidP="00E95B99">
      <w:pPr>
        <w:pStyle w:val="Nadpis3"/>
        <w:rPr>
          <w:lang w:eastAsia="cs-CZ"/>
        </w:rPr>
      </w:pPr>
      <w:r>
        <w:rPr>
          <w:lang w:eastAsia="cs-CZ"/>
        </w:rPr>
        <w:t>Rozložení</w:t>
      </w:r>
    </w:p>
    <w:p w:rsidR="00E95B99" w:rsidRPr="00EC727C" w:rsidRDefault="005973A4" w:rsidP="00AF79C7">
      <w:pPr>
        <w:rPr>
          <w:lang w:eastAsia="cs-CZ"/>
        </w:rPr>
      </w:pPr>
      <w:r>
        <w:rPr>
          <w:lang w:eastAsia="cs-CZ"/>
        </w:rPr>
        <w:t>Rozložení znaků na počítačových klávesnicích kopíruje standardy rozlože</w:t>
      </w:r>
      <w:r w:rsidR="002D4E1A">
        <w:rPr>
          <w:lang w:eastAsia="cs-CZ"/>
        </w:rPr>
        <w:t>ní na psacích strojích</w:t>
      </w:r>
      <w:r>
        <w:rPr>
          <w:lang w:eastAsia="cs-CZ"/>
        </w:rPr>
        <w:t>, které převzaly</w:t>
      </w:r>
      <w:r w:rsidR="00EE3686">
        <w:rPr>
          <w:lang w:eastAsia="cs-CZ"/>
        </w:rPr>
        <w:t xml:space="preserve"> </w:t>
      </w:r>
      <w:r>
        <w:rPr>
          <w:lang w:eastAsia="cs-CZ"/>
        </w:rPr>
        <w:t>organizační automaty, pořizovače děrných štítků</w:t>
      </w:r>
      <w:r w:rsidR="002D4E1A">
        <w:rPr>
          <w:lang w:eastAsia="cs-CZ"/>
        </w:rPr>
        <w:t>…</w:t>
      </w:r>
      <w:r w:rsidR="00AF79C7">
        <w:rPr>
          <w:lang w:eastAsia="cs-CZ"/>
        </w:rPr>
        <w:t xml:space="preserve"> </w:t>
      </w:r>
      <w:r w:rsidR="004A1AD6">
        <w:rPr>
          <w:lang w:eastAsia="cs-CZ"/>
        </w:rPr>
        <w:t xml:space="preserve">Na světě je asi </w:t>
      </w:r>
      <w:r>
        <w:rPr>
          <w:lang w:eastAsia="cs-CZ"/>
        </w:rPr>
        <w:t>ne</w:t>
      </w:r>
      <w:r w:rsidR="00E662B9">
        <w:rPr>
          <w:lang w:eastAsia="cs-CZ"/>
        </w:rPr>
        <w:t xml:space="preserve">jznámější, rozložení </w:t>
      </w:r>
      <w:r>
        <w:rPr>
          <w:lang w:eastAsia="cs-CZ"/>
        </w:rPr>
        <w:t>QWERTY.</w:t>
      </w:r>
    </w:p>
    <w:p w:rsidR="00CE5388" w:rsidRDefault="00CE5388" w:rsidP="0087517F">
      <w:pPr>
        <w:pStyle w:val="Nadpis3"/>
        <w:rPr>
          <w:lang w:eastAsia="cs-CZ"/>
        </w:rPr>
      </w:pPr>
      <w:r>
        <w:rPr>
          <w:lang w:eastAsia="cs-CZ"/>
        </w:rPr>
        <w:t>Detekce stisku klávesy</w:t>
      </w:r>
    </w:p>
    <w:p w:rsidR="00F611AD" w:rsidRDefault="008406DA" w:rsidP="008406DA">
      <w:pPr>
        <w:pStyle w:val="Nadpis5"/>
      </w:pPr>
      <w:r>
        <w:t>Mechanické</w:t>
      </w:r>
    </w:p>
    <w:p w:rsidR="00C357EC" w:rsidRDefault="00C357EC" w:rsidP="001E260C">
      <w:pPr>
        <w:rPr>
          <w:lang w:eastAsia="cs-CZ"/>
        </w:rPr>
      </w:pPr>
      <w:r>
        <w:rPr>
          <w:lang w:eastAsia="cs-CZ"/>
        </w:rPr>
        <w:t>Klávesnice používající elektrické mechanické spínače.</w:t>
      </w:r>
      <w:r w:rsidR="001E260C">
        <w:rPr>
          <w:lang w:eastAsia="cs-CZ"/>
        </w:rPr>
        <w:t xml:space="preserve"> </w:t>
      </w:r>
      <w:r>
        <w:rPr>
          <w:lang w:eastAsia="cs-CZ"/>
        </w:rPr>
        <w:t>Pro odpružení je použita železná pružina.</w:t>
      </w:r>
    </w:p>
    <w:p w:rsidR="00D22888" w:rsidRDefault="00C357EC" w:rsidP="00C357EC">
      <w:pPr>
        <w:rPr>
          <w:lang w:eastAsia="cs-CZ"/>
        </w:rPr>
      </w:pPr>
      <w:r>
        <w:rPr>
          <w:lang w:eastAsia="cs-CZ"/>
        </w:rPr>
        <w:t>• Hl</w:t>
      </w:r>
      <w:r w:rsidR="003E60C9">
        <w:rPr>
          <w:lang w:eastAsia="cs-CZ"/>
        </w:rPr>
        <w:t>učné, složité a drahé na výrobu</w:t>
      </w:r>
    </w:p>
    <w:p w:rsidR="00EA2AA0" w:rsidRDefault="00EA2AA0" w:rsidP="00EA2AA0">
      <w:pPr>
        <w:pStyle w:val="Nadpis5"/>
      </w:pPr>
      <w:r>
        <w:t>Polovodivá guma</w:t>
      </w:r>
    </w:p>
    <w:p w:rsidR="00EA2AA0" w:rsidRDefault="00096711" w:rsidP="00860AD6">
      <w:pPr>
        <w:rPr>
          <w:lang w:eastAsia="cs-CZ"/>
        </w:rPr>
      </w:pPr>
      <w:r>
        <w:rPr>
          <w:lang w:eastAsia="cs-CZ"/>
        </w:rPr>
        <w:t>Na razníku uprostřed klávesy</w:t>
      </w:r>
      <w:r w:rsidR="00CE4358">
        <w:rPr>
          <w:lang w:eastAsia="cs-CZ"/>
        </w:rPr>
        <w:t xml:space="preserve"> je umístěn vodivý pruh </w:t>
      </w:r>
      <w:r>
        <w:rPr>
          <w:lang w:eastAsia="cs-CZ"/>
        </w:rPr>
        <w:t>gumy, k</w:t>
      </w:r>
      <w:r w:rsidR="00235363">
        <w:rPr>
          <w:lang w:eastAsia="cs-CZ"/>
        </w:rPr>
        <w:t>terý</w:t>
      </w:r>
      <w:r>
        <w:rPr>
          <w:lang w:eastAsia="cs-CZ"/>
        </w:rPr>
        <w:t xml:space="preserve"> po stisku klávesy spojí kontakty na</w:t>
      </w:r>
      <w:r w:rsidR="00860AD6">
        <w:rPr>
          <w:lang w:eastAsia="cs-CZ"/>
        </w:rPr>
        <w:t xml:space="preserve"> </w:t>
      </w:r>
      <w:r>
        <w:rPr>
          <w:lang w:eastAsia="cs-CZ"/>
        </w:rPr>
        <w:t>tištěném spoji (nebo tištěné folii)</w:t>
      </w:r>
      <w:r w:rsidR="00C058EA">
        <w:rPr>
          <w:lang w:eastAsia="cs-CZ"/>
        </w:rPr>
        <w:t>.</w:t>
      </w:r>
    </w:p>
    <w:p w:rsidR="00743731" w:rsidRDefault="00743731" w:rsidP="00743731">
      <w:pPr>
        <w:pStyle w:val="Nadpis5"/>
      </w:pPr>
      <w:r>
        <w:lastRenderedPageBreak/>
        <w:t>Membránové</w:t>
      </w:r>
    </w:p>
    <w:p w:rsidR="00743731" w:rsidRDefault="00743731" w:rsidP="005A4BD9">
      <w:pPr>
        <w:rPr>
          <w:lang w:eastAsia="cs-CZ"/>
        </w:rPr>
      </w:pPr>
      <w:r>
        <w:rPr>
          <w:lang w:eastAsia="cs-CZ"/>
        </w:rPr>
        <w:t>Na plošném spoji jsou dvě vrstvy kontaktních plošek umístěné nad sebou a oddělené izolační vrstvou s</w:t>
      </w:r>
      <w:r w:rsidR="009E7186">
        <w:rPr>
          <w:lang w:eastAsia="cs-CZ"/>
        </w:rPr>
        <w:t xml:space="preserve"> </w:t>
      </w:r>
      <w:r>
        <w:rPr>
          <w:lang w:eastAsia="cs-CZ"/>
        </w:rPr>
        <w:t>kruhovým otvorem.</w:t>
      </w:r>
      <w:r w:rsidR="00DF7539">
        <w:rPr>
          <w:lang w:eastAsia="cs-CZ"/>
        </w:rPr>
        <w:t xml:space="preserve"> </w:t>
      </w:r>
      <w:r>
        <w:rPr>
          <w:lang w:eastAsia="cs-CZ"/>
        </w:rPr>
        <w:t>Při stisknutí klávesy zatlačí spodní plocha klávesy na</w:t>
      </w:r>
      <w:r w:rsidR="009602F5">
        <w:rPr>
          <w:lang w:eastAsia="cs-CZ"/>
        </w:rPr>
        <w:t xml:space="preserve"> </w:t>
      </w:r>
      <w:r>
        <w:rPr>
          <w:lang w:eastAsia="cs-CZ"/>
        </w:rPr>
        <w:t>membránu, ta se prohne a propojí skrz otvor v</w:t>
      </w:r>
      <w:r w:rsidR="005A4BD9">
        <w:rPr>
          <w:lang w:eastAsia="cs-CZ"/>
        </w:rPr>
        <w:t> </w:t>
      </w:r>
      <w:r>
        <w:rPr>
          <w:lang w:eastAsia="cs-CZ"/>
        </w:rPr>
        <w:t>izolačním</w:t>
      </w:r>
      <w:r w:rsidR="005A4BD9">
        <w:rPr>
          <w:lang w:eastAsia="cs-CZ"/>
        </w:rPr>
        <w:t xml:space="preserve"> </w:t>
      </w:r>
      <w:r>
        <w:rPr>
          <w:lang w:eastAsia="cs-CZ"/>
        </w:rPr>
        <w:t>materiálu vr</w:t>
      </w:r>
      <w:r w:rsidR="008A2D91">
        <w:rPr>
          <w:lang w:eastAsia="cs-CZ"/>
        </w:rPr>
        <w:t>chní a spodní kontaktní plošku.</w:t>
      </w:r>
    </w:p>
    <w:p w:rsidR="008A2D91" w:rsidRDefault="008A2D91" w:rsidP="008A2D91">
      <w:pPr>
        <w:pStyle w:val="Nadpis5"/>
      </w:pPr>
      <w:r>
        <w:t>Kapacitní</w:t>
      </w:r>
    </w:p>
    <w:p w:rsidR="008A2D91" w:rsidRDefault="008A2D91" w:rsidP="003D78D4">
      <w:pPr>
        <w:rPr>
          <w:lang w:eastAsia="cs-CZ"/>
        </w:rPr>
      </w:pPr>
      <w:r>
        <w:rPr>
          <w:lang w:eastAsia="cs-CZ"/>
        </w:rPr>
        <w:t>Zde není použit žádný mechanický</w:t>
      </w:r>
      <w:r w:rsidR="00863CFA">
        <w:rPr>
          <w:lang w:eastAsia="cs-CZ"/>
        </w:rPr>
        <w:t xml:space="preserve"> spínač, je zde </w:t>
      </w:r>
      <w:r>
        <w:rPr>
          <w:lang w:eastAsia="cs-CZ"/>
        </w:rPr>
        <w:t>pouze měřen kapacitní odpor mezi ploškami pod</w:t>
      </w:r>
      <w:r w:rsidR="003D78D4">
        <w:rPr>
          <w:lang w:eastAsia="cs-CZ"/>
        </w:rPr>
        <w:t xml:space="preserve"> </w:t>
      </w:r>
      <w:r>
        <w:rPr>
          <w:lang w:eastAsia="cs-CZ"/>
        </w:rPr>
        <w:t>klávesou, kdy při pohybu plošek proti sobě je tento</w:t>
      </w:r>
      <w:r w:rsidR="003D78D4">
        <w:rPr>
          <w:lang w:eastAsia="cs-CZ"/>
        </w:rPr>
        <w:t xml:space="preserve"> </w:t>
      </w:r>
      <w:r>
        <w:rPr>
          <w:lang w:eastAsia="cs-CZ"/>
        </w:rPr>
        <w:t>odpor změněn a vyhodnocen jako stisk klávesy</w:t>
      </w:r>
    </w:p>
    <w:p w:rsidR="00706493" w:rsidRDefault="00E57764" w:rsidP="00E57764">
      <w:pPr>
        <w:pStyle w:val="Nadpis5"/>
      </w:pPr>
      <w:r>
        <w:t>Magnetické</w:t>
      </w:r>
    </w:p>
    <w:p w:rsidR="00E57764" w:rsidRPr="00E57764" w:rsidRDefault="00E57764" w:rsidP="000A1FFE">
      <w:pPr>
        <w:rPr>
          <w:lang w:eastAsia="cs-CZ"/>
        </w:rPr>
      </w:pPr>
      <w:r>
        <w:rPr>
          <w:lang w:eastAsia="cs-CZ"/>
        </w:rPr>
        <w:t>Tento typ kláves má uvnitř permanentní</w:t>
      </w:r>
      <w:r w:rsidR="00B07104">
        <w:rPr>
          <w:lang w:eastAsia="cs-CZ"/>
        </w:rPr>
        <w:t xml:space="preserve"> magnet. </w:t>
      </w:r>
      <w:r>
        <w:rPr>
          <w:lang w:eastAsia="cs-CZ"/>
        </w:rPr>
        <w:t>Pod klávesou je umístěna Hallova sonda.</w:t>
      </w:r>
      <w:r w:rsidR="00D72927">
        <w:rPr>
          <w:lang w:eastAsia="cs-CZ"/>
        </w:rPr>
        <w:t xml:space="preserve"> Při stisk</w:t>
      </w:r>
      <w:r>
        <w:rPr>
          <w:lang w:eastAsia="cs-CZ"/>
        </w:rPr>
        <w:t>u kláv</w:t>
      </w:r>
      <w:r w:rsidR="003C6872">
        <w:rPr>
          <w:lang w:eastAsia="cs-CZ"/>
        </w:rPr>
        <w:t>esy se magnet přiblíží k Hal</w:t>
      </w:r>
      <w:r w:rsidR="00B74AC0">
        <w:rPr>
          <w:lang w:eastAsia="cs-CZ"/>
        </w:rPr>
        <w:t>l</w:t>
      </w:r>
      <w:r>
        <w:rPr>
          <w:lang w:eastAsia="cs-CZ"/>
        </w:rPr>
        <w:t>ově sondě,</w:t>
      </w:r>
      <w:r w:rsidR="002E7641">
        <w:rPr>
          <w:lang w:eastAsia="cs-CZ"/>
        </w:rPr>
        <w:t xml:space="preserve"> </w:t>
      </w:r>
      <w:r>
        <w:rPr>
          <w:lang w:eastAsia="cs-CZ"/>
        </w:rPr>
        <w:t>která na vzrůst magnetického pole reaguje vysláním</w:t>
      </w:r>
      <w:r w:rsidR="009943F8">
        <w:rPr>
          <w:lang w:eastAsia="cs-CZ"/>
        </w:rPr>
        <w:t xml:space="preserve"> </w:t>
      </w:r>
      <w:r w:rsidR="007C62E6">
        <w:rPr>
          <w:lang w:eastAsia="cs-CZ"/>
        </w:rPr>
        <w:t>e</w:t>
      </w:r>
      <w:r w:rsidR="00A363F7">
        <w:rPr>
          <w:lang w:eastAsia="cs-CZ"/>
        </w:rPr>
        <w:t>lektrického signálu.</w:t>
      </w:r>
      <w:r w:rsidR="002338E8">
        <w:rPr>
          <w:lang w:eastAsia="cs-CZ"/>
        </w:rPr>
        <w:t xml:space="preserve"> </w:t>
      </w:r>
      <w:r w:rsidR="000A1FFE">
        <w:rPr>
          <w:lang w:eastAsia="cs-CZ"/>
        </w:rPr>
        <w:t>V</w:t>
      </w:r>
      <w:r>
        <w:rPr>
          <w:lang w:eastAsia="cs-CZ"/>
        </w:rPr>
        <w:t>elice kvalitní,</w:t>
      </w:r>
      <w:r w:rsidR="000A1FFE">
        <w:rPr>
          <w:lang w:eastAsia="cs-CZ"/>
        </w:rPr>
        <w:t xml:space="preserve"> </w:t>
      </w:r>
      <w:r>
        <w:rPr>
          <w:lang w:eastAsia="cs-CZ"/>
        </w:rPr>
        <w:t>ale poměrně drahé.</w:t>
      </w:r>
    </w:p>
    <w:p w:rsidR="008A2D91" w:rsidRPr="00743731" w:rsidRDefault="008A2D91" w:rsidP="005A4BD9">
      <w:pPr>
        <w:rPr>
          <w:lang w:eastAsia="cs-CZ"/>
        </w:rPr>
      </w:pPr>
    </w:p>
    <w:p w:rsidR="00102027" w:rsidRDefault="00CE5388" w:rsidP="0087517F">
      <w:pPr>
        <w:pStyle w:val="Nadpis3"/>
        <w:rPr>
          <w:lang w:eastAsia="cs-CZ"/>
        </w:rPr>
      </w:pPr>
      <w:r>
        <w:rPr>
          <w:lang w:eastAsia="cs-CZ"/>
        </w:rPr>
        <w:t>Rozhraní</w:t>
      </w:r>
    </w:p>
    <w:p w:rsidR="00D57A3C" w:rsidRDefault="00B51709" w:rsidP="00B51709">
      <w:pPr>
        <w:pStyle w:val="Nadpis5"/>
      </w:pPr>
      <w:r>
        <w:t>DIN (DIN5)</w:t>
      </w:r>
    </w:p>
    <w:p w:rsidR="00A25679" w:rsidRDefault="00A25679" w:rsidP="003079FF">
      <w:pPr>
        <w:rPr>
          <w:lang w:eastAsia="cs-CZ"/>
        </w:rPr>
      </w:pPr>
      <w:r>
        <w:rPr>
          <w:lang w:eastAsia="cs-CZ"/>
        </w:rPr>
        <w:t>Jde o stejný konektor, který se používal k přenosu zvuku před příchodem konektorů Jack.</w:t>
      </w:r>
      <w:r w:rsidR="00012D4B">
        <w:rPr>
          <w:lang w:eastAsia="cs-CZ"/>
        </w:rPr>
        <w:t xml:space="preserve"> P</w:t>
      </w:r>
      <w:r w:rsidR="003079FF">
        <w:rPr>
          <w:lang w:eastAsia="cs-CZ"/>
        </w:rPr>
        <w:t xml:space="preserve">rvní způsob připojení </w:t>
      </w:r>
      <w:r>
        <w:rPr>
          <w:lang w:eastAsia="cs-CZ"/>
        </w:rPr>
        <w:t>klávesnice použitý už</w:t>
      </w:r>
      <w:r w:rsidR="003079FF">
        <w:rPr>
          <w:lang w:eastAsia="cs-CZ"/>
        </w:rPr>
        <w:t xml:space="preserve"> </w:t>
      </w:r>
      <w:r>
        <w:rPr>
          <w:lang w:eastAsia="cs-CZ"/>
        </w:rPr>
        <w:t>u klávesnice XT</w:t>
      </w:r>
      <w:r w:rsidR="00681CC6">
        <w:rPr>
          <w:lang w:eastAsia="cs-CZ"/>
        </w:rPr>
        <w:t>.</w:t>
      </w:r>
    </w:p>
    <w:p w:rsidR="00681CC6" w:rsidRDefault="00681CC6" w:rsidP="00C32ECF">
      <w:pPr>
        <w:pStyle w:val="Nadpis5"/>
      </w:pPr>
      <w:r>
        <w:t>PS/2 (MiniD</w:t>
      </w:r>
      <w:r w:rsidR="00FB5F12">
        <w:t>IN</w:t>
      </w:r>
      <w:r>
        <w:t>6)</w:t>
      </w:r>
    </w:p>
    <w:p w:rsidR="00C32ECF" w:rsidRDefault="0097249A" w:rsidP="00A513F6">
      <w:pPr>
        <w:rPr>
          <w:lang w:eastAsia="cs-CZ"/>
        </w:rPr>
      </w:pPr>
      <w:r>
        <w:rPr>
          <w:lang w:eastAsia="cs-CZ"/>
        </w:rPr>
        <w:t xml:space="preserve">Šesti-kolíkový konektor, jímž </w:t>
      </w:r>
      <w:r w:rsidR="00EA184A">
        <w:rPr>
          <w:lang w:eastAsia="cs-CZ"/>
        </w:rPr>
        <w:t xml:space="preserve">se k počítači připojuje </w:t>
      </w:r>
      <w:r>
        <w:rPr>
          <w:lang w:eastAsia="cs-CZ"/>
        </w:rPr>
        <w:t>myš a klávesnice případně speciální zařízení typu</w:t>
      </w:r>
      <w:r w:rsidR="00A513F6">
        <w:rPr>
          <w:lang w:eastAsia="cs-CZ"/>
        </w:rPr>
        <w:t xml:space="preserve"> </w:t>
      </w:r>
      <w:r w:rsidR="00AA0538">
        <w:rPr>
          <w:lang w:eastAsia="cs-CZ"/>
        </w:rPr>
        <w:t xml:space="preserve">čtečky čárového </w:t>
      </w:r>
      <w:r>
        <w:rPr>
          <w:lang w:eastAsia="cs-CZ"/>
        </w:rPr>
        <w:t>kódu.</w:t>
      </w:r>
    </w:p>
    <w:p w:rsidR="00597747" w:rsidRDefault="00597747" w:rsidP="00597747">
      <w:pPr>
        <w:pStyle w:val="Nadpis5"/>
      </w:pPr>
      <w:r>
        <w:t>USB</w:t>
      </w:r>
    </w:p>
    <w:p w:rsidR="00673D7B" w:rsidRDefault="00CC35B9" w:rsidP="00673D7B">
      <w:r>
        <w:t xml:space="preserve">Dnes již v </w:t>
      </w:r>
      <w:r w:rsidR="00673D7B">
        <w:t>podstatě n</w:t>
      </w:r>
      <w:r w:rsidR="00E47D51">
        <w:t xml:space="preserve">ejpoužívanější </w:t>
      </w:r>
      <w:r>
        <w:t xml:space="preserve">rozhraní. </w:t>
      </w:r>
      <w:r w:rsidR="00673D7B">
        <w:t xml:space="preserve">Dříve bývaly těžkosti s prací na těchto klávesnicích v prostředí, které USB nepodporovaly, poté byla ale do </w:t>
      </w:r>
      <w:r w:rsidR="00E31D02">
        <w:t>BIOSU</w:t>
      </w:r>
      <w:r w:rsidR="00673D7B">
        <w:t xml:space="preserve"> přidána podpora USB a ve většině případů bylo po problémech.</w:t>
      </w:r>
    </w:p>
    <w:p w:rsidR="00CB460E" w:rsidRDefault="00CB460E" w:rsidP="00CB460E">
      <w:pPr>
        <w:pStyle w:val="Nadpis5"/>
      </w:pPr>
      <w:r>
        <w:lastRenderedPageBreak/>
        <w:t>Bezdrát</w:t>
      </w:r>
    </w:p>
    <w:p w:rsidR="00BB4E45" w:rsidRPr="00BB4E45" w:rsidRDefault="00BB4E45" w:rsidP="00A93323">
      <w:pPr>
        <w:rPr>
          <w:lang w:eastAsia="cs-CZ"/>
        </w:rPr>
      </w:pPr>
      <w:r>
        <w:rPr>
          <w:lang w:eastAsia="cs-CZ"/>
        </w:rPr>
        <w:t>Skládá se z jednotky, k</w:t>
      </w:r>
      <w:r w:rsidR="004E160B">
        <w:rPr>
          <w:lang w:eastAsia="cs-CZ"/>
        </w:rPr>
        <w:t>terá se připojí k</w:t>
      </w:r>
      <w:r w:rsidR="007C7414">
        <w:rPr>
          <w:lang w:eastAsia="cs-CZ"/>
        </w:rPr>
        <w:t> </w:t>
      </w:r>
      <w:r w:rsidR="004E160B">
        <w:rPr>
          <w:lang w:eastAsia="cs-CZ"/>
        </w:rPr>
        <w:t>počítač</w:t>
      </w:r>
      <w:r w:rsidR="007C7414">
        <w:rPr>
          <w:lang w:eastAsia="cs-CZ"/>
        </w:rPr>
        <w:t>i.</w:t>
      </w:r>
      <w:r w:rsidR="002F1FF9">
        <w:rPr>
          <w:lang w:eastAsia="cs-CZ"/>
        </w:rPr>
        <w:t xml:space="preserve"> </w:t>
      </w:r>
      <w:r>
        <w:rPr>
          <w:lang w:eastAsia="cs-CZ"/>
        </w:rPr>
        <w:t>Základní jednotka se připojí na rozhraní PS/2 či USB</w:t>
      </w:r>
      <w:r w:rsidR="00B42319">
        <w:rPr>
          <w:lang w:eastAsia="cs-CZ"/>
        </w:rPr>
        <w:t xml:space="preserve"> </w:t>
      </w:r>
      <w:r>
        <w:rPr>
          <w:lang w:eastAsia="cs-CZ"/>
        </w:rPr>
        <w:t>a s klávesnicí komunikuje pomocí infračerveného</w:t>
      </w:r>
      <w:r w:rsidR="00E31CD2">
        <w:rPr>
          <w:lang w:eastAsia="cs-CZ"/>
        </w:rPr>
        <w:t xml:space="preserve"> </w:t>
      </w:r>
      <w:r>
        <w:rPr>
          <w:lang w:eastAsia="cs-CZ"/>
        </w:rPr>
        <w:t>nebo radiového přenosu.</w:t>
      </w:r>
      <w:r w:rsidR="00F36C01">
        <w:rPr>
          <w:lang w:eastAsia="cs-CZ"/>
        </w:rPr>
        <w:t xml:space="preserve"> </w:t>
      </w:r>
      <w:r>
        <w:rPr>
          <w:lang w:eastAsia="cs-CZ"/>
        </w:rPr>
        <w:t>Dnes se více používá radiový</w:t>
      </w:r>
      <w:r w:rsidR="00071B86">
        <w:rPr>
          <w:lang w:eastAsia="cs-CZ"/>
        </w:rPr>
        <w:t xml:space="preserve"> </w:t>
      </w:r>
      <w:r>
        <w:rPr>
          <w:lang w:eastAsia="cs-CZ"/>
        </w:rPr>
        <w:t>přenos, protože oproti</w:t>
      </w:r>
      <w:r w:rsidR="00774DF7">
        <w:rPr>
          <w:lang w:eastAsia="cs-CZ"/>
        </w:rPr>
        <w:t xml:space="preserve"> </w:t>
      </w:r>
      <w:r>
        <w:rPr>
          <w:lang w:eastAsia="cs-CZ"/>
        </w:rPr>
        <w:t>infračervenému není třeba</w:t>
      </w:r>
      <w:r w:rsidR="000C45FA">
        <w:rPr>
          <w:lang w:eastAsia="cs-CZ"/>
        </w:rPr>
        <w:t xml:space="preserve"> </w:t>
      </w:r>
      <w:r>
        <w:rPr>
          <w:lang w:eastAsia="cs-CZ"/>
        </w:rPr>
        <w:t>přímá viditelnost mezi</w:t>
      </w:r>
      <w:r w:rsidR="00A93323">
        <w:rPr>
          <w:lang w:eastAsia="cs-CZ"/>
        </w:rPr>
        <w:t xml:space="preserve"> </w:t>
      </w:r>
      <w:r>
        <w:rPr>
          <w:lang w:eastAsia="cs-CZ"/>
        </w:rPr>
        <w:t>vysílačem a klávesnicí</w:t>
      </w:r>
    </w:p>
    <w:p w:rsidR="00443361" w:rsidRDefault="008C728E" w:rsidP="00102027">
      <w:pPr>
        <w:pStyle w:val="Nadpis2"/>
        <w:rPr>
          <w:lang w:eastAsia="cs-CZ"/>
        </w:rPr>
      </w:pPr>
      <w:r>
        <w:rPr>
          <w:lang w:eastAsia="cs-CZ"/>
        </w:rPr>
        <w:t>Myš</w:t>
      </w:r>
    </w:p>
    <w:p w:rsidR="008C728E" w:rsidRPr="008C728E" w:rsidRDefault="00521A08" w:rsidP="005E0F38">
      <w:pPr>
        <w:rPr>
          <w:lang w:eastAsia="cs-CZ"/>
        </w:rPr>
      </w:pPr>
      <w:r>
        <w:rPr>
          <w:lang w:eastAsia="cs-CZ"/>
        </w:rPr>
        <w:t>Základní polohovací zařízení, známé především díky Windows nebo počítačům Apple, kde byla myš poprvé dodávána jako standardní ukazovací zařízení.</w:t>
      </w:r>
      <w:r w:rsidR="00FC236A">
        <w:rPr>
          <w:lang w:eastAsia="cs-CZ"/>
        </w:rPr>
        <w:t xml:space="preserve"> </w:t>
      </w:r>
      <w:r>
        <w:rPr>
          <w:lang w:eastAsia="cs-CZ"/>
        </w:rPr>
        <w:t>Pohyb myši přesně kopíruje kurzor na obrazovce</w:t>
      </w:r>
      <w:r w:rsidR="009E28CF">
        <w:rPr>
          <w:lang w:eastAsia="cs-CZ"/>
        </w:rPr>
        <w:t xml:space="preserve"> </w:t>
      </w:r>
      <w:r>
        <w:rPr>
          <w:lang w:eastAsia="cs-CZ"/>
        </w:rPr>
        <w:t xml:space="preserve">počítače, v kombinaci s tlačítky si </w:t>
      </w:r>
      <w:r w:rsidR="0098172E">
        <w:rPr>
          <w:lang w:eastAsia="cs-CZ"/>
        </w:rPr>
        <w:t>lze</w:t>
      </w:r>
      <w:r>
        <w:rPr>
          <w:lang w:eastAsia="cs-CZ"/>
        </w:rPr>
        <w:t xml:space="preserve"> pod</w:t>
      </w:r>
      <w:r w:rsidR="005E0F38">
        <w:rPr>
          <w:lang w:eastAsia="cs-CZ"/>
        </w:rPr>
        <w:t xml:space="preserve"> </w:t>
      </w:r>
      <w:r>
        <w:rPr>
          <w:lang w:eastAsia="cs-CZ"/>
        </w:rPr>
        <w:t>grafickým prostředím značně ulehčit práci</w:t>
      </w:r>
    </w:p>
    <w:p w:rsidR="00443361" w:rsidRDefault="00443361" w:rsidP="00443361">
      <w:pPr>
        <w:pStyle w:val="Nadpis3"/>
        <w:rPr>
          <w:lang w:eastAsia="cs-CZ"/>
        </w:rPr>
      </w:pPr>
      <w:r>
        <w:rPr>
          <w:lang w:eastAsia="cs-CZ"/>
        </w:rPr>
        <w:t>Principy</w:t>
      </w:r>
    </w:p>
    <w:p w:rsidR="00047B2B" w:rsidRDefault="006E0FB5" w:rsidP="006E0FB5">
      <w:pPr>
        <w:pStyle w:val="Nadpis5"/>
      </w:pPr>
      <w:r>
        <w:t>Mechnicko-optická myš</w:t>
      </w:r>
    </w:p>
    <w:p w:rsidR="006E0FB5" w:rsidRDefault="00E11698" w:rsidP="001A0F64">
      <w:pPr>
        <w:rPr>
          <w:lang w:eastAsia="cs-CZ"/>
        </w:rPr>
      </w:pPr>
      <w:r>
        <w:rPr>
          <w:lang w:eastAsia="cs-CZ"/>
        </w:rPr>
        <w:t>Gumová kulička se pohybuje mezi dvěma válečky, pomocí kterých je pohyb vyhodnocován opto-mechanickými čidly u kolečka na válečku.</w:t>
      </w:r>
      <w:r w:rsidR="00D40660">
        <w:rPr>
          <w:lang w:eastAsia="cs-CZ"/>
        </w:rPr>
        <w:t xml:space="preserve"> </w:t>
      </w:r>
      <w:r>
        <w:rPr>
          <w:lang w:eastAsia="cs-CZ"/>
        </w:rPr>
        <w:t>Jeden váleček vyhodnocuje osu X a druhý osu Y. Váleček</w:t>
      </w:r>
      <w:r w:rsidR="00B06588">
        <w:rPr>
          <w:lang w:eastAsia="cs-CZ"/>
        </w:rPr>
        <w:t xml:space="preserve"> </w:t>
      </w:r>
      <w:r>
        <w:rPr>
          <w:lang w:eastAsia="cs-CZ"/>
        </w:rPr>
        <w:t>je pravidelně děrován a optický vysílač a přijímač na</w:t>
      </w:r>
      <w:r w:rsidR="001A0F64">
        <w:rPr>
          <w:lang w:eastAsia="cs-CZ"/>
        </w:rPr>
        <w:t xml:space="preserve"> </w:t>
      </w:r>
      <w:r>
        <w:rPr>
          <w:lang w:eastAsia="cs-CZ"/>
        </w:rPr>
        <w:t>stranách kolečka vyhodnocují pohyb myši.</w:t>
      </w:r>
    </w:p>
    <w:p w:rsidR="00F91147" w:rsidRDefault="006C159E" w:rsidP="00F91147">
      <w:pPr>
        <w:pStyle w:val="Nadpis5"/>
      </w:pPr>
      <w:r>
        <w:t>Optická myš</w:t>
      </w:r>
    </w:p>
    <w:p w:rsidR="006C159E" w:rsidRPr="006C159E" w:rsidRDefault="00F91147" w:rsidP="00ED0960">
      <w:r>
        <w:t>Kulička je nahrazena optickým</w:t>
      </w:r>
      <w:r w:rsidR="00E40AEC">
        <w:t xml:space="preserve"> digitálním snímačem </w:t>
      </w:r>
      <w:r>
        <w:rPr>
          <w:lang w:eastAsia="cs-CZ"/>
        </w:rPr>
        <w:t>pohybu</w:t>
      </w:r>
      <w:r w:rsidR="00135E6A">
        <w:rPr>
          <w:lang w:eastAsia="cs-CZ"/>
        </w:rPr>
        <w:t>,</w:t>
      </w:r>
      <w:r>
        <w:rPr>
          <w:lang w:eastAsia="cs-CZ"/>
        </w:rPr>
        <w:t xml:space="preserve"> který je přesnější a spolehlivější (frekvence</w:t>
      </w:r>
      <w:r w:rsidR="008D466B">
        <w:t xml:space="preserve"> </w:t>
      </w:r>
      <w:r w:rsidR="0034631C">
        <w:rPr>
          <w:lang w:eastAsia="cs-CZ"/>
        </w:rPr>
        <w:t>snímání pohybu</w:t>
      </w:r>
      <w:r>
        <w:rPr>
          <w:lang w:eastAsia="cs-CZ"/>
        </w:rPr>
        <w:t xml:space="preserve"> je 1000 </w:t>
      </w:r>
      <w:r w:rsidR="00226EA7">
        <w:rPr>
          <w:lang w:eastAsia="cs-CZ"/>
        </w:rPr>
        <w:t>–</w:t>
      </w:r>
      <w:r>
        <w:rPr>
          <w:lang w:eastAsia="cs-CZ"/>
        </w:rPr>
        <w:t xml:space="preserve"> 2000</w:t>
      </w:r>
      <w:r w:rsidR="00FB0D61">
        <w:rPr>
          <w:lang w:eastAsia="cs-CZ"/>
        </w:rPr>
        <w:t xml:space="preserve"> </w:t>
      </w:r>
      <w:r>
        <w:rPr>
          <w:lang w:eastAsia="cs-CZ"/>
        </w:rPr>
        <w:t>/s).</w:t>
      </w:r>
      <w:r w:rsidR="00FB0D61">
        <w:t xml:space="preserve"> </w:t>
      </w:r>
      <w:r>
        <w:rPr>
          <w:lang w:eastAsia="cs-CZ"/>
        </w:rPr>
        <w:t>Optické čidlo skenuje povrch a podle nerovností terénu</w:t>
      </w:r>
      <w:r w:rsidR="005C59D4">
        <w:t xml:space="preserve"> </w:t>
      </w:r>
      <w:r>
        <w:rPr>
          <w:lang w:eastAsia="cs-CZ"/>
        </w:rPr>
        <w:t xml:space="preserve">(mikroskopických) </w:t>
      </w:r>
      <w:r w:rsidR="008B0C99">
        <w:rPr>
          <w:lang w:eastAsia="cs-CZ"/>
        </w:rPr>
        <w:t xml:space="preserve">vyhodnocuje pohyb myši </w:t>
      </w:r>
      <w:r w:rsidR="008B0C99">
        <w:rPr>
          <w:lang w:eastAsia="cs-CZ"/>
        </w:rPr>
        <w:sym w:font="Wingdings" w:char="F0E0"/>
      </w:r>
      <w:r w:rsidR="008B0C99">
        <w:rPr>
          <w:lang w:eastAsia="cs-CZ"/>
        </w:rPr>
        <w:t xml:space="preserve"> </w:t>
      </w:r>
      <w:r>
        <w:rPr>
          <w:lang w:eastAsia="cs-CZ"/>
        </w:rPr>
        <w:t>problémy</w:t>
      </w:r>
      <w:r w:rsidR="00ED0960">
        <w:t xml:space="preserve"> </w:t>
      </w:r>
      <w:r>
        <w:rPr>
          <w:lang w:eastAsia="cs-CZ"/>
        </w:rPr>
        <w:t>na lesklých plochách (zrcadlo, sklo)</w:t>
      </w:r>
      <w:r w:rsidR="00453B64">
        <w:rPr>
          <w:lang w:eastAsia="cs-CZ"/>
        </w:rPr>
        <w:t>.</w:t>
      </w:r>
    </w:p>
    <w:p w:rsidR="00102027" w:rsidRDefault="00443361" w:rsidP="00443361">
      <w:pPr>
        <w:pStyle w:val="Nadpis3"/>
        <w:rPr>
          <w:lang w:eastAsia="cs-CZ"/>
        </w:rPr>
      </w:pPr>
      <w:r>
        <w:rPr>
          <w:lang w:eastAsia="cs-CZ"/>
        </w:rPr>
        <w:t>Rozhraní</w:t>
      </w:r>
    </w:p>
    <w:p w:rsidR="00374E6A" w:rsidRPr="00374E6A" w:rsidRDefault="002C0475" w:rsidP="00374E6A">
      <w:pPr>
        <w:rPr>
          <w:lang w:eastAsia="cs-CZ"/>
        </w:rPr>
      </w:pPr>
      <w:r>
        <w:rPr>
          <w:lang w:eastAsia="cs-CZ"/>
        </w:rPr>
        <w:t>Sériový port, USB, PS/2, Bezdrát</w:t>
      </w:r>
    </w:p>
    <w:p w:rsidR="0070070D" w:rsidRDefault="00102027" w:rsidP="00102027">
      <w:pPr>
        <w:pStyle w:val="Nadpis2"/>
        <w:rPr>
          <w:lang w:eastAsia="cs-CZ"/>
        </w:rPr>
      </w:pPr>
      <w:r>
        <w:rPr>
          <w:lang w:eastAsia="cs-CZ"/>
        </w:rPr>
        <w:lastRenderedPageBreak/>
        <w:t>Další polohovací za</w:t>
      </w:r>
      <w:r w:rsidR="0070070D">
        <w:rPr>
          <w:lang w:eastAsia="cs-CZ"/>
        </w:rPr>
        <w:t>řízeni</w:t>
      </w:r>
    </w:p>
    <w:p w:rsidR="0070070D" w:rsidRDefault="0070070D" w:rsidP="0070070D">
      <w:pPr>
        <w:pStyle w:val="Nadpis3"/>
        <w:rPr>
          <w:lang w:eastAsia="cs-CZ"/>
        </w:rPr>
      </w:pPr>
      <w:r>
        <w:rPr>
          <w:lang w:eastAsia="cs-CZ"/>
        </w:rPr>
        <w:t>Touchpad</w:t>
      </w:r>
    </w:p>
    <w:p w:rsidR="00167F0A" w:rsidRDefault="00762CFE" w:rsidP="00FD76CF">
      <w:pPr>
        <w:rPr>
          <w:lang w:eastAsia="cs-CZ"/>
        </w:rPr>
      </w:pPr>
      <w:r>
        <w:rPr>
          <w:lang w:eastAsia="cs-CZ"/>
        </w:rPr>
        <w:t xml:space="preserve">Touchpad je vstupní zařízení běžně používané u </w:t>
      </w:r>
      <w:r w:rsidR="00175A0D">
        <w:rPr>
          <w:lang w:eastAsia="cs-CZ"/>
        </w:rPr>
        <w:t xml:space="preserve">notebooků jako </w:t>
      </w:r>
      <w:r>
        <w:rPr>
          <w:lang w:eastAsia="cs-CZ"/>
        </w:rPr>
        <w:t>náhrada za myš.</w:t>
      </w:r>
      <w:r w:rsidR="00124C0C">
        <w:rPr>
          <w:lang w:eastAsia="cs-CZ"/>
        </w:rPr>
        <w:t xml:space="preserve"> </w:t>
      </w:r>
      <w:r>
        <w:rPr>
          <w:lang w:eastAsia="cs-CZ"/>
        </w:rPr>
        <w:t>Jeho účelem je pohybovat kurzorem po obrazovce podle</w:t>
      </w:r>
      <w:r w:rsidR="00631B3F">
        <w:rPr>
          <w:lang w:eastAsia="cs-CZ"/>
        </w:rPr>
        <w:t xml:space="preserve"> </w:t>
      </w:r>
      <w:r>
        <w:rPr>
          <w:lang w:eastAsia="cs-CZ"/>
        </w:rPr>
        <w:t>pohybů uživatelova prstu.</w:t>
      </w:r>
      <w:r w:rsidR="00126CD5">
        <w:rPr>
          <w:lang w:eastAsia="cs-CZ"/>
        </w:rPr>
        <w:t xml:space="preserve"> </w:t>
      </w:r>
      <w:r>
        <w:rPr>
          <w:lang w:eastAsia="cs-CZ"/>
        </w:rPr>
        <w:t>Touchpady většinou pracují na principu snímání elektrické kapacity prstu nebo kapacity mezi senzory.</w:t>
      </w:r>
    </w:p>
    <w:p w:rsidR="00842CB3" w:rsidRDefault="00762CFE" w:rsidP="00842CB3">
      <w:pPr>
        <w:rPr>
          <w:lang w:eastAsia="cs-CZ"/>
        </w:rPr>
      </w:pPr>
      <w:r>
        <w:rPr>
          <w:lang w:eastAsia="cs-CZ"/>
        </w:rPr>
        <w:t>Kapacitní senzory obvykle leží</w:t>
      </w:r>
      <w:r w:rsidR="00FD76CF">
        <w:rPr>
          <w:lang w:eastAsia="cs-CZ"/>
        </w:rPr>
        <w:t xml:space="preserve"> </w:t>
      </w:r>
      <w:r>
        <w:rPr>
          <w:lang w:eastAsia="cs-CZ"/>
        </w:rPr>
        <w:t>podél horizontální a vertikální osy</w:t>
      </w:r>
      <w:r w:rsidR="00327886">
        <w:rPr>
          <w:lang w:eastAsia="cs-CZ"/>
        </w:rPr>
        <w:t xml:space="preserve"> </w:t>
      </w:r>
      <w:r>
        <w:rPr>
          <w:lang w:eastAsia="cs-CZ"/>
        </w:rPr>
        <w:t>touchpadu.</w:t>
      </w:r>
      <w:r w:rsidR="005025EF">
        <w:rPr>
          <w:lang w:eastAsia="cs-CZ"/>
        </w:rPr>
        <w:t xml:space="preserve"> </w:t>
      </w:r>
      <w:r w:rsidR="00201605">
        <w:rPr>
          <w:lang w:eastAsia="cs-CZ"/>
        </w:rPr>
        <w:t>Poloha</w:t>
      </w:r>
      <w:r>
        <w:rPr>
          <w:lang w:eastAsia="cs-CZ"/>
        </w:rPr>
        <w:t xml:space="preserve"> prstu je pak zjištěna ze</w:t>
      </w:r>
      <w:r w:rsidR="00B1023B">
        <w:rPr>
          <w:lang w:eastAsia="cs-CZ"/>
        </w:rPr>
        <w:t xml:space="preserve"> </w:t>
      </w:r>
      <w:r>
        <w:rPr>
          <w:lang w:eastAsia="cs-CZ"/>
        </w:rPr>
        <w:t>vzorků kapacity z těchto senzorů.</w:t>
      </w:r>
      <w:r w:rsidR="002F1CD1">
        <w:rPr>
          <w:lang w:eastAsia="cs-CZ"/>
        </w:rPr>
        <w:t xml:space="preserve"> </w:t>
      </w:r>
      <w:r>
        <w:rPr>
          <w:lang w:eastAsia="cs-CZ"/>
        </w:rPr>
        <w:t>Z</w:t>
      </w:r>
      <w:r w:rsidR="007332B7">
        <w:rPr>
          <w:lang w:eastAsia="cs-CZ"/>
        </w:rPr>
        <w:t xml:space="preserve"> </w:t>
      </w:r>
      <w:r>
        <w:rPr>
          <w:lang w:eastAsia="cs-CZ"/>
        </w:rPr>
        <w:t>těchto důvodů, tou</w:t>
      </w:r>
      <w:r w:rsidR="00BF0863">
        <w:rPr>
          <w:lang w:eastAsia="cs-CZ"/>
        </w:rPr>
        <w:t xml:space="preserve">chpad nereaguje na špičku tužky </w:t>
      </w:r>
      <w:r>
        <w:rPr>
          <w:lang w:eastAsia="cs-CZ"/>
        </w:rPr>
        <w:t xml:space="preserve">nebo dokonce </w:t>
      </w:r>
      <w:r w:rsidR="001203CE">
        <w:rPr>
          <w:lang w:eastAsia="cs-CZ"/>
        </w:rPr>
        <w:t>na prst s rukavicí</w:t>
      </w:r>
      <w:r>
        <w:rPr>
          <w:lang w:eastAsia="cs-CZ"/>
        </w:rPr>
        <w:t>.</w:t>
      </w:r>
      <w:r w:rsidR="00D8458F">
        <w:rPr>
          <w:lang w:eastAsia="cs-CZ"/>
        </w:rPr>
        <w:t xml:space="preserve"> </w:t>
      </w:r>
      <w:r>
        <w:rPr>
          <w:lang w:eastAsia="cs-CZ"/>
        </w:rPr>
        <w:t>Také vlhký prst může být pro touchpad problematický,</w:t>
      </w:r>
      <w:r w:rsidR="00DF7647">
        <w:rPr>
          <w:lang w:eastAsia="cs-CZ"/>
        </w:rPr>
        <w:t xml:space="preserve"> </w:t>
      </w:r>
      <w:r>
        <w:rPr>
          <w:lang w:eastAsia="cs-CZ"/>
        </w:rPr>
        <w:t>protože se nelze spoleh</w:t>
      </w:r>
      <w:r w:rsidR="00D34541">
        <w:rPr>
          <w:lang w:eastAsia="cs-CZ"/>
        </w:rPr>
        <w:t xml:space="preserve">nout na výsledky </w:t>
      </w:r>
      <w:r>
        <w:rPr>
          <w:lang w:eastAsia="cs-CZ"/>
        </w:rPr>
        <w:t>měření ze</w:t>
      </w:r>
      <w:r w:rsidR="00D34541">
        <w:rPr>
          <w:lang w:eastAsia="cs-CZ"/>
        </w:rPr>
        <w:t xml:space="preserve"> </w:t>
      </w:r>
      <w:r>
        <w:rPr>
          <w:lang w:eastAsia="cs-CZ"/>
        </w:rPr>
        <w:t>snímačů.</w:t>
      </w:r>
    </w:p>
    <w:p w:rsidR="0052476C" w:rsidRPr="0052476C" w:rsidRDefault="00762CFE" w:rsidP="00C325E5">
      <w:pPr>
        <w:rPr>
          <w:lang w:eastAsia="cs-CZ"/>
        </w:rPr>
      </w:pPr>
      <w:r>
        <w:rPr>
          <w:lang w:eastAsia="cs-CZ"/>
        </w:rPr>
        <w:t>U touchpadu se obvykle</w:t>
      </w:r>
      <w:r w:rsidR="00AB54B4">
        <w:rPr>
          <w:lang w:eastAsia="cs-CZ"/>
        </w:rPr>
        <w:t xml:space="preserve"> </w:t>
      </w:r>
      <w:r>
        <w:rPr>
          <w:lang w:eastAsia="cs-CZ"/>
        </w:rPr>
        <w:t>nacházejí tlačítka podobně</w:t>
      </w:r>
      <w:r w:rsidR="00AB54B4">
        <w:rPr>
          <w:lang w:eastAsia="cs-CZ"/>
        </w:rPr>
        <w:t xml:space="preserve"> </w:t>
      </w:r>
      <w:r>
        <w:rPr>
          <w:lang w:eastAsia="cs-CZ"/>
        </w:rPr>
        <w:t>jako na počítačové myši.</w:t>
      </w:r>
      <w:r w:rsidR="00AB54B4">
        <w:rPr>
          <w:lang w:eastAsia="cs-CZ"/>
        </w:rPr>
        <w:t xml:space="preserve"> </w:t>
      </w:r>
      <w:r>
        <w:rPr>
          <w:lang w:eastAsia="cs-CZ"/>
        </w:rPr>
        <w:t>Některé touchpady také mají</w:t>
      </w:r>
      <w:r w:rsidR="00965CCF">
        <w:rPr>
          <w:lang w:eastAsia="cs-CZ"/>
        </w:rPr>
        <w:t xml:space="preserve"> </w:t>
      </w:r>
      <w:r>
        <w:rPr>
          <w:lang w:eastAsia="cs-CZ"/>
        </w:rPr>
        <w:t>„hotspoty“, tedy místa, která</w:t>
      </w:r>
      <w:r w:rsidR="00DA4AE8">
        <w:rPr>
          <w:lang w:eastAsia="cs-CZ"/>
        </w:rPr>
        <w:t xml:space="preserve"> </w:t>
      </w:r>
      <w:r>
        <w:rPr>
          <w:lang w:eastAsia="cs-CZ"/>
        </w:rPr>
        <w:t>mohou mít jiný účel než</w:t>
      </w:r>
      <w:r w:rsidR="00C325E5">
        <w:rPr>
          <w:lang w:eastAsia="cs-CZ"/>
        </w:rPr>
        <w:t xml:space="preserve"> </w:t>
      </w:r>
      <w:r>
        <w:rPr>
          <w:lang w:eastAsia="cs-CZ"/>
        </w:rPr>
        <w:t>kliknutí.</w:t>
      </w:r>
    </w:p>
    <w:p w:rsidR="0070070D" w:rsidRDefault="0070070D" w:rsidP="0070070D">
      <w:pPr>
        <w:pStyle w:val="Nadpis3"/>
        <w:rPr>
          <w:lang w:eastAsia="cs-CZ"/>
        </w:rPr>
      </w:pPr>
      <w:r>
        <w:rPr>
          <w:lang w:eastAsia="cs-CZ"/>
        </w:rPr>
        <w:t>Trackpoint</w:t>
      </w:r>
    </w:p>
    <w:p w:rsidR="002249CE" w:rsidRPr="002249CE" w:rsidRDefault="002249CE" w:rsidP="00B930BD">
      <w:pPr>
        <w:rPr>
          <w:lang w:eastAsia="cs-CZ"/>
        </w:rPr>
      </w:pPr>
      <w:r>
        <w:rPr>
          <w:lang w:eastAsia="cs-CZ"/>
        </w:rPr>
        <w:t>Náhrada myši u přenosných počítačů vyvinuté firmou IBM. Uprostřed klávesnice se nachází malá gumová páčka</w:t>
      </w:r>
      <w:r w:rsidR="0030131E">
        <w:rPr>
          <w:lang w:eastAsia="cs-CZ"/>
        </w:rPr>
        <w:t xml:space="preserve"> </w:t>
      </w:r>
      <w:r>
        <w:rPr>
          <w:lang w:eastAsia="cs-CZ"/>
        </w:rPr>
        <w:t>(cca 1</w:t>
      </w:r>
      <w:r w:rsidR="00531A8B">
        <w:rPr>
          <w:lang w:eastAsia="cs-CZ"/>
        </w:rPr>
        <w:t xml:space="preserve"> –</w:t>
      </w:r>
      <w:r>
        <w:rPr>
          <w:lang w:eastAsia="cs-CZ"/>
        </w:rPr>
        <w:t xml:space="preserve"> 2cm) sloužící k pohybu kurzoru.</w:t>
      </w:r>
      <w:r w:rsidR="00074195">
        <w:rPr>
          <w:lang w:eastAsia="cs-CZ"/>
        </w:rPr>
        <w:t xml:space="preserve"> </w:t>
      </w:r>
      <w:r>
        <w:rPr>
          <w:lang w:eastAsia="cs-CZ"/>
        </w:rPr>
        <w:t>Má podobnou funkci jako</w:t>
      </w:r>
      <w:r w:rsidR="00366599">
        <w:rPr>
          <w:lang w:eastAsia="cs-CZ"/>
        </w:rPr>
        <w:t xml:space="preserve"> </w:t>
      </w:r>
      <w:r>
        <w:rPr>
          <w:lang w:eastAsia="cs-CZ"/>
        </w:rPr>
        <w:t>joystick, ale je nutné si na</w:t>
      </w:r>
      <w:r w:rsidR="00525932">
        <w:rPr>
          <w:lang w:eastAsia="cs-CZ"/>
        </w:rPr>
        <w:t xml:space="preserve"> </w:t>
      </w:r>
      <w:r>
        <w:rPr>
          <w:lang w:eastAsia="cs-CZ"/>
        </w:rPr>
        <w:t xml:space="preserve">ovládání zvyknout, čím </w:t>
      </w:r>
      <w:r w:rsidR="00BF5BBB">
        <w:rPr>
          <w:lang w:eastAsia="cs-CZ"/>
        </w:rPr>
        <w:t>se páčka v</w:t>
      </w:r>
      <w:r>
        <w:rPr>
          <w:lang w:eastAsia="cs-CZ"/>
        </w:rPr>
        <w:t>íce</w:t>
      </w:r>
      <w:r w:rsidR="00BF5BBB">
        <w:rPr>
          <w:lang w:eastAsia="cs-CZ"/>
        </w:rPr>
        <w:t xml:space="preserve"> stlačí</w:t>
      </w:r>
      <w:r>
        <w:rPr>
          <w:lang w:eastAsia="cs-CZ"/>
        </w:rPr>
        <w:t xml:space="preserve"> daným směrem</w:t>
      </w:r>
      <w:r w:rsidR="004F39D8">
        <w:rPr>
          <w:lang w:eastAsia="cs-CZ"/>
        </w:rPr>
        <w:t xml:space="preserve">, </w:t>
      </w:r>
      <w:r>
        <w:rPr>
          <w:lang w:eastAsia="cs-CZ"/>
        </w:rPr>
        <w:t>tím rychleji se kurzor</w:t>
      </w:r>
      <w:r w:rsidR="00B930BD">
        <w:rPr>
          <w:lang w:eastAsia="cs-CZ"/>
        </w:rPr>
        <w:t xml:space="preserve"> </w:t>
      </w:r>
      <w:r>
        <w:rPr>
          <w:lang w:eastAsia="cs-CZ"/>
        </w:rPr>
        <w:t>pohybuje.</w:t>
      </w:r>
    </w:p>
    <w:p w:rsidR="0070070D" w:rsidRDefault="0070070D" w:rsidP="0070070D">
      <w:pPr>
        <w:pStyle w:val="Nadpis3"/>
        <w:rPr>
          <w:lang w:eastAsia="cs-CZ"/>
        </w:rPr>
      </w:pPr>
      <w:r>
        <w:rPr>
          <w:lang w:eastAsia="cs-CZ"/>
        </w:rPr>
        <w:t>Trackball</w:t>
      </w:r>
    </w:p>
    <w:p w:rsidR="00F5261C" w:rsidRDefault="00F5261C" w:rsidP="00FB2EEC">
      <w:pPr>
        <w:rPr>
          <w:lang w:eastAsia="cs-CZ"/>
        </w:rPr>
      </w:pPr>
      <w:r>
        <w:rPr>
          <w:lang w:eastAsia="cs-CZ"/>
        </w:rPr>
        <w:t>Kulička umístěná</w:t>
      </w:r>
      <w:r w:rsidR="00F21F85">
        <w:rPr>
          <w:lang w:eastAsia="cs-CZ"/>
        </w:rPr>
        <w:t xml:space="preserve"> v podložce, jíž se dá pohybem </w:t>
      </w:r>
      <w:r>
        <w:rPr>
          <w:lang w:eastAsia="cs-CZ"/>
        </w:rPr>
        <w:t xml:space="preserve">prstů pohybovat </w:t>
      </w:r>
      <w:r w:rsidR="00200838">
        <w:rPr>
          <w:lang w:eastAsia="cs-CZ"/>
        </w:rPr>
        <w:t>–</w:t>
      </w:r>
      <w:r>
        <w:rPr>
          <w:lang w:eastAsia="cs-CZ"/>
        </w:rPr>
        <w:t xml:space="preserve"> kulička</w:t>
      </w:r>
      <w:r w:rsidR="00366ADC">
        <w:rPr>
          <w:lang w:eastAsia="cs-CZ"/>
        </w:rPr>
        <w:t xml:space="preserve"> je navrchu, </w:t>
      </w:r>
      <w:r w:rsidR="00FB3D72">
        <w:rPr>
          <w:lang w:eastAsia="cs-CZ"/>
        </w:rPr>
        <w:t xml:space="preserve">nikoliv </w:t>
      </w:r>
      <w:r w:rsidR="00F66230">
        <w:rPr>
          <w:lang w:eastAsia="cs-CZ"/>
        </w:rPr>
        <w:t xml:space="preserve">zespodu </w:t>
      </w:r>
      <w:r>
        <w:rPr>
          <w:lang w:eastAsia="cs-CZ"/>
        </w:rPr>
        <w:t>jako v případě myši.</w:t>
      </w:r>
      <w:r w:rsidR="0059792A">
        <w:rPr>
          <w:lang w:eastAsia="cs-CZ"/>
        </w:rPr>
        <w:t xml:space="preserve"> </w:t>
      </w:r>
      <w:r>
        <w:rPr>
          <w:lang w:eastAsia="cs-CZ"/>
        </w:rPr>
        <w:t>Bývá buď samostatně</w:t>
      </w:r>
      <w:r w:rsidR="00325EC7">
        <w:rPr>
          <w:lang w:eastAsia="cs-CZ"/>
        </w:rPr>
        <w:t>,</w:t>
      </w:r>
      <w:r>
        <w:rPr>
          <w:lang w:eastAsia="cs-CZ"/>
        </w:rPr>
        <w:t xml:space="preserve"> nebo zabudován v notebooku.</w:t>
      </w:r>
      <w:r w:rsidR="008D4CED">
        <w:rPr>
          <w:lang w:eastAsia="cs-CZ"/>
        </w:rPr>
        <w:t xml:space="preserve"> </w:t>
      </w:r>
      <w:r>
        <w:rPr>
          <w:lang w:eastAsia="cs-CZ"/>
        </w:rPr>
        <w:t>Hodí se na průmyslové</w:t>
      </w:r>
      <w:r w:rsidR="00184A42">
        <w:rPr>
          <w:lang w:eastAsia="cs-CZ"/>
        </w:rPr>
        <w:t xml:space="preserve"> použití, veřejné </w:t>
      </w:r>
      <w:r>
        <w:rPr>
          <w:lang w:eastAsia="cs-CZ"/>
        </w:rPr>
        <w:t>informační</w:t>
      </w:r>
      <w:r w:rsidR="00184A42">
        <w:rPr>
          <w:lang w:eastAsia="cs-CZ"/>
        </w:rPr>
        <w:t xml:space="preserve"> </w:t>
      </w:r>
      <w:r>
        <w:rPr>
          <w:lang w:eastAsia="cs-CZ"/>
        </w:rPr>
        <w:t>stánky, nebo v</w:t>
      </w:r>
      <w:r w:rsidR="007109B0">
        <w:rPr>
          <w:lang w:eastAsia="cs-CZ"/>
        </w:rPr>
        <w:t> </w:t>
      </w:r>
      <w:r>
        <w:rPr>
          <w:lang w:eastAsia="cs-CZ"/>
        </w:rPr>
        <w:t>počítačové</w:t>
      </w:r>
      <w:r w:rsidR="007109B0">
        <w:rPr>
          <w:lang w:eastAsia="cs-CZ"/>
        </w:rPr>
        <w:t xml:space="preserve"> </w:t>
      </w:r>
      <w:r>
        <w:rPr>
          <w:lang w:eastAsia="cs-CZ"/>
        </w:rPr>
        <w:t>grafice, aplikacích typu CAD,</w:t>
      </w:r>
      <w:r w:rsidR="00AF42DF">
        <w:rPr>
          <w:lang w:eastAsia="cs-CZ"/>
        </w:rPr>
        <w:t xml:space="preserve"> </w:t>
      </w:r>
      <w:r>
        <w:rPr>
          <w:lang w:eastAsia="cs-CZ"/>
        </w:rPr>
        <w:t>nebo DTP.</w:t>
      </w:r>
    </w:p>
    <w:p w:rsidR="00ED3C0A" w:rsidRDefault="00ED3C0A" w:rsidP="00ED3C0A">
      <w:pPr>
        <w:pStyle w:val="Nadpis2"/>
        <w:rPr>
          <w:lang w:eastAsia="cs-CZ"/>
        </w:rPr>
      </w:pPr>
      <w:r>
        <w:rPr>
          <w:lang w:eastAsia="cs-CZ"/>
        </w:rPr>
        <w:t>Herní zařízení</w:t>
      </w:r>
    </w:p>
    <w:p w:rsidR="00ED3C0A" w:rsidRPr="00ED3C0A" w:rsidRDefault="00ED3C0A" w:rsidP="00F01D1C">
      <w:pPr>
        <w:rPr>
          <w:lang w:eastAsia="cs-CZ"/>
        </w:rPr>
      </w:pPr>
      <w:r>
        <w:rPr>
          <w:lang w:eastAsia="cs-CZ"/>
        </w:rPr>
        <w:t>Specializovaná vstupní</w:t>
      </w:r>
      <w:r w:rsidR="00A95BDE">
        <w:rPr>
          <w:lang w:eastAsia="cs-CZ"/>
        </w:rPr>
        <w:t xml:space="preserve"> zařízení určená pro jednodušší </w:t>
      </w:r>
      <w:r>
        <w:rPr>
          <w:lang w:eastAsia="cs-CZ"/>
        </w:rPr>
        <w:t>ovládání her (i když ne pouze těch).</w:t>
      </w:r>
      <w:r w:rsidR="007844A9">
        <w:rPr>
          <w:lang w:eastAsia="cs-CZ"/>
        </w:rPr>
        <w:t xml:space="preserve"> </w:t>
      </w:r>
      <w:r>
        <w:rPr>
          <w:lang w:eastAsia="cs-CZ"/>
        </w:rPr>
        <w:t>Využívají se v případech kdy je ovládání klávesnici, nebo</w:t>
      </w:r>
      <w:r w:rsidR="0057475F">
        <w:rPr>
          <w:lang w:eastAsia="cs-CZ"/>
        </w:rPr>
        <w:t xml:space="preserve"> </w:t>
      </w:r>
      <w:r>
        <w:rPr>
          <w:lang w:eastAsia="cs-CZ"/>
        </w:rPr>
        <w:t>myší nevhodné, nebo nepohodlné.</w:t>
      </w:r>
      <w:r w:rsidR="00375766">
        <w:rPr>
          <w:lang w:eastAsia="cs-CZ"/>
        </w:rPr>
        <w:t xml:space="preserve"> </w:t>
      </w:r>
      <w:r>
        <w:rPr>
          <w:lang w:eastAsia="cs-CZ"/>
        </w:rPr>
        <w:t xml:space="preserve">Velké rozšíření těchto zařízení souvisí </w:t>
      </w:r>
      <w:r w:rsidR="00355EAD">
        <w:rPr>
          <w:lang w:eastAsia="cs-CZ"/>
        </w:rPr>
        <w:t>s</w:t>
      </w:r>
      <w:r w:rsidR="00F01D1C">
        <w:rPr>
          <w:lang w:eastAsia="cs-CZ"/>
        </w:rPr>
        <w:t> </w:t>
      </w:r>
      <w:r>
        <w:rPr>
          <w:lang w:eastAsia="cs-CZ"/>
        </w:rPr>
        <w:t>rozvojem</w:t>
      </w:r>
      <w:r w:rsidR="00F01D1C">
        <w:rPr>
          <w:lang w:eastAsia="cs-CZ"/>
        </w:rPr>
        <w:t xml:space="preserve"> </w:t>
      </w:r>
      <w:r>
        <w:rPr>
          <w:lang w:eastAsia="cs-CZ"/>
        </w:rPr>
        <w:t>herních konzolí.</w:t>
      </w:r>
    </w:p>
    <w:p w:rsidR="0070070D" w:rsidRDefault="0070070D" w:rsidP="0070070D">
      <w:pPr>
        <w:pStyle w:val="Nadpis3"/>
        <w:rPr>
          <w:lang w:eastAsia="cs-CZ"/>
        </w:rPr>
      </w:pPr>
      <w:r>
        <w:rPr>
          <w:lang w:eastAsia="cs-CZ"/>
        </w:rPr>
        <w:lastRenderedPageBreak/>
        <w:t>Joystick</w:t>
      </w:r>
    </w:p>
    <w:p w:rsidR="00E97824" w:rsidRDefault="004745C5" w:rsidP="00982664">
      <w:pPr>
        <w:rPr>
          <w:lang w:eastAsia="cs-CZ"/>
        </w:rPr>
      </w:pPr>
      <w:r>
        <w:rPr>
          <w:lang w:eastAsia="cs-CZ"/>
        </w:rPr>
        <w:t>P</w:t>
      </w:r>
      <w:r w:rsidR="00E97824">
        <w:rPr>
          <w:lang w:eastAsia="cs-CZ"/>
        </w:rPr>
        <w:t>oužívan</w:t>
      </w:r>
      <w:r>
        <w:rPr>
          <w:lang w:eastAsia="cs-CZ"/>
        </w:rPr>
        <w:t>ý</w:t>
      </w:r>
      <w:r w:rsidR="00E97824">
        <w:rPr>
          <w:lang w:eastAsia="cs-CZ"/>
        </w:rPr>
        <w:t xml:space="preserve"> zejména k ovládání leteckých simulátorů.</w:t>
      </w:r>
      <w:r w:rsidR="00A30412">
        <w:rPr>
          <w:lang w:eastAsia="cs-CZ"/>
        </w:rPr>
        <w:t xml:space="preserve"> </w:t>
      </w:r>
      <w:r w:rsidR="00E97824">
        <w:rPr>
          <w:lang w:eastAsia="cs-CZ"/>
        </w:rPr>
        <w:t>Základním dílem je tyčka upevněná kolmo do vodorovné</w:t>
      </w:r>
      <w:r w:rsidR="00DA1DC9">
        <w:rPr>
          <w:lang w:eastAsia="cs-CZ"/>
        </w:rPr>
        <w:t xml:space="preserve"> </w:t>
      </w:r>
      <w:r w:rsidR="00E97824">
        <w:rPr>
          <w:lang w:eastAsia="cs-CZ"/>
        </w:rPr>
        <w:t>podložky. Vychýlení tyčky vyvolá odpovídající pohyb</w:t>
      </w:r>
      <w:r w:rsidR="006C0353">
        <w:rPr>
          <w:lang w:eastAsia="cs-CZ"/>
        </w:rPr>
        <w:t xml:space="preserve"> </w:t>
      </w:r>
      <w:r w:rsidR="00E97824">
        <w:rPr>
          <w:lang w:eastAsia="cs-CZ"/>
        </w:rPr>
        <w:t>objektu na obrazovce. Neherní uplatnění v praxi nalézají joysticky v</w:t>
      </w:r>
      <w:r w:rsidR="00CE73E0">
        <w:rPr>
          <w:lang w:eastAsia="cs-CZ"/>
        </w:rPr>
        <w:t> </w:t>
      </w:r>
      <w:r w:rsidR="00E97824">
        <w:rPr>
          <w:lang w:eastAsia="cs-CZ"/>
        </w:rPr>
        <w:t>ovládání</w:t>
      </w:r>
      <w:r w:rsidR="00CE73E0">
        <w:rPr>
          <w:lang w:eastAsia="cs-CZ"/>
        </w:rPr>
        <w:t xml:space="preserve"> </w:t>
      </w:r>
      <w:r w:rsidR="00E97824">
        <w:rPr>
          <w:lang w:eastAsia="cs-CZ"/>
        </w:rPr>
        <w:t>průmyslových strojů jako jeřábů, robotů, letadel a raket.</w:t>
      </w:r>
      <w:r w:rsidR="00CE73E0">
        <w:rPr>
          <w:lang w:eastAsia="cs-CZ"/>
        </w:rPr>
        <w:t xml:space="preserve"> </w:t>
      </w:r>
      <w:r w:rsidR="00E97824">
        <w:rPr>
          <w:lang w:eastAsia="cs-CZ"/>
        </w:rPr>
        <w:t>Miniaturní joysticky ovládané palcem nalezly uplatnění</w:t>
      </w:r>
      <w:r w:rsidR="009702E5">
        <w:rPr>
          <w:lang w:eastAsia="cs-CZ"/>
        </w:rPr>
        <w:t xml:space="preserve"> </w:t>
      </w:r>
      <w:r w:rsidR="00F87BB6">
        <w:rPr>
          <w:lang w:eastAsia="cs-CZ"/>
        </w:rPr>
        <w:t xml:space="preserve">ve spotřební elektronice, </w:t>
      </w:r>
      <w:r w:rsidR="00E97824">
        <w:rPr>
          <w:lang w:eastAsia="cs-CZ"/>
        </w:rPr>
        <w:t>jako jsou mobilní telefony.</w:t>
      </w:r>
      <w:r w:rsidR="00982664">
        <w:rPr>
          <w:lang w:eastAsia="cs-CZ"/>
        </w:rPr>
        <w:t xml:space="preserve"> </w:t>
      </w:r>
      <w:r w:rsidR="00E97824">
        <w:rPr>
          <w:lang w:eastAsia="cs-CZ"/>
        </w:rPr>
        <w:t xml:space="preserve">Joysticky </w:t>
      </w:r>
      <w:r w:rsidR="0068197D">
        <w:rPr>
          <w:lang w:eastAsia="cs-CZ"/>
        </w:rPr>
        <w:t xml:space="preserve">lze </w:t>
      </w:r>
      <w:r w:rsidR="00E97824">
        <w:rPr>
          <w:lang w:eastAsia="cs-CZ"/>
        </w:rPr>
        <w:t>rozdělit na:</w:t>
      </w:r>
    </w:p>
    <w:p w:rsidR="00E83FA0" w:rsidRDefault="004957C0" w:rsidP="00A72C77">
      <w:pPr>
        <w:pStyle w:val="Odstavecseseznamem"/>
        <w:numPr>
          <w:ilvl w:val="0"/>
          <w:numId w:val="2"/>
        </w:numPr>
        <w:rPr>
          <w:lang w:eastAsia="cs-CZ"/>
        </w:rPr>
      </w:pPr>
      <w:r>
        <w:rPr>
          <w:lang w:eastAsia="cs-CZ"/>
        </w:rPr>
        <w:t>D</w:t>
      </w:r>
      <w:r w:rsidR="00777B34">
        <w:rPr>
          <w:lang w:eastAsia="cs-CZ"/>
        </w:rPr>
        <w:t>igitáln</w:t>
      </w:r>
      <w:r w:rsidR="00E97824">
        <w:rPr>
          <w:lang w:eastAsia="cs-CZ"/>
        </w:rPr>
        <w:t xml:space="preserve">í </w:t>
      </w:r>
      <w:r w:rsidR="00596BAE">
        <w:rPr>
          <w:lang w:eastAsia="cs-CZ"/>
        </w:rPr>
        <w:t>(</w:t>
      </w:r>
      <w:r w:rsidR="00E97824">
        <w:rPr>
          <w:lang w:eastAsia="cs-CZ"/>
        </w:rPr>
        <w:t>zvan</w:t>
      </w:r>
      <w:r w:rsidR="00596BAE">
        <w:rPr>
          <w:lang w:eastAsia="cs-CZ"/>
        </w:rPr>
        <w:t>é ta</w:t>
      </w:r>
      <w:r w:rsidR="00701722">
        <w:rPr>
          <w:lang w:eastAsia="cs-CZ"/>
        </w:rPr>
        <w:t>ké</w:t>
      </w:r>
      <w:r w:rsidR="00724251">
        <w:rPr>
          <w:lang w:eastAsia="cs-CZ"/>
        </w:rPr>
        <w:t xml:space="preserve"> neproporciáln</w:t>
      </w:r>
      <w:r w:rsidR="00E83FA0">
        <w:rPr>
          <w:lang w:eastAsia="cs-CZ"/>
        </w:rPr>
        <w:t>í)</w:t>
      </w:r>
    </w:p>
    <w:p w:rsidR="004957C0" w:rsidRDefault="00E83FA0" w:rsidP="004957C0">
      <w:pPr>
        <w:pStyle w:val="Odstavecseseznamem"/>
        <w:numPr>
          <w:ilvl w:val="1"/>
          <w:numId w:val="2"/>
        </w:numPr>
        <w:rPr>
          <w:lang w:eastAsia="cs-CZ"/>
        </w:rPr>
      </w:pPr>
      <w:r>
        <w:rPr>
          <w:lang w:eastAsia="cs-CZ"/>
        </w:rPr>
        <w:t>I</w:t>
      </w:r>
      <w:r w:rsidR="00E97824">
        <w:rPr>
          <w:lang w:eastAsia="cs-CZ"/>
        </w:rPr>
        <w:t>ndikuje</w:t>
      </w:r>
      <w:r>
        <w:rPr>
          <w:lang w:eastAsia="cs-CZ"/>
        </w:rPr>
        <w:t xml:space="preserve"> </w:t>
      </w:r>
      <w:r w:rsidR="00E97824">
        <w:rPr>
          <w:lang w:eastAsia="cs-CZ"/>
        </w:rPr>
        <w:t>sepnutí v jednom ze čtyř nebo osmi směrů</w:t>
      </w:r>
    </w:p>
    <w:p w:rsidR="003B5AD5" w:rsidRDefault="004957C0" w:rsidP="004957C0">
      <w:pPr>
        <w:pStyle w:val="Odstavecseseznamem"/>
        <w:numPr>
          <w:ilvl w:val="0"/>
          <w:numId w:val="2"/>
        </w:numPr>
        <w:rPr>
          <w:lang w:eastAsia="cs-CZ"/>
        </w:rPr>
      </w:pPr>
      <w:r>
        <w:rPr>
          <w:lang w:eastAsia="cs-CZ"/>
        </w:rPr>
        <w:t>A</w:t>
      </w:r>
      <w:r w:rsidR="00E97824">
        <w:rPr>
          <w:lang w:eastAsia="cs-CZ"/>
        </w:rPr>
        <w:t>nalogové</w:t>
      </w:r>
      <w:r w:rsidR="003B5AD5">
        <w:rPr>
          <w:lang w:eastAsia="cs-CZ"/>
        </w:rPr>
        <w:t xml:space="preserve"> (zvané také proporcionální)</w:t>
      </w:r>
    </w:p>
    <w:p w:rsidR="00ED3C0A" w:rsidRPr="00ED3C0A" w:rsidRDefault="003B5AD5" w:rsidP="003B5AD5">
      <w:pPr>
        <w:pStyle w:val="Odstavecseseznamem"/>
        <w:numPr>
          <w:ilvl w:val="1"/>
          <w:numId w:val="2"/>
        </w:numPr>
        <w:rPr>
          <w:lang w:eastAsia="cs-CZ"/>
        </w:rPr>
      </w:pPr>
      <w:r>
        <w:rPr>
          <w:lang w:eastAsia="cs-CZ"/>
        </w:rPr>
        <w:t>S</w:t>
      </w:r>
      <w:r w:rsidR="00E97824">
        <w:rPr>
          <w:lang w:eastAsia="cs-CZ"/>
        </w:rPr>
        <w:t>měr a</w:t>
      </w:r>
      <w:r>
        <w:rPr>
          <w:lang w:eastAsia="cs-CZ"/>
        </w:rPr>
        <w:t xml:space="preserve"> </w:t>
      </w:r>
      <w:r w:rsidR="00E97824">
        <w:rPr>
          <w:lang w:eastAsia="cs-CZ"/>
        </w:rPr>
        <w:t>velikost výchylky je určena více podrobně</w:t>
      </w:r>
    </w:p>
    <w:p w:rsidR="00102027" w:rsidRDefault="0070070D" w:rsidP="0070070D">
      <w:pPr>
        <w:pStyle w:val="Nadpis3"/>
        <w:rPr>
          <w:lang w:eastAsia="cs-CZ"/>
        </w:rPr>
      </w:pPr>
      <w:r>
        <w:rPr>
          <w:lang w:eastAsia="cs-CZ"/>
        </w:rPr>
        <w:t>Volant</w:t>
      </w:r>
    </w:p>
    <w:p w:rsidR="00293640" w:rsidRPr="00293640" w:rsidRDefault="00293640" w:rsidP="00AF3B76">
      <w:pPr>
        <w:rPr>
          <w:lang w:eastAsia="cs-CZ"/>
        </w:rPr>
      </w:pPr>
      <w:r>
        <w:rPr>
          <w:lang w:eastAsia="cs-CZ"/>
        </w:rPr>
        <w:t>Herní zařízení pro autom</w:t>
      </w:r>
      <w:r w:rsidR="00AF3B76">
        <w:rPr>
          <w:lang w:eastAsia="cs-CZ"/>
        </w:rPr>
        <w:t xml:space="preserve">obilové simulace, bývá rozšířen </w:t>
      </w:r>
      <w:r>
        <w:rPr>
          <w:lang w:eastAsia="cs-CZ"/>
        </w:rPr>
        <w:t>o pedály a řad</w:t>
      </w:r>
      <w:r w:rsidR="006D731C">
        <w:rPr>
          <w:lang w:eastAsia="cs-CZ"/>
        </w:rPr>
        <w:t>i</w:t>
      </w:r>
      <w:r>
        <w:rPr>
          <w:lang w:eastAsia="cs-CZ"/>
        </w:rPr>
        <w:t>cí páku.</w:t>
      </w:r>
    </w:p>
    <w:p w:rsidR="00160940" w:rsidRDefault="00160940" w:rsidP="00102027">
      <w:pPr>
        <w:pStyle w:val="Nadpis2"/>
        <w:rPr>
          <w:lang w:eastAsia="cs-CZ"/>
        </w:rPr>
      </w:pPr>
      <w:r>
        <w:rPr>
          <w:lang w:eastAsia="cs-CZ"/>
        </w:rPr>
        <w:t>Dotykové obrazovky</w:t>
      </w:r>
    </w:p>
    <w:p w:rsidR="00D14BF9" w:rsidRDefault="006D490C" w:rsidP="00D14BF9">
      <w:pPr>
        <w:pStyle w:val="Nadpis3"/>
        <w:rPr>
          <w:lang w:eastAsia="cs-CZ"/>
        </w:rPr>
      </w:pPr>
      <w:r>
        <w:rPr>
          <w:lang w:eastAsia="cs-CZ"/>
        </w:rPr>
        <w:t>V</w:t>
      </w:r>
      <w:r w:rsidR="003505CE">
        <w:rPr>
          <w:lang w:eastAsia="cs-CZ"/>
        </w:rPr>
        <w:t>ýhody:</w:t>
      </w:r>
    </w:p>
    <w:p w:rsidR="00533345" w:rsidRDefault="00003082" w:rsidP="00533345">
      <w:pPr>
        <w:pStyle w:val="Odstavecseseznamem"/>
        <w:numPr>
          <w:ilvl w:val="0"/>
          <w:numId w:val="4"/>
        </w:numPr>
        <w:rPr>
          <w:lang w:eastAsia="cs-CZ"/>
        </w:rPr>
      </w:pPr>
      <w:r>
        <w:rPr>
          <w:lang w:eastAsia="cs-CZ"/>
        </w:rPr>
        <w:t>L</w:t>
      </w:r>
      <w:r w:rsidR="003505CE">
        <w:rPr>
          <w:lang w:eastAsia="cs-CZ"/>
        </w:rPr>
        <w:t>epší interakce se zobrazeným obsahem</w:t>
      </w:r>
    </w:p>
    <w:p w:rsidR="005872F2" w:rsidRDefault="00533345" w:rsidP="005872F2">
      <w:pPr>
        <w:pStyle w:val="Odstavecseseznamem"/>
        <w:numPr>
          <w:ilvl w:val="0"/>
          <w:numId w:val="4"/>
        </w:numPr>
        <w:rPr>
          <w:lang w:eastAsia="cs-CZ"/>
        </w:rPr>
      </w:pPr>
      <w:r>
        <w:rPr>
          <w:lang w:eastAsia="cs-CZ"/>
        </w:rPr>
        <w:t>O</w:t>
      </w:r>
      <w:r w:rsidR="003505CE">
        <w:rPr>
          <w:lang w:eastAsia="cs-CZ"/>
        </w:rPr>
        <w:t>vládání bez nutnosti používání a hlavně držení</w:t>
      </w:r>
      <w:r w:rsidR="00D86E57">
        <w:rPr>
          <w:lang w:eastAsia="cs-CZ"/>
        </w:rPr>
        <w:t xml:space="preserve"> </w:t>
      </w:r>
      <w:r w:rsidR="003505CE">
        <w:rPr>
          <w:lang w:eastAsia="cs-CZ"/>
        </w:rPr>
        <w:t>dalšího hardwaru v</w:t>
      </w:r>
      <w:r w:rsidR="005872F2">
        <w:rPr>
          <w:lang w:eastAsia="cs-CZ"/>
        </w:rPr>
        <w:t> </w:t>
      </w:r>
      <w:r w:rsidR="003505CE">
        <w:rPr>
          <w:lang w:eastAsia="cs-CZ"/>
        </w:rPr>
        <w:t>ruce</w:t>
      </w:r>
    </w:p>
    <w:p w:rsidR="00830ADD" w:rsidRPr="00830ADD" w:rsidRDefault="005872F2" w:rsidP="00647125">
      <w:pPr>
        <w:pStyle w:val="Odstavecseseznamem"/>
        <w:numPr>
          <w:ilvl w:val="0"/>
          <w:numId w:val="4"/>
        </w:numPr>
        <w:rPr>
          <w:lang w:eastAsia="cs-CZ"/>
        </w:rPr>
      </w:pPr>
      <w:r>
        <w:rPr>
          <w:lang w:eastAsia="cs-CZ"/>
        </w:rPr>
        <w:t>L</w:t>
      </w:r>
      <w:r w:rsidR="003505CE">
        <w:rPr>
          <w:lang w:eastAsia="cs-CZ"/>
        </w:rPr>
        <w:t>ze jej použít nejen jako samostatný prvek, ale</w:t>
      </w:r>
      <w:r w:rsidR="00647125">
        <w:rPr>
          <w:lang w:eastAsia="cs-CZ"/>
        </w:rPr>
        <w:t xml:space="preserve"> </w:t>
      </w:r>
      <w:r w:rsidR="003505CE">
        <w:rPr>
          <w:lang w:eastAsia="cs-CZ"/>
        </w:rPr>
        <w:t>i v rámci sítě</w:t>
      </w:r>
    </w:p>
    <w:p w:rsidR="00EC52E5" w:rsidRDefault="00EC52E5" w:rsidP="00EC52E5">
      <w:pPr>
        <w:pStyle w:val="Nadpis3"/>
        <w:rPr>
          <w:lang w:eastAsia="cs-CZ"/>
        </w:rPr>
      </w:pPr>
      <w:r>
        <w:rPr>
          <w:lang w:eastAsia="cs-CZ"/>
        </w:rPr>
        <w:t>Rezistivní displeje</w:t>
      </w:r>
    </w:p>
    <w:p w:rsidR="007F0EE5" w:rsidRDefault="00235511" w:rsidP="002C4092">
      <w:pPr>
        <w:rPr>
          <w:lang w:eastAsia="cs-CZ"/>
        </w:rPr>
      </w:pPr>
      <w:r>
        <w:rPr>
          <w:lang w:eastAsia="cs-CZ"/>
        </w:rPr>
        <w:t>J</w:t>
      </w:r>
      <w:r w:rsidR="00127D26">
        <w:rPr>
          <w:lang w:eastAsia="cs-CZ"/>
        </w:rPr>
        <w:t>edno z prvních řešení. P</w:t>
      </w:r>
      <w:r>
        <w:rPr>
          <w:lang w:eastAsia="cs-CZ"/>
        </w:rPr>
        <w:t>ružná membrána na povrchu displeje s</w:t>
      </w:r>
      <w:r w:rsidR="00C140EE">
        <w:rPr>
          <w:lang w:eastAsia="cs-CZ"/>
        </w:rPr>
        <w:t xml:space="preserve"> </w:t>
      </w:r>
      <w:r>
        <w:rPr>
          <w:lang w:eastAsia="cs-CZ"/>
        </w:rPr>
        <w:t>tenkou kovovou průhlednou vrstvou – pod</w:t>
      </w:r>
      <w:r w:rsidR="00CD1EC4">
        <w:rPr>
          <w:lang w:eastAsia="cs-CZ"/>
        </w:rPr>
        <w:t xml:space="preserve"> </w:t>
      </w:r>
      <w:r>
        <w:rPr>
          <w:lang w:eastAsia="cs-CZ"/>
        </w:rPr>
        <w:t>membránou také průhledná kovová vrstva</w:t>
      </w:r>
      <w:r w:rsidR="00D76935">
        <w:rPr>
          <w:lang w:eastAsia="cs-CZ"/>
        </w:rPr>
        <w:t xml:space="preserve"> </w:t>
      </w:r>
      <w:r>
        <w:rPr>
          <w:lang w:eastAsia="cs-CZ"/>
        </w:rPr>
        <w:t>(pevná)</w:t>
      </w:r>
      <w:r w:rsidR="002E7786">
        <w:rPr>
          <w:lang w:eastAsia="cs-CZ"/>
        </w:rPr>
        <w:t xml:space="preserve"> </w:t>
      </w:r>
      <w:r>
        <w:rPr>
          <w:lang w:eastAsia="cs-CZ"/>
        </w:rPr>
        <w:t>mezi vrstvami je tenká vzduchová mezera s</w:t>
      </w:r>
      <w:r w:rsidR="001669C9">
        <w:rPr>
          <w:lang w:eastAsia="cs-CZ"/>
        </w:rPr>
        <w:t xml:space="preserve"> </w:t>
      </w:r>
      <w:r>
        <w:rPr>
          <w:lang w:eastAsia="cs-CZ"/>
        </w:rPr>
        <w:t>izolačním rastrem, které oddělují vrstvy od</w:t>
      </w:r>
      <w:r w:rsidR="002C4092">
        <w:rPr>
          <w:lang w:eastAsia="cs-CZ"/>
        </w:rPr>
        <w:t xml:space="preserve"> </w:t>
      </w:r>
      <w:r>
        <w:rPr>
          <w:lang w:eastAsia="cs-CZ"/>
        </w:rPr>
        <w:t>sebe</w:t>
      </w:r>
      <w:r w:rsidR="00820F39">
        <w:rPr>
          <w:lang w:eastAsia="cs-CZ"/>
        </w:rPr>
        <w:t>.</w:t>
      </w:r>
    </w:p>
    <w:p w:rsidR="00441CE8" w:rsidRDefault="00441CE8" w:rsidP="00441CE8">
      <w:pPr>
        <w:pStyle w:val="Nadpis5"/>
      </w:pPr>
      <w:r>
        <w:t>Výhody</w:t>
      </w:r>
    </w:p>
    <w:p w:rsidR="007A1F43" w:rsidRDefault="00441CE8" w:rsidP="007A1F43">
      <w:pPr>
        <w:pStyle w:val="Odstavecseseznamem"/>
        <w:numPr>
          <w:ilvl w:val="0"/>
          <w:numId w:val="5"/>
        </w:numPr>
        <w:rPr>
          <w:lang w:eastAsia="cs-CZ"/>
        </w:rPr>
      </w:pPr>
      <w:r>
        <w:rPr>
          <w:lang w:eastAsia="cs-CZ"/>
        </w:rPr>
        <w:t>K dotyku lze použít cokoliv (špička prstu, třeba i v rukavici, tužka i jiné předměty)</w:t>
      </w:r>
    </w:p>
    <w:p w:rsidR="00254009" w:rsidRDefault="007A1F43" w:rsidP="00254009">
      <w:pPr>
        <w:pStyle w:val="Odstavecseseznamem"/>
        <w:numPr>
          <w:ilvl w:val="0"/>
          <w:numId w:val="5"/>
        </w:numPr>
        <w:rPr>
          <w:lang w:eastAsia="cs-CZ"/>
        </w:rPr>
      </w:pPr>
      <w:r>
        <w:rPr>
          <w:lang w:eastAsia="cs-CZ"/>
        </w:rPr>
        <w:t>V</w:t>
      </w:r>
      <w:r w:rsidR="00441CE8">
        <w:rPr>
          <w:lang w:eastAsia="cs-CZ"/>
        </w:rPr>
        <w:t xml:space="preserve"> podstatě jde pouze o vyvinutý</w:t>
      </w:r>
      <w:r>
        <w:rPr>
          <w:lang w:eastAsia="cs-CZ"/>
        </w:rPr>
        <w:t xml:space="preserve"> </w:t>
      </w:r>
      <w:r w:rsidR="00441CE8">
        <w:rPr>
          <w:lang w:eastAsia="cs-CZ"/>
        </w:rPr>
        <w:t>tlak na horní vodivou vrstvu.</w:t>
      </w:r>
    </w:p>
    <w:p w:rsidR="00755929" w:rsidRDefault="00254009" w:rsidP="00755929">
      <w:pPr>
        <w:pStyle w:val="Odstavecseseznamem"/>
        <w:numPr>
          <w:ilvl w:val="0"/>
          <w:numId w:val="5"/>
        </w:numPr>
        <w:rPr>
          <w:lang w:eastAsia="cs-CZ"/>
        </w:rPr>
      </w:pPr>
      <w:r>
        <w:rPr>
          <w:lang w:eastAsia="cs-CZ"/>
        </w:rPr>
        <w:t>V</w:t>
      </w:r>
      <w:r w:rsidR="00441CE8">
        <w:rPr>
          <w:lang w:eastAsia="cs-CZ"/>
        </w:rPr>
        <w:t>elkou výhodou je jejich odolnost</w:t>
      </w:r>
      <w:r>
        <w:rPr>
          <w:lang w:eastAsia="cs-CZ"/>
        </w:rPr>
        <w:t xml:space="preserve"> </w:t>
      </w:r>
      <w:r>
        <w:rPr>
          <w:lang w:eastAsia="cs-CZ"/>
        </w:rPr>
        <w:sym w:font="Wingdings" w:char="F0E0"/>
      </w:r>
      <w:r>
        <w:rPr>
          <w:lang w:eastAsia="cs-CZ"/>
        </w:rPr>
        <w:t xml:space="preserve"> </w:t>
      </w:r>
      <w:r w:rsidR="00441CE8">
        <w:rPr>
          <w:lang w:eastAsia="cs-CZ"/>
        </w:rPr>
        <w:t>vhodné pro nasazení</w:t>
      </w:r>
      <w:r w:rsidR="004A23B0">
        <w:rPr>
          <w:lang w:eastAsia="cs-CZ"/>
        </w:rPr>
        <w:t xml:space="preserve"> </w:t>
      </w:r>
      <w:r w:rsidR="00441CE8">
        <w:rPr>
          <w:lang w:eastAsia="cs-CZ"/>
        </w:rPr>
        <w:t>i v průmyslových aplikacích</w:t>
      </w:r>
    </w:p>
    <w:p w:rsidR="00441CE8" w:rsidRDefault="00755929" w:rsidP="00755929">
      <w:pPr>
        <w:pStyle w:val="Odstavecseseznamem"/>
        <w:numPr>
          <w:ilvl w:val="0"/>
          <w:numId w:val="5"/>
        </w:numPr>
        <w:rPr>
          <w:lang w:eastAsia="cs-CZ"/>
        </w:rPr>
      </w:pPr>
      <w:r>
        <w:rPr>
          <w:lang w:eastAsia="cs-CZ"/>
        </w:rPr>
        <w:t>O</w:t>
      </w:r>
      <w:r w:rsidR="00441CE8">
        <w:rPr>
          <w:lang w:eastAsia="cs-CZ"/>
        </w:rPr>
        <w:t>značován i jako odporový</w:t>
      </w:r>
    </w:p>
    <w:p w:rsidR="007F14AD" w:rsidRDefault="007F14AD" w:rsidP="007F14AD">
      <w:pPr>
        <w:pStyle w:val="Nadpis3"/>
        <w:rPr>
          <w:lang w:eastAsia="cs-CZ"/>
        </w:rPr>
      </w:pPr>
      <w:r>
        <w:rPr>
          <w:lang w:eastAsia="cs-CZ"/>
        </w:rPr>
        <w:lastRenderedPageBreak/>
        <w:t>Kapacitní displeje</w:t>
      </w:r>
    </w:p>
    <w:p w:rsidR="007B1A5C" w:rsidRDefault="00FB31C5" w:rsidP="007E5B7D">
      <w:pPr>
        <w:rPr>
          <w:lang w:eastAsia="cs-CZ"/>
        </w:rPr>
      </w:pPr>
      <w:r>
        <w:rPr>
          <w:lang w:eastAsia="cs-CZ"/>
        </w:rPr>
        <w:t>F</w:t>
      </w:r>
      <w:r w:rsidR="00C117D8">
        <w:rPr>
          <w:lang w:eastAsia="cs-CZ"/>
        </w:rPr>
        <w:t>unguje na p</w:t>
      </w:r>
      <w:r>
        <w:rPr>
          <w:lang w:eastAsia="cs-CZ"/>
        </w:rPr>
        <w:t>rincipu vodivosti lidského těla. P</w:t>
      </w:r>
      <w:r w:rsidR="00C117D8">
        <w:rPr>
          <w:lang w:eastAsia="cs-CZ"/>
        </w:rPr>
        <w:t>ovrch displeje je pokryt vodivou vrstvou, při</w:t>
      </w:r>
      <w:r w:rsidR="009929F6">
        <w:rPr>
          <w:lang w:eastAsia="cs-CZ"/>
        </w:rPr>
        <w:t xml:space="preserve"> </w:t>
      </w:r>
      <w:r w:rsidR="00C117D8">
        <w:rPr>
          <w:lang w:eastAsia="cs-CZ"/>
        </w:rPr>
        <w:t>dotyku prstem vznikne kapacita</w:t>
      </w:r>
      <w:r w:rsidR="00AF7729">
        <w:rPr>
          <w:lang w:eastAsia="cs-CZ"/>
        </w:rPr>
        <w:t xml:space="preserve"> </w:t>
      </w:r>
      <w:r w:rsidR="00C117D8">
        <w:rPr>
          <w:lang w:eastAsia="cs-CZ"/>
        </w:rPr>
        <w:t>mezi okrajem displeje a vodivou</w:t>
      </w:r>
      <w:r w:rsidR="003B56AC">
        <w:rPr>
          <w:lang w:eastAsia="cs-CZ"/>
        </w:rPr>
        <w:t xml:space="preserve"> </w:t>
      </w:r>
      <w:r w:rsidR="00C117D8">
        <w:rPr>
          <w:lang w:eastAsia="cs-CZ"/>
        </w:rPr>
        <w:t>rukou – uzavře se obvod a</w:t>
      </w:r>
      <w:r w:rsidR="008C67EC">
        <w:rPr>
          <w:lang w:eastAsia="cs-CZ"/>
        </w:rPr>
        <w:t xml:space="preserve"> </w:t>
      </w:r>
      <w:r w:rsidR="00C117D8">
        <w:rPr>
          <w:lang w:eastAsia="cs-CZ"/>
        </w:rPr>
        <w:t>analyzují se výsledné kapacity</w:t>
      </w:r>
      <w:r w:rsidR="007E5B7D">
        <w:rPr>
          <w:lang w:eastAsia="cs-CZ"/>
        </w:rPr>
        <w:t xml:space="preserve"> </w:t>
      </w:r>
      <w:r w:rsidR="00C117D8">
        <w:rPr>
          <w:lang w:eastAsia="cs-CZ"/>
        </w:rPr>
        <w:t>pro určení polohy prstu.</w:t>
      </w:r>
    </w:p>
    <w:p w:rsidR="00BB25D8" w:rsidRDefault="00BB25D8" w:rsidP="00BB25D8">
      <w:pPr>
        <w:pStyle w:val="Nadpis5"/>
      </w:pPr>
      <w:r>
        <w:t>Výhody:</w:t>
      </w:r>
    </w:p>
    <w:p w:rsidR="00AB6603" w:rsidRDefault="00DF2E5B" w:rsidP="00AB6603">
      <w:pPr>
        <w:pStyle w:val="Odstavecseseznamem"/>
        <w:numPr>
          <w:ilvl w:val="0"/>
          <w:numId w:val="6"/>
        </w:numPr>
        <w:rPr>
          <w:lang w:eastAsia="cs-CZ"/>
        </w:rPr>
      </w:pPr>
      <w:r>
        <w:rPr>
          <w:lang w:eastAsia="cs-CZ"/>
        </w:rPr>
        <w:t>V</w:t>
      </w:r>
      <w:r w:rsidR="00870C95">
        <w:rPr>
          <w:lang w:eastAsia="cs-CZ"/>
        </w:rPr>
        <w:t>ysoká mechanická odolnost</w:t>
      </w:r>
    </w:p>
    <w:p w:rsidR="006D5CE6" w:rsidRDefault="00AB6603" w:rsidP="006D5CE6">
      <w:pPr>
        <w:pStyle w:val="Odstavecseseznamem"/>
        <w:numPr>
          <w:ilvl w:val="0"/>
          <w:numId w:val="6"/>
        </w:numPr>
        <w:rPr>
          <w:lang w:eastAsia="cs-CZ"/>
        </w:rPr>
      </w:pPr>
      <w:r>
        <w:rPr>
          <w:lang w:eastAsia="cs-CZ"/>
        </w:rPr>
        <w:t>M</w:t>
      </w:r>
      <w:r w:rsidR="00870C95">
        <w:rPr>
          <w:lang w:eastAsia="cs-CZ"/>
        </w:rPr>
        <w:t>álo náchylné na poruchy i při ušpinění</w:t>
      </w:r>
    </w:p>
    <w:p w:rsidR="004C6EE2" w:rsidRDefault="006D5CE6" w:rsidP="005C1970">
      <w:pPr>
        <w:pStyle w:val="Odstavecseseznamem"/>
        <w:numPr>
          <w:ilvl w:val="0"/>
          <w:numId w:val="6"/>
        </w:numPr>
        <w:rPr>
          <w:lang w:eastAsia="cs-CZ"/>
        </w:rPr>
      </w:pPr>
      <w:r>
        <w:rPr>
          <w:lang w:eastAsia="cs-CZ"/>
        </w:rPr>
        <w:t>D</w:t>
      </w:r>
      <w:r w:rsidR="00870C95">
        <w:rPr>
          <w:lang w:eastAsia="cs-CZ"/>
        </w:rPr>
        <w:t>otyk funguje pouze při dotyku elektricky vodivým</w:t>
      </w:r>
      <w:r w:rsidR="00BB5438">
        <w:rPr>
          <w:lang w:eastAsia="cs-CZ"/>
        </w:rPr>
        <w:t xml:space="preserve"> </w:t>
      </w:r>
      <w:r w:rsidR="00870C95">
        <w:rPr>
          <w:lang w:eastAsia="cs-CZ"/>
        </w:rPr>
        <w:t>předmětem</w:t>
      </w:r>
    </w:p>
    <w:p w:rsidR="006B2547" w:rsidRDefault="006B2547" w:rsidP="006B2547">
      <w:pPr>
        <w:pStyle w:val="Nadpis3"/>
        <w:rPr>
          <w:lang w:eastAsia="cs-CZ"/>
        </w:rPr>
      </w:pPr>
      <w:r>
        <w:rPr>
          <w:lang w:eastAsia="cs-CZ"/>
        </w:rPr>
        <w:t>Displeje s povrchovou vlnou</w:t>
      </w:r>
    </w:p>
    <w:p w:rsidR="006B2547" w:rsidRDefault="00F472F6" w:rsidP="00E33E1E">
      <w:pPr>
        <w:rPr>
          <w:lang w:eastAsia="cs-CZ"/>
        </w:rPr>
      </w:pPr>
      <w:r>
        <w:rPr>
          <w:lang w:eastAsia="cs-CZ"/>
        </w:rPr>
        <w:t>SAW – Surface Acoustic Wave. V rozích pevné průhledné plochy nad</w:t>
      </w:r>
      <w:r w:rsidR="00151A39">
        <w:rPr>
          <w:lang w:eastAsia="cs-CZ"/>
        </w:rPr>
        <w:t xml:space="preserve"> </w:t>
      </w:r>
      <w:r w:rsidR="008A4C7A">
        <w:rPr>
          <w:lang w:eastAsia="cs-CZ"/>
        </w:rPr>
        <w:t>displejem se nachází</w:t>
      </w:r>
      <w:r>
        <w:rPr>
          <w:lang w:eastAsia="cs-CZ"/>
        </w:rPr>
        <w:t xml:space="preserve"> vysílače a přijímače signálu</w:t>
      </w:r>
      <w:r w:rsidR="00484BCB">
        <w:rPr>
          <w:lang w:eastAsia="cs-CZ"/>
        </w:rPr>
        <w:t xml:space="preserve">. Signál </w:t>
      </w:r>
      <w:r>
        <w:rPr>
          <w:lang w:eastAsia="cs-CZ"/>
        </w:rPr>
        <w:t>se šíří na protilehlou stranu displeje (od</w:t>
      </w:r>
      <w:r w:rsidR="00595C80">
        <w:rPr>
          <w:lang w:eastAsia="cs-CZ"/>
        </w:rPr>
        <w:t xml:space="preserve"> </w:t>
      </w:r>
      <w:r>
        <w:rPr>
          <w:lang w:eastAsia="cs-CZ"/>
        </w:rPr>
        <w:t>vysílače k přijímači)</w:t>
      </w:r>
      <w:r w:rsidR="001B4202">
        <w:rPr>
          <w:lang w:eastAsia="cs-CZ"/>
        </w:rPr>
        <w:t>. P</w:t>
      </w:r>
      <w:r>
        <w:rPr>
          <w:lang w:eastAsia="cs-CZ"/>
        </w:rPr>
        <w:t>ři vložení překážky do vlnového pole řídící</w:t>
      </w:r>
      <w:r w:rsidR="002D00FC">
        <w:rPr>
          <w:lang w:eastAsia="cs-CZ"/>
        </w:rPr>
        <w:t xml:space="preserve"> </w:t>
      </w:r>
      <w:r>
        <w:rPr>
          <w:lang w:eastAsia="cs-CZ"/>
        </w:rPr>
        <w:t>jednotka vyhodnotí polohu překážky</w:t>
      </w:r>
      <w:r w:rsidR="00E33E1E">
        <w:rPr>
          <w:lang w:eastAsia="cs-CZ"/>
        </w:rPr>
        <w:t>.</w:t>
      </w:r>
      <w:r>
        <w:rPr>
          <w:lang w:eastAsia="cs-CZ"/>
        </w:rPr>
        <w:t xml:space="preserve"> Pracuje na 5 MHz</w:t>
      </w:r>
      <w:r w:rsidR="002E1D71">
        <w:rPr>
          <w:lang w:eastAsia="cs-CZ"/>
        </w:rPr>
        <w:t>.</w:t>
      </w:r>
    </w:p>
    <w:p w:rsidR="000557EB" w:rsidRDefault="000557EB" w:rsidP="000557EB">
      <w:pPr>
        <w:pStyle w:val="Nadpis5"/>
      </w:pPr>
      <w:r>
        <w:t>Výhody:</w:t>
      </w:r>
    </w:p>
    <w:p w:rsidR="00A62B38" w:rsidRDefault="00A62B38" w:rsidP="00F011E5">
      <w:pPr>
        <w:pStyle w:val="Odstavecseseznamem"/>
        <w:numPr>
          <w:ilvl w:val="0"/>
          <w:numId w:val="7"/>
        </w:numPr>
        <w:rPr>
          <w:lang w:eastAsia="cs-CZ"/>
        </w:rPr>
        <w:sectPr w:rsidR="00A62B38" w:rsidSect="00642668">
          <w:headerReference w:type="default" r:id="rId9"/>
          <w:footerReference w:type="default" r:id="rId10"/>
          <w:pgSz w:w="11906" w:h="16838"/>
          <w:pgMar w:top="1417" w:right="566" w:bottom="1417" w:left="567" w:header="708" w:footer="708" w:gutter="0"/>
          <w:cols w:space="708"/>
          <w:docGrid w:linePitch="360"/>
        </w:sectPr>
      </w:pPr>
    </w:p>
    <w:p w:rsidR="00F011E5" w:rsidRDefault="000557EB" w:rsidP="00F011E5">
      <w:pPr>
        <w:pStyle w:val="Odstavecseseznamem"/>
        <w:numPr>
          <w:ilvl w:val="0"/>
          <w:numId w:val="7"/>
        </w:numPr>
        <w:rPr>
          <w:lang w:eastAsia="cs-CZ"/>
        </w:rPr>
      </w:pPr>
      <w:r>
        <w:rPr>
          <w:lang w:eastAsia="cs-CZ"/>
        </w:rPr>
        <w:lastRenderedPageBreak/>
        <w:t>Vysoké dotykové rozlišení</w:t>
      </w:r>
    </w:p>
    <w:p w:rsidR="00F011E5" w:rsidRDefault="00F011E5" w:rsidP="00F011E5">
      <w:pPr>
        <w:pStyle w:val="Odstavecseseznamem"/>
        <w:numPr>
          <w:ilvl w:val="0"/>
          <w:numId w:val="7"/>
        </w:numPr>
        <w:rPr>
          <w:lang w:eastAsia="cs-CZ"/>
        </w:rPr>
      </w:pPr>
      <w:r>
        <w:rPr>
          <w:lang w:eastAsia="cs-CZ"/>
        </w:rPr>
        <w:t xml:space="preserve">Vysoká </w:t>
      </w:r>
      <w:r w:rsidR="000557EB">
        <w:rPr>
          <w:lang w:eastAsia="cs-CZ"/>
        </w:rPr>
        <w:t>rychlost vodivosti</w:t>
      </w:r>
    </w:p>
    <w:p w:rsidR="00F011E5" w:rsidRDefault="00F011E5" w:rsidP="00F011E5">
      <w:pPr>
        <w:pStyle w:val="Odstavecseseznamem"/>
        <w:numPr>
          <w:ilvl w:val="0"/>
          <w:numId w:val="7"/>
        </w:numPr>
        <w:rPr>
          <w:lang w:eastAsia="cs-CZ"/>
        </w:rPr>
      </w:pPr>
      <w:r>
        <w:rPr>
          <w:lang w:eastAsia="cs-CZ"/>
        </w:rPr>
        <w:t xml:space="preserve">Vysoký </w:t>
      </w:r>
      <w:r w:rsidR="000557EB">
        <w:rPr>
          <w:lang w:eastAsia="cs-CZ"/>
        </w:rPr>
        <w:t>jas obrazu</w:t>
      </w:r>
    </w:p>
    <w:p w:rsidR="00F011E5" w:rsidRDefault="00F011E5" w:rsidP="00F011E5">
      <w:pPr>
        <w:pStyle w:val="Odstavecseseznamem"/>
        <w:numPr>
          <w:ilvl w:val="0"/>
          <w:numId w:val="7"/>
        </w:numPr>
        <w:rPr>
          <w:lang w:eastAsia="cs-CZ"/>
        </w:rPr>
      </w:pPr>
      <w:r>
        <w:rPr>
          <w:lang w:eastAsia="cs-CZ"/>
        </w:rPr>
        <w:t>Spolehlivost</w:t>
      </w:r>
      <w:r w:rsidR="000557EB">
        <w:rPr>
          <w:lang w:eastAsia="cs-CZ"/>
        </w:rPr>
        <w:t>, životnost</w:t>
      </w:r>
    </w:p>
    <w:p w:rsidR="00F011E5" w:rsidRDefault="00F011E5" w:rsidP="00F011E5">
      <w:pPr>
        <w:pStyle w:val="Odstavecseseznamem"/>
        <w:numPr>
          <w:ilvl w:val="0"/>
          <w:numId w:val="7"/>
        </w:numPr>
        <w:rPr>
          <w:lang w:eastAsia="cs-CZ"/>
        </w:rPr>
      </w:pPr>
      <w:r>
        <w:rPr>
          <w:lang w:eastAsia="cs-CZ"/>
        </w:rPr>
        <w:t xml:space="preserve">Trvanlivý </w:t>
      </w:r>
      <w:r w:rsidR="000557EB">
        <w:rPr>
          <w:lang w:eastAsia="cs-CZ"/>
        </w:rPr>
        <w:t xml:space="preserve">povrch, odolný proti </w:t>
      </w:r>
      <w:r>
        <w:rPr>
          <w:lang w:eastAsia="cs-CZ"/>
        </w:rPr>
        <w:t>poškrábání</w:t>
      </w:r>
    </w:p>
    <w:p w:rsidR="000557EB" w:rsidRDefault="00F011E5" w:rsidP="00F011E5">
      <w:pPr>
        <w:pStyle w:val="Odstavecseseznamem"/>
        <w:numPr>
          <w:ilvl w:val="0"/>
          <w:numId w:val="7"/>
        </w:numPr>
        <w:rPr>
          <w:lang w:eastAsia="cs-CZ"/>
        </w:rPr>
      </w:pPr>
      <w:r>
        <w:rPr>
          <w:lang w:eastAsia="cs-CZ"/>
        </w:rPr>
        <w:t xml:space="preserve">Vysoká </w:t>
      </w:r>
      <w:r w:rsidR="000557EB">
        <w:rPr>
          <w:lang w:eastAsia="cs-CZ"/>
        </w:rPr>
        <w:t>hustota dotykových bodů</w:t>
      </w:r>
    </w:p>
    <w:p w:rsidR="00A62B38" w:rsidRDefault="00A62B38" w:rsidP="000557EB">
      <w:pPr>
        <w:pStyle w:val="Nadpis5"/>
        <w:sectPr w:rsidR="00A62B38" w:rsidSect="00A62B38">
          <w:type w:val="continuous"/>
          <w:pgSz w:w="11906" w:h="16838"/>
          <w:pgMar w:top="1417" w:right="566" w:bottom="1417" w:left="567" w:header="708" w:footer="708" w:gutter="0"/>
          <w:cols w:num="2" w:space="708"/>
          <w:docGrid w:linePitch="360"/>
        </w:sectPr>
      </w:pPr>
    </w:p>
    <w:p w:rsidR="000557EB" w:rsidRDefault="000557EB" w:rsidP="000557EB">
      <w:pPr>
        <w:pStyle w:val="Nadpis5"/>
      </w:pPr>
      <w:r>
        <w:lastRenderedPageBreak/>
        <w:t>Nevýhody:</w:t>
      </w:r>
    </w:p>
    <w:p w:rsidR="00A62B38" w:rsidRDefault="00A62B38" w:rsidP="00511014">
      <w:pPr>
        <w:pStyle w:val="Odstavecseseznamem"/>
        <w:numPr>
          <w:ilvl w:val="0"/>
          <w:numId w:val="8"/>
        </w:numPr>
        <w:rPr>
          <w:lang w:eastAsia="cs-CZ"/>
        </w:rPr>
        <w:sectPr w:rsidR="00A62B38" w:rsidSect="00A62B38">
          <w:type w:val="continuous"/>
          <w:pgSz w:w="11906" w:h="16838"/>
          <w:pgMar w:top="1417" w:right="566" w:bottom="1417" w:left="567" w:header="708" w:footer="708" w:gutter="0"/>
          <w:cols w:space="708"/>
          <w:docGrid w:linePitch="360"/>
        </w:sectPr>
      </w:pPr>
    </w:p>
    <w:p w:rsidR="00511014" w:rsidRDefault="00511014" w:rsidP="00511014">
      <w:pPr>
        <w:pStyle w:val="Odstavecseseznamem"/>
        <w:numPr>
          <w:ilvl w:val="0"/>
          <w:numId w:val="8"/>
        </w:numPr>
        <w:rPr>
          <w:lang w:eastAsia="cs-CZ"/>
        </w:rPr>
      </w:pPr>
      <w:r>
        <w:rPr>
          <w:lang w:eastAsia="cs-CZ"/>
        </w:rPr>
        <w:lastRenderedPageBreak/>
        <w:t xml:space="preserve">Vysoká </w:t>
      </w:r>
      <w:r w:rsidR="000557EB">
        <w:rPr>
          <w:lang w:eastAsia="cs-CZ"/>
        </w:rPr>
        <w:t>citlivost na znečištění</w:t>
      </w:r>
    </w:p>
    <w:p w:rsidR="000557EB" w:rsidRPr="000557EB" w:rsidRDefault="00511014" w:rsidP="00511014">
      <w:pPr>
        <w:pStyle w:val="Odstavecseseznamem"/>
        <w:numPr>
          <w:ilvl w:val="0"/>
          <w:numId w:val="8"/>
        </w:numPr>
        <w:rPr>
          <w:lang w:eastAsia="cs-CZ"/>
        </w:rPr>
      </w:pPr>
      <w:r>
        <w:rPr>
          <w:lang w:eastAsia="cs-CZ"/>
        </w:rPr>
        <w:t xml:space="preserve">Objevují </w:t>
      </w:r>
      <w:r w:rsidR="000557EB">
        <w:rPr>
          <w:lang w:eastAsia="cs-CZ"/>
        </w:rPr>
        <w:t>se i hluchá místa</w:t>
      </w:r>
    </w:p>
    <w:p w:rsidR="00A62B38" w:rsidRDefault="00A62B38" w:rsidP="004C6EE2">
      <w:pPr>
        <w:pStyle w:val="Nadpis2"/>
        <w:rPr>
          <w:lang w:eastAsia="cs-CZ"/>
        </w:rPr>
        <w:sectPr w:rsidR="00A62B38" w:rsidSect="00A62B38">
          <w:type w:val="continuous"/>
          <w:pgSz w:w="11906" w:h="16838"/>
          <w:pgMar w:top="1417" w:right="566" w:bottom="1417" w:left="567" w:header="708" w:footer="708" w:gutter="0"/>
          <w:cols w:num="2" w:space="708"/>
          <w:docGrid w:linePitch="360"/>
        </w:sectPr>
      </w:pPr>
    </w:p>
    <w:p w:rsidR="00102027" w:rsidRDefault="00102027" w:rsidP="004C6EE2">
      <w:pPr>
        <w:pStyle w:val="Nadpis2"/>
        <w:rPr>
          <w:lang w:eastAsia="cs-CZ"/>
        </w:rPr>
      </w:pPr>
      <w:r>
        <w:rPr>
          <w:lang w:eastAsia="cs-CZ"/>
        </w:rPr>
        <w:lastRenderedPageBreak/>
        <w:t>S</w:t>
      </w:r>
      <w:r w:rsidR="00743A00">
        <w:rPr>
          <w:lang w:eastAsia="cs-CZ"/>
        </w:rPr>
        <w:t>kener</w:t>
      </w:r>
    </w:p>
    <w:p w:rsidR="00EF6BC0" w:rsidRDefault="0087089E" w:rsidP="005C6367">
      <w:pPr>
        <w:rPr>
          <w:lang w:eastAsia="cs-CZ"/>
        </w:rPr>
      </w:pPr>
      <w:r>
        <w:rPr>
          <w:lang w:eastAsia="cs-CZ"/>
        </w:rPr>
        <w:t>Z</w:t>
      </w:r>
      <w:r w:rsidR="004A7293">
        <w:rPr>
          <w:lang w:eastAsia="cs-CZ"/>
        </w:rPr>
        <w:t>ařízení, které slouží pro přenos dat z nejčastěji papíru (film, diapozitiv) do</w:t>
      </w:r>
      <w:r w:rsidR="00DA2D4C">
        <w:rPr>
          <w:lang w:eastAsia="cs-CZ"/>
        </w:rPr>
        <w:t xml:space="preserve"> </w:t>
      </w:r>
      <w:r w:rsidR="004A7293">
        <w:rPr>
          <w:lang w:eastAsia="cs-CZ"/>
        </w:rPr>
        <w:t>počítače.</w:t>
      </w:r>
      <w:r w:rsidR="007E1AA0">
        <w:rPr>
          <w:lang w:eastAsia="cs-CZ"/>
        </w:rPr>
        <w:t xml:space="preserve"> </w:t>
      </w:r>
      <w:r w:rsidR="004A7293">
        <w:rPr>
          <w:lang w:eastAsia="cs-CZ"/>
        </w:rPr>
        <w:t>Skener pracuje podobně jako kopírka, rozdíl je</w:t>
      </w:r>
      <w:r w:rsidR="005C3436">
        <w:rPr>
          <w:lang w:eastAsia="cs-CZ"/>
        </w:rPr>
        <w:t xml:space="preserve"> </w:t>
      </w:r>
      <w:r w:rsidR="004A7293">
        <w:rPr>
          <w:lang w:eastAsia="cs-CZ"/>
        </w:rPr>
        <w:t>v tom, že získaná data netiskne na papír, ale</w:t>
      </w:r>
      <w:r w:rsidR="006136F6">
        <w:rPr>
          <w:lang w:eastAsia="cs-CZ"/>
        </w:rPr>
        <w:t xml:space="preserve"> </w:t>
      </w:r>
      <w:r w:rsidR="004A7293">
        <w:rPr>
          <w:lang w:eastAsia="cs-CZ"/>
        </w:rPr>
        <w:t xml:space="preserve">ukládá </w:t>
      </w:r>
      <w:r w:rsidR="004A7293">
        <w:rPr>
          <w:lang w:eastAsia="cs-CZ"/>
        </w:rPr>
        <w:lastRenderedPageBreak/>
        <w:t>ve formě obrázků do souborů.</w:t>
      </w:r>
      <w:r w:rsidR="001713D0">
        <w:rPr>
          <w:lang w:eastAsia="cs-CZ"/>
        </w:rPr>
        <w:t xml:space="preserve"> </w:t>
      </w:r>
      <w:r w:rsidR="00C45F2A">
        <w:rPr>
          <w:lang w:eastAsia="cs-CZ"/>
        </w:rPr>
        <w:t>Při překládání naskenovaných dokumentů na texty se v</w:t>
      </w:r>
      <w:r w:rsidR="00FD7673">
        <w:rPr>
          <w:lang w:eastAsia="cs-CZ"/>
        </w:rPr>
        <w:t>y</w:t>
      </w:r>
      <w:r w:rsidR="00C45F2A">
        <w:rPr>
          <w:lang w:eastAsia="cs-CZ"/>
        </w:rPr>
        <w:t xml:space="preserve">užívají programy </w:t>
      </w:r>
      <w:r w:rsidR="004A7293">
        <w:rPr>
          <w:lang w:eastAsia="cs-CZ"/>
        </w:rPr>
        <w:t>typu OCR (Optical</w:t>
      </w:r>
      <w:r w:rsidR="009A6951">
        <w:rPr>
          <w:lang w:eastAsia="cs-CZ"/>
        </w:rPr>
        <w:t xml:space="preserve"> </w:t>
      </w:r>
      <w:r w:rsidR="004A7293">
        <w:rPr>
          <w:lang w:eastAsia="cs-CZ"/>
        </w:rPr>
        <w:t xml:space="preserve">Character Recognition </w:t>
      </w:r>
      <w:r w:rsidR="00080E9E">
        <w:rPr>
          <w:lang w:eastAsia="cs-CZ"/>
        </w:rPr>
        <w:t>–</w:t>
      </w:r>
      <w:r w:rsidR="004A7293">
        <w:rPr>
          <w:lang w:eastAsia="cs-CZ"/>
        </w:rPr>
        <w:t xml:space="preserve"> optické rozpoznávání</w:t>
      </w:r>
      <w:r w:rsidR="009B4E19">
        <w:rPr>
          <w:lang w:eastAsia="cs-CZ"/>
        </w:rPr>
        <w:t xml:space="preserve"> </w:t>
      </w:r>
      <w:r w:rsidR="004A7293">
        <w:rPr>
          <w:lang w:eastAsia="cs-CZ"/>
        </w:rPr>
        <w:t>znaků). Tyto programy slouží pro převod textu</w:t>
      </w:r>
      <w:r w:rsidR="00421831">
        <w:rPr>
          <w:lang w:eastAsia="cs-CZ"/>
        </w:rPr>
        <w:t xml:space="preserve"> </w:t>
      </w:r>
      <w:r w:rsidR="004A7293">
        <w:rPr>
          <w:lang w:eastAsia="cs-CZ"/>
        </w:rPr>
        <w:t>zachyceného jako obrázek do textového</w:t>
      </w:r>
      <w:r w:rsidR="005C6367">
        <w:rPr>
          <w:lang w:eastAsia="cs-CZ"/>
        </w:rPr>
        <w:t xml:space="preserve"> </w:t>
      </w:r>
      <w:r w:rsidR="004A7293">
        <w:rPr>
          <w:lang w:eastAsia="cs-CZ"/>
        </w:rPr>
        <w:t>souboru.</w:t>
      </w:r>
    </w:p>
    <w:p w:rsidR="008D0D9F" w:rsidRDefault="008D0D9F" w:rsidP="008D0D9F">
      <w:pPr>
        <w:pStyle w:val="Nadpis3"/>
        <w:rPr>
          <w:lang w:eastAsia="cs-CZ"/>
        </w:rPr>
      </w:pPr>
      <w:r>
        <w:rPr>
          <w:lang w:eastAsia="cs-CZ"/>
        </w:rPr>
        <w:t>CCD</w:t>
      </w:r>
      <w:r w:rsidR="00B07371">
        <w:t xml:space="preserve">; </w:t>
      </w:r>
      <w:r w:rsidR="00B07371" w:rsidRPr="00B07371">
        <w:rPr>
          <w:lang w:eastAsia="cs-CZ"/>
        </w:rPr>
        <w:t>Charge Coupled Device</w:t>
      </w:r>
    </w:p>
    <w:p w:rsidR="00D460A5" w:rsidRDefault="009228C4" w:rsidP="0086583E">
      <w:pPr>
        <w:rPr>
          <w:lang w:eastAsia="cs-CZ"/>
        </w:rPr>
      </w:pPr>
      <w:r>
        <w:rPr>
          <w:lang w:eastAsia="cs-CZ"/>
        </w:rPr>
        <w:t>J</w:t>
      </w:r>
      <w:r w:rsidR="0090592A">
        <w:rPr>
          <w:lang w:eastAsia="cs-CZ"/>
        </w:rPr>
        <w:t xml:space="preserve">ednotlivé složky barvy jsou snímány najednou </w:t>
      </w:r>
      <w:r w:rsidR="0090592A">
        <w:rPr>
          <w:lang w:eastAsia="cs-CZ"/>
        </w:rPr>
        <w:sym w:font="Wingdings" w:char="F0E0"/>
      </w:r>
      <w:r w:rsidR="0090592A">
        <w:rPr>
          <w:lang w:eastAsia="cs-CZ"/>
        </w:rPr>
        <w:t xml:space="preserve"> </w:t>
      </w:r>
      <w:r w:rsidR="00677761">
        <w:rPr>
          <w:lang w:eastAsia="cs-CZ"/>
        </w:rPr>
        <w:t>Jednoprůchodový skener</w:t>
      </w:r>
      <w:r w:rsidR="00D460A5">
        <w:rPr>
          <w:lang w:eastAsia="cs-CZ"/>
        </w:rPr>
        <w:t>.</w:t>
      </w:r>
      <w:r w:rsidR="00886722">
        <w:rPr>
          <w:lang w:eastAsia="cs-CZ"/>
        </w:rPr>
        <w:t xml:space="preserve"> </w:t>
      </w:r>
      <w:r w:rsidR="00D460A5">
        <w:rPr>
          <w:lang w:eastAsia="cs-CZ"/>
        </w:rPr>
        <w:t>Snímač CCD je vlastně na světlo citlivý</w:t>
      </w:r>
      <w:r w:rsidR="005C4F38">
        <w:rPr>
          <w:lang w:eastAsia="cs-CZ"/>
        </w:rPr>
        <w:t xml:space="preserve"> </w:t>
      </w:r>
      <w:r w:rsidR="00D460A5">
        <w:rPr>
          <w:lang w:eastAsia="cs-CZ"/>
        </w:rPr>
        <w:t>polovodičový čip.</w:t>
      </w:r>
      <w:r w:rsidR="005C4F38">
        <w:rPr>
          <w:lang w:eastAsia="cs-CZ"/>
        </w:rPr>
        <w:t xml:space="preserve"> </w:t>
      </w:r>
      <w:r w:rsidR="00D460A5">
        <w:rPr>
          <w:lang w:eastAsia="cs-CZ"/>
        </w:rPr>
        <w:t>Předlohu osvěcuje katodová lampa. Obraz</w:t>
      </w:r>
      <w:r w:rsidR="0044456D">
        <w:rPr>
          <w:lang w:eastAsia="cs-CZ"/>
        </w:rPr>
        <w:t xml:space="preserve"> </w:t>
      </w:r>
      <w:r w:rsidR="00D460A5">
        <w:rPr>
          <w:lang w:eastAsia="cs-CZ"/>
        </w:rPr>
        <w:t>se odráží od zrcadel, prochází objektivem a</w:t>
      </w:r>
      <w:r w:rsidR="007819B4">
        <w:rPr>
          <w:lang w:eastAsia="cs-CZ"/>
        </w:rPr>
        <w:t xml:space="preserve"> </w:t>
      </w:r>
      <w:r w:rsidR="00D460A5">
        <w:rPr>
          <w:lang w:eastAsia="cs-CZ"/>
        </w:rPr>
        <w:t>dopadá na CCD čip.</w:t>
      </w:r>
      <w:r w:rsidR="00CA3D59">
        <w:rPr>
          <w:lang w:eastAsia="cs-CZ"/>
        </w:rPr>
        <w:t xml:space="preserve"> </w:t>
      </w:r>
      <w:r w:rsidR="00D460A5">
        <w:rPr>
          <w:lang w:eastAsia="cs-CZ"/>
        </w:rPr>
        <w:t>CCD vyžaduje před snímáním zahřátí</w:t>
      </w:r>
      <w:r w:rsidR="002F75BC">
        <w:rPr>
          <w:lang w:eastAsia="cs-CZ"/>
        </w:rPr>
        <w:t xml:space="preserve"> </w:t>
      </w:r>
      <w:r w:rsidR="00D460A5">
        <w:rPr>
          <w:lang w:eastAsia="cs-CZ"/>
        </w:rPr>
        <w:t>lampy, aby nedocházelo ke změně intenzity</w:t>
      </w:r>
      <w:r w:rsidR="001F6C14">
        <w:rPr>
          <w:lang w:eastAsia="cs-CZ"/>
        </w:rPr>
        <w:t xml:space="preserve"> </w:t>
      </w:r>
      <w:r w:rsidR="00D460A5">
        <w:rPr>
          <w:lang w:eastAsia="cs-CZ"/>
        </w:rPr>
        <w:t>světla. Skenovaní trvá přibližně 30 sekund.</w:t>
      </w:r>
      <w:r w:rsidR="0003304D">
        <w:rPr>
          <w:lang w:eastAsia="cs-CZ"/>
        </w:rPr>
        <w:t xml:space="preserve"> </w:t>
      </w:r>
      <w:r w:rsidR="00D460A5">
        <w:rPr>
          <w:lang w:eastAsia="cs-CZ"/>
        </w:rPr>
        <w:t>CCD vynalezli pánové Willard Boyle a</w:t>
      </w:r>
      <w:r w:rsidR="007B5295">
        <w:rPr>
          <w:lang w:eastAsia="cs-CZ"/>
        </w:rPr>
        <w:t xml:space="preserve"> </w:t>
      </w:r>
      <w:r w:rsidR="00D460A5">
        <w:rPr>
          <w:lang w:eastAsia="cs-CZ"/>
        </w:rPr>
        <w:t>George Smith v Bellových laboratořích v</w:t>
      </w:r>
      <w:r w:rsidR="00A65167">
        <w:rPr>
          <w:lang w:eastAsia="cs-CZ"/>
        </w:rPr>
        <w:t xml:space="preserve"> </w:t>
      </w:r>
      <w:r w:rsidR="00D460A5">
        <w:rPr>
          <w:lang w:eastAsia="cs-CZ"/>
        </w:rPr>
        <w:t>roce 1969.</w:t>
      </w:r>
      <w:r w:rsidR="00104E70">
        <w:rPr>
          <w:lang w:eastAsia="cs-CZ"/>
        </w:rPr>
        <w:t xml:space="preserve"> </w:t>
      </w:r>
      <w:r w:rsidR="00D460A5">
        <w:rPr>
          <w:lang w:eastAsia="cs-CZ"/>
        </w:rPr>
        <w:t>Vynález se váže k vývoji určitého typu</w:t>
      </w:r>
      <w:r w:rsidR="00617F82">
        <w:rPr>
          <w:lang w:eastAsia="cs-CZ"/>
        </w:rPr>
        <w:t xml:space="preserve"> </w:t>
      </w:r>
      <w:r w:rsidR="00D460A5">
        <w:rPr>
          <w:lang w:eastAsia="cs-CZ"/>
        </w:rPr>
        <w:t>paměťového registru, který v</w:t>
      </w:r>
      <w:r w:rsidR="00F60BA4">
        <w:rPr>
          <w:lang w:eastAsia="cs-CZ"/>
        </w:rPr>
        <w:t> </w:t>
      </w:r>
      <w:r w:rsidR="00D460A5">
        <w:rPr>
          <w:lang w:eastAsia="cs-CZ"/>
        </w:rPr>
        <w:t>podstatě</w:t>
      </w:r>
      <w:r w:rsidR="00F60BA4">
        <w:rPr>
          <w:lang w:eastAsia="cs-CZ"/>
        </w:rPr>
        <w:t xml:space="preserve"> </w:t>
      </w:r>
      <w:r w:rsidR="00D460A5">
        <w:rPr>
          <w:lang w:eastAsia="cs-CZ"/>
        </w:rPr>
        <w:t>funguje jako CCD bez přístupu světla,</w:t>
      </w:r>
      <w:r w:rsidR="00C52A0E">
        <w:rPr>
          <w:lang w:eastAsia="cs-CZ"/>
        </w:rPr>
        <w:t xml:space="preserve"> </w:t>
      </w:r>
      <w:r w:rsidR="00D460A5">
        <w:rPr>
          <w:lang w:eastAsia="cs-CZ"/>
        </w:rPr>
        <w:t>respektive CCD není nic jiného než</w:t>
      </w:r>
      <w:r w:rsidR="00606360">
        <w:rPr>
          <w:lang w:eastAsia="cs-CZ"/>
        </w:rPr>
        <w:t xml:space="preserve"> </w:t>
      </w:r>
      <w:r w:rsidR="00D460A5">
        <w:rPr>
          <w:lang w:eastAsia="cs-CZ"/>
        </w:rPr>
        <w:t>posuvný registr vystavený působení</w:t>
      </w:r>
      <w:r w:rsidR="0086583E">
        <w:rPr>
          <w:lang w:eastAsia="cs-CZ"/>
        </w:rPr>
        <w:t xml:space="preserve"> </w:t>
      </w:r>
      <w:r w:rsidR="00D460A5">
        <w:rPr>
          <w:lang w:eastAsia="cs-CZ"/>
        </w:rPr>
        <w:t>světla.</w:t>
      </w:r>
    </w:p>
    <w:p w:rsidR="009D2AFA" w:rsidRDefault="009D2AFA" w:rsidP="009D2AFA">
      <w:pPr>
        <w:pStyle w:val="Nadpis5"/>
      </w:pPr>
      <w:r>
        <w:t>Princip</w:t>
      </w:r>
    </w:p>
    <w:p w:rsidR="0001560A" w:rsidRDefault="009D2AFA" w:rsidP="007F162A">
      <w:pPr>
        <w:rPr>
          <w:lang w:eastAsia="cs-CZ"/>
        </w:rPr>
      </w:pPr>
      <w:r>
        <w:rPr>
          <w:lang w:eastAsia="cs-CZ"/>
        </w:rPr>
        <w:t>C</w:t>
      </w:r>
      <w:r w:rsidR="007D4F86">
        <w:rPr>
          <w:lang w:eastAsia="cs-CZ"/>
        </w:rPr>
        <w:t xml:space="preserve">CD využívá podobně jako všechny </w:t>
      </w:r>
      <w:r>
        <w:rPr>
          <w:lang w:eastAsia="cs-CZ"/>
        </w:rPr>
        <w:t>ostatní součástky citlivé na světlo</w:t>
      </w:r>
      <w:r w:rsidR="00E0695F">
        <w:rPr>
          <w:lang w:eastAsia="cs-CZ"/>
        </w:rPr>
        <w:t xml:space="preserve"> </w:t>
      </w:r>
      <w:r>
        <w:rPr>
          <w:lang w:eastAsia="cs-CZ"/>
        </w:rPr>
        <w:t>fyzikálního jevu známého jako foto-efekt.</w:t>
      </w:r>
      <w:r w:rsidR="00770299">
        <w:rPr>
          <w:lang w:eastAsia="cs-CZ"/>
        </w:rPr>
        <w:t xml:space="preserve"> </w:t>
      </w:r>
      <w:r>
        <w:rPr>
          <w:lang w:eastAsia="cs-CZ"/>
        </w:rPr>
        <w:t>Tento jev spočívá v tom, že částice světla</w:t>
      </w:r>
      <w:r w:rsidR="009E0D4F">
        <w:rPr>
          <w:lang w:eastAsia="cs-CZ"/>
        </w:rPr>
        <w:t xml:space="preserve"> </w:t>
      </w:r>
      <w:r>
        <w:rPr>
          <w:lang w:eastAsia="cs-CZ"/>
        </w:rPr>
        <w:t>foton při nárazu do atomu dokáže přemístit</w:t>
      </w:r>
      <w:r w:rsidR="00204722">
        <w:rPr>
          <w:lang w:eastAsia="cs-CZ"/>
        </w:rPr>
        <w:t xml:space="preserve"> </w:t>
      </w:r>
      <w:r>
        <w:rPr>
          <w:lang w:eastAsia="cs-CZ"/>
        </w:rPr>
        <w:t>některý z jeho elektronů ze základního do</w:t>
      </w:r>
      <w:r w:rsidR="00172EA4">
        <w:rPr>
          <w:lang w:eastAsia="cs-CZ"/>
        </w:rPr>
        <w:t xml:space="preserve"> </w:t>
      </w:r>
      <w:r>
        <w:rPr>
          <w:lang w:eastAsia="cs-CZ"/>
        </w:rPr>
        <w:t>tzv. excitovaného stavu.</w:t>
      </w:r>
      <w:r w:rsidR="00806464">
        <w:rPr>
          <w:lang w:eastAsia="cs-CZ"/>
        </w:rPr>
        <w:t xml:space="preserve"> </w:t>
      </w:r>
      <w:r>
        <w:rPr>
          <w:lang w:eastAsia="cs-CZ"/>
        </w:rPr>
        <w:t xml:space="preserve">Odevzdá mu přitom energii </w:t>
      </w:r>
      <m:oMath>
        <m:r>
          <w:rPr>
            <w:rFonts w:ascii="Cambria Math" w:hAnsi="Cambria Math"/>
            <w:lang w:eastAsia="cs-CZ"/>
          </w:rPr>
          <m:t>E=v*h</m:t>
        </m:r>
      </m:oMath>
      <w:r>
        <w:rPr>
          <w:lang w:eastAsia="cs-CZ"/>
        </w:rPr>
        <w:t>,</w:t>
      </w:r>
      <w:r w:rsidR="00493A30">
        <w:rPr>
          <w:lang w:eastAsia="cs-CZ"/>
        </w:rPr>
        <w:t xml:space="preserve"> </w:t>
      </w:r>
      <w:r>
        <w:rPr>
          <w:lang w:eastAsia="cs-CZ"/>
        </w:rPr>
        <w:t>kde ν je kmitočet fotonu (u viditelného</w:t>
      </w:r>
      <w:r w:rsidR="00A00515">
        <w:rPr>
          <w:lang w:eastAsia="cs-CZ"/>
        </w:rPr>
        <w:t xml:space="preserve"> </w:t>
      </w:r>
      <w:r>
        <w:rPr>
          <w:lang w:eastAsia="cs-CZ"/>
        </w:rPr>
        <w:t>světl</w:t>
      </w:r>
      <w:r w:rsidR="00C56FE1">
        <w:rPr>
          <w:lang w:eastAsia="cs-CZ"/>
        </w:rPr>
        <w:t xml:space="preserve">a v řádu stovek THz) a h je </w:t>
      </w:r>
      <w:r>
        <w:rPr>
          <w:lang w:eastAsia="cs-CZ"/>
        </w:rPr>
        <w:t>Planckova konstanta.</w:t>
      </w:r>
      <w:r w:rsidR="00DA1909">
        <w:rPr>
          <w:lang w:eastAsia="cs-CZ"/>
        </w:rPr>
        <w:t xml:space="preserve"> </w:t>
      </w:r>
      <w:r w:rsidR="0001560A">
        <w:rPr>
          <w:lang w:eastAsia="cs-CZ"/>
        </w:rPr>
        <w:t>V polovodiči se takto uvolněný elektron může</w:t>
      </w:r>
      <w:r w:rsidR="007A6E4E">
        <w:rPr>
          <w:lang w:eastAsia="cs-CZ"/>
        </w:rPr>
        <w:t xml:space="preserve"> </w:t>
      </w:r>
      <w:r w:rsidR="0001560A">
        <w:rPr>
          <w:lang w:eastAsia="cs-CZ"/>
        </w:rPr>
        <w:t>podílet na elektrické vodivosti, respektive je</w:t>
      </w:r>
      <w:r w:rsidR="0015087D">
        <w:rPr>
          <w:lang w:eastAsia="cs-CZ"/>
        </w:rPr>
        <w:t xml:space="preserve"> </w:t>
      </w:r>
      <w:r w:rsidR="0001560A">
        <w:rPr>
          <w:lang w:eastAsia="cs-CZ"/>
        </w:rPr>
        <w:t>možno ho z polovodiče odvést pomocí</w:t>
      </w:r>
      <w:r w:rsidR="00480637">
        <w:rPr>
          <w:lang w:eastAsia="cs-CZ"/>
        </w:rPr>
        <w:t xml:space="preserve"> </w:t>
      </w:r>
      <w:r w:rsidR="0001560A">
        <w:rPr>
          <w:lang w:eastAsia="cs-CZ"/>
        </w:rPr>
        <w:t>přiložených elektrod, tak, jak se to děje</w:t>
      </w:r>
      <w:r w:rsidR="009F2BA3">
        <w:rPr>
          <w:lang w:eastAsia="cs-CZ"/>
        </w:rPr>
        <w:t xml:space="preserve"> </w:t>
      </w:r>
      <w:r w:rsidR="0001560A">
        <w:rPr>
          <w:lang w:eastAsia="cs-CZ"/>
        </w:rPr>
        <w:t>například u běžné fotodiody.</w:t>
      </w:r>
      <w:r w:rsidR="003E3C5A">
        <w:rPr>
          <w:lang w:eastAsia="cs-CZ"/>
        </w:rPr>
        <w:t xml:space="preserve"> </w:t>
      </w:r>
      <w:r w:rsidR="0001560A">
        <w:rPr>
          <w:lang w:eastAsia="cs-CZ"/>
        </w:rPr>
        <w:t>Ta proto po dopadu světla vyrábí elektrický</w:t>
      </w:r>
      <w:r w:rsidR="001625A9">
        <w:rPr>
          <w:lang w:eastAsia="cs-CZ"/>
        </w:rPr>
        <w:t xml:space="preserve"> </w:t>
      </w:r>
      <w:r w:rsidR="0001560A">
        <w:rPr>
          <w:lang w:eastAsia="cs-CZ"/>
        </w:rPr>
        <w:t>proud. Stejně fungují i fotočlánky, které se</w:t>
      </w:r>
      <w:r w:rsidR="00BF735C">
        <w:rPr>
          <w:lang w:eastAsia="cs-CZ"/>
        </w:rPr>
        <w:t xml:space="preserve"> </w:t>
      </w:r>
      <w:r w:rsidR="0001560A">
        <w:rPr>
          <w:lang w:eastAsia="cs-CZ"/>
        </w:rPr>
        <w:t>používají jako zdroj elektrické energie.</w:t>
      </w:r>
      <w:r w:rsidR="00D01677">
        <w:rPr>
          <w:lang w:eastAsia="cs-CZ"/>
        </w:rPr>
        <w:t xml:space="preserve"> </w:t>
      </w:r>
      <w:r w:rsidR="0001560A">
        <w:rPr>
          <w:lang w:eastAsia="cs-CZ"/>
        </w:rPr>
        <w:t>U CCD je ovšem elektroda od polovodiče</w:t>
      </w:r>
      <w:r w:rsidR="00E2191D">
        <w:rPr>
          <w:lang w:eastAsia="cs-CZ"/>
        </w:rPr>
        <w:t xml:space="preserve"> </w:t>
      </w:r>
      <w:r w:rsidR="0001560A">
        <w:rPr>
          <w:lang w:eastAsia="cs-CZ"/>
        </w:rPr>
        <w:t>izolována tenoučkou vrstvičkou oxidu</w:t>
      </w:r>
      <w:r w:rsidR="00E2191D">
        <w:rPr>
          <w:lang w:eastAsia="cs-CZ"/>
        </w:rPr>
        <w:t xml:space="preserve"> </w:t>
      </w:r>
      <w:r w:rsidR="0001560A">
        <w:rPr>
          <w:lang w:eastAsia="cs-CZ"/>
        </w:rPr>
        <w:t>křemičitého SiO</w:t>
      </w:r>
      <w:r w:rsidR="0001560A" w:rsidRPr="005C1A00">
        <w:rPr>
          <w:vertAlign w:val="subscript"/>
          <w:lang w:eastAsia="cs-CZ"/>
        </w:rPr>
        <w:t>2</w:t>
      </w:r>
      <w:r w:rsidR="0001560A">
        <w:rPr>
          <w:lang w:eastAsia="cs-CZ"/>
        </w:rPr>
        <w:t>, který se chová jako</w:t>
      </w:r>
      <w:r w:rsidR="00A45C54">
        <w:rPr>
          <w:lang w:eastAsia="cs-CZ"/>
        </w:rPr>
        <w:t xml:space="preserve"> </w:t>
      </w:r>
      <w:r w:rsidR="0001560A">
        <w:rPr>
          <w:lang w:eastAsia="cs-CZ"/>
        </w:rPr>
        <w:t>dokonalý izolant, takže foto-efektem uvolněné</w:t>
      </w:r>
      <w:r w:rsidR="007F162A">
        <w:rPr>
          <w:lang w:eastAsia="cs-CZ"/>
        </w:rPr>
        <w:t xml:space="preserve"> </w:t>
      </w:r>
      <w:r w:rsidR="0001560A">
        <w:rPr>
          <w:lang w:eastAsia="cs-CZ"/>
        </w:rPr>
        <w:t>elekt</w:t>
      </w:r>
      <w:r w:rsidR="00BE228E">
        <w:rPr>
          <w:lang w:eastAsia="cs-CZ"/>
        </w:rPr>
        <w:t>rony nemohou být odvedeny pryč.</w:t>
      </w:r>
    </w:p>
    <w:p w:rsidR="00F93C47" w:rsidRDefault="00F93C47" w:rsidP="00F93C47">
      <w:pPr>
        <w:pStyle w:val="Nadpis5"/>
      </w:pPr>
      <w:r>
        <w:t>Činnost lze popsat pomocí tří částí:</w:t>
      </w:r>
    </w:p>
    <w:p w:rsidR="00396BAA" w:rsidRDefault="00F93C47" w:rsidP="00396BAA">
      <w:pPr>
        <w:pStyle w:val="Odstavecseseznamem"/>
        <w:numPr>
          <w:ilvl w:val="0"/>
          <w:numId w:val="10"/>
        </w:numPr>
        <w:rPr>
          <w:lang w:eastAsia="cs-CZ"/>
        </w:rPr>
      </w:pPr>
      <w:r>
        <w:rPr>
          <w:lang w:eastAsia="cs-CZ"/>
        </w:rPr>
        <w:t>Příprava</w:t>
      </w:r>
    </w:p>
    <w:p w:rsidR="00174BAA" w:rsidRDefault="00174BAA" w:rsidP="00A94BDB">
      <w:pPr>
        <w:pStyle w:val="Odstavecseseznamem"/>
        <w:numPr>
          <w:ilvl w:val="1"/>
          <w:numId w:val="10"/>
        </w:numPr>
        <w:rPr>
          <w:lang w:eastAsia="cs-CZ"/>
        </w:rPr>
      </w:pPr>
      <w:r>
        <w:rPr>
          <w:lang w:eastAsia="cs-CZ"/>
        </w:rPr>
        <w:t>Během této fáze jsou z</w:t>
      </w:r>
      <w:r w:rsidR="00012F42">
        <w:rPr>
          <w:lang w:eastAsia="cs-CZ"/>
        </w:rPr>
        <w:t> </w:t>
      </w:r>
      <w:r>
        <w:rPr>
          <w:lang w:eastAsia="cs-CZ"/>
        </w:rPr>
        <w:t>CCD</w:t>
      </w:r>
      <w:r w:rsidR="00012F42">
        <w:rPr>
          <w:lang w:eastAsia="cs-CZ"/>
        </w:rPr>
        <w:t xml:space="preserve"> </w:t>
      </w:r>
      <w:r>
        <w:rPr>
          <w:lang w:eastAsia="cs-CZ"/>
        </w:rPr>
        <w:t>bez přístupu světla odebrány všechny</w:t>
      </w:r>
      <w:r w:rsidR="00F760B3">
        <w:rPr>
          <w:lang w:eastAsia="cs-CZ"/>
        </w:rPr>
        <w:t xml:space="preserve"> s</w:t>
      </w:r>
      <w:r>
        <w:rPr>
          <w:lang w:eastAsia="cs-CZ"/>
        </w:rPr>
        <w:t>volné elektrony, čímž je z něj smazán</w:t>
      </w:r>
      <w:r w:rsidR="00F760B3">
        <w:rPr>
          <w:lang w:eastAsia="cs-CZ"/>
        </w:rPr>
        <w:t xml:space="preserve"> </w:t>
      </w:r>
      <w:r>
        <w:rPr>
          <w:lang w:eastAsia="cs-CZ"/>
        </w:rPr>
        <w:t>jakýkoliv zbytek předchozího</w:t>
      </w:r>
      <w:r w:rsidR="00A94BDB">
        <w:rPr>
          <w:lang w:eastAsia="cs-CZ"/>
        </w:rPr>
        <w:t xml:space="preserve"> </w:t>
      </w:r>
      <w:r w:rsidR="00303112">
        <w:rPr>
          <w:lang w:eastAsia="cs-CZ"/>
        </w:rPr>
        <w:t>nasnímaného obrazu</w:t>
      </w:r>
    </w:p>
    <w:p w:rsidR="00396BAA" w:rsidRDefault="00F93C47" w:rsidP="00396BAA">
      <w:pPr>
        <w:pStyle w:val="Odstavecseseznamem"/>
        <w:numPr>
          <w:ilvl w:val="0"/>
          <w:numId w:val="10"/>
        </w:numPr>
        <w:rPr>
          <w:lang w:eastAsia="cs-CZ"/>
        </w:rPr>
      </w:pPr>
      <w:r>
        <w:rPr>
          <w:lang w:eastAsia="cs-CZ"/>
        </w:rPr>
        <w:t>Expozice</w:t>
      </w:r>
    </w:p>
    <w:p w:rsidR="00455176" w:rsidRDefault="00481218" w:rsidP="00455176">
      <w:pPr>
        <w:pStyle w:val="Odstavecseseznamem"/>
        <w:numPr>
          <w:ilvl w:val="1"/>
          <w:numId w:val="10"/>
        </w:numPr>
        <w:rPr>
          <w:lang w:eastAsia="cs-CZ"/>
        </w:rPr>
      </w:pPr>
      <w:r>
        <w:rPr>
          <w:lang w:eastAsia="cs-CZ"/>
        </w:rPr>
        <w:lastRenderedPageBreak/>
        <w:t xml:space="preserve">Na elektrody </w:t>
      </w:r>
      <w:bookmarkStart w:id="0" w:name="_GoBack"/>
      <w:bookmarkEnd w:id="0"/>
      <w:r>
        <w:rPr>
          <w:lang w:eastAsia="cs-CZ"/>
        </w:rPr>
        <w:t>se přivede kladné napětí a na CCD se nechá</w:t>
      </w:r>
      <w:r w:rsidR="00D76C12">
        <w:rPr>
          <w:lang w:eastAsia="cs-CZ"/>
        </w:rPr>
        <w:t xml:space="preserve"> </w:t>
      </w:r>
      <w:r w:rsidR="00303112">
        <w:rPr>
          <w:lang w:eastAsia="cs-CZ"/>
        </w:rPr>
        <w:t>působit světlo</w:t>
      </w:r>
    </w:p>
    <w:p w:rsidR="00DB1CA0" w:rsidRDefault="00481218" w:rsidP="00DB1CA0">
      <w:pPr>
        <w:pStyle w:val="Odstavecseseznamem"/>
        <w:numPr>
          <w:ilvl w:val="1"/>
          <w:numId w:val="10"/>
        </w:numPr>
        <w:rPr>
          <w:lang w:eastAsia="cs-CZ"/>
        </w:rPr>
      </w:pPr>
      <w:r>
        <w:rPr>
          <w:lang w:eastAsia="cs-CZ"/>
        </w:rPr>
        <w:t>Dopadající fotony excitují v</w:t>
      </w:r>
      <w:r w:rsidR="00FA798D">
        <w:rPr>
          <w:lang w:eastAsia="cs-CZ"/>
        </w:rPr>
        <w:t> </w:t>
      </w:r>
      <w:r>
        <w:rPr>
          <w:lang w:eastAsia="cs-CZ"/>
        </w:rPr>
        <w:t>polovodiči</w:t>
      </w:r>
      <w:r w:rsidR="00FA798D">
        <w:rPr>
          <w:lang w:eastAsia="cs-CZ"/>
        </w:rPr>
        <w:t xml:space="preserve"> </w:t>
      </w:r>
      <w:r>
        <w:rPr>
          <w:lang w:eastAsia="cs-CZ"/>
        </w:rPr>
        <w:t>elektrony, které jsou pak přitahovány ke kladně</w:t>
      </w:r>
      <w:r w:rsidR="00C550FA">
        <w:rPr>
          <w:lang w:eastAsia="cs-CZ"/>
        </w:rPr>
        <w:t xml:space="preserve"> </w:t>
      </w:r>
      <w:r w:rsidR="00303112">
        <w:rPr>
          <w:lang w:eastAsia="cs-CZ"/>
        </w:rPr>
        <w:t>nabitým elektrodám</w:t>
      </w:r>
    </w:p>
    <w:p w:rsidR="00AB6A1A" w:rsidRDefault="00481218" w:rsidP="00055D95">
      <w:pPr>
        <w:pStyle w:val="Odstavecseseznamem"/>
        <w:numPr>
          <w:ilvl w:val="1"/>
          <w:numId w:val="10"/>
        </w:numPr>
        <w:rPr>
          <w:lang w:eastAsia="cs-CZ"/>
        </w:rPr>
      </w:pPr>
      <w:r>
        <w:rPr>
          <w:lang w:eastAsia="cs-CZ"/>
        </w:rPr>
        <w:t>Po elektronech zb</w:t>
      </w:r>
      <w:r w:rsidR="00B3118D">
        <w:rPr>
          <w:lang w:eastAsia="cs-CZ"/>
        </w:rPr>
        <w:t>y</w:t>
      </w:r>
      <w:r>
        <w:rPr>
          <w:lang w:eastAsia="cs-CZ"/>
        </w:rPr>
        <w:t>dou v polovodiči tzv. díry,</w:t>
      </w:r>
      <w:r w:rsidR="00EF52D7">
        <w:rPr>
          <w:lang w:eastAsia="cs-CZ"/>
        </w:rPr>
        <w:t xml:space="preserve"> </w:t>
      </w:r>
      <w:r>
        <w:rPr>
          <w:lang w:eastAsia="cs-CZ"/>
        </w:rPr>
        <w:t>které vůči svému okolí vykazují kladný náboj a</w:t>
      </w:r>
      <w:r w:rsidR="00E56811">
        <w:rPr>
          <w:lang w:eastAsia="cs-CZ"/>
        </w:rPr>
        <w:t xml:space="preserve"> </w:t>
      </w:r>
      <w:r>
        <w:rPr>
          <w:lang w:eastAsia="cs-CZ"/>
        </w:rPr>
        <w:t>ty jsou naopak přitahovány</w:t>
      </w:r>
      <w:r w:rsidR="00055D95">
        <w:rPr>
          <w:lang w:eastAsia="cs-CZ"/>
        </w:rPr>
        <w:t xml:space="preserve"> </w:t>
      </w:r>
      <w:r w:rsidR="00821118">
        <w:rPr>
          <w:lang w:eastAsia="cs-CZ"/>
        </w:rPr>
        <w:t>elektrodou na spodku CCD</w:t>
      </w:r>
    </w:p>
    <w:p w:rsidR="00F93C47" w:rsidRDefault="00F93C47" w:rsidP="00396BAA">
      <w:pPr>
        <w:pStyle w:val="Odstavecseseznamem"/>
        <w:numPr>
          <w:ilvl w:val="0"/>
          <w:numId w:val="10"/>
        </w:numPr>
        <w:rPr>
          <w:lang w:eastAsia="cs-CZ"/>
        </w:rPr>
      </w:pPr>
      <w:r>
        <w:rPr>
          <w:lang w:eastAsia="cs-CZ"/>
        </w:rPr>
        <w:t>Snímání</w:t>
      </w:r>
      <w:r w:rsidR="0089390B">
        <w:rPr>
          <w:lang w:eastAsia="cs-CZ"/>
        </w:rPr>
        <w:t xml:space="preserve"> obrazu</w:t>
      </w:r>
    </w:p>
    <w:p w:rsidR="00595E8D" w:rsidRDefault="0096210D" w:rsidP="00595E8D">
      <w:pPr>
        <w:pStyle w:val="Odstavecseseznamem"/>
        <w:numPr>
          <w:ilvl w:val="1"/>
          <w:numId w:val="10"/>
        </w:numPr>
        <w:rPr>
          <w:lang w:eastAsia="cs-CZ"/>
        </w:rPr>
      </w:pPr>
      <w:r>
        <w:rPr>
          <w:lang w:eastAsia="cs-CZ"/>
        </w:rPr>
        <w:t>Po uzavření závěrky se začne na množiny elektrod 1, 2 a 3 přivádět</w:t>
      </w:r>
      <w:r w:rsidR="004237A8">
        <w:rPr>
          <w:lang w:eastAsia="cs-CZ"/>
        </w:rPr>
        <w:t xml:space="preserve"> </w:t>
      </w:r>
      <w:r w:rsidR="008C00D4">
        <w:rPr>
          <w:lang w:eastAsia="cs-CZ"/>
        </w:rPr>
        <w:t>trojfázový hodinový signál</w:t>
      </w:r>
    </w:p>
    <w:p w:rsidR="006A7AD6" w:rsidRDefault="0096210D" w:rsidP="006A7AD6">
      <w:pPr>
        <w:pStyle w:val="Odstavecseseznamem"/>
        <w:numPr>
          <w:ilvl w:val="1"/>
          <w:numId w:val="10"/>
        </w:numPr>
        <w:rPr>
          <w:lang w:eastAsia="cs-CZ"/>
        </w:rPr>
      </w:pPr>
      <w:r>
        <w:rPr>
          <w:lang w:eastAsia="cs-CZ"/>
        </w:rPr>
        <w:t>To v praxi znamená, že na elektrodách</w:t>
      </w:r>
      <w:r w:rsidR="008C00D4">
        <w:rPr>
          <w:lang w:eastAsia="cs-CZ"/>
        </w:rPr>
        <w:t xml:space="preserve"> </w:t>
      </w:r>
      <w:r>
        <w:rPr>
          <w:lang w:eastAsia="cs-CZ"/>
        </w:rPr>
        <w:t>2 se začne pozvolna zvyšovat napětí,</w:t>
      </w:r>
      <w:r w:rsidR="00177DF3">
        <w:rPr>
          <w:lang w:eastAsia="cs-CZ"/>
        </w:rPr>
        <w:t xml:space="preserve"> </w:t>
      </w:r>
      <w:r>
        <w:rPr>
          <w:lang w:eastAsia="cs-CZ"/>
        </w:rPr>
        <w:t>zatímco na elektrodách 1 se souběžně</w:t>
      </w:r>
      <w:r w:rsidR="00D0607A">
        <w:rPr>
          <w:lang w:eastAsia="cs-CZ"/>
        </w:rPr>
        <w:t xml:space="preserve"> </w:t>
      </w:r>
      <w:r w:rsidR="006A7AD6">
        <w:rPr>
          <w:lang w:eastAsia="cs-CZ"/>
        </w:rPr>
        <w:t>snižuje</w:t>
      </w:r>
    </w:p>
    <w:p w:rsidR="007331F3" w:rsidRDefault="0096210D" w:rsidP="007331F3">
      <w:pPr>
        <w:pStyle w:val="Odstavecseseznamem"/>
        <w:numPr>
          <w:ilvl w:val="1"/>
          <w:numId w:val="10"/>
        </w:numPr>
        <w:rPr>
          <w:lang w:eastAsia="cs-CZ"/>
        </w:rPr>
      </w:pPr>
      <w:r>
        <w:rPr>
          <w:lang w:eastAsia="cs-CZ"/>
        </w:rPr>
        <w:t>Díky tomu jsou shluky elektronů</w:t>
      </w:r>
      <w:r w:rsidR="00D23FD0">
        <w:rPr>
          <w:lang w:eastAsia="cs-CZ"/>
        </w:rPr>
        <w:t xml:space="preserve"> </w:t>
      </w:r>
      <w:r>
        <w:rPr>
          <w:lang w:eastAsia="cs-CZ"/>
        </w:rPr>
        <w:t>přitahovány pod elektrody 2.</w:t>
      </w:r>
      <w:r w:rsidR="006D76BB">
        <w:rPr>
          <w:lang w:eastAsia="cs-CZ"/>
        </w:rPr>
        <w:t xml:space="preserve"> </w:t>
      </w:r>
      <w:r>
        <w:rPr>
          <w:lang w:eastAsia="cs-CZ"/>
        </w:rPr>
        <w:t>Následně se celý děj opakuje mezi</w:t>
      </w:r>
      <w:r w:rsidR="007E18A3">
        <w:rPr>
          <w:lang w:eastAsia="cs-CZ"/>
        </w:rPr>
        <w:t xml:space="preserve"> </w:t>
      </w:r>
      <w:r>
        <w:rPr>
          <w:lang w:eastAsia="cs-CZ"/>
        </w:rPr>
        <w:t>elektrodami 2 a 3, dále mezi 3 a 1 a tak</w:t>
      </w:r>
      <w:r w:rsidR="00B57E77">
        <w:rPr>
          <w:lang w:eastAsia="cs-CZ"/>
        </w:rPr>
        <w:t xml:space="preserve"> </w:t>
      </w:r>
      <w:r w:rsidR="007331F3">
        <w:rPr>
          <w:lang w:eastAsia="cs-CZ"/>
        </w:rPr>
        <w:t>stále dokola</w:t>
      </w:r>
    </w:p>
    <w:p w:rsidR="007A1FFE" w:rsidRDefault="0096210D" w:rsidP="007A1FFE">
      <w:pPr>
        <w:pStyle w:val="Odstavecseseznamem"/>
        <w:numPr>
          <w:ilvl w:val="1"/>
          <w:numId w:val="10"/>
        </w:numPr>
        <w:rPr>
          <w:lang w:eastAsia="cs-CZ"/>
        </w:rPr>
      </w:pPr>
      <w:r>
        <w:rPr>
          <w:lang w:eastAsia="cs-CZ"/>
        </w:rPr>
        <w:t>Shluky elektronů z jednotlivých pixelů</w:t>
      </w:r>
      <w:r w:rsidR="007E0699">
        <w:rPr>
          <w:lang w:eastAsia="cs-CZ"/>
        </w:rPr>
        <w:t xml:space="preserve"> </w:t>
      </w:r>
      <w:r>
        <w:rPr>
          <w:lang w:eastAsia="cs-CZ"/>
        </w:rPr>
        <w:t>se tak posouvají přes sousední pixely</w:t>
      </w:r>
      <w:r w:rsidR="00881FB7">
        <w:rPr>
          <w:lang w:eastAsia="cs-CZ"/>
        </w:rPr>
        <w:t xml:space="preserve"> </w:t>
      </w:r>
      <w:r w:rsidR="007A1FFE">
        <w:rPr>
          <w:lang w:eastAsia="cs-CZ"/>
        </w:rPr>
        <w:t>směrem k výstupnímu zesilovači</w:t>
      </w:r>
    </w:p>
    <w:p w:rsidR="00A25B38" w:rsidRDefault="0096210D" w:rsidP="00A25B38">
      <w:pPr>
        <w:pStyle w:val="Odstavecseseznamem"/>
        <w:numPr>
          <w:ilvl w:val="1"/>
          <w:numId w:val="10"/>
        </w:numPr>
        <w:rPr>
          <w:lang w:eastAsia="cs-CZ"/>
        </w:rPr>
      </w:pPr>
      <w:r>
        <w:rPr>
          <w:lang w:eastAsia="cs-CZ"/>
        </w:rPr>
        <w:t>Tento zesilovač pak zesílí malý proud</w:t>
      </w:r>
      <w:r w:rsidR="00DE16A0">
        <w:rPr>
          <w:lang w:eastAsia="cs-CZ"/>
        </w:rPr>
        <w:t xml:space="preserve"> </w:t>
      </w:r>
      <w:r>
        <w:rPr>
          <w:lang w:eastAsia="cs-CZ"/>
        </w:rPr>
        <w:t>odpovídající počtu nachytaných</w:t>
      </w:r>
      <w:r w:rsidR="00C541CF">
        <w:rPr>
          <w:lang w:eastAsia="cs-CZ"/>
        </w:rPr>
        <w:t xml:space="preserve"> </w:t>
      </w:r>
      <w:r>
        <w:rPr>
          <w:lang w:eastAsia="cs-CZ"/>
        </w:rPr>
        <w:t>elektronů v jednotlivých pixelech na</w:t>
      </w:r>
      <w:r w:rsidR="002A54EC">
        <w:rPr>
          <w:lang w:eastAsia="cs-CZ"/>
        </w:rPr>
        <w:t xml:space="preserve"> </w:t>
      </w:r>
      <w:r>
        <w:rPr>
          <w:lang w:eastAsia="cs-CZ"/>
        </w:rPr>
        <w:t>napěťové úrovně vhodné pro další</w:t>
      </w:r>
      <w:r w:rsidR="00A25B38">
        <w:rPr>
          <w:lang w:eastAsia="cs-CZ"/>
        </w:rPr>
        <w:t xml:space="preserve"> zpracování obrazu</w:t>
      </w:r>
    </w:p>
    <w:p w:rsidR="0096210D" w:rsidRDefault="0096210D" w:rsidP="00723C85">
      <w:pPr>
        <w:pStyle w:val="Odstavecseseznamem"/>
        <w:numPr>
          <w:ilvl w:val="1"/>
          <w:numId w:val="10"/>
        </w:numPr>
        <w:rPr>
          <w:lang w:eastAsia="cs-CZ"/>
        </w:rPr>
      </w:pPr>
      <w:r>
        <w:rPr>
          <w:lang w:eastAsia="cs-CZ"/>
        </w:rPr>
        <w:t>Poté už následuje analogově-digitální převodník,</w:t>
      </w:r>
      <w:r w:rsidR="00706DFA">
        <w:rPr>
          <w:lang w:eastAsia="cs-CZ"/>
        </w:rPr>
        <w:t xml:space="preserve"> </w:t>
      </w:r>
      <w:r w:rsidR="00723C85">
        <w:rPr>
          <w:lang w:eastAsia="cs-CZ"/>
        </w:rPr>
        <w:t>který převede nachytaný elelektrický</w:t>
      </w:r>
      <w:r>
        <w:rPr>
          <w:lang w:eastAsia="cs-CZ"/>
        </w:rPr>
        <w:t xml:space="preserve"> proud na digitální</w:t>
      </w:r>
      <w:r w:rsidR="00723C85">
        <w:rPr>
          <w:lang w:eastAsia="cs-CZ"/>
        </w:rPr>
        <w:t xml:space="preserve"> hodnotu</w:t>
      </w:r>
    </w:p>
    <w:p w:rsidR="008D0D9F" w:rsidRDefault="008D0D9F" w:rsidP="008D0D9F">
      <w:pPr>
        <w:pStyle w:val="Nadpis3"/>
        <w:rPr>
          <w:lang w:eastAsia="cs-CZ"/>
        </w:rPr>
      </w:pPr>
      <w:r>
        <w:rPr>
          <w:lang w:eastAsia="cs-CZ"/>
        </w:rPr>
        <w:t>CIS</w:t>
      </w:r>
      <w:r w:rsidR="00BD3A98">
        <w:rPr>
          <w:lang w:eastAsia="cs-CZ"/>
        </w:rPr>
        <w:t xml:space="preserve">; </w:t>
      </w:r>
      <w:r w:rsidR="00E72592" w:rsidRPr="00E72592">
        <w:rPr>
          <w:lang w:eastAsia="cs-CZ"/>
        </w:rPr>
        <w:t>Contact Image Senzor</w:t>
      </w:r>
    </w:p>
    <w:p w:rsidR="001D71A8" w:rsidRDefault="00185B53" w:rsidP="007001A1">
      <w:pPr>
        <w:rPr>
          <w:lang w:eastAsia="cs-CZ"/>
        </w:rPr>
      </w:pPr>
      <w:r>
        <w:rPr>
          <w:lang w:eastAsia="cs-CZ"/>
        </w:rPr>
        <w:t xml:space="preserve">Používá pouze jeden </w:t>
      </w:r>
      <w:r w:rsidR="009E5816">
        <w:rPr>
          <w:lang w:eastAsia="cs-CZ"/>
        </w:rPr>
        <w:t>řádek senzorů, umístěných co nejblíže</w:t>
      </w:r>
      <w:r w:rsidR="00173844">
        <w:rPr>
          <w:lang w:eastAsia="cs-CZ"/>
        </w:rPr>
        <w:t xml:space="preserve"> </w:t>
      </w:r>
      <w:r w:rsidR="009E5816">
        <w:rPr>
          <w:lang w:eastAsia="cs-CZ"/>
        </w:rPr>
        <w:t>papíru.</w:t>
      </w:r>
      <w:r w:rsidR="003330C0">
        <w:rPr>
          <w:lang w:eastAsia="cs-CZ"/>
        </w:rPr>
        <w:t xml:space="preserve"> </w:t>
      </w:r>
      <w:r w:rsidR="009E5816">
        <w:rPr>
          <w:lang w:eastAsia="cs-CZ"/>
        </w:rPr>
        <w:t>Zdrojem světla jsou tři řádky LED diod v</w:t>
      </w:r>
      <w:r w:rsidR="0003015E">
        <w:rPr>
          <w:lang w:eastAsia="cs-CZ"/>
        </w:rPr>
        <w:t xml:space="preserve"> </w:t>
      </w:r>
      <w:r w:rsidR="009E5816">
        <w:rPr>
          <w:lang w:eastAsia="cs-CZ"/>
        </w:rPr>
        <w:t>základních barvách, integrovaných</w:t>
      </w:r>
      <w:r w:rsidR="007F72D7">
        <w:rPr>
          <w:lang w:eastAsia="cs-CZ"/>
        </w:rPr>
        <w:t xml:space="preserve"> </w:t>
      </w:r>
      <w:r w:rsidR="009E5816">
        <w:rPr>
          <w:lang w:eastAsia="cs-CZ"/>
        </w:rPr>
        <w:t>přímo do čtecí hlavy.</w:t>
      </w:r>
      <w:r w:rsidR="00D021DD">
        <w:rPr>
          <w:lang w:eastAsia="cs-CZ"/>
        </w:rPr>
        <w:t xml:space="preserve"> </w:t>
      </w:r>
      <w:r w:rsidR="009E5816">
        <w:rPr>
          <w:lang w:eastAsia="cs-CZ"/>
        </w:rPr>
        <w:t>Tím se ruší optický systém (zrcadla a</w:t>
      </w:r>
      <w:r w:rsidR="0045618E">
        <w:rPr>
          <w:lang w:eastAsia="cs-CZ"/>
        </w:rPr>
        <w:t xml:space="preserve"> </w:t>
      </w:r>
      <w:r w:rsidR="009E5816">
        <w:rPr>
          <w:lang w:eastAsia="cs-CZ"/>
        </w:rPr>
        <w:t>čočky), snižuje cena skeneru a</w:t>
      </w:r>
      <w:r w:rsidR="007001A1">
        <w:rPr>
          <w:lang w:eastAsia="cs-CZ"/>
        </w:rPr>
        <w:t xml:space="preserve"> </w:t>
      </w:r>
      <w:r w:rsidR="009E5816">
        <w:rPr>
          <w:lang w:eastAsia="cs-CZ"/>
        </w:rPr>
        <w:t>prodlužuje životnost snímací hlavy.</w:t>
      </w:r>
    </w:p>
    <w:p w:rsidR="009E5816" w:rsidRDefault="009E5816" w:rsidP="009E5816">
      <w:pPr>
        <w:pStyle w:val="Nadpis5"/>
      </w:pPr>
      <w:r>
        <w:t>Výhody:</w:t>
      </w:r>
    </w:p>
    <w:p w:rsidR="00957F2B" w:rsidRDefault="00E859C5" w:rsidP="00957F2B">
      <w:pPr>
        <w:pStyle w:val="Odstavecseseznamem"/>
        <w:numPr>
          <w:ilvl w:val="0"/>
          <w:numId w:val="12"/>
        </w:numPr>
        <w:rPr>
          <w:lang w:eastAsia="cs-CZ"/>
        </w:rPr>
      </w:pPr>
      <w:r>
        <w:rPr>
          <w:lang w:eastAsia="cs-CZ"/>
        </w:rPr>
        <w:t xml:space="preserve">Zmenšení </w:t>
      </w:r>
      <w:r w:rsidR="009E5816">
        <w:rPr>
          <w:lang w:eastAsia="cs-CZ"/>
        </w:rPr>
        <w:t>snímací hlavy až o 40% vzhledem k</w:t>
      </w:r>
      <w:r>
        <w:rPr>
          <w:lang w:eastAsia="cs-CZ"/>
        </w:rPr>
        <w:t> </w:t>
      </w:r>
      <w:r w:rsidR="009E5816">
        <w:rPr>
          <w:lang w:eastAsia="cs-CZ"/>
        </w:rPr>
        <w:t>CCD</w:t>
      </w:r>
      <w:r>
        <w:rPr>
          <w:lang w:eastAsia="cs-CZ"/>
        </w:rPr>
        <w:t xml:space="preserve"> </w:t>
      </w:r>
      <w:r w:rsidR="00957F2B">
        <w:rPr>
          <w:lang w:eastAsia="cs-CZ"/>
        </w:rPr>
        <w:t>skenerům</w:t>
      </w:r>
    </w:p>
    <w:p w:rsidR="00BC5433" w:rsidRDefault="00957F2B" w:rsidP="00BC5433">
      <w:pPr>
        <w:pStyle w:val="Odstavecseseznamem"/>
        <w:numPr>
          <w:ilvl w:val="0"/>
          <w:numId w:val="12"/>
        </w:numPr>
        <w:rPr>
          <w:lang w:eastAsia="cs-CZ"/>
        </w:rPr>
      </w:pPr>
      <w:r>
        <w:rPr>
          <w:lang w:eastAsia="cs-CZ"/>
        </w:rPr>
        <w:t xml:space="preserve">Snížení </w:t>
      </w:r>
      <w:r w:rsidR="009E5816">
        <w:rPr>
          <w:lang w:eastAsia="cs-CZ"/>
        </w:rPr>
        <w:t>napájecího napětí na 5V, nepotřebuje vysoké</w:t>
      </w:r>
      <w:r>
        <w:rPr>
          <w:lang w:eastAsia="cs-CZ"/>
        </w:rPr>
        <w:t xml:space="preserve"> </w:t>
      </w:r>
      <w:r w:rsidR="009E5816">
        <w:rPr>
          <w:lang w:eastAsia="cs-CZ"/>
        </w:rPr>
        <w:t>napětí pro rozsvícení zářivky, ani čas pro ustálení jejího</w:t>
      </w:r>
      <w:r w:rsidR="007D73A6">
        <w:rPr>
          <w:lang w:eastAsia="cs-CZ"/>
        </w:rPr>
        <w:t xml:space="preserve"> </w:t>
      </w:r>
      <w:r w:rsidR="009E5816">
        <w:rPr>
          <w:lang w:eastAsia="cs-CZ"/>
        </w:rPr>
        <w:t>světla</w:t>
      </w:r>
    </w:p>
    <w:p w:rsidR="00931E52" w:rsidRDefault="00BC5433" w:rsidP="00931E52">
      <w:pPr>
        <w:pStyle w:val="Odstavecseseznamem"/>
        <w:numPr>
          <w:ilvl w:val="0"/>
          <w:numId w:val="12"/>
        </w:numPr>
        <w:rPr>
          <w:lang w:eastAsia="cs-CZ"/>
        </w:rPr>
      </w:pPr>
      <w:r>
        <w:rPr>
          <w:lang w:eastAsia="cs-CZ"/>
        </w:rPr>
        <w:lastRenderedPageBreak/>
        <w:t>S</w:t>
      </w:r>
      <w:r w:rsidR="009E5816">
        <w:t>nížení ceny a v</w:t>
      </w:r>
      <w:r w:rsidR="00931E52">
        <w:t>ýrobní náročnosti snímací hlavy</w:t>
      </w:r>
    </w:p>
    <w:p w:rsidR="009E5816" w:rsidRDefault="009E5816" w:rsidP="00931E52">
      <w:pPr>
        <w:pStyle w:val="Nadpis5"/>
      </w:pPr>
      <w:r>
        <w:t>Nevýhody:</w:t>
      </w:r>
    </w:p>
    <w:p w:rsidR="00043682" w:rsidRDefault="00E670E1" w:rsidP="00043682">
      <w:pPr>
        <w:pStyle w:val="Odstavecseseznamem"/>
        <w:numPr>
          <w:ilvl w:val="0"/>
          <w:numId w:val="13"/>
        </w:numPr>
        <w:rPr>
          <w:lang w:eastAsia="cs-CZ"/>
        </w:rPr>
      </w:pPr>
      <w:r>
        <w:rPr>
          <w:lang w:eastAsia="cs-CZ"/>
        </w:rPr>
        <w:t xml:space="preserve">Principiálně </w:t>
      </w:r>
      <w:r w:rsidR="005D1B00">
        <w:rPr>
          <w:lang w:eastAsia="cs-CZ"/>
        </w:rPr>
        <w:t>neumožňuje snímat transparentní předlohy</w:t>
      </w:r>
      <w:r>
        <w:rPr>
          <w:lang w:eastAsia="cs-CZ"/>
        </w:rPr>
        <w:t xml:space="preserve"> </w:t>
      </w:r>
      <w:r w:rsidR="005D1B00">
        <w:rPr>
          <w:lang w:eastAsia="cs-CZ"/>
        </w:rPr>
        <w:t>(např. diapozitivy nebo filmy)</w:t>
      </w:r>
    </w:p>
    <w:p w:rsidR="005D1B00" w:rsidRPr="005D1B00" w:rsidRDefault="00043682" w:rsidP="007252CD">
      <w:pPr>
        <w:pStyle w:val="Odstavecseseznamem"/>
        <w:numPr>
          <w:ilvl w:val="0"/>
          <w:numId w:val="13"/>
        </w:numPr>
        <w:rPr>
          <w:lang w:eastAsia="cs-CZ"/>
        </w:rPr>
      </w:pPr>
      <w:r>
        <w:rPr>
          <w:lang w:eastAsia="cs-CZ"/>
        </w:rPr>
        <w:t>D</w:t>
      </w:r>
      <w:r w:rsidR="005D1B00">
        <w:rPr>
          <w:lang w:eastAsia="cs-CZ"/>
        </w:rPr>
        <w:t>osud nedosahuje kvality špičkových CCD skenerů, má</w:t>
      </w:r>
      <w:r w:rsidR="000E5E01">
        <w:rPr>
          <w:lang w:eastAsia="cs-CZ"/>
        </w:rPr>
        <w:t xml:space="preserve"> </w:t>
      </w:r>
      <w:r w:rsidR="005D1B00">
        <w:rPr>
          <w:lang w:eastAsia="cs-CZ"/>
        </w:rPr>
        <w:t>nižší rozlišovací schopnost na tmavších plochách</w:t>
      </w:r>
      <w:r w:rsidR="007252CD">
        <w:rPr>
          <w:lang w:eastAsia="cs-CZ"/>
        </w:rPr>
        <w:t xml:space="preserve"> </w:t>
      </w:r>
      <w:r w:rsidR="00F1257C">
        <w:rPr>
          <w:lang w:eastAsia="cs-CZ"/>
        </w:rPr>
        <w:t>o</w:t>
      </w:r>
      <w:r w:rsidR="00E467DB">
        <w:rPr>
          <w:lang w:eastAsia="cs-CZ"/>
        </w:rPr>
        <w:t xml:space="preserve">brazu </w:t>
      </w:r>
      <w:r w:rsidR="005D1B00">
        <w:rPr>
          <w:lang w:eastAsia="cs-CZ"/>
        </w:rPr>
        <w:t>se vzdáleností snímané předlohy od plochy skeneru</w:t>
      </w:r>
      <w:r w:rsidR="005302C1">
        <w:rPr>
          <w:lang w:eastAsia="cs-CZ"/>
        </w:rPr>
        <w:t xml:space="preserve"> </w:t>
      </w:r>
      <w:r w:rsidR="005D1B00">
        <w:rPr>
          <w:lang w:eastAsia="cs-CZ"/>
        </w:rPr>
        <w:t>klesá osví</w:t>
      </w:r>
      <w:r w:rsidR="007252CD">
        <w:rPr>
          <w:lang w:eastAsia="cs-CZ"/>
        </w:rPr>
        <w:t xml:space="preserve">cení rychleji než u zářivkových </w:t>
      </w:r>
      <w:r w:rsidR="005D1B00">
        <w:rPr>
          <w:lang w:eastAsia="cs-CZ"/>
        </w:rPr>
        <w:t>skenerů</w:t>
      </w:r>
      <w:r w:rsidR="005D1B00">
        <w:rPr>
          <w:lang w:eastAsia="cs-CZ"/>
        </w:rPr>
        <w:cr/>
      </w:r>
    </w:p>
    <w:p w:rsidR="009E5816" w:rsidRPr="009E5816" w:rsidRDefault="009E5816" w:rsidP="009E5816">
      <w:pPr>
        <w:rPr>
          <w:lang w:eastAsia="cs-CZ"/>
        </w:rPr>
      </w:pPr>
    </w:p>
    <w:p w:rsidR="000A091E" w:rsidRDefault="000A091E" w:rsidP="004F4A85">
      <w:pPr>
        <w:pStyle w:val="Nadpis3"/>
        <w:rPr>
          <w:lang w:eastAsia="cs-CZ"/>
        </w:rPr>
      </w:pPr>
      <w:r>
        <w:rPr>
          <w:lang w:eastAsia="cs-CZ"/>
        </w:rPr>
        <w:t>Lineární snímače</w:t>
      </w:r>
    </w:p>
    <w:p w:rsidR="005454A2" w:rsidRDefault="006660C5" w:rsidP="005454A2">
      <w:pPr>
        <w:rPr>
          <w:lang w:eastAsia="cs-CZ"/>
        </w:rPr>
      </w:pPr>
      <w:r>
        <w:rPr>
          <w:lang w:eastAsia="cs-CZ"/>
        </w:rPr>
        <w:t>Př</w:t>
      </w:r>
      <w:r w:rsidR="000277E4">
        <w:rPr>
          <w:lang w:eastAsia="cs-CZ"/>
        </w:rPr>
        <w:t xml:space="preserve">íkladem snímání jednorozměrného </w:t>
      </w:r>
      <w:r>
        <w:rPr>
          <w:lang w:eastAsia="cs-CZ"/>
        </w:rPr>
        <w:t>obrazu je třeba čtečka čárového kódu.</w:t>
      </w:r>
    </w:p>
    <w:p w:rsidR="006660C5" w:rsidRDefault="006660C5" w:rsidP="00473157">
      <w:pPr>
        <w:rPr>
          <w:lang w:eastAsia="cs-CZ"/>
        </w:rPr>
      </w:pPr>
      <w:r>
        <w:rPr>
          <w:lang w:eastAsia="cs-CZ"/>
        </w:rPr>
        <w:t>Z čárového kódu sejme kteroukoliv řádku</w:t>
      </w:r>
      <w:r w:rsidR="00665A10">
        <w:rPr>
          <w:lang w:eastAsia="cs-CZ"/>
        </w:rPr>
        <w:t xml:space="preserve"> </w:t>
      </w:r>
      <w:r>
        <w:rPr>
          <w:lang w:eastAsia="cs-CZ"/>
        </w:rPr>
        <w:t>(nemusí být ani kolmá na čáry kódu) a na</w:t>
      </w:r>
      <w:r w:rsidR="008441B6">
        <w:rPr>
          <w:lang w:eastAsia="cs-CZ"/>
        </w:rPr>
        <w:t xml:space="preserve"> </w:t>
      </w:r>
      <w:r>
        <w:rPr>
          <w:lang w:eastAsia="cs-CZ"/>
        </w:rPr>
        <w:t>výstupu dá množinu pulzů odpovídající</w:t>
      </w:r>
      <w:r w:rsidR="007E2E52">
        <w:rPr>
          <w:lang w:eastAsia="cs-CZ"/>
        </w:rPr>
        <w:t xml:space="preserve"> </w:t>
      </w:r>
      <w:r>
        <w:rPr>
          <w:lang w:eastAsia="cs-CZ"/>
        </w:rPr>
        <w:t>černým a bílým čarám v kódu.</w:t>
      </w:r>
      <w:r w:rsidR="005E49D9">
        <w:rPr>
          <w:lang w:eastAsia="cs-CZ"/>
        </w:rPr>
        <w:t xml:space="preserve"> </w:t>
      </w:r>
      <w:r>
        <w:rPr>
          <w:lang w:eastAsia="cs-CZ"/>
        </w:rPr>
        <w:t>Ty se pak v počítači dále</w:t>
      </w:r>
      <w:r w:rsidR="00104630">
        <w:rPr>
          <w:lang w:eastAsia="cs-CZ"/>
        </w:rPr>
        <w:t xml:space="preserve"> </w:t>
      </w:r>
      <w:r>
        <w:rPr>
          <w:lang w:eastAsia="cs-CZ"/>
        </w:rPr>
        <w:t>zpracují na odpovídající</w:t>
      </w:r>
      <w:r w:rsidR="00AC5C3C">
        <w:rPr>
          <w:lang w:eastAsia="cs-CZ"/>
        </w:rPr>
        <w:t xml:space="preserve"> </w:t>
      </w:r>
      <w:r>
        <w:rPr>
          <w:lang w:eastAsia="cs-CZ"/>
        </w:rPr>
        <w:t>číslice</w:t>
      </w:r>
      <w:r w:rsidR="00A75A77">
        <w:rPr>
          <w:lang w:eastAsia="cs-CZ"/>
        </w:rPr>
        <w:t xml:space="preserve">. </w:t>
      </w:r>
      <w:r>
        <w:rPr>
          <w:lang w:eastAsia="cs-CZ"/>
        </w:rPr>
        <w:t>Příkladem zařízení se</w:t>
      </w:r>
      <w:r w:rsidR="006F3513">
        <w:rPr>
          <w:lang w:eastAsia="cs-CZ"/>
        </w:rPr>
        <w:t xml:space="preserve"> </w:t>
      </w:r>
      <w:r>
        <w:rPr>
          <w:lang w:eastAsia="cs-CZ"/>
        </w:rPr>
        <w:t>snímáním dvourozměrného</w:t>
      </w:r>
      <w:r w:rsidR="0033303F">
        <w:rPr>
          <w:lang w:eastAsia="cs-CZ"/>
        </w:rPr>
        <w:t xml:space="preserve"> </w:t>
      </w:r>
      <w:r>
        <w:rPr>
          <w:lang w:eastAsia="cs-CZ"/>
        </w:rPr>
        <w:t>obrazu pomocí lineárního</w:t>
      </w:r>
      <w:r w:rsidR="00163B6C">
        <w:rPr>
          <w:lang w:eastAsia="cs-CZ"/>
        </w:rPr>
        <w:t xml:space="preserve"> </w:t>
      </w:r>
      <w:r>
        <w:rPr>
          <w:lang w:eastAsia="cs-CZ"/>
        </w:rPr>
        <w:t>CCD je fax nebo scanner.</w:t>
      </w:r>
      <w:r w:rsidR="0044581A">
        <w:rPr>
          <w:lang w:eastAsia="cs-CZ"/>
        </w:rPr>
        <w:t xml:space="preserve"> </w:t>
      </w:r>
      <w:r>
        <w:rPr>
          <w:lang w:eastAsia="cs-CZ"/>
        </w:rPr>
        <w:t>U těchto zařízení je</w:t>
      </w:r>
      <w:r w:rsidR="006E0111">
        <w:rPr>
          <w:lang w:eastAsia="cs-CZ"/>
        </w:rPr>
        <w:t xml:space="preserve"> </w:t>
      </w:r>
      <w:r>
        <w:rPr>
          <w:lang w:eastAsia="cs-CZ"/>
        </w:rPr>
        <w:t>snímání druhého rozměru</w:t>
      </w:r>
      <w:r w:rsidR="00473157">
        <w:rPr>
          <w:lang w:eastAsia="cs-CZ"/>
        </w:rPr>
        <w:t xml:space="preserve"> </w:t>
      </w:r>
      <w:r>
        <w:rPr>
          <w:lang w:eastAsia="cs-CZ"/>
        </w:rPr>
        <w:t>obrazu zajištěno buďto</w:t>
      </w:r>
      <w:r w:rsidR="00473157">
        <w:rPr>
          <w:lang w:eastAsia="cs-CZ"/>
        </w:rPr>
        <w:t xml:space="preserve"> </w:t>
      </w:r>
      <w:r>
        <w:rPr>
          <w:lang w:eastAsia="cs-CZ"/>
        </w:rPr>
        <w:t>mikro-posuvem snímaného</w:t>
      </w:r>
      <w:r w:rsidR="00473157">
        <w:rPr>
          <w:lang w:eastAsia="cs-CZ"/>
        </w:rPr>
        <w:t xml:space="preserve"> </w:t>
      </w:r>
      <w:r>
        <w:rPr>
          <w:lang w:eastAsia="cs-CZ"/>
        </w:rPr>
        <w:t>obrazu nebo samotného</w:t>
      </w:r>
      <w:r w:rsidR="00473157">
        <w:rPr>
          <w:lang w:eastAsia="cs-CZ"/>
        </w:rPr>
        <w:t xml:space="preserve"> </w:t>
      </w:r>
      <w:r>
        <w:rPr>
          <w:lang w:eastAsia="cs-CZ"/>
        </w:rPr>
        <w:t>snímače případně pomocné</w:t>
      </w:r>
      <w:r w:rsidR="00473157">
        <w:rPr>
          <w:lang w:eastAsia="cs-CZ"/>
        </w:rPr>
        <w:t xml:space="preserve"> </w:t>
      </w:r>
      <w:r>
        <w:rPr>
          <w:lang w:eastAsia="cs-CZ"/>
        </w:rPr>
        <w:t>optiky.</w:t>
      </w:r>
    </w:p>
    <w:p w:rsidR="006660C5" w:rsidRDefault="006660C5" w:rsidP="006660C5">
      <w:pPr>
        <w:pStyle w:val="Nadpis3"/>
        <w:rPr>
          <w:lang w:eastAsia="cs-CZ"/>
        </w:rPr>
      </w:pPr>
      <w:r>
        <w:rPr>
          <w:lang w:eastAsia="cs-CZ"/>
        </w:rPr>
        <w:t>Plošné snímače</w:t>
      </w:r>
    </w:p>
    <w:p w:rsidR="00255166" w:rsidRPr="00255166" w:rsidRDefault="009B62E0" w:rsidP="003C33A3">
      <w:pPr>
        <w:rPr>
          <w:lang w:eastAsia="cs-CZ"/>
        </w:rPr>
      </w:pPr>
      <w:r>
        <w:rPr>
          <w:lang w:eastAsia="cs-CZ"/>
        </w:rPr>
        <w:t xml:space="preserve">U digitálních fotoaparátů a kamer se </w:t>
      </w:r>
      <w:r w:rsidR="009D4727">
        <w:rPr>
          <w:lang w:eastAsia="cs-CZ"/>
        </w:rPr>
        <w:t>nejčastěji používají plošné</w:t>
      </w:r>
      <w:r>
        <w:rPr>
          <w:lang w:eastAsia="cs-CZ"/>
        </w:rPr>
        <w:t xml:space="preserve"> snímač</w:t>
      </w:r>
      <w:r w:rsidR="009D4727">
        <w:rPr>
          <w:lang w:eastAsia="cs-CZ"/>
        </w:rPr>
        <w:t>e</w:t>
      </w:r>
      <w:r>
        <w:rPr>
          <w:lang w:eastAsia="cs-CZ"/>
        </w:rPr>
        <w:t>.</w:t>
      </w:r>
      <w:r w:rsidR="00771C01">
        <w:rPr>
          <w:lang w:eastAsia="cs-CZ"/>
        </w:rPr>
        <w:t xml:space="preserve"> </w:t>
      </w:r>
      <w:r>
        <w:rPr>
          <w:lang w:eastAsia="cs-CZ"/>
        </w:rPr>
        <w:t>Jde o prvky obdélníkového tvaru složené z</w:t>
      </w:r>
      <w:r w:rsidR="008B3717">
        <w:rPr>
          <w:lang w:eastAsia="cs-CZ"/>
        </w:rPr>
        <w:t xml:space="preserve"> </w:t>
      </w:r>
      <w:r>
        <w:rPr>
          <w:lang w:eastAsia="cs-CZ"/>
        </w:rPr>
        <w:t>miliónů snímacích buněk.</w:t>
      </w:r>
      <w:r w:rsidR="00C728B7">
        <w:rPr>
          <w:lang w:eastAsia="cs-CZ"/>
        </w:rPr>
        <w:t xml:space="preserve"> </w:t>
      </w:r>
      <w:r>
        <w:rPr>
          <w:lang w:eastAsia="cs-CZ"/>
        </w:rPr>
        <w:t>Buňky samotné jsou buď obdélníkové</w:t>
      </w:r>
      <w:r w:rsidR="00E0554B">
        <w:rPr>
          <w:lang w:eastAsia="cs-CZ"/>
        </w:rPr>
        <w:t xml:space="preserve"> </w:t>
      </w:r>
      <w:r>
        <w:rPr>
          <w:lang w:eastAsia="cs-CZ"/>
        </w:rPr>
        <w:t>(video snímače), čtvercové (klasické pro</w:t>
      </w:r>
      <w:r w:rsidR="007963A0">
        <w:rPr>
          <w:lang w:eastAsia="cs-CZ"/>
        </w:rPr>
        <w:t xml:space="preserve"> </w:t>
      </w:r>
      <w:r>
        <w:rPr>
          <w:lang w:eastAsia="cs-CZ"/>
        </w:rPr>
        <w:t>DF) nebo plástvové (Super CCD).</w:t>
      </w:r>
      <w:r w:rsidR="003C0569">
        <w:rPr>
          <w:lang w:eastAsia="cs-CZ"/>
        </w:rPr>
        <w:t xml:space="preserve"> </w:t>
      </w:r>
      <w:r>
        <w:rPr>
          <w:lang w:eastAsia="cs-CZ"/>
        </w:rPr>
        <w:t>Každá buňka měří dopadající světlo a</w:t>
      </w:r>
      <w:r w:rsidR="0069380C">
        <w:rPr>
          <w:lang w:eastAsia="cs-CZ"/>
        </w:rPr>
        <w:t xml:space="preserve"> </w:t>
      </w:r>
      <w:r>
        <w:rPr>
          <w:lang w:eastAsia="cs-CZ"/>
        </w:rPr>
        <w:t>podle jeho intenzity generuje elektrický</w:t>
      </w:r>
      <w:r w:rsidR="00C7673A">
        <w:rPr>
          <w:lang w:eastAsia="cs-CZ"/>
        </w:rPr>
        <w:t xml:space="preserve"> </w:t>
      </w:r>
      <w:r>
        <w:rPr>
          <w:lang w:eastAsia="cs-CZ"/>
        </w:rPr>
        <w:t>náboj.</w:t>
      </w:r>
      <w:r w:rsidRPr="009B62E0">
        <w:t xml:space="preserve"> </w:t>
      </w:r>
      <w:r>
        <w:rPr>
          <w:lang w:eastAsia="cs-CZ"/>
        </w:rPr>
        <w:t>Ten se musí ze snímače odvést na AD</w:t>
      </w:r>
      <w:r w:rsidR="00C7673A">
        <w:rPr>
          <w:lang w:eastAsia="cs-CZ"/>
        </w:rPr>
        <w:t xml:space="preserve"> </w:t>
      </w:r>
      <w:r>
        <w:rPr>
          <w:lang w:eastAsia="cs-CZ"/>
        </w:rPr>
        <w:t>převodník, který zpracuje elektrický náboj na</w:t>
      </w:r>
      <w:r w:rsidR="009B72C9">
        <w:rPr>
          <w:lang w:eastAsia="cs-CZ"/>
        </w:rPr>
        <w:t xml:space="preserve"> </w:t>
      </w:r>
      <w:r>
        <w:rPr>
          <w:lang w:eastAsia="cs-CZ"/>
        </w:rPr>
        <w:t>digitální informaci.</w:t>
      </w:r>
      <w:r w:rsidR="009B72C9">
        <w:rPr>
          <w:lang w:eastAsia="cs-CZ"/>
        </w:rPr>
        <w:t xml:space="preserve"> </w:t>
      </w:r>
      <w:r>
        <w:rPr>
          <w:lang w:eastAsia="cs-CZ"/>
        </w:rPr>
        <w:t>Základní konstrukce dvojrozměrného CCD</w:t>
      </w:r>
      <w:r w:rsidR="00AD71BD">
        <w:rPr>
          <w:lang w:eastAsia="cs-CZ"/>
        </w:rPr>
        <w:t xml:space="preserve"> </w:t>
      </w:r>
      <w:r>
        <w:rPr>
          <w:lang w:eastAsia="cs-CZ"/>
        </w:rPr>
        <w:t>je pouhým spojením mnoha lineárních CCD</w:t>
      </w:r>
      <w:r w:rsidR="00AD71BD">
        <w:rPr>
          <w:lang w:eastAsia="cs-CZ"/>
        </w:rPr>
        <w:t xml:space="preserve"> </w:t>
      </w:r>
      <w:r>
        <w:rPr>
          <w:lang w:eastAsia="cs-CZ"/>
        </w:rPr>
        <w:t>na jediném čipu.</w:t>
      </w:r>
      <w:r w:rsidR="00AD71BD">
        <w:rPr>
          <w:lang w:eastAsia="cs-CZ"/>
        </w:rPr>
        <w:t xml:space="preserve"> </w:t>
      </w:r>
      <w:r>
        <w:rPr>
          <w:lang w:eastAsia="cs-CZ"/>
        </w:rPr>
        <w:t>Namísto toho, aby náboje na koncích řad</w:t>
      </w:r>
      <w:r w:rsidR="00D22C29">
        <w:rPr>
          <w:lang w:eastAsia="cs-CZ"/>
        </w:rPr>
        <w:t xml:space="preserve"> </w:t>
      </w:r>
      <w:r>
        <w:rPr>
          <w:lang w:eastAsia="cs-CZ"/>
        </w:rPr>
        <w:t>vstupovaly do obrazových zesilovačů,</w:t>
      </w:r>
      <w:r w:rsidR="0041257B">
        <w:rPr>
          <w:lang w:eastAsia="cs-CZ"/>
        </w:rPr>
        <w:t xml:space="preserve"> </w:t>
      </w:r>
      <w:r>
        <w:rPr>
          <w:lang w:eastAsia="cs-CZ"/>
        </w:rPr>
        <w:t>vstupují do dalšího lineárního CCD, které je</w:t>
      </w:r>
      <w:r w:rsidR="000976F1">
        <w:rPr>
          <w:lang w:eastAsia="cs-CZ"/>
        </w:rPr>
        <w:t xml:space="preserve"> </w:t>
      </w:r>
      <w:r>
        <w:rPr>
          <w:lang w:eastAsia="cs-CZ"/>
        </w:rPr>
        <w:t>k řadám kolmé a tímto CCD teprve postupují</w:t>
      </w:r>
      <w:r w:rsidR="00DA175F">
        <w:rPr>
          <w:lang w:eastAsia="cs-CZ"/>
        </w:rPr>
        <w:t xml:space="preserve"> </w:t>
      </w:r>
      <w:r>
        <w:rPr>
          <w:lang w:eastAsia="cs-CZ"/>
        </w:rPr>
        <w:t>k jedinému zesilovači na jeho konci.</w:t>
      </w:r>
      <w:r w:rsidRPr="009B62E0">
        <w:t xml:space="preserve"> </w:t>
      </w:r>
      <w:r>
        <w:rPr>
          <w:lang w:eastAsia="cs-CZ"/>
        </w:rPr>
        <w:t>Obraz se snímá tak, že se nejprve trojfázovým</w:t>
      </w:r>
      <w:r w:rsidR="00A97633">
        <w:rPr>
          <w:lang w:eastAsia="cs-CZ"/>
        </w:rPr>
        <w:t xml:space="preserve"> </w:t>
      </w:r>
      <w:r>
        <w:rPr>
          <w:lang w:eastAsia="cs-CZ"/>
        </w:rPr>
        <w:t xml:space="preserve">posuvem y vysune první pixel ze </w:t>
      </w:r>
      <w:r>
        <w:rPr>
          <w:lang w:eastAsia="cs-CZ"/>
        </w:rPr>
        <w:lastRenderedPageBreak/>
        <w:t>všech</w:t>
      </w:r>
      <w:r w:rsidR="00595047">
        <w:rPr>
          <w:lang w:eastAsia="cs-CZ"/>
        </w:rPr>
        <w:t xml:space="preserve"> </w:t>
      </w:r>
      <w:r>
        <w:rPr>
          <w:lang w:eastAsia="cs-CZ"/>
        </w:rPr>
        <w:t>svislých CCD do spodního vodorovného.</w:t>
      </w:r>
      <w:r w:rsidR="003C1F2F">
        <w:rPr>
          <w:lang w:eastAsia="cs-CZ"/>
        </w:rPr>
        <w:t xml:space="preserve"> </w:t>
      </w:r>
      <w:r>
        <w:rPr>
          <w:lang w:eastAsia="cs-CZ"/>
        </w:rPr>
        <w:t>Z toho se pak opakovaným trojfázovým</w:t>
      </w:r>
      <w:r w:rsidR="00BD65DB">
        <w:rPr>
          <w:lang w:eastAsia="cs-CZ"/>
        </w:rPr>
        <w:t xml:space="preserve"> </w:t>
      </w:r>
      <w:r>
        <w:rPr>
          <w:lang w:eastAsia="cs-CZ"/>
        </w:rPr>
        <w:t>posuvem x celý řádek přesune k</w:t>
      </w:r>
      <w:r w:rsidR="007D6F68">
        <w:rPr>
          <w:lang w:eastAsia="cs-CZ"/>
        </w:rPr>
        <w:t> </w:t>
      </w:r>
      <w:r>
        <w:rPr>
          <w:lang w:eastAsia="cs-CZ"/>
        </w:rPr>
        <w:t>obrazovému</w:t>
      </w:r>
      <w:r w:rsidR="007D6F68">
        <w:rPr>
          <w:lang w:eastAsia="cs-CZ"/>
        </w:rPr>
        <w:t xml:space="preserve"> </w:t>
      </w:r>
      <w:r>
        <w:rPr>
          <w:lang w:eastAsia="cs-CZ"/>
        </w:rPr>
        <w:t>zesilovači.</w:t>
      </w:r>
      <w:r w:rsidR="00A0262A">
        <w:rPr>
          <w:lang w:eastAsia="cs-CZ"/>
        </w:rPr>
        <w:t xml:space="preserve"> </w:t>
      </w:r>
      <w:r>
        <w:rPr>
          <w:lang w:eastAsia="cs-CZ"/>
        </w:rPr>
        <w:t>Poté se dalším trojfázovým posuvem y</w:t>
      </w:r>
      <w:r w:rsidR="00994C8B">
        <w:rPr>
          <w:lang w:eastAsia="cs-CZ"/>
        </w:rPr>
        <w:t xml:space="preserve"> </w:t>
      </w:r>
      <w:r>
        <w:rPr>
          <w:lang w:eastAsia="cs-CZ"/>
        </w:rPr>
        <w:t>posune druhý pixel ze všech sloupců do</w:t>
      </w:r>
      <w:r w:rsidR="00A96B23">
        <w:rPr>
          <w:lang w:eastAsia="cs-CZ"/>
        </w:rPr>
        <w:t xml:space="preserve"> </w:t>
      </w:r>
      <w:r>
        <w:rPr>
          <w:lang w:eastAsia="cs-CZ"/>
        </w:rPr>
        <w:t>vodorovného CCD.</w:t>
      </w:r>
      <w:r w:rsidR="00F80A2D">
        <w:rPr>
          <w:lang w:eastAsia="cs-CZ"/>
        </w:rPr>
        <w:t xml:space="preserve"> </w:t>
      </w:r>
      <w:r>
        <w:rPr>
          <w:lang w:eastAsia="cs-CZ"/>
        </w:rPr>
        <w:t>Celý tento cyklus se opakuje tak dlouho,</w:t>
      </w:r>
      <w:r w:rsidR="00CD56B4">
        <w:rPr>
          <w:lang w:eastAsia="cs-CZ"/>
        </w:rPr>
        <w:t xml:space="preserve"> </w:t>
      </w:r>
      <w:r>
        <w:rPr>
          <w:lang w:eastAsia="cs-CZ"/>
        </w:rPr>
        <w:t>dokud nejsou ze sloupců vyprázdněny</w:t>
      </w:r>
      <w:r w:rsidR="003C33A3">
        <w:rPr>
          <w:lang w:eastAsia="cs-CZ"/>
        </w:rPr>
        <w:t xml:space="preserve"> </w:t>
      </w:r>
      <w:r w:rsidR="00562471">
        <w:rPr>
          <w:lang w:eastAsia="cs-CZ"/>
        </w:rPr>
        <w:t>všechny pixely.</w:t>
      </w:r>
    </w:p>
    <w:p w:rsidR="00102027" w:rsidRDefault="00102027" w:rsidP="009D718F">
      <w:pPr>
        <w:pStyle w:val="Nadpis3"/>
        <w:rPr>
          <w:lang w:eastAsia="cs-CZ"/>
        </w:rPr>
      </w:pPr>
      <w:r>
        <w:rPr>
          <w:lang w:eastAsia="cs-CZ"/>
        </w:rPr>
        <w:t>Snímáni barevného obrazu</w:t>
      </w:r>
    </w:p>
    <w:p w:rsidR="005B6447" w:rsidRDefault="00B813AF" w:rsidP="005B6447">
      <w:pPr>
        <w:rPr>
          <w:lang w:eastAsia="cs-CZ"/>
        </w:rPr>
      </w:pPr>
      <w:r>
        <w:rPr>
          <w:lang w:eastAsia="cs-CZ"/>
        </w:rPr>
        <w:t>Barevný obraz se snímá např. pomocí CCD prvků v zásadě dvěma metodami:</w:t>
      </w:r>
    </w:p>
    <w:p w:rsidR="001B1687" w:rsidRDefault="00170F6A" w:rsidP="00267839">
      <w:pPr>
        <w:pStyle w:val="Odstavecseseznamem"/>
        <w:numPr>
          <w:ilvl w:val="0"/>
          <w:numId w:val="14"/>
        </w:numPr>
        <w:rPr>
          <w:lang w:eastAsia="cs-CZ"/>
        </w:rPr>
      </w:pPr>
      <w:r>
        <w:rPr>
          <w:lang w:eastAsia="cs-CZ"/>
        </w:rPr>
        <w:t>P</w:t>
      </w:r>
      <w:r w:rsidR="00B813AF">
        <w:rPr>
          <w:lang w:eastAsia="cs-CZ"/>
        </w:rPr>
        <w:t xml:space="preserve">oužijí </w:t>
      </w:r>
      <w:r>
        <w:rPr>
          <w:lang w:eastAsia="cs-CZ"/>
        </w:rPr>
        <w:t xml:space="preserve">se </w:t>
      </w:r>
      <w:r w:rsidR="00B813AF">
        <w:rPr>
          <w:lang w:eastAsia="cs-CZ"/>
        </w:rPr>
        <w:t>pro tři základní barvy R,</w:t>
      </w:r>
      <w:r w:rsidR="00B01D98">
        <w:rPr>
          <w:lang w:eastAsia="cs-CZ"/>
        </w:rPr>
        <w:t xml:space="preserve"> </w:t>
      </w:r>
      <w:r w:rsidR="00B813AF">
        <w:rPr>
          <w:lang w:eastAsia="cs-CZ"/>
        </w:rPr>
        <w:t>G a B tři samostatné CCD snímače,</w:t>
      </w:r>
      <w:r w:rsidR="005F4ADC">
        <w:rPr>
          <w:lang w:eastAsia="cs-CZ"/>
        </w:rPr>
        <w:t xml:space="preserve"> </w:t>
      </w:r>
      <w:r w:rsidR="00B813AF">
        <w:rPr>
          <w:lang w:eastAsia="cs-CZ"/>
        </w:rPr>
        <w:t>před</w:t>
      </w:r>
      <w:r>
        <w:rPr>
          <w:lang w:eastAsia="cs-CZ"/>
        </w:rPr>
        <w:t xml:space="preserve"> které se umístí barevné filtry</w:t>
      </w:r>
    </w:p>
    <w:p w:rsidR="00D1774C" w:rsidRDefault="001B1687" w:rsidP="003C2B9C">
      <w:pPr>
        <w:pStyle w:val="Odstavecseseznamem"/>
        <w:numPr>
          <w:ilvl w:val="0"/>
          <w:numId w:val="14"/>
        </w:numPr>
        <w:rPr>
          <w:lang w:eastAsia="cs-CZ"/>
        </w:rPr>
      </w:pPr>
      <w:r>
        <w:rPr>
          <w:lang w:eastAsia="cs-CZ"/>
        </w:rPr>
        <w:t>B</w:t>
      </w:r>
      <w:r w:rsidR="00B813AF">
        <w:rPr>
          <w:lang w:eastAsia="cs-CZ"/>
        </w:rPr>
        <w:t xml:space="preserve">arevné filtry </w:t>
      </w:r>
      <w:r w:rsidR="00C11A4C">
        <w:rPr>
          <w:lang w:eastAsia="cs-CZ"/>
        </w:rPr>
        <w:t xml:space="preserve">se </w:t>
      </w:r>
      <w:r w:rsidR="00B813AF">
        <w:rPr>
          <w:lang w:eastAsia="cs-CZ"/>
        </w:rPr>
        <w:t>umístí v</w:t>
      </w:r>
      <w:r w:rsidR="00FB75C1">
        <w:rPr>
          <w:lang w:eastAsia="cs-CZ"/>
        </w:rPr>
        <w:t xml:space="preserve"> </w:t>
      </w:r>
      <w:r w:rsidR="00B813AF">
        <w:rPr>
          <w:lang w:eastAsia="cs-CZ"/>
        </w:rPr>
        <w:t>šachovnicovém vzoru přímo před</w:t>
      </w:r>
      <w:r w:rsidR="008F2275">
        <w:rPr>
          <w:lang w:eastAsia="cs-CZ"/>
        </w:rPr>
        <w:t xml:space="preserve"> </w:t>
      </w:r>
      <w:r w:rsidR="00B813AF">
        <w:rPr>
          <w:lang w:eastAsia="cs-CZ"/>
        </w:rPr>
        <w:t>jednotlivé pixely jediného CCD</w:t>
      </w:r>
      <w:r w:rsidR="003C2B9C">
        <w:rPr>
          <w:lang w:eastAsia="cs-CZ"/>
        </w:rPr>
        <w:t xml:space="preserve"> </w:t>
      </w:r>
      <w:r w:rsidR="00404066">
        <w:rPr>
          <w:lang w:eastAsia="cs-CZ"/>
        </w:rPr>
        <w:t>snímače</w:t>
      </w:r>
    </w:p>
    <w:p w:rsidR="001D7FA1" w:rsidRDefault="001D7FA1" w:rsidP="00C922E0">
      <w:pPr>
        <w:pStyle w:val="Nadpis5"/>
        <w:rPr>
          <w:rFonts w:eastAsiaTheme="minorHAnsi"/>
        </w:rPr>
      </w:pPr>
      <w:r w:rsidRPr="001D7FA1">
        <w:rPr>
          <w:rFonts w:eastAsiaTheme="minorHAnsi"/>
        </w:rPr>
        <w:t>Tří-čipové snímače</w:t>
      </w:r>
    </w:p>
    <w:p w:rsidR="00C922E0" w:rsidRDefault="00F41050" w:rsidP="00B07D49">
      <w:pPr>
        <w:rPr>
          <w:lang w:eastAsia="cs-CZ"/>
        </w:rPr>
      </w:pPr>
      <w:r>
        <w:rPr>
          <w:lang w:eastAsia="cs-CZ"/>
        </w:rPr>
        <w:t xml:space="preserve">Toto </w:t>
      </w:r>
      <w:r w:rsidR="00941938">
        <w:rPr>
          <w:lang w:eastAsia="cs-CZ"/>
        </w:rPr>
        <w:t xml:space="preserve">uspořádání se používá zejména v </w:t>
      </w:r>
      <w:r>
        <w:rPr>
          <w:lang w:eastAsia="cs-CZ"/>
        </w:rPr>
        <w:t>profesionálních a poloprofesionálních TV</w:t>
      </w:r>
      <w:r w:rsidR="008D25D9">
        <w:rPr>
          <w:lang w:eastAsia="cs-CZ"/>
        </w:rPr>
        <w:t xml:space="preserve"> </w:t>
      </w:r>
      <w:r>
        <w:rPr>
          <w:lang w:eastAsia="cs-CZ"/>
        </w:rPr>
        <w:t>kamerách, kde tolik nevadí větší velikost a</w:t>
      </w:r>
      <w:r w:rsidR="00F62160">
        <w:rPr>
          <w:lang w:eastAsia="cs-CZ"/>
        </w:rPr>
        <w:t xml:space="preserve"> </w:t>
      </w:r>
      <w:r>
        <w:rPr>
          <w:lang w:eastAsia="cs-CZ"/>
        </w:rPr>
        <w:t>hmotnost kamery.</w:t>
      </w:r>
      <w:r w:rsidR="00E62105">
        <w:rPr>
          <w:lang w:eastAsia="cs-CZ"/>
        </w:rPr>
        <w:t xml:space="preserve"> </w:t>
      </w:r>
      <w:r>
        <w:rPr>
          <w:lang w:eastAsia="cs-CZ"/>
        </w:rPr>
        <w:t>Vzhledem k nutnosti přesného</w:t>
      </w:r>
      <w:r w:rsidR="00FC723C">
        <w:rPr>
          <w:lang w:eastAsia="cs-CZ"/>
        </w:rPr>
        <w:t xml:space="preserve"> </w:t>
      </w:r>
      <w:r>
        <w:rPr>
          <w:lang w:eastAsia="cs-CZ"/>
        </w:rPr>
        <w:t>mechanického seřízení jemné optiky a</w:t>
      </w:r>
      <w:r w:rsidR="00C00441">
        <w:rPr>
          <w:lang w:eastAsia="cs-CZ"/>
        </w:rPr>
        <w:t xml:space="preserve"> </w:t>
      </w:r>
      <w:r>
        <w:rPr>
          <w:lang w:eastAsia="cs-CZ"/>
        </w:rPr>
        <w:t>přítomnosti tří CCD snímačů jsou tří</w:t>
      </w:r>
      <w:r w:rsidR="00C00441">
        <w:rPr>
          <w:lang w:eastAsia="cs-CZ"/>
        </w:rPr>
        <w:t xml:space="preserve"> </w:t>
      </w:r>
      <w:r>
        <w:rPr>
          <w:lang w:eastAsia="cs-CZ"/>
        </w:rPr>
        <w:t>čipové kamery výrazně dražší než</w:t>
      </w:r>
      <w:r w:rsidR="00487EBA">
        <w:rPr>
          <w:lang w:eastAsia="cs-CZ"/>
        </w:rPr>
        <w:t xml:space="preserve"> </w:t>
      </w:r>
      <w:r w:rsidR="001F227C">
        <w:rPr>
          <w:lang w:eastAsia="cs-CZ"/>
        </w:rPr>
        <w:t>jednočipové.</w:t>
      </w:r>
      <w:r w:rsidR="00D611A8">
        <w:rPr>
          <w:lang w:eastAsia="cs-CZ"/>
        </w:rPr>
        <w:t xml:space="preserve"> Obraz v tomto uspořádání prochází od objektivu soustavou dvou polopropustných</w:t>
      </w:r>
      <w:r w:rsidR="00D44DA4">
        <w:rPr>
          <w:lang w:eastAsia="cs-CZ"/>
        </w:rPr>
        <w:t xml:space="preserve"> </w:t>
      </w:r>
      <w:r w:rsidR="00D611A8">
        <w:rPr>
          <w:lang w:eastAsia="cs-CZ"/>
        </w:rPr>
        <w:t>zrcadel s nanesenými barevnými filtry.</w:t>
      </w:r>
      <w:r w:rsidR="00B07D49">
        <w:rPr>
          <w:lang w:eastAsia="cs-CZ"/>
        </w:rPr>
        <w:t xml:space="preserve"> </w:t>
      </w:r>
      <w:r w:rsidR="00D611A8">
        <w:rPr>
          <w:lang w:eastAsia="cs-CZ"/>
        </w:rPr>
        <w:t>Tato optická soustava ho rozdělí na</w:t>
      </w:r>
      <w:r w:rsidR="00B07D49">
        <w:rPr>
          <w:lang w:eastAsia="cs-CZ"/>
        </w:rPr>
        <w:t xml:space="preserve"> </w:t>
      </w:r>
      <w:r w:rsidR="00596E04">
        <w:rPr>
          <w:lang w:eastAsia="cs-CZ"/>
        </w:rPr>
        <w:t>obrazy pro tři CCD snímače.</w:t>
      </w:r>
    </w:p>
    <w:p w:rsidR="00C922E0" w:rsidRDefault="00C922E0" w:rsidP="00C922E0">
      <w:pPr>
        <w:pStyle w:val="Nadpis5"/>
      </w:pPr>
      <w:r>
        <w:t>Jedno-čipové snímače</w:t>
      </w:r>
    </w:p>
    <w:p w:rsidR="00077222" w:rsidRDefault="00596E04" w:rsidP="007361C2">
      <w:pPr>
        <w:rPr>
          <w:lang w:eastAsia="cs-CZ"/>
        </w:rPr>
      </w:pPr>
      <w:r>
        <w:rPr>
          <w:lang w:eastAsia="cs-CZ"/>
        </w:rPr>
        <w:t>V digitálních fotoaparátech, menších amatérských videokamerách a řadě</w:t>
      </w:r>
      <w:r w:rsidR="006A47E7">
        <w:rPr>
          <w:lang w:eastAsia="cs-CZ"/>
        </w:rPr>
        <w:t xml:space="preserve"> </w:t>
      </w:r>
      <w:r>
        <w:rPr>
          <w:lang w:eastAsia="cs-CZ"/>
        </w:rPr>
        <w:t>dalších zařízení se používá snímání</w:t>
      </w:r>
      <w:r w:rsidR="0084711D">
        <w:rPr>
          <w:lang w:eastAsia="cs-CZ"/>
        </w:rPr>
        <w:t xml:space="preserve"> </w:t>
      </w:r>
      <w:r>
        <w:rPr>
          <w:lang w:eastAsia="cs-CZ"/>
        </w:rPr>
        <w:t>barevného obrazu jediným CCD, na jehož</w:t>
      </w:r>
      <w:r w:rsidR="0084711D">
        <w:rPr>
          <w:lang w:eastAsia="cs-CZ"/>
        </w:rPr>
        <w:t xml:space="preserve"> </w:t>
      </w:r>
      <w:r>
        <w:rPr>
          <w:lang w:eastAsia="cs-CZ"/>
        </w:rPr>
        <w:t>jednotlivých pixelech jsou naneseny</w:t>
      </w:r>
      <w:r w:rsidR="00AE0F04">
        <w:rPr>
          <w:lang w:eastAsia="cs-CZ"/>
        </w:rPr>
        <w:t xml:space="preserve"> </w:t>
      </w:r>
      <w:r>
        <w:rPr>
          <w:lang w:eastAsia="cs-CZ"/>
        </w:rPr>
        <w:t>barevné filtry.</w:t>
      </w:r>
      <w:r w:rsidR="009471C2">
        <w:rPr>
          <w:lang w:eastAsia="cs-CZ"/>
        </w:rPr>
        <w:t xml:space="preserve"> </w:t>
      </w:r>
      <w:r>
        <w:rPr>
          <w:lang w:eastAsia="cs-CZ"/>
        </w:rPr>
        <w:t>Nejčastějším je takzvané bayerovské</w:t>
      </w:r>
      <w:r w:rsidR="00854C16">
        <w:rPr>
          <w:lang w:eastAsia="cs-CZ"/>
        </w:rPr>
        <w:t xml:space="preserve"> </w:t>
      </w:r>
      <w:r>
        <w:rPr>
          <w:lang w:eastAsia="cs-CZ"/>
        </w:rPr>
        <w:t>uspořádání těchto filtrů (nechal si ho v</w:t>
      </w:r>
      <w:r w:rsidR="00434909">
        <w:rPr>
          <w:lang w:eastAsia="cs-CZ"/>
        </w:rPr>
        <w:t xml:space="preserve"> </w:t>
      </w:r>
      <w:r>
        <w:rPr>
          <w:lang w:eastAsia="cs-CZ"/>
        </w:rPr>
        <w:t>roce 1976 patentovat Bryce Bayer z</w:t>
      </w:r>
      <w:r w:rsidR="00404B6F">
        <w:rPr>
          <w:lang w:eastAsia="cs-CZ"/>
        </w:rPr>
        <w:t> </w:t>
      </w:r>
      <w:r>
        <w:rPr>
          <w:lang w:eastAsia="cs-CZ"/>
        </w:rPr>
        <w:t>firmy</w:t>
      </w:r>
      <w:r w:rsidR="00404B6F">
        <w:rPr>
          <w:lang w:eastAsia="cs-CZ"/>
        </w:rPr>
        <w:t xml:space="preserve"> </w:t>
      </w:r>
      <w:r>
        <w:rPr>
          <w:lang w:eastAsia="cs-CZ"/>
        </w:rPr>
        <w:t>Eastman Kodak).</w:t>
      </w:r>
      <w:r w:rsidRPr="00596E04">
        <w:t xml:space="preserve"> </w:t>
      </w:r>
      <w:r>
        <w:rPr>
          <w:lang w:eastAsia="cs-CZ"/>
        </w:rPr>
        <w:t>Využívá toho, že lidské oko je nejcitlivější</w:t>
      </w:r>
      <w:r w:rsidR="002F5C28">
        <w:rPr>
          <w:lang w:eastAsia="cs-CZ"/>
        </w:rPr>
        <w:t xml:space="preserve"> </w:t>
      </w:r>
      <w:r>
        <w:rPr>
          <w:lang w:eastAsia="cs-CZ"/>
        </w:rPr>
        <w:t>na žlutozelenou barvu a proto je informace</w:t>
      </w:r>
      <w:r w:rsidR="00D36BF0">
        <w:rPr>
          <w:lang w:eastAsia="cs-CZ"/>
        </w:rPr>
        <w:t xml:space="preserve"> </w:t>
      </w:r>
      <w:r>
        <w:rPr>
          <w:lang w:eastAsia="cs-CZ"/>
        </w:rPr>
        <w:t>o této barvě pro něj nejdůležitější.</w:t>
      </w:r>
      <w:r w:rsidR="002115ED">
        <w:rPr>
          <w:lang w:eastAsia="cs-CZ"/>
        </w:rPr>
        <w:t xml:space="preserve"> </w:t>
      </w:r>
      <w:r>
        <w:rPr>
          <w:lang w:eastAsia="cs-CZ"/>
        </w:rPr>
        <w:t>Proto také má bayerovský filtr</w:t>
      </w:r>
      <w:r w:rsidR="00B17E47">
        <w:rPr>
          <w:lang w:eastAsia="cs-CZ"/>
        </w:rPr>
        <w:t xml:space="preserve"> </w:t>
      </w:r>
      <w:r>
        <w:rPr>
          <w:lang w:eastAsia="cs-CZ"/>
        </w:rPr>
        <w:t>dvojnásobný počet zelených buněk oproti</w:t>
      </w:r>
      <w:r w:rsidR="00AB45A1">
        <w:rPr>
          <w:lang w:eastAsia="cs-CZ"/>
        </w:rPr>
        <w:t xml:space="preserve"> </w:t>
      </w:r>
      <w:r>
        <w:rPr>
          <w:lang w:eastAsia="cs-CZ"/>
        </w:rPr>
        <w:t>buňkám červeným a modrým.</w:t>
      </w:r>
      <w:r w:rsidR="006A1DF0">
        <w:rPr>
          <w:lang w:eastAsia="cs-CZ"/>
        </w:rPr>
        <w:t xml:space="preserve"> </w:t>
      </w:r>
      <w:r>
        <w:rPr>
          <w:lang w:eastAsia="cs-CZ"/>
        </w:rPr>
        <w:t>Obraz se z takovéhoto CCD</w:t>
      </w:r>
      <w:r w:rsidR="00DD7650">
        <w:rPr>
          <w:lang w:eastAsia="cs-CZ"/>
        </w:rPr>
        <w:t xml:space="preserve"> </w:t>
      </w:r>
      <w:r>
        <w:rPr>
          <w:lang w:eastAsia="cs-CZ"/>
        </w:rPr>
        <w:t>načte běžným způsobem a</w:t>
      </w:r>
      <w:r w:rsidR="00C37B3E">
        <w:rPr>
          <w:lang w:eastAsia="cs-CZ"/>
        </w:rPr>
        <w:t xml:space="preserve"> </w:t>
      </w:r>
      <w:r>
        <w:rPr>
          <w:lang w:eastAsia="cs-CZ"/>
        </w:rPr>
        <w:t>teprve v dalších obvodech se</w:t>
      </w:r>
      <w:r w:rsidR="00C37B3E">
        <w:rPr>
          <w:lang w:eastAsia="cs-CZ"/>
        </w:rPr>
        <w:t xml:space="preserve"> </w:t>
      </w:r>
      <w:r>
        <w:rPr>
          <w:lang w:eastAsia="cs-CZ"/>
        </w:rPr>
        <w:t>plnohodnotné barvy jednotlivých</w:t>
      </w:r>
      <w:r w:rsidR="003335C9">
        <w:rPr>
          <w:lang w:eastAsia="cs-CZ"/>
        </w:rPr>
        <w:t xml:space="preserve"> </w:t>
      </w:r>
      <w:r>
        <w:rPr>
          <w:lang w:eastAsia="cs-CZ"/>
        </w:rPr>
        <w:t>pixelů interpolují z</w:t>
      </w:r>
      <w:r w:rsidR="00602CCA">
        <w:rPr>
          <w:lang w:eastAsia="cs-CZ"/>
        </w:rPr>
        <w:t xml:space="preserve"> </w:t>
      </w:r>
      <w:r>
        <w:rPr>
          <w:lang w:eastAsia="cs-CZ"/>
        </w:rPr>
        <w:t>nejbližších pixelů jednotlivých</w:t>
      </w:r>
      <w:r w:rsidR="007361C2">
        <w:rPr>
          <w:lang w:eastAsia="cs-CZ"/>
        </w:rPr>
        <w:t xml:space="preserve"> </w:t>
      </w:r>
      <w:r>
        <w:rPr>
          <w:lang w:eastAsia="cs-CZ"/>
        </w:rPr>
        <w:t>barev RGB.</w:t>
      </w:r>
    </w:p>
    <w:p w:rsidR="00077222" w:rsidRDefault="00077222" w:rsidP="00077222">
      <w:pPr>
        <w:rPr>
          <w:lang w:eastAsia="cs-CZ"/>
        </w:rPr>
      </w:pPr>
      <w:r>
        <w:rPr>
          <w:lang w:eastAsia="cs-CZ"/>
        </w:rPr>
        <w:br w:type="page"/>
      </w:r>
    </w:p>
    <w:p w:rsidR="001439E4" w:rsidRDefault="001439E4" w:rsidP="001439E4">
      <w:pPr>
        <w:pStyle w:val="Nadpis3"/>
        <w:rPr>
          <w:lang w:eastAsia="cs-CZ"/>
        </w:rPr>
      </w:pPr>
      <w:r>
        <w:rPr>
          <w:lang w:eastAsia="cs-CZ"/>
        </w:rPr>
        <w:lastRenderedPageBreak/>
        <w:t>Typy skenerů</w:t>
      </w:r>
    </w:p>
    <w:p w:rsidR="00432D75" w:rsidRDefault="00E876EA" w:rsidP="00597B5B">
      <w:pPr>
        <w:pStyle w:val="Nadpis5"/>
      </w:pPr>
      <w:r>
        <w:t>Bubnové</w:t>
      </w:r>
    </w:p>
    <w:p w:rsidR="00213D07" w:rsidRDefault="00213D07" w:rsidP="00597B5B">
      <w:pPr>
        <w:rPr>
          <w:lang w:eastAsia="cs-CZ"/>
        </w:rPr>
      </w:pPr>
      <w:r>
        <w:rPr>
          <w:lang w:eastAsia="cs-CZ"/>
        </w:rPr>
        <w:t>V bubnovém skeneru, je předloha uchycena na bubnu, který se rychle otáčí a</w:t>
      </w:r>
      <w:r w:rsidR="00357710">
        <w:rPr>
          <w:lang w:eastAsia="cs-CZ"/>
        </w:rPr>
        <w:t xml:space="preserve"> </w:t>
      </w:r>
      <w:r w:rsidR="00E85C76">
        <w:rPr>
          <w:lang w:eastAsia="cs-CZ"/>
        </w:rPr>
        <w:t xml:space="preserve">posunuje. </w:t>
      </w:r>
      <w:r>
        <w:rPr>
          <w:lang w:eastAsia="cs-CZ"/>
        </w:rPr>
        <w:t>Snímacím elementem je zde snímač</w:t>
      </w:r>
      <w:r w:rsidR="00C7022A">
        <w:rPr>
          <w:lang w:eastAsia="cs-CZ"/>
        </w:rPr>
        <w:t xml:space="preserve"> </w:t>
      </w:r>
      <w:r>
        <w:rPr>
          <w:lang w:eastAsia="cs-CZ"/>
        </w:rPr>
        <w:t xml:space="preserve">využívající tzv. technologii </w:t>
      </w:r>
      <w:r w:rsidRPr="00CF6DD5">
        <w:rPr>
          <w:rStyle w:val="Nadpis3Char"/>
          <w:lang w:eastAsia="cs-CZ"/>
        </w:rPr>
        <w:t>PMT</w:t>
      </w:r>
      <w:r>
        <w:rPr>
          <w:lang w:eastAsia="cs-CZ"/>
        </w:rPr>
        <w:t xml:space="preserve"> </w:t>
      </w:r>
      <w:r w:rsidR="00114DEF">
        <w:rPr>
          <w:lang w:eastAsia="cs-CZ"/>
        </w:rPr>
        <w:t>–</w:t>
      </w:r>
      <w:r>
        <w:rPr>
          <w:lang w:eastAsia="cs-CZ"/>
        </w:rPr>
        <w:t xml:space="preserve"> Photo</w:t>
      </w:r>
      <w:r w:rsidR="00114DEF">
        <w:rPr>
          <w:lang w:eastAsia="cs-CZ"/>
        </w:rPr>
        <w:t xml:space="preserve"> </w:t>
      </w:r>
      <w:r>
        <w:rPr>
          <w:lang w:eastAsia="cs-CZ"/>
        </w:rPr>
        <w:t>Multiplier Tube.</w:t>
      </w:r>
      <w:r w:rsidR="00FF7257">
        <w:rPr>
          <w:lang w:eastAsia="cs-CZ"/>
        </w:rPr>
        <w:t xml:space="preserve"> </w:t>
      </w:r>
      <w:r>
        <w:rPr>
          <w:lang w:eastAsia="cs-CZ"/>
        </w:rPr>
        <w:t>PMT používá fotonásobič, neboli</w:t>
      </w:r>
      <w:r w:rsidR="0058183B">
        <w:rPr>
          <w:lang w:eastAsia="cs-CZ"/>
        </w:rPr>
        <w:t xml:space="preserve"> </w:t>
      </w:r>
      <w:r>
        <w:rPr>
          <w:lang w:eastAsia="cs-CZ"/>
        </w:rPr>
        <w:t>elektronku, která dokáže</w:t>
      </w:r>
      <w:r w:rsidR="00505DA4">
        <w:rPr>
          <w:lang w:eastAsia="cs-CZ"/>
        </w:rPr>
        <w:t xml:space="preserve"> </w:t>
      </w:r>
      <w:r>
        <w:rPr>
          <w:lang w:eastAsia="cs-CZ"/>
        </w:rPr>
        <w:t>elektrický signál zesílit.</w:t>
      </w:r>
      <w:r w:rsidR="00597B5B" w:rsidRPr="00597B5B">
        <w:rPr>
          <w:lang w:eastAsia="cs-CZ"/>
        </w:rPr>
        <w:t xml:space="preserve"> </w:t>
      </w:r>
      <w:r w:rsidR="00597B5B">
        <w:rPr>
          <w:lang w:eastAsia="cs-CZ"/>
        </w:rPr>
        <w:t>Využíváno v profesionálních laboratořích.</w:t>
      </w:r>
    </w:p>
    <w:p w:rsidR="00E876EA" w:rsidRDefault="00E876EA" w:rsidP="00432D75">
      <w:pPr>
        <w:pStyle w:val="Nadpis5"/>
      </w:pPr>
      <w:r>
        <w:t>Ploché</w:t>
      </w:r>
    </w:p>
    <w:p w:rsidR="00BA2D0E" w:rsidRDefault="00C8593A" w:rsidP="003B6BD6">
      <w:pPr>
        <w:rPr>
          <w:lang w:eastAsia="cs-CZ"/>
        </w:rPr>
      </w:pPr>
      <w:r>
        <w:rPr>
          <w:lang w:eastAsia="cs-CZ"/>
        </w:rPr>
        <w:t>Plochý skener svou dráhu nastoupil jako zařízení převádějící text, obrázky a grafy</w:t>
      </w:r>
      <w:r w:rsidR="00BF160B">
        <w:rPr>
          <w:lang w:eastAsia="cs-CZ"/>
        </w:rPr>
        <w:t xml:space="preserve"> </w:t>
      </w:r>
      <w:r w:rsidR="005D2FD4">
        <w:rPr>
          <w:lang w:eastAsia="cs-CZ"/>
        </w:rPr>
        <w:t xml:space="preserve">do počítače. </w:t>
      </w:r>
      <w:r>
        <w:rPr>
          <w:lang w:eastAsia="cs-CZ"/>
        </w:rPr>
        <w:t>Později jeho zlepšená kvalita umožnila</w:t>
      </w:r>
      <w:r w:rsidR="00E726FA">
        <w:rPr>
          <w:lang w:eastAsia="cs-CZ"/>
        </w:rPr>
        <w:t xml:space="preserve"> </w:t>
      </w:r>
      <w:r>
        <w:rPr>
          <w:lang w:eastAsia="cs-CZ"/>
        </w:rPr>
        <w:t>digitalizovat i kvalitní barevné nebo</w:t>
      </w:r>
      <w:r w:rsidR="0050363C">
        <w:rPr>
          <w:lang w:eastAsia="cs-CZ"/>
        </w:rPr>
        <w:t xml:space="preserve"> </w:t>
      </w:r>
      <w:r>
        <w:rPr>
          <w:lang w:eastAsia="cs-CZ"/>
        </w:rPr>
        <w:t>černobílé předlohy např. fotografie.</w:t>
      </w:r>
    </w:p>
    <w:p w:rsidR="00C8593A" w:rsidRDefault="00C8593A" w:rsidP="003B6BD6">
      <w:pPr>
        <w:rPr>
          <w:lang w:eastAsia="cs-CZ"/>
        </w:rPr>
      </w:pPr>
      <w:r>
        <w:rPr>
          <w:lang w:eastAsia="cs-CZ"/>
        </w:rPr>
        <w:t>Plochý skener sloužil a slouží zejména v</w:t>
      </w:r>
      <w:r w:rsidR="00512B83">
        <w:rPr>
          <w:lang w:eastAsia="cs-CZ"/>
        </w:rPr>
        <w:t xml:space="preserve"> </w:t>
      </w:r>
      <w:r>
        <w:rPr>
          <w:lang w:eastAsia="cs-CZ"/>
        </w:rPr>
        <w:t>kancelářích, postupem doby konstruktéři</w:t>
      </w:r>
      <w:r w:rsidR="00830826">
        <w:rPr>
          <w:lang w:eastAsia="cs-CZ"/>
        </w:rPr>
        <w:t xml:space="preserve"> </w:t>
      </w:r>
      <w:r>
        <w:rPr>
          <w:lang w:eastAsia="cs-CZ"/>
        </w:rPr>
        <w:t>umožnili doplňkově skenovat kromě</w:t>
      </w:r>
      <w:r w:rsidR="00F86362">
        <w:rPr>
          <w:lang w:eastAsia="cs-CZ"/>
        </w:rPr>
        <w:t xml:space="preserve"> </w:t>
      </w:r>
      <w:r>
        <w:rPr>
          <w:lang w:eastAsia="cs-CZ"/>
        </w:rPr>
        <w:t>neprůhledných předloh také předlohy</w:t>
      </w:r>
      <w:r w:rsidR="00621646">
        <w:rPr>
          <w:lang w:eastAsia="cs-CZ"/>
        </w:rPr>
        <w:t xml:space="preserve"> </w:t>
      </w:r>
      <w:r w:rsidR="00912BD1">
        <w:rPr>
          <w:lang w:eastAsia="cs-CZ"/>
        </w:rPr>
        <w:t xml:space="preserve">průhledné </w:t>
      </w:r>
      <w:r w:rsidR="00917D66">
        <w:rPr>
          <w:lang w:eastAsia="cs-CZ"/>
        </w:rPr>
        <w:t>–</w:t>
      </w:r>
      <w:r w:rsidR="00912BD1">
        <w:rPr>
          <w:lang w:eastAsia="cs-CZ"/>
        </w:rPr>
        <w:t xml:space="preserve"> fotografické filmy. </w:t>
      </w:r>
      <w:r>
        <w:rPr>
          <w:lang w:eastAsia="cs-CZ"/>
        </w:rPr>
        <w:t>Prvním zařízením (spíše však berličkou),</w:t>
      </w:r>
      <w:r w:rsidR="00897C34">
        <w:rPr>
          <w:lang w:eastAsia="cs-CZ"/>
        </w:rPr>
        <w:t xml:space="preserve"> </w:t>
      </w:r>
      <w:r>
        <w:rPr>
          <w:lang w:eastAsia="cs-CZ"/>
        </w:rPr>
        <w:t>které umožnilo na plochém skeneru</w:t>
      </w:r>
      <w:r w:rsidR="00D3399B">
        <w:rPr>
          <w:lang w:eastAsia="cs-CZ"/>
        </w:rPr>
        <w:t xml:space="preserve"> </w:t>
      </w:r>
      <w:r>
        <w:rPr>
          <w:lang w:eastAsia="cs-CZ"/>
        </w:rPr>
        <w:t>pracovat i s průhlednou předlohou, byl</w:t>
      </w:r>
      <w:r w:rsidR="002946FE">
        <w:rPr>
          <w:lang w:eastAsia="cs-CZ"/>
        </w:rPr>
        <w:t xml:space="preserve"> </w:t>
      </w:r>
      <w:r>
        <w:rPr>
          <w:lang w:eastAsia="cs-CZ"/>
        </w:rPr>
        <w:t>přípravek ve tvaru pyramidy, který pomocí</w:t>
      </w:r>
      <w:r w:rsidR="00F40939">
        <w:rPr>
          <w:lang w:eastAsia="cs-CZ"/>
        </w:rPr>
        <w:t xml:space="preserve"> </w:t>
      </w:r>
      <w:r>
        <w:rPr>
          <w:lang w:eastAsia="cs-CZ"/>
        </w:rPr>
        <w:t>zrcadel umožnil prosvětlení filmového</w:t>
      </w:r>
      <w:r w:rsidR="00A16865">
        <w:rPr>
          <w:lang w:eastAsia="cs-CZ"/>
        </w:rPr>
        <w:t xml:space="preserve"> </w:t>
      </w:r>
      <w:r>
        <w:rPr>
          <w:lang w:eastAsia="cs-CZ"/>
        </w:rPr>
        <w:t>políčka shora a následné naskenování.</w:t>
      </w:r>
      <w:r w:rsidR="00A16865">
        <w:rPr>
          <w:lang w:eastAsia="cs-CZ"/>
        </w:rPr>
        <w:t xml:space="preserve"> </w:t>
      </w:r>
      <w:r>
        <w:rPr>
          <w:lang w:eastAsia="cs-CZ"/>
        </w:rPr>
        <w:t>V současné době jsou již lepší ploché</w:t>
      </w:r>
      <w:r w:rsidR="003D0D3A">
        <w:rPr>
          <w:lang w:eastAsia="cs-CZ"/>
        </w:rPr>
        <w:t xml:space="preserve"> </w:t>
      </w:r>
      <w:r>
        <w:rPr>
          <w:lang w:eastAsia="cs-CZ"/>
        </w:rPr>
        <w:t>skenery vybaveny dia-nástavcem.</w:t>
      </w:r>
      <w:r w:rsidR="00A44D97">
        <w:rPr>
          <w:lang w:eastAsia="cs-CZ"/>
        </w:rPr>
        <w:t xml:space="preserve"> </w:t>
      </w:r>
      <w:r>
        <w:rPr>
          <w:lang w:eastAsia="cs-CZ"/>
        </w:rPr>
        <w:t>Jedná se o prosvětlovací nástavec,</w:t>
      </w:r>
      <w:r w:rsidR="00CA3EAA">
        <w:rPr>
          <w:lang w:eastAsia="cs-CZ"/>
        </w:rPr>
        <w:t xml:space="preserve"> </w:t>
      </w:r>
      <w:r>
        <w:rPr>
          <w:lang w:eastAsia="cs-CZ"/>
        </w:rPr>
        <w:t>který dokáže skenovaný diapozitiv</w:t>
      </w:r>
      <w:r w:rsidR="001B6AFF">
        <w:rPr>
          <w:lang w:eastAsia="cs-CZ"/>
        </w:rPr>
        <w:t xml:space="preserve"> </w:t>
      </w:r>
      <w:r>
        <w:rPr>
          <w:lang w:eastAsia="cs-CZ"/>
        </w:rPr>
        <w:t>prosvítit směrem proti snímači</w:t>
      </w:r>
      <w:r w:rsidR="001D7B35">
        <w:rPr>
          <w:lang w:eastAsia="cs-CZ"/>
        </w:rPr>
        <w:t xml:space="preserve">. </w:t>
      </w:r>
      <w:r>
        <w:rPr>
          <w:lang w:eastAsia="cs-CZ"/>
        </w:rPr>
        <w:t>Plochý skener je prvotně určen pro práci s</w:t>
      </w:r>
      <w:r w:rsidR="00072E80">
        <w:rPr>
          <w:lang w:eastAsia="cs-CZ"/>
        </w:rPr>
        <w:t xml:space="preserve"> </w:t>
      </w:r>
      <w:r>
        <w:rPr>
          <w:lang w:eastAsia="cs-CZ"/>
        </w:rPr>
        <w:t>plochými neprůhlednými předlohami a z</w:t>
      </w:r>
      <w:r w:rsidR="00C73BEA">
        <w:rPr>
          <w:lang w:eastAsia="cs-CZ"/>
        </w:rPr>
        <w:t> </w:t>
      </w:r>
      <w:r>
        <w:rPr>
          <w:lang w:eastAsia="cs-CZ"/>
        </w:rPr>
        <w:t>toho</w:t>
      </w:r>
      <w:r w:rsidR="00C73BEA">
        <w:rPr>
          <w:lang w:eastAsia="cs-CZ"/>
        </w:rPr>
        <w:t xml:space="preserve"> </w:t>
      </w:r>
      <w:r>
        <w:rPr>
          <w:lang w:eastAsia="cs-CZ"/>
        </w:rPr>
        <w:t>vyplývá i jeho konstrukce.</w:t>
      </w:r>
      <w:r w:rsidR="000679BC">
        <w:rPr>
          <w:lang w:eastAsia="cs-CZ"/>
        </w:rPr>
        <w:t xml:space="preserve"> </w:t>
      </w:r>
      <w:r>
        <w:rPr>
          <w:lang w:eastAsia="cs-CZ"/>
        </w:rPr>
        <w:t>Je to plochá obdélníková krabice s víkem, pod</w:t>
      </w:r>
      <w:r w:rsidR="00347575">
        <w:rPr>
          <w:lang w:eastAsia="cs-CZ"/>
        </w:rPr>
        <w:t xml:space="preserve"> </w:t>
      </w:r>
      <w:r>
        <w:rPr>
          <w:lang w:eastAsia="cs-CZ"/>
        </w:rPr>
        <w:t>nímž je skleněná plocha, na kterou se</w:t>
      </w:r>
      <w:r w:rsidR="00B66F40">
        <w:rPr>
          <w:lang w:eastAsia="cs-CZ"/>
        </w:rPr>
        <w:t xml:space="preserve"> </w:t>
      </w:r>
      <w:r>
        <w:rPr>
          <w:lang w:eastAsia="cs-CZ"/>
        </w:rPr>
        <w:t>pokládají skenované předlohy.</w:t>
      </w:r>
      <w:r w:rsidR="00434E09">
        <w:rPr>
          <w:lang w:eastAsia="cs-CZ"/>
        </w:rPr>
        <w:t xml:space="preserve"> </w:t>
      </w:r>
      <w:r>
        <w:rPr>
          <w:lang w:eastAsia="cs-CZ"/>
        </w:rPr>
        <w:t>Pod touto deskou je jak snímač, tak</w:t>
      </w:r>
      <w:r w:rsidR="00DD7E93">
        <w:rPr>
          <w:lang w:eastAsia="cs-CZ"/>
        </w:rPr>
        <w:t xml:space="preserve"> </w:t>
      </w:r>
      <w:r>
        <w:rPr>
          <w:lang w:eastAsia="cs-CZ"/>
        </w:rPr>
        <w:t>zdroj světla (dnes nejčastěji výbojka</w:t>
      </w:r>
      <w:r w:rsidR="006F1D24">
        <w:rPr>
          <w:lang w:eastAsia="cs-CZ"/>
        </w:rPr>
        <w:t xml:space="preserve"> </w:t>
      </w:r>
      <w:r>
        <w:rPr>
          <w:lang w:eastAsia="cs-CZ"/>
        </w:rPr>
        <w:t>poskytující chladné, rovnoměrné a</w:t>
      </w:r>
      <w:r w:rsidR="00E83FFA">
        <w:rPr>
          <w:lang w:eastAsia="cs-CZ"/>
        </w:rPr>
        <w:t xml:space="preserve"> </w:t>
      </w:r>
      <w:r>
        <w:rPr>
          <w:lang w:eastAsia="cs-CZ"/>
        </w:rPr>
        <w:t>intenzivní světlo).</w:t>
      </w:r>
      <w:r w:rsidR="00EF68BA">
        <w:rPr>
          <w:lang w:eastAsia="cs-CZ"/>
        </w:rPr>
        <w:t xml:space="preserve"> </w:t>
      </w:r>
      <w:r>
        <w:rPr>
          <w:lang w:eastAsia="cs-CZ"/>
        </w:rPr>
        <w:t>Je zde nutná také soustava zrcadel,</w:t>
      </w:r>
      <w:r w:rsidR="008F7DB8">
        <w:rPr>
          <w:lang w:eastAsia="cs-CZ"/>
        </w:rPr>
        <w:t xml:space="preserve"> </w:t>
      </w:r>
      <w:r>
        <w:rPr>
          <w:lang w:eastAsia="cs-CZ"/>
        </w:rPr>
        <w:t>která světlo odražené od předlohy</w:t>
      </w:r>
      <w:r w:rsidR="003B6BD6">
        <w:rPr>
          <w:lang w:eastAsia="cs-CZ"/>
        </w:rPr>
        <w:t xml:space="preserve"> </w:t>
      </w:r>
      <w:r>
        <w:rPr>
          <w:lang w:eastAsia="cs-CZ"/>
        </w:rPr>
        <w:t>přivede zpět ke snímači.</w:t>
      </w:r>
    </w:p>
    <w:p w:rsidR="007031B8" w:rsidRDefault="00E876EA" w:rsidP="007031B8">
      <w:pPr>
        <w:pStyle w:val="Nadpis5"/>
      </w:pPr>
      <w:r>
        <w:t>Filmové</w:t>
      </w:r>
    </w:p>
    <w:p w:rsidR="0078309A" w:rsidRDefault="005B1EE8" w:rsidP="009B1A06">
      <w:pPr>
        <w:rPr>
          <w:rFonts w:asciiTheme="majorHAnsi" w:eastAsiaTheme="majorEastAsia" w:hAnsiTheme="majorHAnsi" w:cstheme="majorBidi"/>
          <w:b/>
          <w:i/>
          <w:u w:val="single"/>
        </w:rPr>
      </w:pPr>
      <w:r w:rsidRPr="005B1EE8">
        <w:t>Filmové skenery jsou určeny pouze ke</w:t>
      </w:r>
      <w:r w:rsidR="0041380C">
        <w:t xml:space="preserve"> </w:t>
      </w:r>
      <w:r w:rsidRPr="005B1EE8">
        <w:t>skenování filmu a k žádné jiné práci je</w:t>
      </w:r>
      <w:r w:rsidR="00535295">
        <w:t xml:space="preserve"> </w:t>
      </w:r>
      <w:r w:rsidRPr="005B1EE8">
        <w:t>nelze použít.</w:t>
      </w:r>
      <w:r w:rsidR="00A5651C">
        <w:t xml:space="preserve"> </w:t>
      </w:r>
      <w:r w:rsidRPr="005B1EE8">
        <w:t>Kvalita výstupu kvalitního</w:t>
      </w:r>
      <w:r w:rsidR="00AF703B">
        <w:t xml:space="preserve"> </w:t>
      </w:r>
      <w:r w:rsidRPr="005B1EE8">
        <w:t>filmového skeneru je</w:t>
      </w:r>
      <w:r w:rsidR="00535FA0">
        <w:t xml:space="preserve"> </w:t>
      </w:r>
      <w:r w:rsidRPr="005B1EE8">
        <w:t>prvotřídní, skeny z</w:t>
      </w:r>
      <w:r w:rsidR="00565A76">
        <w:t> </w:t>
      </w:r>
      <w:r w:rsidRPr="005B1EE8">
        <w:t>nejlepších</w:t>
      </w:r>
      <w:r w:rsidR="00565A76">
        <w:t xml:space="preserve"> </w:t>
      </w:r>
      <w:r w:rsidRPr="005B1EE8">
        <w:t>stolních filmových skenerů se</w:t>
      </w:r>
      <w:r w:rsidR="00532297">
        <w:t xml:space="preserve"> </w:t>
      </w:r>
      <w:r w:rsidRPr="005B1EE8">
        <w:t>blíží nebo i rovnají kvalitě</w:t>
      </w:r>
      <w:r w:rsidR="009C7994">
        <w:t xml:space="preserve"> </w:t>
      </w:r>
      <w:r w:rsidRPr="005B1EE8">
        <w:t>skenu pořízeného bubnovým</w:t>
      </w:r>
      <w:r w:rsidR="001173FC">
        <w:t xml:space="preserve"> </w:t>
      </w:r>
      <w:r w:rsidRPr="005B1EE8">
        <w:t>skenerem.</w:t>
      </w:r>
    </w:p>
    <w:p w:rsidR="0041380C" w:rsidRPr="00F4289E" w:rsidRDefault="0041380C" w:rsidP="00F4289E">
      <w:pPr>
        <w:rPr>
          <w:rFonts w:asciiTheme="majorHAnsi" w:eastAsiaTheme="majorEastAsia" w:hAnsiTheme="majorHAnsi" w:cstheme="majorBidi"/>
          <w:b/>
          <w:i/>
          <w:u w:val="single"/>
        </w:rPr>
      </w:pPr>
      <w:r>
        <w:rPr>
          <w:lang w:eastAsia="cs-CZ"/>
        </w:rPr>
        <w:lastRenderedPageBreak/>
        <w:t>Filmov</w:t>
      </w:r>
      <w:r w:rsidR="00464984">
        <w:rPr>
          <w:lang w:eastAsia="cs-CZ"/>
        </w:rPr>
        <w:t>ý skener se odlišuje od plochého s</w:t>
      </w:r>
      <w:r w:rsidR="00D00775">
        <w:rPr>
          <w:lang w:eastAsia="cs-CZ"/>
        </w:rPr>
        <w:t xml:space="preserve">keneru zejména konstrukcí. </w:t>
      </w:r>
      <w:r>
        <w:rPr>
          <w:lang w:eastAsia="cs-CZ"/>
        </w:rPr>
        <w:t>Zatímco u pl</w:t>
      </w:r>
      <w:r w:rsidR="00511EA4">
        <w:rPr>
          <w:lang w:eastAsia="cs-CZ"/>
        </w:rPr>
        <w:t>ochého skeneru je cesta</w:t>
      </w:r>
      <w:r w:rsidR="00511EA4">
        <w:t xml:space="preserve"> obrazové i</w:t>
      </w:r>
      <w:r>
        <w:t>nformace</w:t>
      </w:r>
      <w:r w:rsidR="00511EA4">
        <w:t xml:space="preserve">: předloha </w:t>
      </w:r>
      <w:r w:rsidR="0073071E">
        <w:t>–</w:t>
      </w:r>
      <w:r w:rsidR="00511EA4">
        <w:t xml:space="preserve"> zrcadlo </w:t>
      </w:r>
      <w:r w:rsidR="0073071E">
        <w:t>–</w:t>
      </w:r>
      <w:r w:rsidR="00511EA4">
        <w:t xml:space="preserve"> zrcadlo – z</w:t>
      </w:r>
      <w:r>
        <w:t xml:space="preserve">rcadlo </w:t>
      </w:r>
      <w:r w:rsidR="0073071E">
        <w:t>–</w:t>
      </w:r>
      <w:r>
        <w:t xml:space="preserve"> optika – snímač</w:t>
      </w:r>
      <w:r w:rsidR="00896D9E" w:rsidRPr="003B4547">
        <w:t>.</w:t>
      </w:r>
      <w:r w:rsidR="002D61BD" w:rsidRPr="003B4547">
        <w:t xml:space="preserve"> </w:t>
      </w:r>
      <w:r>
        <w:t>U filmového skeneru je předloha – filmové</w:t>
      </w:r>
      <w:r w:rsidR="00896D9E" w:rsidRPr="003B4547">
        <w:t xml:space="preserve"> </w:t>
      </w:r>
      <w:r>
        <w:t>políčko z jedné strany prosvětleno a na druhé</w:t>
      </w:r>
      <w:r w:rsidR="00625E4F" w:rsidRPr="003B4547">
        <w:t xml:space="preserve"> </w:t>
      </w:r>
      <w:r>
        <w:t>straně políčka obraz usměrněn optikou přímo</w:t>
      </w:r>
      <w:r w:rsidR="006538D7" w:rsidRPr="003B4547">
        <w:t xml:space="preserve"> </w:t>
      </w:r>
      <w:r>
        <w:t>na snímač</w:t>
      </w:r>
      <w:r w:rsidR="0012098A" w:rsidRPr="003B4547">
        <w:t xml:space="preserve">. </w:t>
      </w:r>
      <w:r>
        <w:t xml:space="preserve">Tedy: předloha </w:t>
      </w:r>
      <w:r w:rsidR="00081F72">
        <w:t>–</w:t>
      </w:r>
      <w:r>
        <w:t xml:space="preserve"> optika – snímač.</w:t>
      </w:r>
      <w:r w:rsidR="00081F72" w:rsidRPr="003B4547">
        <w:t xml:space="preserve"> </w:t>
      </w:r>
      <w:r>
        <w:t>Navíc opti</w:t>
      </w:r>
      <w:r w:rsidR="0083764C">
        <w:t>ka používaná u filmových skenerů</w:t>
      </w:r>
      <w:r>
        <w:t xml:space="preserve"> je</w:t>
      </w:r>
      <w:r w:rsidR="00F4289E" w:rsidRPr="003B4547">
        <w:t xml:space="preserve"> </w:t>
      </w:r>
      <w:r>
        <w:t>nesrovnat</w:t>
      </w:r>
      <w:r>
        <w:rPr>
          <w:lang w:eastAsia="cs-CZ"/>
        </w:rPr>
        <w:t>elně kvalitnější.</w:t>
      </w:r>
    </w:p>
    <w:p w:rsidR="00E876EA" w:rsidRDefault="00E876EA" w:rsidP="005B1EE8">
      <w:pPr>
        <w:pStyle w:val="Nadpis5"/>
      </w:pPr>
      <w:r>
        <w:t>Ruční</w:t>
      </w:r>
    </w:p>
    <w:p w:rsidR="00CD648C" w:rsidRDefault="00503B47" w:rsidP="00503B47">
      <w:pPr>
        <w:rPr>
          <w:lang w:eastAsia="cs-CZ"/>
        </w:rPr>
      </w:pPr>
      <w:r>
        <w:rPr>
          <w:lang w:eastAsia="cs-CZ"/>
        </w:rPr>
        <w:t>Ruční skener pracuje tak, že po stisku snímacího tlačítka na typickém ručním</w:t>
      </w:r>
      <w:r w:rsidR="00945C6D">
        <w:rPr>
          <w:lang w:eastAsia="cs-CZ"/>
        </w:rPr>
        <w:t xml:space="preserve"> </w:t>
      </w:r>
      <w:r>
        <w:rPr>
          <w:lang w:eastAsia="cs-CZ"/>
        </w:rPr>
        <w:t>skeneru, se rozsvítí světelná dioda (LED) a</w:t>
      </w:r>
      <w:r w:rsidR="00945C6D">
        <w:rPr>
          <w:lang w:eastAsia="cs-CZ"/>
        </w:rPr>
        <w:t xml:space="preserve"> </w:t>
      </w:r>
      <w:r>
        <w:rPr>
          <w:lang w:eastAsia="cs-CZ"/>
        </w:rPr>
        <w:t>osvětlí předlohu pod skenerem.</w:t>
      </w:r>
      <w:r w:rsidR="00D64575">
        <w:rPr>
          <w:lang w:eastAsia="cs-CZ"/>
        </w:rPr>
        <w:t xml:space="preserve"> </w:t>
      </w:r>
      <w:r>
        <w:rPr>
          <w:lang w:eastAsia="cs-CZ"/>
        </w:rPr>
        <w:t>Obrácené, pod úhlem skloněné zrcadlo, přímo</w:t>
      </w:r>
      <w:r w:rsidR="00737640">
        <w:rPr>
          <w:lang w:eastAsia="cs-CZ"/>
        </w:rPr>
        <w:t xml:space="preserve"> </w:t>
      </w:r>
      <w:r>
        <w:rPr>
          <w:lang w:eastAsia="cs-CZ"/>
        </w:rPr>
        <w:t>ve výřezu skeneru odráží obraz do čoček v</w:t>
      </w:r>
      <w:r w:rsidR="00191961">
        <w:rPr>
          <w:lang w:eastAsia="cs-CZ"/>
        </w:rPr>
        <w:t xml:space="preserve"> </w:t>
      </w:r>
      <w:r>
        <w:rPr>
          <w:lang w:eastAsia="cs-CZ"/>
        </w:rPr>
        <w:t>zadní části tělesa skeneru.</w:t>
      </w:r>
    </w:p>
    <w:p w:rsidR="00871F47" w:rsidRDefault="00503B47" w:rsidP="00503B47">
      <w:pPr>
        <w:rPr>
          <w:lang w:eastAsia="cs-CZ"/>
        </w:rPr>
      </w:pPr>
      <w:r>
        <w:rPr>
          <w:lang w:eastAsia="cs-CZ"/>
        </w:rPr>
        <w:t>Čočky zaostří jediný řádek předlohy do CCD, který je částí určenou</w:t>
      </w:r>
      <w:r w:rsidR="00963041">
        <w:rPr>
          <w:lang w:eastAsia="cs-CZ"/>
        </w:rPr>
        <w:t xml:space="preserve"> </w:t>
      </w:r>
      <w:r>
        <w:rPr>
          <w:lang w:eastAsia="cs-CZ"/>
        </w:rPr>
        <w:t>pro zjišťování jemných světelných rozdílů.</w:t>
      </w:r>
      <w:r w:rsidR="001F7135">
        <w:rPr>
          <w:lang w:eastAsia="cs-CZ"/>
        </w:rPr>
        <w:t xml:space="preserve"> </w:t>
      </w:r>
      <w:r>
        <w:rPr>
          <w:lang w:eastAsia="cs-CZ"/>
        </w:rPr>
        <w:t>CCD obsahuje radu světelných čidel.</w:t>
      </w:r>
      <w:r w:rsidR="00B0286A">
        <w:rPr>
          <w:lang w:eastAsia="cs-CZ"/>
        </w:rPr>
        <w:t xml:space="preserve"> </w:t>
      </w:r>
      <w:r>
        <w:rPr>
          <w:lang w:eastAsia="cs-CZ"/>
        </w:rPr>
        <w:t>Jak se světlo dotkne těchto čidel, každé z</w:t>
      </w:r>
      <w:r w:rsidR="00073BA0">
        <w:rPr>
          <w:lang w:eastAsia="cs-CZ"/>
        </w:rPr>
        <w:t> </w:t>
      </w:r>
      <w:r>
        <w:rPr>
          <w:lang w:eastAsia="cs-CZ"/>
        </w:rPr>
        <w:t>nich</w:t>
      </w:r>
      <w:r w:rsidR="00073BA0">
        <w:rPr>
          <w:lang w:eastAsia="cs-CZ"/>
        </w:rPr>
        <w:t xml:space="preserve"> </w:t>
      </w:r>
      <w:r>
        <w:rPr>
          <w:lang w:eastAsia="cs-CZ"/>
        </w:rPr>
        <w:t>zaregistruje množství světla jako úroveň</w:t>
      </w:r>
      <w:r w:rsidR="009B7598">
        <w:rPr>
          <w:lang w:eastAsia="cs-CZ"/>
        </w:rPr>
        <w:t xml:space="preserve"> </w:t>
      </w:r>
      <w:r>
        <w:rPr>
          <w:lang w:eastAsia="cs-CZ"/>
        </w:rPr>
        <w:t>napětí, které odpovídá bílé, černé, šedé nebo</w:t>
      </w:r>
      <w:r w:rsidR="006C6161">
        <w:rPr>
          <w:lang w:eastAsia="cs-CZ"/>
        </w:rPr>
        <w:t xml:space="preserve"> </w:t>
      </w:r>
      <w:r>
        <w:rPr>
          <w:lang w:eastAsia="cs-CZ"/>
        </w:rPr>
        <w:t>odstínu barvy.</w:t>
      </w:r>
      <w:r w:rsidR="00903C48">
        <w:rPr>
          <w:lang w:eastAsia="cs-CZ"/>
        </w:rPr>
        <w:t xml:space="preserve"> </w:t>
      </w:r>
      <w:r>
        <w:rPr>
          <w:lang w:eastAsia="cs-CZ"/>
        </w:rPr>
        <w:t>Napětí generované CCD jsou odesílána do</w:t>
      </w:r>
      <w:r w:rsidR="00563425">
        <w:rPr>
          <w:lang w:eastAsia="cs-CZ"/>
        </w:rPr>
        <w:t xml:space="preserve"> </w:t>
      </w:r>
      <w:r>
        <w:rPr>
          <w:lang w:eastAsia="cs-CZ"/>
        </w:rPr>
        <w:t>specializovaného analogového čipu na</w:t>
      </w:r>
      <w:r w:rsidR="00C9076A">
        <w:rPr>
          <w:lang w:eastAsia="cs-CZ"/>
        </w:rPr>
        <w:t xml:space="preserve"> </w:t>
      </w:r>
      <w:r>
        <w:rPr>
          <w:lang w:eastAsia="cs-CZ"/>
        </w:rPr>
        <w:t>provedení gama korekce.</w:t>
      </w:r>
    </w:p>
    <w:p w:rsidR="00B72C89" w:rsidRDefault="00503B47" w:rsidP="00677FC7">
      <w:pPr>
        <w:rPr>
          <w:lang w:eastAsia="cs-CZ"/>
        </w:rPr>
      </w:pPr>
      <w:r>
        <w:rPr>
          <w:lang w:eastAsia="cs-CZ"/>
        </w:rPr>
        <w:t>To je proces, který zdůrazní černé tóny v</w:t>
      </w:r>
      <w:r w:rsidR="00CB025E">
        <w:rPr>
          <w:lang w:eastAsia="cs-CZ"/>
        </w:rPr>
        <w:t xml:space="preserve"> </w:t>
      </w:r>
      <w:r>
        <w:rPr>
          <w:lang w:eastAsia="cs-CZ"/>
        </w:rPr>
        <w:t>předloze, takže lidské oko, které je citlivější na</w:t>
      </w:r>
      <w:r w:rsidR="00C23104">
        <w:rPr>
          <w:lang w:eastAsia="cs-CZ"/>
        </w:rPr>
        <w:t xml:space="preserve"> </w:t>
      </w:r>
      <w:r>
        <w:rPr>
          <w:lang w:eastAsia="cs-CZ"/>
        </w:rPr>
        <w:t>tmavé tóny než na světlé, to bude mít při</w:t>
      </w:r>
      <w:r w:rsidR="004D56FD">
        <w:rPr>
          <w:lang w:eastAsia="cs-CZ"/>
        </w:rPr>
        <w:t xml:space="preserve"> </w:t>
      </w:r>
      <w:r>
        <w:rPr>
          <w:lang w:eastAsia="cs-CZ"/>
        </w:rPr>
        <w:t>prohlížení obrázku jednodušší.</w:t>
      </w:r>
      <w:r w:rsidR="005304B9">
        <w:rPr>
          <w:lang w:eastAsia="cs-CZ"/>
        </w:rPr>
        <w:t xml:space="preserve"> </w:t>
      </w:r>
      <w:r>
        <w:rPr>
          <w:lang w:eastAsia="cs-CZ"/>
        </w:rPr>
        <w:t>Jeden řádek předlohy prochází analogově-</w:t>
      </w:r>
      <w:r w:rsidR="00FD19F2">
        <w:rPr>
          <w:lang w:eastAsia="cs-CZ"/>
        </w:rPr>
        <w:t xml:space="preserve"> </w:t>
      </w:r>
      <w:r>
        <w:rPr>
          <w:lang w:eastAsia="cs-CZ"/>
        </w:rPr>
        <w:t>číslicovým převodníkem (ADC).</w:t>
      </w:r>
      <w:r w:rsidR="00F20533">
        <w:rPr>
          <w:lang w:eastAsia="cs-CZ"/>
        </w:rPr>
        <w:t xml:space="preserve"> A</w:t>
      </w:r>
      <w:r>
        <w:rPr>
          <w:lang w:eastAsia="cs-CZ"/>
        </w:rPr>
        <w:t>DC převodník poté převede analogový signál</w:t>
      </w:r>
      <w:r w:rsidR="00A97487">
        <w:rPr>
          <w:lang w:eastAsia="cs-CZ"/>
        </w:rPr>
        <w:t xml:space="preserve"> </w:t>
      </w:r>
      <w:r>
        <w:rPr>
          <w:lang w:eastAsia="cs-CZ"/>
        </w:rPr>
        <w:t>podle toho</w:t>
      </w:r>
      <w:r w:rsidR="00DB0F2D">
        <w:rPr>
          <w:lang w:eastAsia="cs-CZ"/>
        </w:rPr>
        <w:t>,</w:t>
      </w:r>
      <w:r>
        <w:rPr>
          <w:lang w:eastAsia="cs-CZ"/>
        </w:rPr>
        <w:t xml:space="preserve"> v jakých barvách snímáme na</w:t>
      </w:r>
      <w:r w:rsidR="00922307">
        <w:rPr>
          <w:lang w:eastAsia="cs-CZ"/>
        </w:rPr>
        <w:t xml:space="preserve"> </w:t>
      </w:r>
      <w:r>
        <w:rPr>
          <w:lang w:eastAsia="cs-CZ"/>
        </w:rPr>
        <w:t>digitální informaci (1b, 8b, 24b).</w:t>
      </w:r>
      <w:r w:rsidR="00753937">
        <w:rPr>
          <w:lang w:eastAsia="cs-CZ"/>
        </w:rPr>
        <w:t xml:space="preserve"> </w:t>
      </w:r>
      <w:r w:rsidR="001C71E7">
        <w:rPr>
          <w:lang w:eastAsia="cs-CZ"/>
        </w:rPr>
        <w:t xml:space="preserve">Pohne-li </w:t>
      </w:r>
      <w:r>
        <w:rPr>
          <w:lang w:eastAsia="cs-CZ"/>
        </w:rPr>
        <w:t>se skenerem, pohne se</w:t>
      </w:r>
      <w:r w:rsidR="00642CC7">
        <w:rPr>
          <w:lang w:eastAsia="cs-CZ"/>
        </w:rPr>
        <w:t xml:space="preserve"> </w:t>
      </w:r>
      <w:r>
        <w:rPr>
          <w:lang w:eastAsia="cs-CZ"/>
        </w:rPr>
        <w:t>rovněž váleček z tvrdé gumy (jehož hlavním</w:t>
      </w:r>
      <w:r w:rsidR="00FA6422">
        <w:rPr>
          <w:lang w:eastAsia="cs-CZ"/>
        </w:rPr>
        <w:t xml:space="preserve"> </w:t>
      </w:r>
      <w:r>
        <w:rPr>
          <w:lang w:eastAsia="cs-CZ"/>
        </w:rPr>
        <w:t>úkolem je udržet pohybující se skener v</w:t>
      </w:r>
      <w:r w:rsidR="00605544">
        <w:rPr>
          <w:lang w:eastAsia="cs-CZ"/>
        </w:rPr>
        <w:t xml:space="preserve"> </w:t>
      </w:r>
      <w:r>
        <w:rPr>
          <w:lang w:eastAsia="cs-CZ"/>
        </w:rPr>
        <w:t>rovině), který dále uvede do pohybu radu</w:t>
      </w:r>
      <w:r w:rsidR="008D605A">
        <w:rPr>
          <w:lang w:eastAsia="cs-CZ"/>
        </w:rPr>
        <w:t xml:space="preserve"> </w:t>
      </w:r>
      <w:r>
        <w:rPr>
          <w:lang w:eastAsia="cs-CZ"/>
        </w:rPr>
        <w:t xml:space="preserve">soukolí </w:t>
      </w:r>
      <w:r w:rsidR="007167D5">
        <w:rPr>
          <w:lang w:eastAsia="cs-CZ"/>
        </w:rPr>
        <w:t>otáčejících kotoučem s průzory.</w:t>
      </w:r>
    </w:p>
    <w:p w:rsidR="00503B47" w:rsidRPr="00E876EA" w:rsidRDefault="00503B47" w:rsidP="00677FC7">
      <w:pPr>
        <w:rPr>
          <w:lang w:eastAsia="cs-CZ"/>
        </w:rPr>
      </w:pPr>
      <w:r>
        <w:rPr>
          <w:lang w:eastAsia="cs-CZ"/>
        </w:rPr>
        <w:t>Kotouč se točí, světlo prochází jeho průzory a</w:t>
      </w:r>
      <w:r w:rsidR="00232739">
        <w:rPr>
          <w:lang w:eastAsia="cs-CZ"/>
        </w:rPr>
        <w:t xml:space="preserve"> </w:t>
      </w:r>
      <w:r>
        <w:rPr>
          <w:lang w:eastAsia="cs-CZ"/>
        </w:rPr>
        <w:t>na druhé straně kotouče je detekováno</w:t>
      </w:r>
      <w:r w:rsidR="00232739">
        <w:rPr>
          <w:lang w:eastAsia="cs-CZ"/>
        </w:rPr>
        <w:t xml:space="preserve"> </w:t>
      </w:r>
      <w:r w:rsidR="0023172B">
        <w:rPr>
          <w:lang w:eastAsia="cs-CZ"/>
        </w:rPr>
        <w:t xml:space="preserve">miniaturním světelným čidlem. </w:t>
      </w:r>
      <w:r>
        <w:rPr>
          <w:lang w:eastAsia="cs-CZ"/>
        </w:rPr>
        <w:t>Světlo dopadající na čidlo sepne spínač, který</w:t>
      </w:r>
      <w:r w:rsidR="00E85732">
        <w:rPr>
          <w:lang w:eastAsia="cs-CZ"/>
        </w:rPr>
        <w:t xml:space="preserve"> </w:t>
      </w:r>
      <w:r>
        <w:rPr>
          <w:lang w:eastAsia="cs-CZ"/>
        </w:rPr>
        <w:t>do A/D převodníku odešle signál.</w:t>
      </w:r>
      <w:r w:rsidR="00DE7C53">
        <w:rPr>
          <w:lang w:eastAsia="cs-CZ"/>
        </w:rPr>
        <w:t xml:space="preserve"> </w:t>
      </w:r>
      <w:r>
        <w:rPr>
          <w:lang w:eastAsia="cs-CZ"/>
        </w:rPr>
        <w:t>Signál informuje převodník, aby</w:t>
      </w:r>
      <w:r w:rsidR="00170AD6">
        <w:rPr>
          <w:lang w:eastAsia="cs-CZ"/>
        </w:rPr>
        <w:t xml:space="preserve"> </w:t>
      </w:r>
      <w:r>
        <w:rPr>
          <w:lang w:eastAsia="cs-CZ"/>
        </w:rPr>
        <w:t>odeslal řádek bitů, vytvořených</w:t>
      </w:r>
      <w:r w:rsidR="00907F6A">
        <w:rPr>
          <w:lang w:eastAsia="cs-CZ"/>
        </w:rPr>
        <w:t xml:space="preserve"> </w:t>
      </w:r>
      <w:r>
        <w:rPr>
          <w:lang w:eastAsia="cs-CZ"/>
        </w:rPr>
        <w:t>převodníkem do počítače.</w:t>
      </w:r>
      <w:r w:rsidR="003E7436">
        <w:rPr>
          <w:lang w:eastAsia="cs-CZ"/>
        </w:rPr>
        <w:t xml:space="preserve"> </w:t>
      </w:r>
      <w:r>
        <w:rPr>
          <w:lang w:eastAsia="cs-CZ"/>
        </w:rPr>
        <w:t>Převodník pak odeslaná dat</w:t>
      </w:r>
      <w:r w:rsidR="00E55DFE">
        <w:rPr>
          <w:lang w:eastAsia="cs-CZ"/>
        </w:rPr>
        <w:t xml:space="preserve"> </w:t>
      </w:r>
      <w:r>
        <w:rPr>
          <w:lang w:eastAsia="cs-CZ"/>
        </w:rPr>
        <w:t>vymaže a je připraven přijmout</w:t>
      </w:r>
      <w:r w:rsidR="003163D7">
        <w:rPr>
          <w:lang w:eastAsia="cs-CZ"/>
        </w:rPr>
        <w:t xml:space="preserve"> </w:t>
      </w:r>
      <w:r>
        <w:rPr>
          <w:lang w:eastAsia="cs-CZ"/>
        </w:rPr>
        <w:t>novou posloupnost napěťových</w:t>
      </w:r>
      <w:r w:rsidR="00677FC7">
        <w:rPr>
          <w:lang w:eastAsia="cs-CZ"/>
        </w:rPr>
        <w:t xml:space="preserve"> </w:t>
      </w:r>
      <w:r>
        <w:rPr>
          <w:lang w:eastAsia="cs-CZ"/>
        </w:rPr>
        <w:t>pulsů z dalšího řádků předlohy.</w:t>
      </w:r>
    </w:p>
    <w:p w:rsidR="008E0EDF" w:rsidRDefault="00102027" w:rsidP="009D718F">
      <w:pPr>
        <w:pStyle w:val="Nadpis3"/>
        <w:rPr>
          <w:lang w:eastAsia="cs-CZ"/>
        </w:rPr>
      </w:pPr>
      <w:r>
        <w:rPr>
          <w:lang w:eastAsia="cs-CZ"/>
        </w:rPr>
        <w:lastRenderedPageBreak/>
        <w:t>OCR</w:t>
      </w:r>
    </w:p>
    <w:p w:rsidR="007E06E4" w:rsidRDefault="0068002A" w:rsidP="0039500C">
      <w:pPr>
        <w:rPr>
          <w:lang w:eastAsia="cs-CZ"/>
        </w:rPr>
      </w:pPr>
      <w:r>
        <w:rPr>
          <w:lang w:eastAsia="cs-CZ"/>
        </w:rPr>
        <w:t>Po přečtení obrazu nějakého dokumentu, skener převede tmavé části předlohy (text</w:t>
      </w:r>
      <w:r w:rsidR="00F16D12">
        <w:rPr>
          <w:lang w:eastAsia="cs-CZ"/>
        </w:rPr>
        <w:t xml:space="preserve"> </w:t>
      </w:r>
      <w:r>
        <w:rPr>
          <w:lang w:eastAsia="cs-CZ"/>
        </w:rPr>
        <w:t>a kresbu) do tvaru, kterému říkáme bitová</w:t>
      </w:r>
      <w:r w:rsidR="00746C9E">
        <w:rPr>
          <w:lang w:eastAsia="cs-CZ"/>
        </w:rPr>
        <w:t xml:space="preserve"> </w:t>
      </w:r>
      <w:r>
        <w:rPr>
          <w:lang w:eastAsia="cs-CZ"/>
        </w:rPr>
        <w:t>mapa.</w:t>
      </w:r>
      <w:r w:rsidR="00645F6A">
        <w:rPr>
          <w:lang w:eastAsia="cs-CZ"/>
        </w:rPr>
        <w:t xml:space="preserve"> </w:t>
      </w:r>
      <w:r>
        <w:rPr>
          <w:lang w:eastAsia="cs-CZ"/>
        </w:rPr>
        <w:t>Software OCR načte bitové mapy</w:t>
      </w:r>
      <w:r w:rsidR="00C260D5">
        <w:rPr>
          <w:lang w:eastAsia="cs-CZ"/>
        </w:rPr>
        <w:t xml:space="preserve"> </w:t>
      </w:r>
      <w:r>
        <w:rPr>
          <w:lang w:eastAsia="cs-CZ"/>
        </w:rPr>
        <w:t>vytvořené skenerem a provede</w:t>
      </w:r>
      <w:r w:rsidR="00BE554A">
        <w:rPr>
          <w:lang w:eastAsia="cs-CZ"/>
        </w:rPr>
        <w:t xml:space="preserve"> </w:t>
      </w:r>
      <w:r>
        <w:rPr>
          <w:lang w:eastAsia="cs-CZ"/>
        </w:rPr>
        <w:t>průměrování zón nul a jedniček na</w:t>
      </w:r>
      <w:r w:rsidR="002908DF">
        <w:rPr>
          <w:lang w:eastAsia="cs-CZ"/>
        </w:rPr>
        <w:t xml:space="preserve"> </w:t>
      </w:r>
      <w:r>
        <w:rPr>
          <w:lang w:eastAsia="cs-CZ"/>
        </w:rPr>
        <w:t>stránce, čímž ve skutečnosti mapuje bílá</w:t>
      </w:r>
      <w:r w:rsidR="003D5B9B">
        <w:rPr>
          <w:lang w:eastAsia="cs-CZ"/>
        </w:rPr>
        <w:t xml:space="preserve"> </w:t>
      </w:r>
      <w:r>
        <w:rPr>
          <w:lang w:eastAsia="cs-CZ"/>
        </w:rPr>
        <w:t>místa na stránce.</w:t>
      </w:r>
      <w:r w:rsidR="00344F2D">
        <w:rPr>
          <w:lang w:eastAsia="cs-CZ"/>
        </w:rPr>
        <w:t xml:space="preserve"> </w:t>
      </w:r>
      <w:r>
        <w:rPr>
          <w:lang w:eastAsia="cs-CZ"/>
        </w:rPr>
        <w:t>To umožní softwaru zjistit bloky odstavců,</w:t>
      </w:r>
      <w:r w:rsidR="00775CF3">
        <w:rPr>
          <w:lang w:eastAsia="cs-CZ"/>
        </w:rPr>
        <w:t xml:space="preserve"> </w:t>
      </w:r>
      <w:r>
        <w:rPr>
          <w:lang w:eastAsia="cs-CZ"/>
        </w:rPr>
        <w:t>sloupce, řádky s nadpisy a obrázky.</w:t>
      </w:r>
      <w:r w:rsidR="00B8086B">
        <w:rPr>
          <w:lang w:eastAsia="cs-CZ"/>
        </w:rPr>
        <w:t xml:space="preserve"> </w:t>
      </w:r>
      <w:r>
        <w:rPr>
          <w:lang w:eastAsia="cs-CZ"/>
        </w:rPr>
        <w:t>Při svém prvním průchodu při převodu</w:t>
      </w:r>
      <w:r w:rsidR="00E1752B">
        <w:rPr>
          <w:lang w:eastAsia="cs-CZ"/>
        </w:rPr>
        <w:t xml:space="preserve"> </w:t>
      </w:r>
      <w:r>
        <w:rPr>
          <w:lang w:eastAsia="cs-CZ"/>
        </w:rPr>
        <w:t>obrazu na text se software pokouší o</w:t>
      </w:r>
      <w:r w:rsidR="00E27748">
        <w:rPr>
          <w:lang w:eastAsia="cs-CZ"/>
        </w:rPr>
        <w:t xml:space="preserve"> </w:t>
      </w:r>
      <w:r>
        <w:rPr>
          <w:lang w:eastAsia="cs-CZ"/>
        </w:rPr>
        <w:t>srovnání každého znaku bod po bodu se</w:t>
      </w:r>
      <w:r w:rsidR="00C26507">
        <w:rPr>
          <w:lang w:eastAsia="cs-CZ"/>
        </w:rPr>
        <w:t xml:space="preserve"> </w:t>
      </w:r>
      <w:r>
        <w:rPr>
          <w:lang w:eastAsia="cs-CZ"/>
        </w:rPr>
        <w:t>vzory znaků, které má uloženy v paměti.</w:t>
      </w:r>
      <w:r w:rsidR="00F418F4">
        <w:rPr>
          <w:lang w:eastAsia="cs-CZ"/>
        </w:rPr>
        <w:t xml:space="preserve"> </w:t>
      </w:r>
      <w:r>
        <w:rPr>
          <w:lang w:eastAsia="cs-CZ"/>
        </w:rPr>
        <w:t>Vzory obsahují kompletní typy</w:t>
      </w:r>
      <w:r w:rsidR="009215B1">
        <w:rPr>
          <w:lang w:eastAsia="cs-CZ"/>
        </w:rPr>
        <w:t xml:space="preserve"> </w:t>
      </w:r>
      <w:r>
        <w:rPr>
          <w:lang w:eastAsia="cs-CZ"/>
        </w:rPr>
        <w:t>písma - číslice, interpunkci a</w:t>
      </w:r>
      <w:r w:rsidR="00763094">
        <w:rPr>
          <w:lang w:eastAsia="cs-CZ"/>
        </w:rPr>
        <w:t xml:space="preserve"> </w:t>
      </w:r>
      <w:r>
        <w:rPr>
          <w:lang w:eastAsia="cs-CZ"/>
        </w:rPr>
        <w:t>další znaky – od obvyklých typů</w:t>
      </w:r>
      <w:r w:rsidR="000A4BA0">
        <w:rPr>
          <w:lang w:eastAsia="cs-CZ"/>
        </w:rPr>
        <w:t xml:space="preserve"> </w:t>
      </w:r>
      <w:r>
        <w:rPr>
          <w:lang w:eastAsia="cs-CZ"/>
        </w:rPr>
        <w:t>písma (Courier, Selectric).</w:t>
      </w:r>
      <w:r w:rsidR="00D16CF7">
        <w:rPr>
          <w:lang w:eastAsia="cs-CZ"/>
        </w:rPr>
        <w:t xml:space="preserve"> </w:t>
      </w:r>
      <w:r>
        <w:rPr>
          <w:lang w:eastAsia="cs-CZ"/>
        </w:rPr>
        <w:t>Skenery s nízkou kvalitou mohou</w:t>
      </w:r>
      <w:r w:rsidR="00DF0164">
        <w:rPr>
          <w:lang w:eastAsia="cs-CZ"/>
        </w:rPr>
        <w:t xml:space="preserve"> </w:t>
      </w:r>
      <w:r>
        <w:rPr>
          <w:lang w:eastAsia="cs-CZ"/>
        </w:rPr>
        <w:t>způsobit zadrhávání při</w:t>
      </w:r>
      <w:r w:rsidR="00655FA0">
        <w:rPr>
          <w:lang w:eastAsia="cs-CZ"/>
        </w:rPr>
        <w:t xml:space="preserve"> </w:t>
      </w:r>
      <w:r w:rsidR="003937DE">
        <w:rPr>
          <w:lang w:eastAsia="cs-CZ"/>
        </w:rPr>
        <w:t xml:space="preserve">srovnávání matic. </w:t>
      </w:r>
      <w:r>
        <w:rPr>
          <w:lang w:eastAsia="cs-CZ"/>
        </w:rPr>
        <w:t>Znaky, které zůstanou nerozpoznány, jsou</w:t>
      </w:r>
      <w:r w:rsidR="00CB3077">
        <w:rPr>
          <w:lang w:eastAsia="cs-CZ"/>
        </w:rPr>
        <w:t xml:space="preserve"> </w:t>
      </w:r>
      <w:r>
        <w:rPr>
          <w:lang w:eastAsia="cs-CZ"/>
        </w:rPr>
        <w:t>podrobeny intenzívnějšímu a časově</w:t>
      </w:r>
      <w:r w:rsidR="003F02E5">
        <w:rPr>
          <w:lang w:eastAsia="cs-CZ"/>
        </w:rPr>
        <w:t xml:space="preserve"> </w:t>
      </w:r>
      <w:r>
        <w:rPr>
          <w:lang w:eastAsia="cs-CZ"/>
        </w:rPr>
        <w:t>náročnějšímu procesu, kterému říkáme</w:t>
      </w:r>
      <w:r w:rsidR="0026014A">
        <w:rPr>
          <w:lang w:eastAsia="cs-CZ"/>
        </w:rPr>
        <w:t xml:space="preserve"> </w:t>
      </w:r>
      <w:r>
        <w:rPr>
          <w:lang w:eastAsia="cs-CZ"/>
        </w:rPr>
        <w:t>extrakce rysů.</w:t>
      </w:r>
      <w:r w:rsidR="002848BE">
        <w:rPr>
          <w:lang w:eastAsia="cs-CZ"/>
        </w:rPr>
        <w:t xml:space="preserve"> </w:t>
      </w:r>
      <w:r>
        <w:rPr>
          <w:lang w:eastAsia="cs-CZ"/>
        </w:rPr>
        <w:t>Jelikož si software z každého nového znaku,</w:t>
      </w:r>
      <w:r w:rsidR="00FA2826">
        <w:rPr>
          <w:lang w:eastAsia="cs-CZ"/>
        </w:rPr>
        <w:t xml:space="preserve"> </w:t>
      </w:r>
      <w:r>
        <w:rPr>
          <w:lang w:eastAsia="cs-CZ"/>
        </w:rPr>
        <w:t>na který narazí, vytváří pracovní abecedu,</w:t>
      </w:r>
      <w:r w:rsidR="00211F64">
        <w:rPr>
          <w:lang w:eastAsia="cs-CZ"/>
        </w:rPr>
        <w:t xml:space="preserve"> </w:t>
      </w:r>
      <w:r>
        <w:rPr>
          <w:lang w:eastAsia="cs-CZ"/>
        </w:rPr>
        <w:t>rychlost rozpoznávání se zvyšuje.</w:t>
      </w:r>
      <w:r w:rsidR="00302E61">
        <w:rPr>
          <w:lang w:eastAsia="cs-CZ"/>
        </w:rPr>
        <w:t xml:space="preserve"> </w:t>
      </w:r>
      <w:r>
        <w:rPr>
          <w:lang w:eastAsia="cs-CZ"/>
        </w:rPr>
        <w:t>Některé jiné programy OCR ještě vyvolávají</w:t>
      </w:r>
      <w:r w:rsidR="0061131E">
        <w:rPr>
          <w:lang w:eastAsia="cs-CZ"/>
        </w:rPr>
        <w:t xml:space="preserve"> </w:t>
      </w:r>
      <w:r>
        <w:rPr>
          <w:lang w:eastAsia="cs-CZ"/>
        </w:rPr>
        <w:t>zvláštní tester pravopisu, ten je schopen</w:t>
      </w:r>
      <w:r w:rsidR="00710A40">
        <w:rPr>
          <w:lang w:eastAsia="cs-CZ"/>
        </w:rPr>
        <w:t xml:space="preserve"> </w:t>
      </w:r>
      <w:r>
        <w:rPr>
          <w:lang w:eastAsia="cs-CZ"/>
        </w:rPr>
        <w:t>rozpoznat některé typické chyby OCR a</w:t>
      </w:r>
      <w:r w:rsidR="001E706F">
        <w:rPr>
          <w:lang w:eastAsia="cs-CZ"/>
        </w:rPr>
        <w:t xml:space="preserve"> </w:t>
      </w:r>
      <w:r w:rsidR="002878A0">
        <w:rPr>
          <w:lang w:eastAsia="cs-CZ"/>
        </w:rPr>
        <w:t>opravit je</w:t>
      </w:r>
      <w:r w:rsidR="008D4252">
        <w:rPr>
          <w:lang w:eastAsia="cs-CZ"/>
        </w:rPr>
        <w:t>.</w:t>
      </w:r>
    </w:p>
    <w:p w:rsidR="0068002A" w:rsidRDefault="0068002A" w:rsidP="0039500C">
      <w:pPr>
        <w:rPr>
          <w:lang w:eastAsia="cs-CZ"/>
        </w:rPr>
      </w:pPr>
      <w:r>
        <w:rPr>
          <w:lang w:eastAsia="cs-CZ"/>
        </w:rPr>
        <w:t>Pokud tyto dva procesy nedešifrují</w:t>
      </w:r>
      <w:r w:rsidR="00AB6E8C">
        <w:rPr>
          <w:lang w:eastAsia="cs-CZ"/>
        </w:rPr>
        <w:t xml:space="preserve"> </w:t>
      </w:r>
      <w:r>
        <w:rPr>
          <w:lang w:eastAsia="cs-CZ"/>
        </w:rPr>
        <w:t>všechny znaky, přistupuje software OCR</w:t>
      </w:r>
      <w:r w:rsidR="005714F2">
        <w:rPr>
          <w:lang w:eastAsia="cs-CZ"/>
        </w:rPr>
        <w:t xml:space="preserve"> </w:t>
      </w:r>
      <w:r>
        <w:rPr>
          <w:lang w:eastAsia="cs-CZ"/>
        </w:rPr>
        <w:t>ke zbývajícím “hieroglyfům” dvěma</w:t>
      </w:r>
      <w:r w:rsidR="0039500C">
        <w:rPr>
          <w:lang w:eastAsia="cs-CZ"/>
        </w:rPr>
        <w:t xml:space="preserve"> </w:t>
      </w:r>
      <w:r>
        <w:rPr>
          <w:lang w:eastAsia="cs-CZ"/>
        </w:rPr>
        <w:t>způsoby:</w:t>
      </w:r>
    </w:p>
    <w:p w:rsidR="000E74B1" w:rsidRDefault="00337A95" w:rsidP="000E74B1">
      <w:pPr>
        <w:pStyle w:val="Odstavecseseznamem"/>
        <w:numPr>
          <w:ilvl w:val="0"/>
          <w:numId w:val="15"/>
        </w:numPr>
        <w:rPr>
          <w:lang w:eastAsia="cs-CZ"/>
        </w:rPr>
      </w:pPr>
      <w:r>
        <w:rPr>
          <w:lang w:eastAsia="cs-CZ"/>
        </w:rPr>
        <w:t>N</w:t>
      </w:r>
      <w:r w:rsidR="0068002A">
        <w:rPr>
          <w:lang w:eastAsia="cs-CZ"/>
        </w:rPr>
        <w:t>ahradí nepoznaný znak např. ~, #</w:t>
      </w:r>
      <w:r w:rsidR="006F3FEB">
        <w:rPr>
          <w:lang w:eastAsia="cs-CZ"/>
        </w:rPr>
        <w:t xml:space="preserve"> </w:t>
      </w:r>
      <w:r w:rsidR="0068002A">
        <w:rPr>
          <w:lang w:eastAsia="cs-CZ"/>
        </w:rPr>
        <w:t>nebo @ a ukončí činnost – je nutné</w:t>
      </w:r>
      <w:r w:rsidR="003A77F0">
        <w:rPr>
          <w:lang w:eastAsia="cs-CZ"/>
        </w:rPr>
        <w:t xml:space="preserve"> </w:t>
      </w:r>
      <w:r w:rsidR="000E74B1">
        <w:rPr>
          <w:lang w:eastAsia="cs-CZ"/>
        </w:rPr>
        <w:t>dohledat a opravit</w:t>
      </w:r>
    </w:p>
    <w:p w:rsidR="0068002A" w:rsidRPr="00151141" w:rsidRDefault="000E74B1" w:rsidP="00C44688">
      <w:pPr>
        <w:pStyle w:val="Odstavecseseznamem"/>
        <w:numPr>
          <w:ilvl w:val="0"/>
          <w:numId w:val="15"/>
        </w:numPr>
        <w:rPr>
          <w:lang w:eastAsia="cs-CZ"/>
        </w:rPr>
      </w:pPr>
      <w:r>
        <w:rPr>
          <w:lang w:eastAsia="cs-CZ"/>
        </w:rPr>
        <w:t>U</w:t>
      </w:r>
      <w:r w:rsidR="0068002A">
        <w:rPr>
          <w:lang w:eastAsia="cs-CZ"/>
        </w:rPr>
        <w:t>káží na obrazovce zvětšeninu bitové</w:t>
      </w:r>
      <w:r w:rsidR="00EF1F8D">
        <w:rPr>
          <w:lang w:eastAsia="cs-CZ"/>
        </w:rPr>
        <w:t xml:space="preserve"> </w:t>
      </w:r>
      <w:r w:rsidR="0068002A">
        <w:rPr>
          <w:lang w:eastAsia="cs-CZ"/>
        </w:rPr>
        <w:t>mapy a požádají vás o stisknutí klávesy</w:t>
      </w:r>
      <w:r w:rsidR="00C44688">
        <w:rPr>
          <w:lang w:eastAsia="cs-CZ"/>
        </w:rPr>
        <w:t xml:space="preserve"> </w:t>
      </w:r>
      <w:r w:rsidR="00C239F7">
        <w:rPr>
          <w:lang w:eastAsia="cs-CZ"/>
        </w:rPr>
        <w:t>příslušející zobrazenému znaku</w:t>
      </w:r>
    </w:p>
    <w:sectPr w:rsidR="0068002A" w:rsidRPr="00151141" w:rsidSect="00A62B38">
      <w:type w:val="continuous"/>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6A0" w:rsidRDefault="002346A0" w:rsidP="006537B9">
      <w:pPr>
        <w:spacing w:line="240" w:lineRule="auto"/>
      </w:pPr>
      <w:r>
        <w:separator/>
      </w:r>
    </w:p>
  </w:endnote>
  <w:endnote w:type="continuationSeparator" w:id="0">
    <w:p w:rsidR="002346A0" w:rsidRDefault="002346A0"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668" w:rsidRDefault="00774D35" w:rsidP="00642668">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187DD7">
      <w:rPr>
        <w:noProof/>
        <w:color w:val="7030A0"/>
      </w:rPr>
      <w:t>1</w:t>
    </w:r>
    <w:r w:rsidRPr="00F40896">
      <w:rPr>
        <w:color w:val="7030A0"/>
      </w:rPr>
      <w:fldChar w:fldCharType="end"/>
    </w:r>
  </w:p>
  <w:p w:rsidR="0071521E" w:rsidRDefault="00187DD7" w:rsidP="00642668">
    <w:pPr>
      <w:pStyle w:val="Zpat"/>
      <w:ind w:firstLine="0"/>
      <w:jc w:val="center"/>
    </w:pPr>
    <w:sdt>
      <w:sdtPr>
        <w:rPr>
          <w:color w:val="7030A0"/>
        </w:rPr>
        <w:alias w:val="Název"/>
        <w:tag w:val=""/>
        <w:id w:val="1166676383"/>
        <w:dataBinding w:prefixMappings="xmlns:ns0='http://purl.org/dc/elements/1.1/' xmlns:ns1='http://schemas.openxmlformats.org/package/2006/metadata/core-properties' " w:xpath="/ns1:coreProperties[1]/ns0:title[1]" w:storeItemID="{6C3C8BC8-F283-45AE-878A-BAB7291924A1}"/>
        <w:text/>
      </w:sdtPr>
      <w:sdtEndPr/>
      <w:sdtContent>
        <w:r w:rsidR="000C5FFB">
          <w:rPr>
            <w:color w:val="7030A0"/>
          </w:rPr>
          <w:t>05. Vstupní zařízení</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6A0" w:rsidRDefault="002346A0" w:rsidP="006537B9">
      <w:pPr>
        <w:spacing w:line="240" w:lineRule="auto"/>
      </w:pPr>
      <w:r>
        <w:separator/>
      </w:r>
    </w:p>
  </w:footnote>
  <w:footnote w:type="continuationSeparator" w:id="0">
    <w:p w:rsidR="002346A0" w:rsidRDefault="002346A0"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187DD7" w:rsidP="006537B9">
    <w:pPr>
      <w:pStyle w:val="Zhlav"/>
      <w:rPr>
        <w:color w:val="7030A0"/>
      </w:rPr>
    </w:pPr>
    <w:sdt>
      <w:sdtPr>
        <w:rPr>
          <w:color w:val="7030A0"/>
        </w:rPr>
        <w:alias w:val="Předmět"/>
        <w:tag w:val=""/>
        <w:id w:val="1783452541"/>
        <w:dataBinding w:prefixMappings="xmlns:ns0='http://purl.org/dc/elements/1.1/' xmlns:ns1='http://schemas.openxmlformats.org/package/2006/metadata/core-properties' " w:xpath="/ns1:coreProperties[1]/ns0:subject[1]" w:storeItemID="{6C3C8BC8-F283-45AE-878A-BAB7291924A1}"/>
        <w:text/>
      </w:sdtPr>
      <w:sdtEndPr/>
      <w:sdtContent>
        <w:r w:rsidR="00642668">
          <w:rPr>
            <w:color w:val="7030A0"/>
          </w:rPr>
          <w:t>HW - Hardware</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1225636227"/>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324B"/>
    <w:multiLevelType w:val="multilevel"/>
    <w:tmpl w:val="B3AC6476"/>
    <w:numStyleLink w:val="Finallist"/>
  </w:abstractNum>
  <w:abstractNum w:abstractNumId="1"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2" w15:restartNumberingAfterBreak="0">
    <w:nsid w:val="1FE600F1"/>
    <w:multiLevelType w:val="multilevel"/>
    <w:tmpl w:val="B3AC6476"/>
    <w:numStyleLink w:val="Finallist"/>
  </w:abstractNum>
  <w:abstractNum w:abstractNumId="3" w15:restartNumberingAfterBreak="0">
    <w:nsid w:val="24476234"/>
    <w:multiLevelType w:val="hybridMultilevel"/>
    <w:tmpl w:val="281AB5AA"/>
    <w:lvl w:ilvl="0" w:tplc="3666316A">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15:restartNumberingAfterBreak="0">
    <w:nsid w:val="415065AD"/>
    <w:multiLevelType w:val="hybridMultilevel"/>
    <w:tmpl w:val="F1A83DC6"/>
    <w:lvl w:ilvl="0" w:tplc="FBCC6A64">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5" w15:restartNumberingAfterBreak="0">
    <w:nsid w:val="456D331D"/>
    <w:multiLevelType w:val="multilevel"/>
    <w:tmpl w:val="B3AC6476"/>
    <w:numStyleLink w:val="Finallist"/>
  </w:abstractNum>
  <w:abstractNum w:abstractNumId="6" w15:restartNumberingAfterBreak="0">
    <w:nsid w:val="4D6151D0"/>
    <w:multiLevelType w:val="multilevel"/>
    <w:tmpl w:val="B3AC6476"/>
    <w:numStyleLink w:val="Finallist"/>
  </w:abstractNum>
  <w:abstractNum w:abstractNumId="7" w15:restartNumberingAfterBreak="0">
    <w:nsid w:val="59A30068"/>
    <w:multiLevelType w:val="hybridMultilevel"/>
    <w:tmpl w:val="43A2056C"/>
    <w:lvl w:ilvl="0" w:tplc="51CA2D2C">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5E4F4F2D"/>
    <w:multiLevelType w:val="multilevel"/>
    <w:tmpl w:val="B3AC6476"/>
    <w:numStyleLink w:val="Finallist"/>
  </w:abstractNum>
  <w:abstractNum w:abstractNumId="9" w15:restartNumberingAfterBreak="0">
    <w:nsid w:val="60195EEC"/>
    <w:multiLevelType w:val="multilevel"/>
    <w:tmpl w:val="B3AC6476"/>
    <w:numStyleLink w:val="Finallist"/>
  </w:abstractNum>
  <w:abstractNum w:abstractNumId="10" w15:restartNumberingAfterBreak="0">
    <w:nsid w:val="67EA56BD"/>
    <w:multiLevelType w:val="multilevel"/>
    <w:tmpl w:val="B3AC6476"/>
    <w:numStyleLink w:val="Finallist"/>
  </w:abstractNum>
  <w:abstractNum w:abstractNumId="11" w15:restartNumberingAfterBreak="0">
    <w:nsid w:val="6BC659FB"/>
    <w:multiLevelType w:val="multilevel"/>
    <w:tmpl w:val="B3AC6476"/>
    <w:numStyleLink w:val="Finallist"/>
  </w:abstractNum>
  <w:abstractNum w:abstractNumId="12" w15:restartNumberingAfterBreak="0">
    <w:nsid w:val="720E4BFE"/>
    <w:multiLevelType w:val="hybridMultilevel"/>
    <w:tmpl w:val="78F83012"/>
    <w:lvl w:ilvl="0" w:tplc="038C7756">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15:restartNumberingAfterBreak="0">
    <w:nsid w:val="79627CE6"/>
    <w:multiLevelType w:val="multilevel"/>
    <w:tmpl w:val="B3AC6476"/>
    <w:numStyleLink w:val="Finallist"/>
  </w:abstractNum>
  <w:abstractNum w:abstractNumId="14" w15:restartNumberingAfterBreak="0">
    <w:nsid w:val="7C03640B"/>
    <w:multiLevelType w:val="multilevel"/>
    <w:tmpl w:val="B3AC6476"/>
    <w:numStyleLink w:val="Finallist"/>
  </w:abstractNum>
  <w:abstractNum w:abstractNumId="15" w15:restartNumberingAfterBreak="0">
    <w:nsid w:val="7EF43D46"/>
    <w:multiLevelType w:val="multilevel"/>
    <w:tmpl w:val="B3AC6476"/>
    <w:numStyleLink w:val="Finallist"/>
  </w:abstractNum>
  <w:num w:numId="1">
    <w:abstractNumId w:val="1"/>
  </w:num>
  <w:num w:numId="2">
    <w:abstractNumId w:val="6"/>
  </w:num>
  <w:num w:numId="3">
    <w:abstractNumId w:val="12"/>
  </w:num>
  <w:num w:numId="4">
    <w:abstractNumId w:val="8"/>
  </w:num>
  <w:num w:numId="5">
    <w:abstractNumId w:val="11"/>
  </w:num>
  <w:num w:numId="6">
    <w:abstractNumId w:val="2"/>
  </w:num>
  <w:num w:numId="7">
    <w:abstractNumId w:val="10"/>
  </w:num>
  <w:num w:numId="8">
    <w:abstractNumId w:val="14"/>
  </w:num>
  <w:num w:numId="9">
    <w:abstractNumId w:val="4"/>
  </w:num>
  <w:num w:numId="10">
    <w:abstractNumId w:val="0"/>
  </w:num>
  <w:num w:numId="11">
    <w:abstractNumId w:val="3"/>
  </w:num>
  <w:num w:numId="12">
    <w:abstractNumId w:val="15"/>
  </w:num>
  <w:num w:numId="13">
    <w:abstractNumId w:val="13"/>
  </w:num>
  <w:num w:numId="14">
    <w:abstractNumId w:val="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B6"/>
    <w:rsid w:val="00003082"/>
    <w:rsid w:val="00012D4B"/>
    <w:rsid w:val="00012F42"/>
    <w:rsid w:val="0001560A"/>
    <w:rsid w:val="000277E4"/>
    <w:rsid w:val="0003015E"/>
    <w:rsid w:val="0003304D"/>
    <w:rsid w:val="00043682"/>
    <w:rsid w:val="00047B2B"/>
    <w:rsid w:val="00054C8F"/>
    <w:rsid w:val="000557EB"/>
    <w:rsid w:val="00055D95"/>
    <w:rsid w:val="000679BC"/>
    <w:rsid w:val="00071B86"/>
    <w:rsid w:val="00072E80"/>
    <w:rsid w:val="00073BA0"/>
    <w:rsid w:val="00074195"/>
    <w:rsid w:val="00076DB0"/>
    <w:rsid w:val="00077222"/>
    <w:rsid w:val="00080E9E"/>
    <w:rsid w:val="00081F72"/>
    <w:rsid w:val="000841E3"/>
    <w:rsid w:val="0008783C"/>
    <w:rsid w:val="0009440E"/>
    <w:rsid w:val="00096711"/>
    <w:rsid w:val="000976F1"/>
    <w:rsid w:val="000A091E"/>
    <w:rsid w:val="000A1FFE"/>
    <w:rsid w:val="000A4BA0"/>
    <w:rsid w:val="000C45FA"/>
    <w:rsid w:val="000C5FFB"/>
    <w:rsid w:val="000D01DA"/>
    <w:rsid w:val="000E5E01"/>
    <w:rsid w:val="000E74B1"/>
    <w:rsid w:val="000F0ED3"/>
    <w:rsid w:val="00102027"/>
    <w:rsid w:val="0010282F"/>
    <w:rsid w:val="00104630"/>
    <w:rsid w:val="00104E70"/>
    <w:rsid w:val="00114DEF"/>
    <w:rsid w:val="001173FC"/>
    <w:rsid w:val="001203CE"/>
    <w:rsid w:val="0012098A"/>
    <w:rsid w:val="00124C0C"/>
    <w:rsid w:val="00126CD5"/>
    <w:rsid w:val="00127D26"/>
    <w:rsid w:val="001348FA"/>
    <w:rsid w:val="0013598D"/>
    <w:rsid w:val="00135E6A"/>
    <w:rsid w:val="001439E4"/>
    <w:rsid w:val="00144E24"/>
    <w:rsid w:val="0015087D"/>
    <w:rsid w:val="00151141"/>
    <w:rsid w:val="00151A39"/>
    <w:rsid w:val="00160940"/>
    <w:rsid w:val="001625A9"/>
    <w:rsid w:val="00163B6C"/>
    <w:rsid w:val="001669C9"/>
    <w:rsid w:val="00167F0A"/>
    <w:rsid w:val="00170AD6"/>
    <w:rsid w:val="00170F6A"/>
    <w:rsid w:val="001713D0"/>
    <w:rsid w:val="001726AD"/>
    <w:rsid w:val="00172EA4"/>
    <w:rsid w:val="00173844"/>
    <w:rsid w:val="00174BAA"/>
    <w:rsid w:val="00175A0D"/>
    <w:rsid w:val="00177DF3"/>
    <w:rsid w:val="00184A42"/>
    <w:rsid w:val="00185B53"/>
    <w:rsid w:val="00187DD7"/>
    <w:rsid w:val="00191961"/>
    <w:rsid w:val="001A0BA4"/>
    <w:rsid w:val="001A0F64"/>
    <w:rsid w:val="001B1687"/>
    <w:rsid w:val="001B3EB7"/>
    <w:rsid w:val="001B4202"/>
    <w:rsid w:val="001B4D5C"/>
    <w:rsid w:val="001B6AFF"/>
    <w:rsid w:val="001B7164"/>
    <w:rsid w:val="001C71E7"/>
    <w:rsid w:val="001D71A8"/>
    <w:rsid w:val="001D7B35"/>
    <w:rsid w:val="001D7FA1"/>
    <w:rsid w:val="001E260C"/>
    <w:rsid w:val="001E3201"/>
    <w:rsid w:val="001E706F"/>
    <w:rsid w:val="001F227C"/>
    <w:rsid w:val="001F6C14"/>
    <w:rsid w:val="001F7135"/>
    <w:rsid w:val="00200838"/>
    <w:rsid w:val="00201605"/>
    <w:rsid w:val="00204722"/>
    <w:rsid w:val="002115ED"/>
    <w:rsid w:val="00211F64"/>
    <w:rsid w:val="00213D07"/>
    <w:rsid w:val="002177BE"/>
    <w:rsid w:val="002249CE"/>
    <w:rsid w:val="0022622C"/>
    <w:rsid w:val="00226EA7"/>
    <w:rsid w:val="0023172B"/>
    <w:rsid w:val="00232739"/>
    <w:rsid w:val="00233224"/>
    <w:rsid w:val="002338E8"/>
    <w:rsid w:val="002340B4"/>
    <w:rsid w:val="002346A0"/>
    <w:rsid w:val="00235363"/>
    <w:rsid w:val="00235511"/>
    <w:rsid w:val="002451D0"/>
    <w:rsid w:val="00254009"/>
    <w:rsid w:val="00255166"/>
    <w:rsid w:val="00257CB6"/>
    <w:rsid w:val="0026014A"/>
    <w:rsid w:val="00267839"/>
    <w:rsid w:val="0027246F"/>
    <w:rsid w:val="002763E2"/>
    <w:rsid w:val="002848BE"/>
    <w:rsid w:val="00285DAB"/>
    <w:rsid w:val="002878A0"/>
    <w:rsid w:val="002908DF"/>
    <w:rsid w:val="00293640"/>
    <w:rsid w:val="002946FE"/>
    <w:rsid w:val="002A0C8E"/>
    <w:rsid w:val="002A2542"/>
    <w:rsid w:val="002A54EC"/>
    <w:rsid w:val="002B006E"/>
    <w:rsid w:val="002C0475"/>
    <w:rsid w:val="002C4092"/>
    <w:rsid w:val="002D00FC"/>
    <w:rsid w:val="002D4E1A"/>
    <w:rsid w:val="002D61BD"/>
    <w:rsid w:val="002E1D71"/>
    <w:rsid w:val="002E7641"/>
    <w:rsid w:val="002E7786"/>
    <w:rsid w:val="002F1CD1"/>
    <w:rsid w:val="002F1FF9"/>
    <w:rsid w:val="002F4373"/>
    <w:rsid w:val="002F5C28"/>
    <w:rsid w:val="002F75BC"/>
    <w:rsid w:val="0030131E"/>
    <w:rsid w:val="00302E61"/>
    <w:rsid w:val="00303112"/>
    <w:rsid w:val="00307454"/>
    <w:rsid w:val="003079FF"/>
    <w:rsid w:val="00311D13"/>
    <w:rsid w:val="003163D7"/>
    <w:rsid w:val="00325EC7"/>
    <w:rsid w:val="00327886"/>
    <w:rsid w:val="0033303F"/>
    <w:rsid w:val="003330C0"/>
    <w:rsid w:val="003335C9"/>
    <w:rsid w:val="00337A95"/>
    <w:rsid w:val="00344F2D"/>
    <w:rsid w:val="0034631C"/>
    <w:rsid w:val="00347575"/>
    <w:rsid w:val="003505CE"/>
    <w:rsid w:val="00351E71"/>
    <w:rsid w:val="00355EAD"/>
    <w:rsid w:val="00357710"/>
    <w:rsid w:val="00366599"/>
    <w:rsid w:val="00366ADC"/>
    <w:rsid w:val="003727BA"/>
    <w:rsid w:val="003727E5"/>
    <w:rsid w:val="00374E6A"/>
    <w:rsid w:val="00375766"/>
    <w:rsid w:val="00375ECE"/>
    <w:rsid w:val="00383CC3"/>
    <w:rsid w:val="003937DE"/>
    <w:rsid w:val="0039500C"/>
    <w:rsid w:val="00396BAA"/>
    <w:rsid w:val="003A77F0"/>
    <w:rsid w:val="003B4547"/>
    <w:rsid w:val="003B4C4A"/>
    <w:rsid w:val="003B56AC"/>
    <w:rsid w:val="003B5AD5"/>
    <w:rsid w:val="003B6BD6"/>
    <w:rsid w:val="003B7DCD"/>
    <w:rsid w:val="003C0569"/>
    <w:rsid w:val="003C1F2F"/>
    <w:rsid w:val="003C2B9C"/>
    <w:rsid w:val="003C33A3"/>
    <w:rsid w:val="003C6872"/>
    <w:rsid w:val="003D0D3A"/>
    <w:rsid w:val="003D5B9B"/>
    <w:rsid w:val="003D78D4"/>
    <w:rsid w:val="003E112E"/>
    <w:rsid w:val="003E17D4"/>
    <w:rsid w:val="003E3C5A"/>
    <w:rsid w:val="003E60C9"/>
    <w:rsid w:val="003E7436"/>
    <w:rsid w:val="003F02E5"/>
    <w:rsid w:val="003F0FF7"/>
    <w:rsid w:val="00404066"/>
    <w:rsid w:val="00404B6F"/>
    <w:rsid w:val="0041257B"/>
    <w:rsid w:val="0041380C"/>
    <w:rsid w:val="00421831"/>
    <w:rsid w:val="004237A8"/>
    <w:rsid w:val="00432D75"/>
    <w:rsid w:val="00434909"/>
    <w:rsid w:val="00434E09"/>
    <w:rsid w:val="00441CE8"/>
    <w:rsid w:val="00443361"/>
    <w:rsid w:val="0044456D"/>
    <w:rsid w:val="0044581A"/>
    <w:rsid w:val="00445829"/>
    <w:rsid w:val="00453B64"/>
    <w:rsid w:val="00455176"/>
    <w:rsid w:val="0045618E"/>
    <w:rsid w:val="0046214A"/>
    <w:rsid w:val="00464984"/>
    <w:rsid w:val="00473157"/>
    <w:rsid w:val="004745C5"/>
    <w:rsid w:val="00480637"/>
    <w:rsid w:val="00481218"/>
    <w:rsid w:val="00484BCB"/>
    <w:rsid w:val="00487EBA"/>
    <w:rsid w:val="0049359D"/>
    <w:rsid w:val="00493A30"/>
    <w:rsid w:val="004954F8"/>
    <w:rsid w:val="004957C0"/>
    <w:rsid w:val="004A1AD6"/>
    <w:rsid w:val="004A23B0"/>
    <w:rsid w:val="004A7293"/>
    <w:rsid w:val="004C6EE2"/>
    <w:rsid w:val="004D56FD"/>
    <w:rsid w:val="004E160B"/>
    <w:rsid w:val="004E221D"/>
    <w:rsid w:val="004F39D8"/>
    <w:rsid w:val="004F4A85"/>
    <w:rsid w:val="005025EF"/>
    <w:rsid w:val="0050363C"/>
    <w:rsid w:val="00503B47"/>
    <w:rsid w:val="00505DA4"/>
    <w:rsid w:val="00511014"/>
    <w:rsid w:val="00511EA4"/>
    <w:rsid w:val="00512B83"/>
    <w:rsid w:val="0051401E"/>
    <w:rsid w:val="00521A08"/>
    <w:rsid w:val="0052476C"/>
    <w:rsid w:val="00525932"/>
    <w:rsid w:val="005302C1"/>
    <w:rsid w:val="005304B9"/>
    <w:rsid w:val="00531A8B"/>
    <w:rsid w:val="00532297"/>
    <w:rsid w:val="00533345"/>
    <w:rsid w:val="00533AAE"/>
    <w:rsid w:val="00535295"/>
    <w:rsid w:val="00535FA0"/>
    <w:rsid w:val="005454A2"/>
    <w:rsid w:val="00562471"/>
    <w:rsid w:val="00563425"/>
    <w:rsid w:val="00563E1E"/>
    <w:rsid w:val="00565A76"/>
    <w:rsid w:val="005714F2"/>
    <w:rsid w:val="0057475F"/>
    <w:rsid w:val="0058183B"/>
    <w:rsid w:val="005872F2"/>
    <w:rsid w:val="00595047"/>
    <w:rsid w:val="00595C80"/>
    <w:rsid w:val="00595E8D"/>
    <w:rsid w:val="00596BAE"/>
    <w:rsid w:val="00596E04"/>
    <w:rsid w:val="005973A4"/>
    <w:rsid w:val="00597747"/>
    <w:rsid w:val="0059792A"/>
    <w:rsid w:val="00597B5B"/>
    <w:rsid w:val="005A4BD9"/>
    <w:rsid w:val="005A5AB1"/>
    <w:rsid w:val="005B0DC0"/>
    <w:rsid w:val="005B1EE8"/>
    <w:rsid w:val="005B6447"/>
    <w:rsid w:val="005C1970"/>
    <w:rsid w:val="005C1A00"/>
    <w:rsid w:val="005C3436"/>
    <w:rsid w:val="005C4F38"/>
    <w:rsid w:val="005C59D4"/>
    <w:rsid w:val="005C6367"/>
    <w:rsid w:val="005D1B00"/>
    <w:rsid w:val="005D2FD4"/>
    <w:rsid w:val="005E0F38"/>
    <w:rsid w:val="005E49D9"/>
    <w:rsid w:val="005F0531"/>
    <w:rsid w:val="005F4ADC"/>
    <w:rsid w:val="005F72F6"/>
    <w:rsid w:val="00602CCA"/>
    <w:rsid w:val="0060553A"/>
    <w:rsid w:val="00605544"/>
    <w:rsid w:val="00606360"/>
    <w:rsid w:val="006102D1"/>
    <w:rsid w:val="0061131E"/>
    <w:rsid w:val="006136F6"/>
    <w:rsid w:val="00617F82"/>
    <w:rsid w:val="00621646"/>
    <w:rsid w:val="00625E4F"/>
    <w:rsid w:val="00631B3F"/>
    <w:rsid w:val="00633100"/>
    <w:rsid w:val="00641EC5"/>
    <w:rsid w:val="00642668"/>
    <w:rsid w:val="00642CC7"/>
    <w:rsid w:val="00645F6A"/>
    <w:rsid w:val="00647125"/>
    <w:rsid w:val="006537B9"/>
    <w:rsid w:val="006538D7"/>
    <w:rsid w:val="006544FE"/>
    <w:rsid w:val="00655FA0"/>
    <w:rsid w:val="00665A10"/>
    <w:rsid w:val="006660C5"/>
    <w:rsid w:val="00673D7B"/>
    <w:rsid w:val="00677761"/>
    <w:rsid w:val="00677FC7"/>
    <w:rsid w:val="0068002A"/>
    <w:rsid w:val="0068197D"/>
    <w:rsid w:val="00681CC6"/>
    <w:rsid w:val="00690BF0"/>
    <w:rsid w:val="0069380C"/>
    <w:rsid w:val="006A1DF0"/>
    <w:rsid w:val="006A47E7"/>
    <w:rsid w:val="006A7AD6"/>
    <w:rsid w:val="006B2547"/>
    <w:rsid w:val="006C0353"/>
    <w:rsid w:val="006C159E"/>
    <w:rsid w:val="006C6161"/>
    <w:rsid w:val="006D490C"/>
    <w:rsid w:val="006D5CE6"/>
    <w:rsid w:val="006D731C"/>
    <w:rsid w:val="006D76BB"/>
    <w:rsid w:val="006E0111"/>
    <w:rsid w:val="006E0FB5"/>
    <w:rsid w:val="006F1D24"/>
    <w:rsid w:val="006F3513"/>
    <w:rsid w:val="006F3FEB"/>
    <w:rsid w:val="006F4851"/>
    <w:rsid w:val="007001A1"/>
    <w:rsid w:val="0070070D"/>
    <w:rsid w:val="00701722"/>
    <w:rsid w:val="007031B8"/>
    <w:rsid w:val="00704607"/>
    <w:rsid w:val="00706493"/>
    <w:rsid w:val="00706DFA"/>
    <w:rsid w:val="00707E5F"/>
    <w:rsid w:val="007109B0"/>
    <w:rsid w:val="00710A40"/>
    <w:rsid w:val="0071521E"/>
    <w:rsid w:val="007167D5"/>
    <w:rsid w:val="00723C85"/>
    <w:rsid w:val="00724251"/>
    <w:rsid w:val="007252CD"/>
    <w:rsid w:val="0073071E"/>
    <w:rsid w:val="007331F3"/>
    <w:rsid w:val="007332B7"/>
    <w:rsid w:val="007361C2"/>
    <w:rsid w:val="00737640"/>
    <w:rsid w:val="00743731"/>
    <w:rsid w:val="00743A00"/>
    <w:rsid w:val="00746C9E"/>
    <w:rsid w:val="00753937"/>
    <w:rsid w:val="00755609"/>
    <w:rsid w:val="00755929"/>
    <w:rsid w:val="00762CFE"/>
    <w:rsid w:val="00763094"/>
    <w:rsid w:val="00770299"/>
    <w:rsid w:val="00771C01"/>
    <w:rsid w:val="00774706"/>
    <w:rsid w:val="00774CBC"/>
    <w:rsid w:val="00774D35"/>
    <w:rsid w:val="00774DF7"/>
    <w:rsid w:val="007756A9"/>
    <w:rsid w:val="00775CF3"/>
    <w:rsid w:val="00777B34"/>
    <w:rsid w:val="007819B4"/>
    <w:rsid w:val="0078309A"/>
    <w:rsid w:val="007844A9"/>
    <w:rsid w:val="00784A03"/>
    <w:rsid w:val="00786724"/>
    <w:rsid w:val="00786E35"/>
    <w:rsid w:val="007963A0"/>
    <w:rsid w:val="007A1F43"/>
    <w:rsid w:val="007A1FFE"/>
    <w:rsid w:val="007A6E4E"/>
    <w:rsid w:val="007B1A5C"/>
    <w:rsid w:val="007B2DE0"/>
    <w:rsid w:val="007B5295"/>
    <w:rsid w:val="007B5987"/>
    <w:rsid w:val="007C2129"/>
    <w:rsid w:val="007C62E6"/>
    <w:rsid w:val="007C7414"/>
    <w:rsid w:val="007C7B57"/>
    <w:rsid w:val="007D10DE"/>
    <w:rsid w:val="007D4F86"/>
    <w:rsid w:val="007D6F68"/>
    <w:rsid w:val="007D73A6"/>
    <w:rsid w:val="007E0699"/>
    <w:rsid w:val="007E06E4"/>
    <w:rsid w:val="007E18A3"/>
    <w:rsid w:val="007E1AA0"/>
    <w:rsid w:val="007E2E52"/>
    <w:rsid w:val="007E5B7D"/>
    <w:rsid w:val="007F0EE5"/>
    <w:rsid w:val="007F14AD"/>
    <w:rsid w:val="007F162A"/>
    <w:rsid w:val="007F72D7"/>
    <w:rsid w:val="00805725"/>
    <w:rsid w:val="00806464"/>
    <w:rsid w:val="0081654E"/>
    <w:rsid w:val="00820F39"/>
    <w:rsid w:val="00821118"/>
    <w:rsid w:val="00823659"/>
    <w:rsid w:val="00830826"/>
    <w:rsid w:val="00830ADD"/>
    <w:rsid w:val="0083764C"/>
    <w:rsid w:val="008406DA"/>
    <w:rsid w:val="00842CB3"/>
    <w:rsid w:val="008441B6"/>
    <w:rsid w:val="0084711D"/>
    <w:rsid w:val="00852704"/>
    <w:rsid w:val="00852965"/>
    <w:rsid w:val="00854C16"/>
    <w:rsid w:val="00860AD6"/>
    <w:rsid w:val="00863CFA"/>
    <w:rsid w:val="0086567C"/>
    <w:rsid w:val="0086583E"/>
    <w:rsid w:val="0087089E"/>
    <w:rsid w:val="00870C95"/>
    <w:rsid w:val="00871518"/>
    <w:rsid w:val="00871F47"/>
    <w:rsid w:val="00874E0F"/>
    <w:rsid w:val="0087517F"/>
    <w:rsid w:val="00881FB7"/>
    <w:rsid w:val="00885079"/>
    <w:rsid w:val="00886722"/>
    <w:rsid w:val="0089390B"/>
    <w:rsid w:val="00896D9E"/>
    <w:rsid w:val="00897C34"/>
    <w:rsid w:val="008A2D91"/>
    <w:rsid w:val="008A4C7A"/>
    <w:rsid w:val="008B0C99"/>
    <w:rsid w:val="008B3717"/>
    <w:rsid w:val="008B6395"/>
    <w:rsid w:val="008C00D4"/>
    <w:rsid w:val="008C67EC"/>
    <w:rsid w:val="008C728E"/>
    <w:rsid w:val="008D0D9F"/>
    <w:rsid w:val="008D25D9"/>
    <w:rsid w:val="008D4252"/>
    <w:rsid w:val="008D466B"/>
    <w:rsid w:val="008D4CED"/>
    <w:rsid w:val="008D605A"/>
    <w:rsid w:val="008E0EDF"/>
    <w:rsid w:val="008E2BF3"/>
    <w:rsid w:val="008F1474"/>
    <w:rsid w:val="008F2275"/>
    <w:rsid w:val="008F7DB8"/>
    <w:rsid w:val="00903C48"/>
    <w:rsid w:val="0090592A"/>
    <w:rsid w:val="00905C93"/>
    <w:rsid w:val="00907F6A"/>
    <w:rsid w:val="00912BD1"/>
    <w:rsid w:val="00917D66"/>
    <w:rsid w:val="009215B1"/>
    <w:rsid w:val="00922307"/>
    <w:rsid w:val="009228C4"/>
    <w:rsid w:val="00931E52"/>
    <w:rsid w:val="00933488"/>
    <w:rsid w:val="009405D7"/>
    <w:rsid w:val="00941938"/>
    <w:rsid w:val="00945582"/>
    <w:rsid w:val="00945C6D"/>
    <w:rsid w:val="009471C2"/>
    <w:rsid w:val="00950773"/>
    <w:rsid w:val="00957F2B"/>
    <w:rsid w:val="009602F5"/>
    <w:rsid w:val="0096210D"/>
    <w:rsid w:val="00963041"/>
    <w:rsid w:val="00963544"/>
    <w:rsid w:val="00965095"/>
    <w:rsid w:val="00965CCF"/>
    <w:rsid w:val="009702E5"/>
    <w:rsid w:val="0097249A"/>
    <w:rsid w:val="0098172E"/>
    <w:rsid w:val="00982633"/>
    <w:rsid w:val="00982664"/>
    <w:rsid w:val="00985BDB"/>
    <w:rsid w:val="009929F6"/>
    <w:rsid w:val="009943F8"/>
    <w:rsid w:val="00994C8B"/>
    <w:rsid w:val="0099771D"/>
    <w:rsid w:val="009A6951"/>
    <w:rsid w:val="009B1A06"/>
    <w:rsid w:val="009B29A4"/>
    <w:rsid w:val="009B4E19"/>
    <w:rsid w:val="009B62E0"/>
    <w:rsid w:val="009B72C9"/>
    <w:rsid w:val="009B7598"/>
    <w:rsid w:val="009C7994"/>
    <w:rsid w:val="009D2AFA"/>
    <w:rsid w:val="009D4727"/>
    <w:rsid w:val="009D718F"/>
    <w:rsid w:val="009E0D4F"/>
    <w:rsid w:val="009E1984"/>
    <w:rsid w:val="009E28CF"/>
    <w:rsid w:val="009E5816"/>
    <w:rsid w:val="009E7186"/>
    <w:rsid w:val="009F2BA3"/>
    <w:rsid w:val="00A00515"/>
    <w:rsid w:val="00A0262A"/>
    <w:rsid w:val="00A16865"/>
    <w:rsid w:val="00A25679"/>
    <w:rsid w:val="00A25B38"/>
    <w:rsid w:val="00A27F6E"/>
    <w:rsid w:val="00A30412"/>
    <w:rsid w:val="00A30F69"/>
    <w:rsid w:val="00A363F7"/>
    <w:rsid w:val="00A43ED4"/>
    <w:rsid w:val="00A44D97"/>
    <w:rsid w:val="00A45C54"/>
    <w:rsid w:val="00A513F6"/>
    <w:rsid w:val="00A5651C"/>
    <w:rsid w:val="00A62B38"/>
    <w:rsid w:val="00A64DBC"/>
    <w:rsid w:val="00A65167"/>
    <w:rsid w:val="00A66F70"/>
    <w:rsid w:val="00A72C77"/>
    <w:rsid w:val="00A75A77"/>
    <w:rsid w:val="00A802D3"/>
    <w:rsid w:val="00A93323"/>
    <w:rsid w:val="00A94BDB"/>
    <w:rsid w:val="00A95BDE"/>
    <w:rsid w:val="00A96B23"/>
    <w:rsid w:val="00A97487"/>
    <w:rsid w:val="00A97633"/>
    <w:rsid w:val="00AA0538"/>
    <w:rsid w:val="00AB0648"/>
    <w:rsid w:val="00AB45A1"/>
    <w:rsid w:val="00AB54B4"/>
    <w:rsid w:val="00AB6603"/>
    <w:rsid w:val="00AB6A1A"/>
    <w:rsid w:val="00AB6E8C"/>
    <w:rsid w:val="00AC5C3C"/>
    <w:rsid w:val="00AC733C"/>
    <w:rsid w:val="00AD5B99"/>
    <w:rsid w:val="00AD71BD"/>
    <w:rsid w:val="00AE0F04"/>
    <w:rsid w:val="00AE6F12"/>
    <w:rsid w:val="00AF3B76"/>
    <w:rsid w:val="00AF42DF"/>
    <w:rsid w:val="00AF703B"/>
    <w:rsid w:val="00AF7729"/>
    <w:rsid w:val="00AF79C7"/>
    <w:rsid w:val="00B01D98"/>
    <w:rsid w:val="00B0286A"/>
    <w:rsid w:val="00B06588"/>
    <w:rsid w:val="00B07104"/>
    <w:rsid w:val="00B07371"/>
    <w:rsid w:val="00B07D49"/>
    <w:rsid w:val="00B1023B"/>
    <w:rsid w:val="00B13B36"/>
    <w:rsid w:val="00B17E47"/>
    <w:rsid w:val="00B3118D"/>
    <w:rsid w:val="00B42319"/>
    <w:rsid w:val="00B51709"/>
    <w:rsid w:val="00B57E77"/>
    <w:rsid w:val="00B646CD"/>
    <w:rsid w:val="00B66F40"/>
    <w:rsid w:val="00B72C89"/>
    <w:rsid w:val="00B74AC0"/>
    <w:rsid w:val="00B8086B"/>
    <w:rsid w:val="00B813AF"/>
    <w:rsid w:val="00B930BD"/>
    <w:rsid w:val="00BA2D0E"/>
    <w:rsid w:val="00BB049D"/>
    <w:rsid w:val="00BB25D8"/>
    <w:rsid w:val="00BB4E45"/>
    <w:rsid w:val="00BB5438"/>
    <w:rsid w:val="00BC3BE8"/>
    <w:rsid w:val="00BC5433"/>
    <w:rsid w:val="00BD3A98"/>
    <w:rsid w:val="00BD65DB"/>
    <w:rsid w:val="00BE228E"/>
    <w:rsid w:val="00BE554A"/>
    <w:rsid w:val="00BF027A"/>
    <w:rsid w:val="00BF0863"/>
    <w:rsid w:val="00BF160B"/>
    <w:rsid w:val="00BF5BBB"/>
    <w:rsid w:val="00BF735C"/>
    <w:rsid w:val="00C00441"/>
    <w:rsid w:val="00C058EA"/>
    <w:rsid w:val="00C06339"/>
    <w:rsid w:val="00C117D8"/>
    <w:rsid w:val="00C11A4C"/>
    <w:rsid w:val="00C11C90"/>
    <w:rsid w:val="00C140EE"/>
    <w:rsid w:val="00C2196C"/>
    <w:rsid w:val="00C23104"/>
    <w:rsid w:val="00C239F7"/>
    <w:rsid w:val="00C260D5"/>
    <w:rsid w:val="00C26507"/>
    <w:rsid w:val="00C325E5"/>
    <w:rsid w:val="00C32ECF"/>
    <w:rsid w:val="00C357EC"/>
    <w:rsid w:val="00C37B3E"/>
    <w:rsid w:val="00C44688"/>
    <w:rsid w:val="00C44F4C"/>
    <w:rsid w:val="00C45F2A"/>
    <w:rsid w:val="00C46583"/>
    <w:rsid w:val="00C52A0E"/>
    <w:rsid w:val="00C5306E"/>
    <w:rsid w:val="00C539CB"/>
    <w:rsid w:val="00C541CF"/>
    <w:rsid w:val="00C550FA"/>
    <w:rsid w:val="00C56FE1"/>
    <w:rsid w:val="00C66B0B"/>
    <w:rsid w:val="00C7022A"/>
    <w:rsid w:val="00C70929"/>
    <w:rsid w:val="00C728B7"/>
    <w:rsid w:val="00C73BEA"/>
    <w:rsid w:val="00C7673A"/>
    <w:rsid w:val="00C808A0"/>
    <w:rsid w:val="00C8593A"/>
    <w:rsid w:val="00C9076A"/>
    <w:rsid w:val="00C91F36"/>
    <w:rsid w:val="00C922E0"/>
    <w:rsid w:val="00C92520"/>
    <w:rsid w:val="00C9488A"/>
    <w:rsid w:val="00C95A17"/>
    <w:rsid w:val="00CA3D59"/>
    <w:rsid w:val="00CA3EAA"/>
    <w:rsid w:val="00CB025E"/>
    <w:rsid w:val="00CB1B36"/>
    <w:rsid w:val="00CB3077"/>
    <w:rsid w:val="00CB460E"/>
    <w:rsid w:val="00CC35B9"/>
    <w:rsid w:val="00CC6B9C"/>
    <w:rsid w:val="00CD0090"/>
    <w:rsid w:val="00CD1EC4"/>
    <w:rsid w:val="00CD1EE3"/>
    <w:rsid w:val="00CD2D1A"/>
    <w:rsid w:val="00CD56B4"/>
    <w:rsid w:val="00CD648C"/>
    <w:rsid w:val="00CE4358"/>
    <w:rsid w:val="00CE5388"/>
    <w:rsid w:val="00CE73E0"/>
    <w:rsid w:val="00CF6DD5"/>
    <w:rsid w:val="00D00775"/>
    <w:rsid w:val="00D01677"/>
    <w:rsid w:val="00D021DD"/>
    <w:rsid w:val="00D0607A"/>
    <w:rsid w:val="00D14BF9"/>
    <w:rsid w:val="00D16CF7"/>
    <w:rsid w:val="00D1774C"/>
    <w:rsid w:val="00D22888"/>
    <w:rsid w:val="00D22C29"/>
    <w:rsid w:val="00D23FD0"/>
    <w:rsid w:val="00D3399B"/>
    <w:rsid w:val="00D34541"/>
    <w:rsid w:val="00D36BF0"/>
    <w:rsid w:val="00D40660"/>
    <w:rsid w:val="00D44DA4"/>
    <w:rsid w:val="00D460A5"/>
    <w:rsid w:val="00D528E9"/>
    <w:rsid w:val="00D57A3C"/>
    <w:rsid w:val="00D604E1"/>
    <w:rsid w:val="00D611A8"/>
    <w:rsid w:val="00D64575"/>
    <w:rsid w:val="00D72927"/>
    <w:rsid w:val="00D76935"/>
    <w:rsid w:val="00D76C12"/>
    <w:rsid w:val="00D8458F"/>
    <w:rsid w:val="00D84E4D"/>
    <w:rsid w:val="00D86E57"/>
    <w:rsid w:val="00DA175F"/>
    <w:rsid w:val="00DA1909"/>
    <w:rsid w:val="00DA1DC9"/>
    <w:rsid w:val="00DA2D4C"/>
    <w:rsid w:val="00DA4AE8"/>
    <w:rsid w:val="00DB0F2D"/>
    <w:rsid w:val="00DB1CA0"/>
    <w:rsid w:val="00DB2A4E"/>
    <w:rsid w:val="00DB6E32"/>
    <w:rsid w:val="00DC1064"/>
    <w:rsid w:val="00DC69FB"/>
    <w:rsid w:val="00DD7650"/>
    <w:rsid w:val="00DD7E93"/>
    <w:rsid w:val="00DE16A0"/>
    <w:rsid w:val="00DE7C53"/>
    <w:rsid w:val="00DF0164"/>
    <w:rsid w:val="00DF2E5B"/>
    <w:rsid w:val="00DF7539"/>
    <w:rsid w:val="00DF7647"/>
    <w:rsid w:val="00E01C7E"/>
    <w:rsid w:val="00E0554B"/>
    <w:rsid w:val="00E0695F"/>
    <w:rsid w:val="00E11698"/>
    <w:rsid w:val="00E16D51"/>
    <w:rsid w:val="00E1752B"/>
    <w:rsid w:val="00E2191D"/>
    <w:rsid w:val="00E26A1C"/>
    <w:rsid w:val="00E27748"/>
    <w:rsid w:val="00E31CD2"/>
    <w:rsid w:val="00E31D02"/>
    <w:rsid w:val="00E33E1E"/>
    <w:rsid w:val="00E40AEC"/>
    <w:rsid w:val="00E467DB"/>
    <w:rsid w:val="00E47D51"/>
    <w:rsid w:val="00E55DFE"/>
    <w:rsid w:val="00E56811"/>
    <w:rsid w:val="00E57764"/>
    <w:rsid w:val="00E57B42"/>
    <w:rsid w:val="00E607A6"/>
    <w:rsid w:val="00E62105"/>
    <w:rsid w:val="00E65DBF"/>
    <w:rsid w:val="00E662B9"/>
    <w:rsid w:val="00E670E1"/>
    <w:rsid w:val="00E72592"/>
    <w:rsid w:val="00E726FA"/>
    <w:rsid w:val="00E83FA0"/>
    <w:rsid w:val="00E83FFA"/>
    <w:rsid w:val="00E85732"/>
    <w:rsid w:val="00E859C5"/>
    <w:rsid w:val="00E85C76"/>
    <w:rsid w:val="00E876EA"/>
    <w:rsid w:val="00E916C3"/>
    <w:rsid w:val="00E95B99"/>
    <w:rsid w:val="00E97824"/>
    <w:rsid w:val="00EA184A"/>
    <w:rsid w:val="00EA2AA0"/>
    <w:rsid w:val="00EC1095"/>
    <w:rsid w:val="00EC52E5"/>
    <w:rsid w:val="00EC727C"/>
    <w:rsid w:val="00ED0960"/>
    <w:rsid w:val="00ED3C0A"/>
    <w:rsid w:val="00EE3686"/>
    <w:rsid w:val="00EF1F8D"/>
    <w:rsid w:val="00EF2A54"/>
    <w:rsid w:val="00EF52D7"/>
    <w:rsid w:val="00EF68BA"/>
    <w:rsid w:val="00EF6BC0"/>
    <w:rsid w:val="00F011E5"/>
    <w:rsid w:val="00F01D1C"/>
    <w:rsid w:val="00F1257C"/>
    <w:rsid w:val="00F16D12"/>
    <w:rsid w:val="00F20533"/>
    <w:rsid w:val="00F21F85"/>
    <w:rsid w:val="00F36C01"/>
    <w:rsid w:val="00F40896"/>
    <w:rsid w:val="00F40939"/>
    <w:rsid w:val="00F41050"/>
    <w:rsid w:val="00F418F4"/>
    <w:rsid w:val="00F4289E"/>
    <w:rsid w:val="00F472F6"/>
    <w:rsid w:val="00F473C2"/>
    <w:rsid w:val="00F5261C"/>
    <w:rsid w:val="00F60BA4"/>
    <w:rsid w:val="00F611AD"/>
    <w:rsid w:val="00F61BCB"/>
    <w:rsid w:val="00F62160"/>
    <w:rsid w:val="00F65B38"/>
    <w:rsid w:val="00F66230"/>
    <w:rsid w:val="00F7146B"/>
    <w:rsid w:val="00F760B3"/>
    <w:rsid w:val="00F80A2D"/>
    <w:rsid w:val="00F86362"/>
    <w:rsid w:val="00F87BB6"/>
    <w:rsid w:val="00F91147"/>
    <w:rsid w:val="00F93C47"/>
    <w:rsid w:val="00FA2826"/>
    <w:rsid w:val="00FA6422"/>
    <w:rsid w:val="00FA798D"/>
    <w:rsid w:val="00FB0D61"/>
    <w:rsid w:val="00FB2EEC"/>
    <w:rsid w:val="00FB31C5"/>
    <w:rsid w:val="00FB3D72"/>
    <w:rsid w:val="00FB5F12"/>
    <w:rsid w:val="00FB75C1"/>
    <w:rsid w:val="00FC236A"/>
    <w:rsid w:val="00FC723C"/>
    <w:rsid w:val="00FD19F2"/>
    <w:rsid w:val="00FD2987"/>
    <w:rsid w:val="00FD7131"/>
    <w:rsid w:val="00FD7673"/>
    <w:rsid w:val="00FD76CF"/>
    <w:rsid w:val="00FF72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8EE7"/>
  <w15:chartTrackingRefBased/>
  <w15:docId w15:val="{5A96A311-7EC4-4A54-9345-E155C6C2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57CB6"/>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87517F"/>
    <w:pPr>
      <w:keepNext/>
      <w:keepLines/>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965095"/>
    <w:pPr>
      <w:keepNext/>
      <w:keepLines/>
      <w:spacing w:before="40"/>
      <w:ind w:firstLine="227"/>
      <w:outlineLvl w:val="4"/>
    </w:pPr>
    <w:rPr>
      <w:rFonts w:asciiTheme="majorHAnsi" w:eastAsiaTheme="majorEastAsia" w:hAnsiTheme="majorHAnsi" w:cstheme="majorBidi"/>
      <w:b/>
      <w:i/>
      <w:u w:val="single"/>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87517F"/>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965095"/>
    <w:rPr>
      <w:rFonts w:asciiTheme="majorHAnsi" w:eastAsiaTheme="majorEastAsia" w:hAnsiTheme="majorHAnsi" w:cstheme="majorBidi"/>
      <w:b/>
      <w:i/>
      <w:sz w:val="24"/>
      <w:u w:val="single"/>
      <w:lang w:eastAsia="cs-CZ"/>
    </w:rPr>
  </w:style>
  <w:style w:type="paragraph" w:styleId="Odstavecseseznamem">
    <w:name w:val="List Paragraph"/>
    <w:basedOn w:val="Normln"/>
    <w:uiPriority w:val="34"/>
    <w:qFormat/>
    <w:rsid w:val="00A72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07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HW.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CCC8-4AF8-437D-B948-117D7068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HW.dotm</Template>
  <TotalTime>352</TotalTime>
  <Pages>8</Pages>
  <Words>2974</Words>
  <Characters>17552</Characters>
  <Application>Microsoft Office Word</Application>
  <DocSecurity>0</DocSecurity>
  <Lines>146</Lines>
  <Paragraphs>40</Paragraphs>
  <ScaleCrop>false</ScaleCrop>
  <HeadingPairs>
    <vt:vector size="4" baseType="variant">
      <vt:variant>
        <vt:lpstr>Název</vt:lpstr>
      </vt:variant>
      <vt:variant>
        <vt:i4>1</vt:i4>
      </vt:variant>
      <vt:variant>
        <vt:lpstr>Nadpisy</vt:lpstr>
      </vt:variant>
      <vt:variant>
        <vt:i4>30</vt:i4>
      </vt:variant>
    </vt:vector>
  </HeadingPairs>
  <TitlesOfParts>
    <vt:vector size="31" baseType="lpstr">
      <vt:lpstr>05. Vstupní zařízení</vt:lpstr>
      <vt:lpstr>05. Vstupní zařízení</vt:lpstr>
      <vt:lpstr>    Klávesnice</vt:lpstr>
      <vt:lpstr>        Klávesy</vt:lpstr>
      <vt:lpstr>        Rozložení</vt:lpstr>
      <vt:lpstr>        Detekce stisku klávesy</vt:lpstr>
      <vt:lpstr>        Rozhraní</vt:lpstr>
      <vt:lpstr>    Myš</vt:lpstr>
      <vt:lpstr>        Principy</vt:lpstr>
      <vt:lpstr>        Rozhraní</vt:lpstr>
      <vt:lpstr>    Další polohovací zařízeni</vt:lpstr>
      <vt:lpstr>        Touchpad</vt:lpstr>
      <vt:lpstr>        Trackpoint</vt:lpstr>
      <vt:lpstr>        Trackball</vt:lpstr>
      <vt:lpstr>    Herní zařízení</vt:lpstr>
      <vt:lpstr>        Joystick</vt:lpstr>
      <vt:lpstr>        Volant</vt:lpstr>
      <vt:lpstr>    Dotykové obrazovky</vt:lpstr>
      <vt:lpstr>        Výhody:</vt:lpstr>
      <vt:lpstr>        Rezistivní displeje</vt:lpstr>
      <vt:lpstr>        Kapacitní displeje</vt:lpstr>
      <vt:lpstr>        Displeje s povrchovou vlnou</vt:lpstr>
      <vt:lpstr>    </vt:lpstr>
      <vt:lpstr>    Skener</vt:lpstr>
      <vt:lpstr>        CCD; Charge Coupled Device</vt:lpstr>
      <vt:lpstr>        CIS; Contact Image Senzor</vt:lpstr>
      <vt:lpstr>        Lineární snímače</vt:lpstr>
      <vt:lpstr>        Plošné snímače</vt:lpstr>
      <vt:lpstr>        Snímáni barevného obrazu</vt:lpstr>
      <vt:lpstr>        Typy skenerů</vt:lpstr>
      <vt:lpstr>        OCR</vt:lpstr>
    </vt:vector>
  </TitlesOfParts>
  <Manager>Karel Johanovský</Manager>
  <Company>BLAKKWOOD</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Vstupní zařízení</dc:title>
  <dc:subject>HW - Hardware</dc:subject>
  <dc:creator>Ash258</dc:creator>
  <cp:keywords>HW;05</cp:keywords>
  <dc:description/>
  <cp:lastModifiedBy>Ash258</cp:lastModifiedBy>
  <cp:revision>743</cp:revision>
  <dcterms:created xsi:type="dcterms:W3CDTF">2016-05-11T15:52:00Z</dcterms:created>
  <dcterms:modified xsi:type="dcterms:W3CDTF">2016-05-16T02:04:00Z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