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0BF0" w:rsidRPr="007502CA" w:rsidRDefault="00ED2B56" w:rsidP="007502CA">
      <w:pPr>
        <w:pStyle w:val="Nadpis1"/>
      </w:pPr>
      <w:r w:rsidRPr="007502CA">
        <w:t>03. Úložná zařízení</w:t>
      </w:r>
    </w:p>
    <w:p w:rsidR="00904832" w:rsidRPr="007502CA" w:rsidRDefault="00904832" w:rsidP="000F276A">
      <w:pPr>
        <w:pStyle w:val="Nadpis2"/>
      </w:pPr>
      <w:r w:rsidRPr="007502CA">
        <w:t>Pevný disk</w:t>
      </w:r>
    </w:p>
    <w:p w:rsidR="00904832" w:rsidRPr="007502CA" w:rsidRDefault="00904832" w:rsidP="00904832">
      <w:pPr>
        <w:pStyle w:val="Odstavecseseznamem"/>
        <w:numPr>
          <w:ilvl w:val="0"/>
          <w:numId w:val="2"/>
        </w:numPr>
        <w:rPr>
          <w:sz w:val="24"/>
          <w:szCs w:val="24"/>
        </w:rPr>
      </w:pPr>
      <w:r w:rsidRPr="007502CA">
        <w:rPr>
          <w:sz w:val="24"/>
          <w:szCs w:val="24"/>
        </w:rPr>
        <w:t>Zkratka HDD (Hard Disk Drive)</w:t>
      </w:r>
    </w:p>
    <w:p w:rsidR="00904832" w:rsidRPr="007502CA" w:rsidRDefault="00904832" w:rsidP="00904832">
      <w:pPr>
        <w:pStyle w:val="Odstavecseseznamem"/>
        <w:numPr>
          <w:ilvl w:val="0"/>
          <w:numId w:val="2"/>
        </w:numPr>
        <w:rPr>
          <w:sz w:val="24"/>
          <w:szCs w:val="24"/>
        </w:rPr>
      </w:pPr>
      <w:r w:rsidRPr="007502CA">
        <w:rPr>
          <w:sz w:val="24"/>
          <w:szCs w:val="24"/>
        </w:rPr>
        <w:t>Zařízení pro trvalé uchovávání dat pomocí elektromagnetické indukce</w:t>
      </w:r>
    </w:p>
    <w:p w:rsidR="00904832" w:rsidRPr="007502CA" w:rsidRDefault="00904832" w:rsidP="00904832">
      <w:pPr>
        <w:pStyle w:val="Odstavecseseznamem"/>
        <w:numPr>
          <w:ilvl w:val="0"/>
          <w:numId w:val="2"/>
        </w:numPr>
        <w:rPr>
          <w:sz w:val="24"/>
          <w:szCs w:val="24"/>
        </w:rPr>
      </w:pPr>
      <w:r w:rsidRPr="007502CA">
        <w:rPr>
          <w:sz w:val="24"/>
          <w:szCs w:val="24"/>
        </w:rPr>
        <w:t>Hlavním důvodem rozšíření pevných disků je výhodný poměr ceny a kapacity doplněný dostatečnou přenosovou rychlostí</w:t>
      </w:r>
    </w:p>
    <w:p w:rsidR="00904832" w:rsidRPr="007502CA" w:rsidRDefault="00904832" w:rsidP="00904832">
      <w:pPr>
        <w:pStyle w:val="Odstavecseseznamem"/>
        <w:numPr>
          <w:ilvl w:val="0"/>
          <w:numId w:val="2"/>
        </w:numPr>
        <w:rPr>
          <w:sz w:val="24"/>
          <w:szCs w:val="24"/>
        </w:rPr>
      </w:pPr>
      <w:r w:rsidRPr="007502CA">
        <w:rPr>
          <w:sz w:val="24"/>
          <w:szCs w:val="24"/>
        </w:rPr>
        <w:t>Nevýhodou ovšem zůstává energetická náročnost, hmotnost a náchylnost na poškození vlivem otřesů</w:t>
      </w:r>
    </w:p>
    <w:p w:rsidR="00904832" w:rsidRPr="007502CA" w:rsidRDefault="00904832" w:rsidP="00904832">
      <w:pPr>
        <w:pStyle w:val="Odstavecseseznamem"/>
        <w:numPr>
          <w:ilvl w:val="0"/>
          <w:numId w:val="2"/>
        </w:numPr>
        <w:rPr>
          <w:sz w:val="24"/>
          <w:szCs w:val="24"/>
        </w:rPr>
      </w:pPr>
      <w:r w:rsidRPr="007502CA">
        <w:rPr>
          <w:sz w:val="24"/>
          <w:szCs w:val="24"/>
        </w:rPr>
        <w:t xml:space="preserve">Data jsou </w:t>
      </w:r>
      <w:r w:rsidR="00596184">
        <w:rPr>
          <w:sz w:val="24"/>
          <w:szCs w:val="24"/>
        </w:rPr>
        <w:t>u</w:t>
      </w:r>
      <w:r w:rsidRPr="007502CA">
        <w:rPr>
          <w:sz w:val="24"/>
          <w:szCs w:val="24"/>
        </w:rPr>
        <w:t>ložena na plotnách, které jsou keramické</w:t>
      </w:r>
      <w:r w:rsidR="00752B18">
        <w:rPr>
          <w:sz w:val="24"/>
          <w:szCs w:val="24"/>
        </w:rPr>
        <w:t>,</w:t>
      </w:r>
      <w:r w:rsidRPr="007502CA">
        <w:rPr>
          <w:sz w:val="24"/>
          <w:szCs w:val="24"/>
        </w:rPr>
        <w:t xml:space="preserve"> a je na nich natažena tenká magnetická vrstva</w:t>
      </w:r>
    </w:p>
    <w:p w:rsidR="00904832" w:rsidRPr="007502CA" w:rsidRDefault="00904832" w:rsidP="00904832">
      <w:pPr>
        <w:pStyle w:val="Odstavecseseznamem"/>
        <w:numPr>
          <w:ilvl w:val="0"/>
          <w:numId w:val="2"/>
        </w:numPr>
        <w:rPr>
          <w:sz w:val="24"/>
          <w:szCs w:val="24"/>
        </w:rPr>
      </w:pPr>
      <w:r w:rsidRPr="007502CA">
        <w:rPr>
          <w:sz w:val="24"/>
          <w:szCs w:val="24"/>
        </w:rPr>
        <w:t>Data se na disk ukládají do zmagnetizovaných míst</w:t>
      </w:r>
    </w:p>
    <w:p w:rsidR="00904832" w:rsidRPr="007502CA" w:rsidRDefault="00904832" w:rsidP="00904832">
      <w:pPr>
        <w:pStyle w:val="Odstavecseseznamem"/>
        <w:numPr>
          <w:ilvl w:val="0"/>
          <w:numId w:val="2"/>
        </w:numPr>
        <w:rPr>
          <w:sz w:val="24"/>
          <w:szCs w:val="24"/>
        </w:rPr>
      </w:pPr>
      <w:r w:rsidRPr="007502CA">
        <w:rPr>
          <w:sz w:val="24"/>
          <w:szCs w:val="24"/>
        </w:rPr>
        <w:t>Ukládání se provádí pomocí cívky a elektrického proudu, přičemž se používají různé technologie záznamu a kódování dat</w:t>
      </w:r>
    </w:p>
    <w:p w:rsidR="00904832" w:rsidRPr="007502CA" w:rsidRDefault="00904832" w:rsidP="00904832">
      <w:pPr>
        <w:pStyle w:val="Odstavecseseznamem"/>
        <w:numPr>
          <w:ilvl w:val="0"/>
          <w:numId w:val="2"/>
        </w:numPr>
        <w:rPr>
          <w:sz w:val="24"/>
          <w:szCs w:val="24"/>
        </w:rPr>
      </w:pPr>
      <w:r w:rsidRPr="007502CA">
        <w:rPr>
          <w:sz w:val="24"/>
          <w:szCs w:val="24"/>
        </w:rPr>
        <w:t>Čtení je realizováno také pomocí cívky, kdy se v cívce při pohybu nad zmagnetizovaným povrchem indukuje proud</w:t>
      </w:r>
    </w:p>
    <w:p w:rsidR="00904832" w:rsidRPr="007502CA" w:rsidRDefault="00904832" w:rsidP="00904832">
      <w:pPr>
        <w:pStyle w:val="Odstavecseseznamem"/>
        <w:numPr>
          <w:ilvl w:val="0"/>
          <w:numId w:val="2"/>
        </w:numPr>
        <w:rPr>
          <w:sz w:val="24"/>
          <w:szCs w:val="24"/>
        </w:rPr>
      </w:pPr>
      <w:r w:rsidRPr="007502CA">
        <w:rPr>
          <w:sz w:val="24"/>
          <w:szCs w:val="24"/>
        </w:rPr>
        <w:t>Čtecí a zapisovací cívka se nachází na hlavičce, kterou nad plotnami pohybuje vystavovací raménko</w:t>
      </w:r>
    </w:p>
    <w:p w:rsidR="00904832" w:rsidRPr="007502CA" w:rsidRDefault="00904832" w:rsidP="00904832">
      <w:pPr>
        <w:pStyle w:val="Odstavecseseznamem"/>
        <w:numPr>
          <w:ilvl w:val="0"/>
          <w:numId w:val="2"/>
        </w:numPr>
        <w:rPr>
          <w:sz w:val="24"/>
          <w:szCs w:val="24"/>
        </w:rPr>
      </w:pPr>
      <w:r w:rsidRPr="007502CA">
        <w:rPr>
          <w:sz w:val="24"/>
          <w:szCs w:val="24"/>
        </w:rPr>
        <w:t>Dnešní běžné disky obsahují 1 až 4 plotny</w:t>
      </w:r>
    </w:p>
    <w:p w:rsidR="00904832" w:rsidRPr="007502CA" w:rsidRDefault="00904832" w:rsidP="00904832">
      <w:pPr>
        <w:pStyle w:val="Odstavecseseznamem"/>
        <w:numPr>
          <w:ilvl w:val="0"/>
          <w:numId w:val="2"/>
        </w:numPr>
        <w:rPr>
          <w:sz w:val="24"/>
          <w:szCs w:val="24"/>
        </w:rPr>
      </w:pPr>
      <w:r w:rsidRPr="007502CA">
        <w:rPr>
          <w:sz w:val="24"/>
          <w:szCs w:val="24"/>
        </w:rPr>
        <w:t>Plotna může být oboustranná, takže na každou plotnu mohou náležet dvě hlavičky</w:t>
      </w:r>
    </w:p>
    <w:p w:rsidR="00904832" w:rsidRPr="005B7A18" w:rsidRDefault="00904832" w:rsidP="005B7A18">
      <w:pPr>
        <w:pStyle w:val="Odstavecseseznamem"/>
        <w:numPr>
          <w:ilvl w:val="0"/>
          <w:numId w:val="2"/>
        </w:numPr>
        <w:rPr>
          <w:sz w:val="24"/>
          <w:szCs w:val="24"/>
        </w:rPr>
      </w:pPr>
      <w:r w:rsidRPr="007502CA">
        <w:rPr>
          <w:sz w:val="24"/>
          <w:szCs w:val="24"/>
        </w:rPr>
        <w:t>Plotny se otáčejí na tzv. vřetenu, které je poháněné elektromotorkem</w:t>
      </w:r>
    </w:p>
    <w:p w:rsidR="00904832" w:rsidRPr="007502CA" w:rsidRDefault="00904832" w:rsidP="00250427">
      <w:pPr>
        <w:pStyle w:val="Nadpis3"/>
      </w:pPr>
      <w:r w:rsidRPr="007502CA">
        <w:t>Organizace dat</w:t>
      </w:r>
    </w:p>
    <w:p w:rsidR="00904832" w:rsidRPr="007502CA" w:rsidRDefault="00904832" w:rsidP="00904832">
      <w:pPr>
        <w:pStyle w:val="Odstavecseseznamem"/>
        <w:numPr>
          <w:ilvl w:val="0"/>
          <w:numId w:val="3"/>
        </w:numPr>
        <w:rPr>
          <w:sz w:val="24"/>
          <w:szCs w:val="24"/>
        </w:rPr>
      </w:pPr>
      <w:r w:rsidRPr="007502CA">
        <w:rPr>
          <w:sz w:val="24"/>
          <w:szCs w:val="24"/>
        </w:rPr>
        <w:t>Data jsou na plotnách organizována do sousledných kružnic</w:t>
      </w:r>
    </w:p>
    <w:p w:rsidR="00904832" w:rsidRPr="007502CA" w:rsidRDefault="00904832" w:rsidP="00904832">
      <w:pPr>
        <w:pStyle w:val="Odstavecseseznamem"/>
        <w:numPr>
          <w:ilvl w:val="0"/>
          <w:numId w:val="3"/>
        </w:numPr>
        <w:rPr>
          <w:sz w:val="24"/>
          <w:szCs w:val="24"/>
        </w:rPr>
      </w:pPr>
      <w:r w:rsidRPr="007502CA">
        <w:rPr>
          <w:sz w:val="24"/>
          <w:szCs w:val="24"/>
        </w:rPr>
        <w:t>Kružnice se skládají ze sektorů, které mají velikost 4kB (dříve 512 bajtů)</w:t>
      </w:r>
    </w:p>
    <w:p w:rsidR="00904832" w:rsidRPr="007502CA" w:rsidRDefault="00904832" w:rsidP="00904832">
      <w:pPr>
        <w:pStyle w:val="Odstavecseseznamem"/>
        <w:numPr>
          <w:ilvl w:val="0"/>
          <w:numId w:val="3"/>
        </w:numPr>
        <w:rPr>
          <w:sz w:val="24"/>
          <w:szCs w:val="24"/>
        </w:rPr>
      </w:pPr>
      <w:r w:rsidRPr="007502CA">
        <w:rPr>
          <w:sz w:val="24"/>
          <w:szCs w:val="24"/>
        </w:rPr>
        <w:t>Sektor je nejmenší adresovatelná jednotka disku</w:t>
      </w:r>
    </w:p>
    <w:p w:rsidR="00904832" w:rsidRPr="007502CA" w:rsidRDefault="00904832" w:rsidP="00904832">
      <w:pPr>
        <w:pStyle w:val="Odstavecseseznamem"/>
        <w:numPr>
          <w:ilvl w:val="0"/>
          <w:numId w:val="3"/>
        </w:numPr>
        <w:rPr>
          <w:sz w:val="24"/>
          <w:szCs w:val="24"/>
        </w:rPr>
      </w:pPr>
      <w:r w:rsidRPr="007502CA">
        <w:rPr>
          <w:sz w:val="24"/>
          <w:szCs w:val="24"/>
        </w:rPr>
        <w:lastRenderedPageBreak/>
        <w:t>Pokud má disk více ploten, tak všechny kružnice stejné velikosti tvoří cylindr</w:t>
      </w:r>
    </w:p>
    <w:p w:rsidR="00904832" w:rsidRPr="007502CA" w:rsidRDefault="00904832" w:rsidP="00904832">
      <w:pPr>
        <w:pStyle w:val="Odstavecseseznamem"/>
        <w:numPr>
          <w:ilvl w:val="0"/>
          <w:numId w:val="3"/>
        </w:numPr>
        <w:rPr>
          <w:sz w:val="24"/>
          <w:szCs w:val="24"/>
        </w:rPr>
      </w:pPr>
      <w:r w:rsidRPr="007502CA">
        <w:rPr>
          <w:sz w:val="24"/>
          <w:szCs w:val="24"/>
        </w:rPr>
        <w:t>Uspořádání stop, povrchů a sektorů se nazývá geometrie disku</w:t>
      </w:r>
    </w:p>
    <w:p w:rsidR="00904832" w:rsidRPr="00B74391" w:rsidRDefault="00904832" w:rsidP="00B74391">
      <w:pPr>
        <w:pStyle w:val="Odstavecseseznamem"/>
        <w:numPr>
          <w:ilvl w:val="0"/>
          <w:numId w:val="3"/>
        </w:numPr>
        <w:rPr>
          <w:sz w:val="24"/>
          <w:szCs w:val="24"/>
        </w:rPr>
      </w:pPr>
      <w:r w:rsidRPr="007502CA">
        <w:rPr>
          <w:sz w:val="24"/>
          <w:szCs w:val="24"/>
        </w:rPr>
        <w:t>S organizací dat souvisí adresace disku</w:t>
      </w:r>
    </w:p>
    <w:p w:rsidR="00904832" w:rsidRPr="007502CA" w:rsidRDefault="00904832" w:rsidP="00250427">
      <w:pPr>
        <w:pStyle w:val="Nadpis3"/>
      </w:pPr>
      <w:r w:rsidRPr="007502CA">
        <w:t>Adresace disku</w:t>
      </w:r>
    </w:p>
    <w:p w:rsidR="00687BD4" w:rsidRDefault="00687BD4" w:rsidP="00B74391">
      <w:pPr>
        <w:pStyle w:val="Nadpis5"/>
        <w:sectPr w:rsidR="00687BD4" w:rsidSect="00642668">
          <w:headerReference w:type="default" r:id="rId8"/>
          <w:footerReference w:type="default" r:id="rId9"/>
          <w:pgSz w:w="11906" w:h="16838"/>
          <w:pgMar w:top="1417" w:right="566" w:bottom="1417" w:left="567" w:header="708" w:footer="708" w:gutter="0"/>
          <w:cols w:space="708"/>
          <w:docGrid w:linePitch="360"/>
        </w:sectPr>
      </w:pPr>
    </w:p>
    <w:p w:rsidR="00904832" w:rsidRPr="007502CA" w:rsidRDefault="00904832" w:rsidP="00B74391">
      <w:pPr>
        <w:pStyle w:val="Nadpis5"/>
      </w:pPr>
      <w:r w:rsidRPr="007502CA">
        <w:lastRenderedPageBreak/>
        <w:t>CHS</w:t>
      </w:r>
    </w:p>
    <w:p w:rsidR="00904832" w:rsidRPr="007502CA" w:rsidRDefault="00904832" w:rsidP="00904832">
      <w:pPr>
        <w:pStyle w:val="Odstavecseseznamem"/>
        <w:numPr>
          <w:ilvl w:val="0"/>
          <w:numId w:val="4"/>
        </w:numPr>
        <w:rPr>
          <w:sz w:val="24"/>
          <w:szCs w:val="24"/>
        </w:rPr>
      </w:pPr>
      <w:r w:rsidRPr="007502CA">
        <w:rPr>
          <w:sz w:val="24"/>
          <w:szCs w:val="24"/>
        </w:rPr>
        <w:t>Cylindr-Hlava-Sektor</w:t>
      </w:r>
    </w:p>
    <w:p w:rsidR="00904832" w:rsidRPr="007502CA" w:rsidRDefault="00904832" w:rsidP="00904832">
      <w:pPr>
        <w:pStyle w:val="Odstavecseseznamem"/>
        <w:numPr>
          <w:ilvl w:val="0"/>
          <w:numId w:val="4"/>
        </w:numPr>
        <w:rPr>
          <w:sz w:val="24"/>
          <w:szCs w:val="24"/>
        </w:rPr>
      </w:pPr>
      <w:r w:rsidRPr="007502CA">
        <w:rPr>
          <w:sz w:val="24"/>
          <w:szCs w:val="24"/>
        </w:rPr>
        <w:t>Starší metoda adresace disku</w:t>
      </w:r>
    </w:p>
    <w:p w:rsidR="00904832" w:rsidRPr="007502CA" w:rsidRDefault="00904832" w:rsidP="00904832">
      <w:pPr>
        <w:pStyle w:val="Odstavecseseznamem"/>
        <w:numPr>
          <w:ilvl w:val="0"/>
          <w:numId w:val="4"/>
        </w:numPr>
        <w:rPr>
          <w:sz w:val="24"/>
          <w:szCs w:val="24"/>
        </w:rPr>
      </w:pPr>
      <w:r w:rsidRPr="007502CA">
        <w:rPr>
          <w:sz w:val="24"/>
          <w:szCs w:val="24"/>
        </w:rPr>
        <w:t>Nedokáže využít více jak 8 GB kapacity</w:t>
      </w:r>
    </w:p>
    <w:p w:rsidR="00904832" w:rsidRPr="007502CA" w:rsidRDefault="00904832" w:rsidP="00904832">
      <w:pPr>
        <w:pStyle w:val="Odstavecseseznamem"/>
        <w:numPr>
          <w:ilvl w:val="0"/>
          <w:numId w:val="4"/>
        </w:numPr>
        <w:rPr>
          <w:sz w:val="24"/>
          <w:szCs w:val="24"/>
        </w:rPr>
      </w:pPr>
      <w:r w:rsidRPr="007502CA">
        <w:rPr>
          <w:sz w:val="24"/>
          <w:szCs w:val="24"/>
        </w:rPr>
        <w:t>Je třeba znát geometrii disku</w:t>
      </w:r>
    </w:p>
    <w:p w:rsidR="00904832" w:rsidRDefault="00904832" w:rsidP="00904832">
      <w:pPr>
        <w:pStyle w:val="Odstavecseseznamem"/>
        <w:numPr>
          <w:ilvl w:val="0"/>
          <w:numId w:val="4"/>
        </w:numPr>
        <w:rPr>
          <w:sz w:val="24"/>
          <w:szCs w:val="24"/>
        </w:rPr>
      </w:pPr>
      <w:r w:rsidRPr="007502CA">
        <w:rPr>
          <w:sz w:val="24"/>
          <w:szCs w:val="24"/>
        </w:rPr>
        <w:t>Dnes se tedy už nevyužívá</w:t>
      </w:r>
    </w:p>
    <w:p w:rsidR="00EA1410" w:rsidRDefault="00EA1410" w:rsidP="00EA1410">
      <w:pPr>
        <w:rPr>
          <w:szCs w:val="24"/>
        </w:rPr>
      </w:pPr>
    </w:p>
    <w:p w:rsidR="00EA1410" w:rsidRPr="00EA1410" w:rsidRDefault="00EA1410" w:rsidP="00EA1410">
      <w:pPr>
        <w:rPr>
          <w:szCs w:val="24"/>
        </w:rPr>
      </w:pPr>
    </w:p>
    <w:p w:rsidR="00904832" w:rsidRPr="007502CA" w:rsidRDefault="00904832" w:rsidP="000D49B2">
      <w:pPr>
        <w:pStyle w:val="Nadpis5"/>
      </w:pPr>
      <w:r w:rsidRPr="007502CA">
        <w:t>LBA</w:t>
      </w:r>
    </w:p>
    <w:p w:rsidR="00904832" w:rsidRPr="007502CA" w:rsidRDefault="00904832" w:rsidP="00904832">
      <w:pPr>
        <w:pStyle w:val="Odstavecseseznamem"/>
        <w:numPr>
          <w:ilvl w:val="0"/>
          <w:numId w:val="5"/>
        </w:numPr>
        <w:rPr>
          <w:sz w:val="24"/>
          <w:szCs w:val="24"/>
        </w:rPr>
      </w:pPr>
      <w:r w:rsidRPr="007502CA">
        <w:rPr>
          <w:sz w:val="24"/>
          <w:szCs w:val="24"/>
        </w:rPr>
        <w:t>Logical Block Addressing</w:t>
      </w:r>
    </w:p>
    <w:p w:rsidR="00904832" w:rsidRPr="007502CA" w:rsidRDefault="00904832" w:rsidP="00904832">
      <w:pPr>
        <w:pStyle w:val="Odstavecseseznamem"/>
        <w:numPr>
          <w:ilvl w:val="0"/>
          <w:numId w:val="5"/>
        </w:numPr>
        <w:rPr>
          <w:sz w:val="24"/>
          <w:szCs w:val="24"/>
        </w:rPr>
      </w:pPr>
      <w:r w:rsidRPr="007502CA">
        <w:rPr>
          <w:sz w:val="24"/>
          <w:szCs w:val="24"/>
        </w:rPr>
        <w:t>Sektory se číslují lineárně od 0</w:t>
      </w:r>
    </w:p>
    <w:p w:rsidR="00904832" w:rsidRPr="007502CA" w:rsidRDefault="00904832" w:rsidP="00904832">
      <w:pPr>
        <w:pStyle w:val="Odstavecseseznamem"/>
        <w:numPr>
          <w:ilvl w:val="0"/>
          <w:numId w:val="5"/>
        </w:numPr>
        <w:rPr>
          <w:sz w:val="24"/>
          <w:szCs w:val="24"/>
        </w:rPr>
      </w:pPr>
      <w:r w:rsidRPr="007502CA">
        <w:rPr>
          <w:sz w:val="24"/>
          <w:szCs w:val="24"/>
        </w:rPr>
        <w:t>Vychází z adresace SCSI disků</w:t>
      </w:r>
    </w:p>
    <w:p w:rsidR="00904832" w:rsidRPr="007502CA" w:rsidRDefault="00904832" w:rsidP="00904832">
      <w:pPr>
        <w:pStyle w:val="Odstavecseseznamem"/>
        <w:numPr>
          <w:ilvl w:val="0"/>
          <w:numId w:val="5"/>
        </w:numPr>
        <w:rPr>
          <w:sz w:val="24"/>
          <w:szCs w:val="24"/>
        </w:rPr>
      </w:pPr>
      <w:r w:rsidRPr="007502CA">
        <w:rPr>
          <w:sz w:val="24"/>
          <w:szCs w:val="24"/>
        </w:rPr>
        <w:t>Není třeba znát geometrii disku</w:t>
      </w:r>
    </w:p>
    <w:p w:rsidR="00904832" w:rsidRPr="007502CA" w:rsidRDefault="00904832" w:rsidP="00904832">
      <w:pPr>
        <w:pStyle w:val="Odstavecseseznamem"/>
        <w:numPr>
          <w:ilvl w:val="0"/>
          <w:numId w:val="5"/>
        </w:numPr>
        <w:rPr>
          <w:sz w:val="24"/>
          <w:szCs w:val="24"/>
        </w:rPr>
      </w:pPr>
      <w:r w:rsidRPr="007502CA">
        <w:rPr>
          <w:sz w:val="24"/>
          <w:szCs w:val="24"/>
        </w:rPr>
        <w:t>Dnes se využívá 48bitové adresování</w:t>
      </w:r>
    </w:p>
    <w:p w:rsidR="00687BD4" w:rsidRPr="00EA1410" w:rsidRDefault="00904832" w:rsidP="00EA1410">
      <w:pPr>
        <w:pStyle w:val="Odstavecseseznamem"/>
        <w:numPr>
          <w:ilvl w:val="0"/>
          <w:numId w:val="5"/>
        </w:numPr>
        <w:rPr>
          <w:sz w:val="24"/>
          <w:szCs w:val="24"/>
        </w:rPr>
      </w:pPr>
      <w:r w:rsidRPr="007502CA">
        <w:rPr>
          <w:sz w:val="24"/>
          <w:szCs w:val="24"/>
        </w:rPr>
        <w:t>Maximální velikost disku tedy může být 144 PB</w:t>
      </w:r>
    </w:p>
    <w:p w:rsidR="00EA1410" w:rsidRDefault="00EA1410" w:rsidP="00904832">
      <w:pPr>
        <w:rPr>
          <w:szCs w:val="24"/>
        </w:rPr>
      </w:pPr>
    </w:p>
    <w:p w:rsidR="00EA1410" w:rsidRDefault="00EA1410" w:rsidP="00EA1410">
      <w:pPr>
        <w:ind w:firstLine="0"/>
        <w:rPr>
          <w:szCs w:val="24"/>
        </w:rPr>
        <w:sectPr w:rsidR="00EA1410" w:rsidSect="00687BD4">
          <w:type w:val="continuous"/>
          <w:pgSz w:w="11906" w:h="16838"/>
          <w:pgMar w:top="1417" w:right="566" w:bottom="1417" w:left="567" w:header="708" w:footer="708" w:gutter="0"/>
          <w:cols w:num="2" w:space="708"/>
          <w:docGrid w:linePitch="360"/>
        </w:sectPr>
      </w:pPr>
    </w:p>
    <w:p w:rsidR="00904832" w:rsidRPr="007502CA" w:rsidRDefault="00904832" w:rsidP="00904832">
      <w:pPr>
        <w:rPr>
          <w:szCs w:val="24"/>
        </w:rPr>
      </w:pPr>
      <w:r w:rsidRPr="007502CA">
        <w:rPr>
          <w:szCs w:val="24"/>
        </w:rPr>
        <w:lastRenderedPageBreak/>
        <w:t>Pevný disk může být rozdělen na více částí, takže se před operačním systémem tváří jako více menších samostatných disků. Ty se dělí na primární a logické oddíly. Logické oddíly nemohou být vytvořeny přímo, ale v tzv. rozšířené oblasti.</w:t>
      </w:r>
    </w:p>
    <w:p w:rsidR="00904832" w:rsidRPr="007502CA" w:rsidRDefault="00904832" w:rsidP="00250427">
      <w:pPr>
        <w:pStyle w:val="Nadpis3"/>
      </w:pPr>
      <w:r w:rsidRPr="007502CA">
        <w:t>Technologie zápisu na disk</w:t>
      </w:r>
    </w:p>
    <w:p w:rsidR="00904832" w:rsidRPr="007502CA" w:rsidRDefault="00904832" w:rsidP="00904832">
      <w:pPr>
        <w:pStyle w:val="Odstavecseseznamem"/>
        <w:numPr>
          <w:ilvl w:val="0"/>
          <w:numId w:val="6"/>
        </w:numPr>
        <w:rPr>
          <w:sz w:val="24"/>
          <w:szCs w:val="24"/>
        </w:rPr>
      </w:pPr>
      <w:r w:rsidRPr="007502CA">
        <w:rPr>
          <w:sz w:val="24"/>
          <w:szCs w:val="24"/>
        </w:rPr>
        <w:t>Technologie zápisu je založena na magnetickém poli</w:t>
      </w:r>
    </w:p>
    <w:p w:rsidR="00904832" w:rsidRPr="007502CA" w:rsidRDefault="00904832" w:rsidP="00904832">
      <w:pPr>
        <w:pStyle w:val="Odstavecseseznamem"/>
        <w:numPr>
          <w:ilvl w:val="0"/>
          <w:numId w:val="6"/>
        </w:numPr>
        <w:rPr>
          <w:sz w:val="24"/>
          <w:szCs w:val="24"/>
        </w:rPr>
      </w:pPr>
      <w:r w:rsidRPr="007502CA">
        <w:rPr>
          <w:sz w:val="24"/>
          <w:szCs w:val="24"/>
        </w:rPr>
        <w:lastRenderedPageBreak/>
        <w:t>K uložení informace je tedy třeba interpretovat 1 a 0 pomocí magnetizmu</w:t>
      </w:r>
    </w:p>
    <w:p w:rsidR="00904832" w:rsidRPr="007502CA" w:rsidRDefault="004E7B3B" w:rsidP="00904832">
      <w:pPr>
        <w:pStyle w:val="Odstavecseseznamem"/>
        <w:numPr>
          <w:ilvl w:val="0"/>
          <w:numId w:val="6"/>
        </w:numPr>
        <w:rPr>
          <w:sz w:val="24"/>
          <w:szCs w:val="24"/>
        </w:rPr>
      </w:pPr>
      <w:r w:rsidRPr="007502CA">
        <w:rPr>
          <w:noProof/>
          <w:sz w:val="24"/>
          <w:szCs w:val="24"/>
          <w:lang w:eastAsia="cs-CZ"/>
        </w:rPr>
        <w:drawing>
          <wp:anchor distT="0" distB="0" distL="114300" distR="114300" simplePos="0" relativeHeight="251663360" behindDoc="1" locked="0" layoutInCell="1" allowOverlap="1" wp14:anchorId="164D3922" wp14:editId="2B957C42">
            <wp:simplePos x="0" y="0"/>
            <wp:positionH relativeFrom="column">
              <wp:posOffset>3697605</wp:posOffset>
            </wp:positionH>
            <wp:positionV relativeFrom="paragraph">
              <wp:posOffset>283210</wp:posOffset>
            </wp:positionV>
            <wp:extent cx="2800350" cy="1628775"/>
            <wp:effectExtent l="0" t="0" r="0" b="9525"/>
            <wp:wrapTight wrapText="bothSides">
              <wp:wrapPolygon edited="0">
                <wp:start x="0" y="0"/>
                <wp:lineTo x="0" y="21474"/>
                <wp:lineTo x="21453" y="21474"/>
                <wp:lineTo x="21453" y="0"/>
                <wp:lineTo x="0" y="0"/>
              </wp:wrapPolygon>
            </wp:wrapTight>
            <wp:docPr id="67" name="Obrázek 66" descr="ind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dex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04832" w:rsidRPr="007502CA">
        <w:rPr>
          <w:sz w:val="24"/>
          <w:szCs w:val="24"/>
        </w:rPr>
        <w:t>V</w:t>
      </w:r>
      <w:r w:rsidR="00250427">
        <w:rPr>
          <w:sz w:val="24"/>
          <w:szCs w:val="24"/>
        </w:rPr>
        <w:t> </w:t>
      </w:r>
      <w:r w:rsidR="00904832" w:rsidRPr="007502CA">
        <w:rPr>
          <w:sz w:val="24"/>
          <w:szCs w:val="24"/>
        </w:rPr>
        <w:t>praxi</w:t>
      </w:r>
      <w:r w:rsidR="00250427">
        <w:rPr>
          <w:sz w:val="24"/>
          <w:szCs w:val="24"/>
        </w:rPr>
        <w:t xml:space="preserve"> </w:t>
      </w:r>
      <w:r w:rsidR="006A3FE0">
        <w:rPr>
          <w:sz w:val="24"/>
          <w:szCs w:val="24"/>
        </w:rPr>
        <w:t xml:space="preserve">se využívá </w:t>
      </w:r>
      <w:r w:rsidR="00904832" w:rsidRPr="007502CA">
        <w:rPr>
          <w:sz w:val="24"/>
          <w:szCs w:val="24"/>
        </w:rPr>
        <w:t>orientac</w:t>
      </w:r>
      <w:r w:rsidR="006A3FE0">
        <w:rPr>
          <w:sz w:val="24"/>
          <w:szCs w:val="24"/>
        </w:rPr>
        <w:t>e</w:t>
      </w:r>
      <w:r w:rsidR="00904832" w:rsidRPr="007502CA">
        <w:rPr>
          <w:sz w:val="24"/>
          <w:szCs w:val="24"/>
        </w:rPr>
        <w:t xml:space="preserve"> vektoru magnetické instrukce</w:t>
      </w:r>
    </w:p>
    <w:p w:rsidR="00904832" w:rsidRPr="007502CA" w:rsidRDefault="00904832" w:rsidP="00BC1ED8">
      <w:pPr>
        <w:pStyle w:val="Nadpis5"/>
      </w:pPr>
      <w:r w:rsidRPr="007502CA">
        <w:t>Podélný zápis</w:t>
      </w:r>
    </w:p>
    <w:p w:rsidR="00904832" w:rsidRPr="007502CA" w:rsidRDefault="00904832" w:rsidP="00904832">
      <w:pPr>
        <w:pStyle w:val="Odstavecseseznamem"/>
        <w:numPr>
          <w:ilvl w:val="0"/>
          <w:numId w:val="7"/>
        </w:numPr>
        <w:rPr>
          <w:sz w:val="24"/>
          <w:szCs w:val="24"/>
        </w:rPr>
      </w:pPr>
      <w:r w:rsidRPr="007502CA">
        <w:rPr>
          <w:sz w:val="24"/>
          <w:szCs w:val="24"/>
        </w:rPr>
        <w:t>Jednotlivé bity jsou uchovávány vodorovně</w:t>
      </w:r>
    </w:p>
    <w:p w:rsidR="00904832" w:rsidRPr="007502CA" w:rsidRDefault="00904832" w:rsidP="00904832">
      <w:pPr>
        <w:pStyle w:val="Odstavecseseznamem"/>
        <w:numPr>
          <w:ilvl w:val="0"/>
          <w:numId w:val="7"/>
        </w:numPr>
        <w:rPr>
          <w:sz w:val="24"/>
          <w:szCs w:val="24"/>
        </w:rPr>
      </w:pPr>
      <w:r w:rsidRPr="007502CA">
        <w:rPr>
          <w:sz w:val="24"/>
          <w:szCs w:val="24"/>
        </w:rPr>
        <w:t>Malá hustota dat</w:t>
      </w:r>
    </w:p>
    <w:p w:rsidR="00904832" w:rsidRPr="007502CA" w:rsidRDefault="00904832" w:rsidP="00904832">
      <w:pPr>
        <w:pStyle w:val="Odstavecseseznamem"/>
        <w:numPr>
          <w:ilvl w:val="0"/>
          <w:numId w:val="7"/>
        </w:numPr>
        <w:rPr>
          <w:sz w:val="24"/>
          <w:szCs w:val="24"/>
        </w:rPr>
      </w:pPr>
      <w:r w:rsidRPr="007502CA">
        <w:rPr>
          <w:sz w:val="24"/>
          <w:szCs w:val="24"/>
        </w:rPr>
        <w:t>Dochází k ovlivňování okolních bitů</w:t>
      </w:r>
    </w:p>
    <w:p w:rsidR="00904832" w:rsidRPr="004E7B3B" w:rsidRDefault="00904832" w:rsidP="004E7B3B">
      <w:pPr>
        <w:pStyle w:val="Odstavecseseznamem"/>
        <w:numPr>
          <w:ilvl w:val="0"/>
          <w:numId w:val="7"/>
        </w:numPr>
        <w:rPr>
          <w:sz w:val="24"/>
          <w:szCs w:val="24"/>
        </w:rPr>
      </w:pPr>
      <w:r w:rsidRPr="007502CA">
        <w:rPr>
          <w:sz w:val="24"/>
          <w:szCs w:val="24"/>
        </w:rPr>
        <w:t>Dnes se již nepoužívá</w:t>
      </w:r>
    </w:p>
    <w:p w:rsidR="00904832" w:rsidRPr="007502CA" w:rsidRDefault="00904832" w:rsidP="004E7B3B">
      <w:pPr>
        <w:pStyle w:val="Nadpis5"/>
      </w:pPr>
      <w:r w:rsidRPr="007502CA">
        <w:t>Kolmý zápis</w:t>
      </w:r>
    </w:p>
    <w:p w:rsidR="00904832" w:rsidRPr="007502CA" w:rsidRDefault="004E7B3B" w:rsidP="00904832">
      <w:pPr>
        <w:pStyle w:val="Odstavecseseznamem"/>
        <w:numPr>
          <w:ilvl w:val="0"/>
          <w:numId w:val="8"/>
        </w:numPr>
        <w:rPr>
          <w:sz w:val="24"/>
          <w:szCs w:val="24"/>
        </w:rPr>
      </w:pPr>
      <w:r w:rsidRPr="007502CA">
        <w:rPr>
          <w:noProof/>
          <w:sz w:val="24"/>
          <w:szCs w:val="24"/>
          <w:lang w:eastAsia="cs-CZ"/>
        </w:rPr>
        <w:drawing>
          <wp:anchor distT="0" distB="0" distL="114300" distR="114300" simplePos="0" relativeHeight="251664384" behindDoc="1" locked="0" layoutInCell="1" allowOverlap="1" wp14:anchorId="25D0AE8A" wp14:editId="51C4B056">
            <wp:simplePos x="0" y="0"/>
            <wp:positionH relativeFrom="column">
              <wp:posOffset>3697605</wp:posOffset>
            </wp:positionH>
            <wp:positionV relativeFrom="paragraph">
              <wp:posOffset>120015</wp:posOffset>
            </wp:positionV>
            <wp:extent cx="2800350" cy="1628775"/>
            <wp:effectExtent l="0" t="0" r="0" b="9525"/>
            <wp:wrapTight wrapText="bothSides">
              <wp:wrapPolygon edited="0">
                <wp:start x="0" y="0"/>
                <wp:lineTo x="0" y="21474"/>
                <wp:lineTo x="21453" y="21474"/>
                <wp:lineTo x="21453" y="0"/>
                <wp:lineTo x="0" y="0"/>
              </wp:wrapPolygon>
            </wp:wrapTight>
            <wp:docPr id="75" name="Obrázek 74" descr="inde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dex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04832" w:rsidRPr="007502CA">
        <w:rPr>
          <w:sz w:val="24"/>
          <w:szCs w:val="24"/>
        </w:rPr>
        <w:t>Jednotlivé bity jsou uchovávány svisle</w:t>
      </w:r>
    </w:p>
    <w:p w:rsidR="00904832" w:rsidRPr="007502CA" w:rsidRDefault="00904832" w:rsidP="00904832">
      <w:pPr>
        <w:pStyle w:val="Odstavecseseznamem"/>
        <w:numPr>
          <w:ilvl w:val="0"/>
          <w:numId w:val="8"/>
        </w:numPr>
        <w:rPr>
          <w:sz w:val="24"/>
          <w:szCs w:val="24"/>
        </w:rPr>
      </w:pPr>
      <w:r w:rsidRPr="007502CA">
        <w:rPr>
          <w:sz w:val="24"/>
          <w:szCs w:val="24"/>
        </w:rPr>
        <w:t>Vyšší hustota dat</w:t>
      </w:r>
    </w:p>
    <w:p w:rsidR="00904832" w:rsidRPr="007502CA" w:rsidRDefault="00904832" w:rsidP="00904832">
      <w:pPr>
        <w:pStyle w:val="Odstavecseseznamem"/>
        <w:numPr>
          <w:ilvl w:val="0"/>
          <w:numId w:val="8"/>
        </w:numPr>
        <w:rPr>
          <w:sz w:val="24"/>
          <w:szCs w:val="24"/>
        </w:rPr>
      </w:pPr>
      <w:r w:rsidRPr="007502CA">
        <w:rPr>
          <w:sz w:val="24"/>
          <w:szCs w:val="24"/>
        </w:rPr>
        <w:t>Nevýhodou je technologická náročnost</w:t>
      </w:r>
    </w:p>
    <w:p w:rsidR="00904832" w:rsidRPr="004E7B3B" w:rsidRDefault="00904832" w:rsidP="004E7B3B">
      <w:pPr>
        <w:pStyle w:val="Odstavecseseznamem"/>
        <w:numPr>
          <w:ilvl w:val="0"/>
          <w:numId w:val="8"/>
        </w:numPr>
        <w:rPr>
          <w:sz w:val="24"/>
          <w:szCs w:val="24"/>
        </w:rPr>
      </w:pPr>
      <w:r w:rsidRPr="007502CA">
        <w:rPr>
          <w:sz w:val="24"/>
          <w:szCs w:val="24"/>
        </w:rPr>
        <w:t>Bylo zapotřebí vyvinout novou hlavu disku pro zápis a přidat pod záznamovou vrstvu další vrstvu</w:t>
      </w:r>
    </w:p>
    <w:p w:rsidR="00904832" w:rsidRPr="007502CA" w:rsidRDefault="00904832" w:rsidP="004E7B3B">
      <w:pPr>
        <w:pStyle w:val="Nadpis5"/>
      </w:pPr>
      <w:r w:rsidRPr="007502CA">
        <w:t>Šindelový zápis</w:t>
      </w:r>
    </w:p>
    <w:p w:rsidR="00904832" w:rsidRPr="007502CA" w:rsidRDefault="00904832" w:rsidP="00904832">
      <w:pPr>
        <w:pStyle w:val="Odstavecseseznamem"/>
        <w:numPr>
          <w:ilvl w:val="0"/>
          <w:numId w:val="9"/>
        </w:numPr>
        <w:rPr>
          <w:sz w:val="24"/>
          <w:szCs w:val="24"/>
        </w:rPr>
      </w:pPr>
      <w:r w:rsidRPr="007502CA">
        <w:rPr>
          <w:sz w:val="24"/>
          <w:szCs w:val="24"/>
        </w:rPr>
        <w:t>SMR (Shingled Magnetic Recording)</w:t>
      </w:r>
    </w:p>
    <w:p w:rsidR="00904832" w:rsidRPr="007502CA" w:rsidRDefault="00367E8E" w:rsidP="00904832">
      <w:pPr>
        <w:pStyle w:val="Odstavecseseznamem"/>
        <w:numPr>
          <w:ilvl w:val="0"/>
          <w:numId w:val="9"/>
        </w:numPr>
        <w:rPr>
          <w:sz w:val="24"/>
          <w:szCs w:val="24"/>
        </w:rPr>
      </w:pPr>
      <w:r w:rsidRPr="007502CA">
        <w:rPr>
          <w:noProof/>
          <w:sz w:val="24"/>
          <w:szCs w:val="24"/>
          <w:lang w:eastAsia="cs-CZ"/>
        </w:rPr>
        <w:drawing>
          <wp:anchor distT="0" distB="0" distL="114300" distR="114300" simplePos="0" relativeHeight="251665408" behindDoc="1" locked="0" layoutInCell="1" allowOverlap="1" wp14:anchorId="0BB91E53" wp14:editId="57CCFC11">
            <wp:simplePos x="0" y="0"/>
            <wp:positionH relativeFrom="column">
              <wp:posOffset>-112395</wp:posOffset>
            </wp:positionH>
            <wp:positionV relativeFrom="paragraph">
              <wp:posOffset>264160</wp:posOffset>
            </wp:positionV>
            <wp:extent cx="4218940" cy="1633855"/>
            <wp:effectExtent l="0" t="0" r="0" b="4445"/>
            <wp:wrapTopAndBottom/>
            <wp:docPr id="76" name="Obrázek 75" descr="figure-2-smr-writes-track-spacing-550x2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-2-smr-writes-track-spacing-550x213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894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04832" w:rsidRPr="007502CA">
        <w:rPr>
          <w:sz w:val="24"/>
          <w:szCs w:val="24"/>
        </w:rPr>
        <w:t>Využívá překrývající se stopy na disku</w:t>
      </w:r>
    </w:p>
    <w:p w:rsidR="00904832" w:rsidRPr="007502CA" w:rsidRDefault="00904832" w:rsidP="00904832">
      <w:pPr>
        <w:rPr>
          <w:szCs w:val="24"/>
        </w:rPr>
      </w:pPr>
    </w:p>
    <w:p w:rsidR="00904832" w:rsidRPr="007502CA" w:rsidRDefault="00904832" w:rsidP="003D2912">
      <w:pPr>
        <w:pStyle w:val="Nadpis5"/>
      </w:pPr>
      <w:r w:rsidRPr="007502CA">
        <w:t>Magnetický zápis pomocí předehřátí stopy</w:t>
      </w:r>
    </w:p>
    <w:p w:rsidR="00904832" w:rsidRPr="007502CA" w:rsidRDefault="00904832" w:rsidP="00904832">
      <w:pPr>
        <w:pStyle w:val="Odstavecseseznamem"/>
        <w:numPr>
          <w:ilvl w:val="0"/>
          <w:numId w:val="11"/>
        </w:numPr>
        <w:rPr>
          <w:sz w:val="24"/>
          <w:szCs w:val="24"/>
        </w:rPr>
      </w:pPr>
      <w:r w:rsidRPr="007502CA">
        <w:rPr>
          <w:sz w:val="24"/>
          <w:szCs w:val="24"/>
        </w:rPr>
        <w:t>HAMR (Heat-assisted magnetic recording)</w:t>
      </w:r>
    </w:p>
    <w:p w:rsidR="00904832" w:rsidRPr="007502CA" w:rsidRDefault="00904832" w:rsidP="00904832">
      <w:pPr>
        <w:pStyle w:val="Odstavecseseznamem"/>
        <w:numPr>
          <w:ilvl w:val="0"/>
          <w:numId w:val="10"/>
        </w:numPr>
        <w:rPr>
          <w:sz w:val="24"/>
          <w:szCs w:val="24"/>
        </w:rPr>
      </w:pPr>
      <w:r w:rsidRPr="007502CA">
        <w:rPr>
          <w:sz w:val="24"/>
          <w:szCs w:val="24"/>
        </w:rPr>
        <w:lastRenderedPageBreak/>
        <w:t>Využívá malý laser, kt</w:t>
      </w:r>
      <w:r w:rsidR="0013274B">
        <w:rPr>
          <w:sz w:val="24"/>
          <w:szCs w:val="24"/>
        </w:rPr>
        <w:t>erý předehřeje stopu, kam se má</w:t>
      </w:r>
      <w:r w:rsidR="003117DC">
        <w:rPr>
          <w:sz w:val="24"/>
          <w:szCs w:val="24"/>
        </w:rPr>
        <w:t xml:space="preserve"> zapisovat a tím </w:t>
      </w:r>
      <w:r w:rsidRPr="007502CA">
        <w:rPr>
          <w:sz w:val="24"/>
          <w:szCs w:val="24"/>
        </w:rPr>
        <w:t>změní její vlastnosti</w:t>
      </w:r>
    </w:p>
    <w:p w:rsidR="00904832" w:rsidRPr="007502CA" w:rsidRDefault="002F5BCC" w:rsidP="00904832">
      <w:pPr>
        <w:pStyle w:val="Odstavecseseznamem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Potlačení paramagnetického</w:t>
      </w:r>
      <w:r w:rsidR="00904832" w:rsidRPr="007502CA">
        <w:rPr>
          <w:sz w:val="24"/>
          <w:szCs w:val="24"/>
        </w:rPr>
        <w:t xml:space="preserve"> efekt</w:t>
      </w:r>
      <w:r>
        <w:rPr>
          <w:sz w:val="24"/>
          <w:szCs w:val="24"/>
        </w:rPr>
        <w:t>u</w:t>
      </w:r>
    </w:p>
    <w:p w:rsidR="00904832" w:rsidRPr="007502CA" w:rsidRDefault="00A57D1B" w:rsidP="00904832">
      <w:pPr>
        <w:pStyle w:val="Odstavecseseznamem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Navýšení hustoty dat</w:t>
      </w:r>
    </w:p>
    <w:p w:rsidR="00904832" w:rsidRPr="007502CA" w:rsidRDefault="00904832" w:rsidP="00904832">
      <w:pPr>
        <w:rPr>
          <w:szCs w:val="24"/>
        </w:rPr>
      </w:pPr>
    </w:p>
    <w:p w:rsidR="00904832" w:rsidRPr="007502CA" w:rsidRDefault="00904832" w:rsidP="00904832">
      <w:pPr>
        <w:rPr>
          <w:szCs w:val="24"/>
        </w:rPr>
      </w:pPr>
      <w:r w:rsidRPr="007502CA">
        <w:rPr>
          <w:szCs w:val="24"/>
        </w:rPr>
        <w:br w:type="page"/>
      </w:r>
    </w:p>
    <w:p w:rsidR="00904832" w:rsidRPr="007502CA" w:rsidRDefault="00904832" w:rsidP="00250427">
      <w:pPr>
        <w:pStyle w:val="Nadpis3"/>
      </w:pPr>
      <w:r w:rsidRPr="007502CA">
        <w:lastRenderedPageBreak/>
        <w:t>Parametry HDD</w:t>
      </w:r>
    </w:p>
    <w:p w:rsidR="0060055F" w:rsidRDefault="0060055F" w:rsidP="003F1E98">
      <w:pPr>
        <w:pStyle w:val="Nadpis5"/>
        <w:sectPr w:rsidR="0060055F" w:rsidSect="00687BD4">
          <w:type w:val="continuous"/>
          <w:pgSz w:w="11906" w:h="16838"/>
          <w:pgMar w:top="1417" w:right="566" w:bottom="1417" w:left="567" w:header="708" w:footer="708" w:gutter="0"/>
          <w:cols w:space="708"/>
          <w:docGrid w:linePitch="360"/>
        </w:sectPr>
      </w:pPr>
    </w:p>
    <w:p w:rsidR="00904832" w:rsidRPr="007502CA" w:rsidRDefault="00904832" w:rsidP="003F1E98">
      <w:pPr>
        <w:pStyle w:val="Nadpis5"/>
      </w:pPr>
      <w:r w:rsidRPr="007502CA">
        <w:t>Kapacita</w:t>
      </w:r>
    </w:p>
    <w:p w:rsidR="00904832" w:rsidRPr="007502CA" w:rsidRDefault="00E928C1" w:rsidP="00904832">
      <w:pPr>
        <w:pStyle w:val="Odstavecseseznamem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V </w:t>
      </w:r>
      <w:r w:rsidR="00904832" w:rsidRPr="007502CA">
        <w:rPr>
          <w:sz w:val="24"/>
          <w:szCs w:val="24"/>
        </w:rPr>
        <w:t>GB nebo TB</w:t>
      </w:r>
    </w:p>
    <w:p w:rsidR="00904832" w:rsidRPr="007502CA" w:rsidRDefault="00904832" w:rsidP="00904832">
      <w:pPr>
        <w:pStyle w:val="Odstavecseseznamem"/>
        <w:numPr>
          <w:ilvl w:val="0"/>
          <w:numId w:val="12"/>
        </w:numPr>
        <w:rPr>
          <w:sz w:val="24"/>
          <w:szCs w:val="24"/>
        </w:rPr>
      </w:pPr>
      <w:r w:rsidRPr="007502CA">
        <w:rPr>
          <w:sz w:val="24"/>
          <w:szCs w:val="24"/>
        </w:rPr>
        <w:t>Udává, kolik je na disk možné uložit dat</w:t>
      </w:r>
    </w:p>
    <w:p w:rsidR="00904832" w:rsidRPr="007502CA" w:rsidRDefault="00904832" w:rsidP="003F1E98">
      <w:pPr>
        <w:pStyle w:val="Nadpis5"/>
      </w:pPr>
      <w:r w:rsidRPr="007502CA">
        <w:t>Přenosová rychlost</w:t>
      </w:r>
    </w:p>
    <w:p w:rsidR="00904832" w:rsidRPr="007502CA" w:rsidRDefault="00085281" w:rsidP="00904832">
      <w:pPr>
        <w:pStyle w:val="Odstavecseseznamem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V</w:t>
      </w:r>
      <w:r w:rsidR="00904832" w:rsidRPr="007502CA">
        <w:rPr>
          <w:sz w:val="24"/>
          <w:szCs w:val="24"/>
        </w:rPr>
        <w:t xml:space="preserve"> MB/s</w:t>
      </w:r>
    </w:p>
    <w:p w:rsidR="00904832" w:rsidRPr="007502CA" w:rsidRDefault="00E04DA3" w:rsidP="00904832">
      <w:pPr>
        <w:pStyle w:val="Odstavecseseznamem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R</w:t>
      </w:r>
      <w:r w:rsidR="00904832" w:rsidRPr="007502CA">
        <w:rPr>
          <w:sz w:val="24"/>
          <w:szCs w:val="24"/>
        </w:rPr>
        <w:t>ychlost čtení a zápisu</w:t>
      </w:r>
    </w:p>
    <w:p w:rsidR="00904832" w:rsidRPr="007502CA" w:rsidRDefault="00904832" w:rsidP="00904832">
      <w:pPr>
        <w:pStyle w:val="Odstavecseseznamem"/>
        <w:numPr>
          <w:ilvl w:val="0"/>
          <w:numId w:val="13"/>
        </w:numPr>
        <w:rPr>
          <w:sz w:val="24"/>
          <w:szCs w:val="24"/>
        </w:rPr>
      </w:pPr>
      <w:r w:rsidRPr="007502CA">
        <w:rPr>
          <w:sz w:val="24"/>
          <w:szCs w:val="24"/>
        </w:rPr>
        <w:t>Rychlost závisí na otáčkách a hustotě zápis</w:t>
      </w:r>
      <w:r w:rsidR="000744F5">
        <w:rPr>
          <w:sz w:val="24"/>
          <w:szCs w:val="24"/>
        </w:rPr>
        <w:t>u</w:t>
      </w:r>
    </w:p>
    <w:p w:rsidR="0060055F" w:rsidRDefault="0060055F" w:rsidP="003F1E98">
      <w:pPr>
        <w:pStyle w:val="Nadpis5"/>
        <w:sectPr w:rsidR="0060055F" w:rsidSect="0060055F">
          <w:type w:val="continuous"/>
          <w:pgSz w:w="11906" w:h="16838"/>
          <w:pgMar w:top="1417" w:right="566" w:bottom="1417" w:left="567" w:header="708" w:footer="708" w:gutter="0"/>
          <w:cols w:num="2" w:space="708"/>
          <w:docGrid w:linePitch="360"/>
        </w:sectPr>
      </w:pPr>
    </w:p>
    <w:p w:rsidR="00904832" w:rsidRPr="007502CA" w:rsidRDefault="00904832" w:rsidP="003F1E98">
      <w:pPr>
        <w:pStyle w:val="Nadpis5"/>
      </w:pPr>
      <w:r w:rsidRPr="007502CA">
        <w:t>Otáčky ploten</w:t>
      </w:r>
    </w:p>
    <w:p w:rsidR="00904832" w:rsidRPr="007502CA" w:rsidRDefault="00EC6636" w:rsidP="00904832">
      <w:pPr>
        <w:pStyle w:val="Odstavecseseznamem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P</w:t>
      </w:r>
      <w:r w:rsidR="00904832" w:rsidRPr="007502CA">
        <w:rPr>
          <w:sz w:val="24"/>
          <w:szCs w:val="24"/>
        </w:rPr>
        <w:t>očet otáček za minutu</w:t>
      </w:r>
    </w:p>
    <w:p w:rsidR="00904832" w:rsidRPr="007502CA" w:rsidRDefault="00904832" w:rsidP="00904832">
      <w:pPr>
        <w:pStyle w:val="Odstavecseseznamem"/>
        <w:numPr>
          <w:ilvl w:val="0"/>
          <w:numId w:val="14"/>
        </w:numPr>
        <w:rPr>
          <w:sz w:val="24"/>
          <w:szCs w:val="24"/>
        </w:rPr>
      </w:pPr>
      <w:r w:rsidRPr="007502CA">
        <w:rPr>
          <w:sz w:val="24"/>
          <w:szCs w:val="24"/>
        </w:rPr>
        <w:t>Běžné disky rotují rychlostí 7 200 ot/min</w:t>
      </w:r>
    </w:p>
    <w:p w:rsidR="00904832" w:rsidRPr="007502CA" w:rsidRDefault="00904832" w:rsidP="00904832">
      <w:pPr>
        <w:pStyle w:val="Odstavecseseznamem"/>
        <w:numPr>
          <w:ilvl w:val="0"/>
          <w:numId w:val="14"/>
        </w:numPr>
        <w:rPr>
          <w:sz w:val="24"/>
          <w:szCs w:val="24"/>
        </w:rPr>
      </w:pPr>
      <w:r w:rsidRPr="007502CA">
        <w:rPr>
          <w:sz w:val="24"/>
          <w:szCs w:val="24"/>
        </w:rPr>
        <w:t>Vyšší pracovní třída rotují rychlostí 10 000 ot/min (například WD VelociRaptor)</w:t>
      </w:r>
    </w:p>
    <w:p w:rsidR="00904832" w:rsidRPr="007502CA" w:rsidRDefault="00904832" w:rsidP="00904832">
      <w:pPr>
        <w:pStyle w:val="Odstavecseseznamem"/>
        <w:numPr>
          <w:ilvl w:val="0"/>
          <w:numId w:val="14"/>
        </w:numPr>
        <w:rPr>
          <w:sz w:val="24"/>
          <w:szCs w:val="24"/>
        </w:rPr>
      </w:pPr>
      <w:r w:rsidRPr="007502CA">
        <w:rPr>
          <w:sz w:val="24"/>
          <w:szCs w:val="24"/>
        </w:rPr>
        <w:t>Serverové modely rotují rychlostí až 15 000 ot/min</w:t>
      </w:r>
    </w:p>
    <w:p w:rsidR="00904832" w:rsidRPr="007502CA" w:rsidRDefault="00904832" w:rsidP="00904832">
      <w:pPr>
        <w:pStyle w:val="Odstavecseseznamem"/>
        <w:numPr>
          <w:ilvl w:val="0"/>
          <w:numId w:val="14"/>
        </w:numPr>
        <w:rPr>
          <w:sz w:val="24"/>
          <w:szCs w:val="24"/>
        </w:rPr>
      </w:pPr>
      <w:r w:rsidRPr="007502CA">
        <w:rPr>
          <w:sz w:val="24"/>
          <w:szCs w:val="24"/>
        </w:rPr>
        <w:t>Také existují tzv. "pomaloběžné disky", které mají rychlost 5 400 ot/min nebo 5 900 ot/min</w:t>
      </w:r>
    </w:p>
    <w:p w:rsidR="00904832" w:rsidRPr="007502CA" w:rsidRDefault="00904832" w:rsidP="00AE4C18">
      <w:pPr>
        <w:pStyle w:val="Odstavecseseznamem"/>
        <w:numPr>
          <w:ilvl w:val="1"/>
          <w:numId w:val="14"/>
        </w:numPr>
        <w:rPr>
          <w:sz w:val="24"/>
          <w:szCs w:val="24"/>
        </w:rPr>
      </w:pPr>
      <w:r w:rsidRPr="007502CA">
        <w:rPr>
          <w:sz w:val="24"/>
          <w:szCs w:val="24"/>
        </w:rPr>
        <w:t>Jejich využití je v zařízeních, která nejsou moc náročná na rychlost přenosu a kde je přednější nižší spotřeba a hluk (Notebooky, HTPC, ...)</w:t>
      </w:r>
    </w:p>
    <w:p w:rsidR="00904832" w:rsidRPr="007502CA" w:rsidRDefault="00904832" w:rsidP="003F1E98">
      <w:pPr>
        <w:pStyle w:val="Nadpis5"/>
      </w:pPr>
      <w:r w:rsidRPr="007502CA">
        <w:t>Přístupová doba</w:t>
      </w:r>
    </w:p>
    <w:p w:rsidR="00904832" w:rsidRPr="007502CA" w:rsidRDefault="00904832" w:rsidP="00904832">
      <w:pPr>
        <w:pStyle w:val="Odstavecseseznamem"/>
        <w:numPr>
          <w:ilvl w:val="0"/>
          <w:numId w:val="15"/>
        </w:numPr>
        <w:rPr>
          <w:sz w:val="24"/>
          <w:szCs w:val="24"/>
        </w:rPr>
      </w:pPr>
      <w:r w:rsidRPr="007502CA">
        <w:rPr>
          <w:sz w:val="24"/>
          <w:szCs w:val="24"/>
        </w:rPr>
        <w:t>Udává se v ms</w:t>
      </w:r>
    </w:p>
    <w:p w:rsidR="00904832" w:rsidRPr="007502CA" w:rsidRDefault="00904832" w:rsidP="00904832">
      <w:pPr>
        <w:pStyle w:val="Odstavecseseznamem"/>
        <w:numPr>
          <w:ilvl w:val="0"/>
          <w:numId w:val="15"/>
        </w:numPr>
        <w:rPr>
          <w:sz w:val="24"/>
          <w:szCs w:val="24"/>
        </w:rPr>
      </w:pPr>
      <w:r w:rsidRPr="007502CA">
        <w:rPr>
          <w:sz w:val="24"/>
          <w:szCs w:val="24"/>
        </w:rPr>
        <w:t>Je složena z doby vystavení nad správnou skupinu stop, z vyhledávací doby, doby, než se plotna otočí do správné pozice, z rotační prodlevy a doby potřebné pro přepnutí stavu hlaviček (četní nebo zápis)</w:t>
      </w:r>
    </w:p>
    <w:p w:rsidR="00904832" w:rsidRPr="007502CA" w:rsidRDefault="00904832" w:rsidP="00904832">
      <w:pPr>
        <w:pStyle w:val="Odstavecseseznamem"/>
        <w:numPr>
          <w:ilvl w:val="0"/>
          <w:numId w:val="15"/>
        </w:numPr>
        <w:rPr>
          <w:sz w:val="24"/>
          <w:szCs w:val="24"/>
        </w:rPr>
      </w:pPr>
      <w:r w:rsidRPr="007502CA">
        <w:rPr>
          <w:sz w:val="24"/>
          <w:szCs w:val="24"/>
        </w:rPr>
        <w:t>Jednotlivé hodnoty závisí na momentální pozici hlav, tak se udává střední hodnota</w:t>
      </w:r>
    </w:p>
    <w:p w:rsidR="0060055F" w:rsidRDefault="0060055F" w:rsidP="003F1E98">
      <w:pPr>
        <w:pStyle w:val="Nadpis5"/>
        <w:sectPr w:rsidR="0060055F" w:rsidSect="00687BD4">
          <w:type w:val="continuous"/>
          <w:pgSz w:w="11906" w:h="16838"/>
          <w:pgMar w:top="1417" w:right="566" w:bottom="1417" w:left="567" w:header="708" w:footer="708" w:gutter="0"/>
          <w:cols w:space="708"/>
          <w:docGrid w:linePitch="360"/>
        </w:sectPr>
      </w:pPr>
    </w:p>
    <w:p w:rsidR="00904832" w:rsidRPr="007502CA" w:rsidRDefault="00904832" w:rsidP="003F1E98">
      <w:pPr>
        <w:pStyle w:val="Nadpis5"/>
      </w:pPr>
      <w:r w:rsidRPr="007502CA">
        <w:t>Cache</w:t>
      </w:r>
    </w:p>
    <w:p w:rsidR="00904832" w:rsidRPr="007502CA" w:rsidRDefault="00904832" w:rsidP="00904832">
      <w:pPr>
        <w:pStyle w:val="Odstavecseseznamem"/>
        <w:numPr>
          <w:ilvl w:val="0"/>
          <w:numId w:val="16"/>
        </w:numPr>
        <w:rPr>
          <w:sz w:val="24"/>
          <w:szCs w:val="24"/>
        </w:rPr>
      </w:pPr>
      <w:r w:rsidRPr="007502CA">
        <w:rPr>
          <w:sz w:val="24"/>
          <w:szCs w:val="24"/>
        </w:rPr>
        <w:t>Velikost vyrovnávací paměti</w:t>
      </w:r>
    </w:p>
    <w:p w:rsidR="00904832" w:rsidRPr="007502CA" w:rsidRDefault="00B24836" w:rsidP="00904832">
      <w:pPr>
        <w:pStyle w:val="Odstavecseseznamem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V</w:t>
      </w:r>
      <w:r w:rsidR="00904832" w:rsidRPr="007502CA">
        <w:rPr>
          <w:sz w:val="24"/>
          <w:szCs w:val="24"/>
        </w:rPr>
        <w:t xml:space="preserve"> MB</w:t>
      </w:r>
    </w:p>
    <w:p w:rsidR="00904832" w:rsidRPr="007502CA" w:rsidRDefault="00904832" w:rsidP="00904832">
      <w:pPr>
        <w:pStyle w:val="Odstavecseseznamem"/>
        <w:numPr>
          <w:ilvl w:val="0"/>
          <w:numId w:val="16"/>
        </w:numPr>
        <w:rPr>
          <w:sz w:val="24"/>
          <w:szCs w:val="24"/>
        </w:rPr>
      </w:pPr>
      <w:r w:rsidRPr="007502CA">
        <w:rPr>
          <w:sz w:val="24"/>
          <w:szCs w:val="24"/>
        </w:rPr>
        <w:t>Propojení mezi rychlejší a pomalejší komponentou</w:t>
      </w:r>
    </w:p>
    <w:p w:rsidR="00904832" w:rsidRPr="007502CA" w:rsidRDefault="00904832" w:rsidP="00904832">
      <w:pPr>
        <w:pStyle w:val="Odstavecseseznamem"/>
        <w:numPr>
          <w:ilvl w:val="0"/>
          <w:numId w:val="16"/>
        </w:numPr>
        <w:rPr>
          <w:sz w:val="24"/>
          <w:szCs w:val="24"/>
        </w:rPr>
      </w:pPr>
      <w:r w:rsidRPr="007502CA">
        <w:rPr>
          <w:sz w:val="24"/>
          <w:szCs w:val="24"/>
        </w:rPr>
        <w:t>Kompromis mezi kapacitou a rychlostí</w:t>
      </w:r>
    </w:p>
    <w:p w:rsidR="00904832" w:rsidRPr="007502CA" w:rsidRDefault="00904832" w:rsidP="00904832">
      <w:pPr>
        <w:pStyle w:val="Odstavecseseznamem"/>
        <w:numPr>
          <w:ilvl w:val="0"/>
          <w:numId w:val="16"/>
        </w:numPr>
        <w:rPr>
          <w:sz w:val="24"/>
          <w:szCs w:val="24"/>
        </w:rPr>
      </w:pPr>
      <w:r w:rsidRPr="007502CA">
        <w:rPr>
          <w:sz w:val="24"/>
          <w:szCs w:val="24"/>
        </w:rPr>
        <w:t>Dnes nejčastěji 64MB</w:t>
      </w:r>
    </w:p>
    <w:p w:rsidR="00904832" w:rsidRPr="007502CA" w:rsidRDefault="00904832" w:rsidP="003F1E98">
      <w:pPr>
        <w:pStyle w:val="Nadpis5"/>
      </w:pPr>
      <w:r w:rsidRPr="007502CA">
        <w:t>Střední doba mezi poruchami</w:t>
      </w:r>
    </w:p>
    <w:p w:rsidR="00904832" w:rsidRPr="007502CA" w:rsidRDefault="009C4100" w:rsidP="00904832">
      <w:pPr>
        <w:pStyle w:val="Odstavecseseznamem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V</w:t>
      </w:r>
      <w:r w:rsidR="00904832" w:rsidRPr="007502CA">
        <w:rPr>
          <w:sz w:val="24"/>
          <w:szCs w:val="24"/>
        </w:rPr>
        <w:t xml:space="preserve"> hodinách</w:t>
      </w:r>
    </w:p>
    <w:p w:rsidR="00904832" w:rsidRPr="007502CA" w:rsidRDefault="00904832" w:rsidP="00904832">
      <w:pPr>
        <w:pStyle w:val="Odstavecseseznamem"/>
        <w:numPr>
          <w:ilvl w:val="0"/>
          <w:numId w:val="17"/>
        </w:numPr>
        <w:rPr>
          <w:sz w:val="24"/>
          <w:szCs w:val="24"/>
        </w:rPr>
      </w:pPr>
      <w:r w:rsidRPr="007502CA">
        <w:rPr>
          <w:sz w:val="24"/>
          <w:szCs w:val="24"/>
        </w:rPr>
        <w:t>Kontrola pomocí S.M.A.R.T.</w:t>
      </w:r>
    </w:p>
    <w:p w:rsidR="00904832" w:rsidRPr="007502CA" w:rsidRDefault="00904832" w:rsidP="003F1E98">
      <w:pPr>
        <w:pStyle w:val="Nadpis5"/>
      </w:pPr>
      <w:r w:rsidRPr="007502CA">
        <w:t>Formát</w:t>
      </w:r>
    </w:p>
    <w:p w:rsidR="00904832" w:rsidRPr="007502CA" w:rsidRDefault="00F17578" w:rsidP="00904832">
      <w:pPr>
        <w:pStyle w:val="Odstavecseseznamem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V</w:t>
      </w:r>
      <w:r w:rsidR="00904832" w:rsidRPr="007502CA">
        <w:rPr>
          <w:sz w:val="24"/>
          <w:szCs w:val="24"/>
        </w:rPr>
        <w:t xml:space="preserve"> palcích</w:t>
      </w:r>
    </w:p>
    <w:p w:rsidR="00904832" w:rsidRPr="007502CA" w:rsidRDefault="00904832" w:rsidP="00904832">
      <w:pPr>
        <w:pStyle w:val="Odstavecseseznamem"/>
        <w:numPr>
          <w:ilvl w:val="0"/>
          <w:numId w:val="18"/>
        </w:numPr>
        <w:rPr>
          <w:sz w:val="24"/>
          <w:szCs w:val="24"/>
        </w:rPr>
      </w:pPr>
      <w:r w:rsidRPr="007502CA">
        <w:rPr>
          <w:sz w:val="24"/>
          <w:szCs w:val="24"/>
        </w:rPr>
        <w:t>Říká, do jakých pozic se ve skříni montuje</w:t>
      </w:r>
    </w:p>
    <w:p w:rsidR="00CC1A5D" w:rsidRDefault="009D7952" w:rsidP="00904832">
      <w:pPr>
        <w:pStyle w:val="Odstavecseseznamem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2,5; 3,5</w:t>
      </w:r>
    </w:p>
    <w:p w:rsidR="0060055F" w:rsidRDefault="0060055F" w:rsidP="004A53A7">
      <w:pPr>
        <w:ind w:firstLine="0"/>
        <w:sectPr w:rsidR="0060055F" w:rsidSect="0060055F">
          <w:type w:val="continuous"/>
          <w:pgSz w:w="11906" w:h="16838"/>
          <w:pgMar w:top="1417" w:right="566" w:bottom="1417" w:left="567" w:header="708" w:footer="708" w:gutter="0"/>
          <w:cols w:num="2" w:space="708"/>
          <w:docGrid w:linePitch="360"/>
        </w:sectPr>
      </w:pPr>
    </w:p>
    <w:p w:rsidR="00904832" w:rsidRPr="007502CA" w:rsidRDefault="00904832" w:rsidP="003F1E98">
      <w:pPr>
        <w:pStyle w:val="Nadpis5"/>
      </w:pPr>
      <w:r w:rsidRPr="007502CA">
        <w:t>Tepelný příkon</w:t>
      </w:r>
    </w:p>
    <w:p w:rsidR="00904832" w:rsidRPr="007502CA" w:rsidRDefault="00904832" w:rsidP="00904832">
      <w:pPr>
        <w:pStyle w:val="Odstavecseseznamem"/>
        <w:numPr>
          <w:ilvl w:val="0"/>
          <w:numId w:val="19"/>
        </w:numPr>
        <w:rPr>
          <w:sz w:val="24"/>
          <w:szCs w:val="24"/>
        </w:rPr>
      </w:pPr>
      <w:r w:rsidRPr="007502CA">
        <w:rPr>
          <w:sz w:val="24"/>
          <w:szCs w:val="24"/>
        </w:rPr>
        <w:t>Motor, který vystavuje hlavu</w:t>
      </w:r>
      <w:r w:rsidR="00BA3F02">
        <w:rPr>
          <w:sz w:val="24"/>
          <w:szCs w:val="24"/>
        </w:rPr>
        <w:t>,</w:t>
      </w:r>
      <w:r w:rsidRPr="007502CA">
        <w:rPr>
          <w:sz w:val="24"/>
          <w:szCs w:val="24"/>
        </w:rPr>
        <w:t xml:space="preserve"> generuje teplo</w:t>
      </w:r>
    </w:p>
    <w:p w:rsidR="00904832" w:rsidRPr="007502CA" w:rsidRDefault="00904832" w:rsidP="00904832">
      <w:pPr>
        <w:pStyle w:val="Odstavecseseznamem"/>
        <w:numPr>
          <w:ilvl w:val="0"/>
          <w:numId w:val="19"/>
        </w:numPr>
        <w:rPr>
          <w:sz w:val="24"/>
          <w:szCs w:val="24"/>
        </w:rPr>
      </w:pPr>
      <w:r w:rsidRPr="007502CA">
        <w:rPr>
          <w:sz w:val="24"/>
          <w:szCs w:val="24"/>
        </w:rPr>
        <w:t xml:space="preserve">Teplotu </w:t>
      </w:r>
      <w:r w:rsidR="00F325E2">
        <w:rPr>
          <w:sz w:val="24"/>
          <w:szCs w:val="24"/>
        </w:rPr>
        <w:t>lze</w:t>
      </w:r>
      <w:r w:rsidRPr="007502CA">
        <w:rPr>
          <w:sz w:val="24"/>
          <w:szCs w:val="24"/>
        </w:rPr>
        <w:t xml:space="preserve"> kontrolovat pomocí S.M.A.R.T.u</w:t>
      </w:r>
    </w:p>
    <w:p w:rsidR="00904832" w:rsidRPr="007502CA" w:rsidRDefault="00904832" w:rsidP="003F1E98">
      <w:pPr>
        <w:pStyle w:val="Nadpis5"/>
      </w:pPr>
      <w:r w:rsidRPr="007502CA">
        <w:t>Odolnost proti nárazu</w:t>
      </w:r>
    </w:p>
    <w:p w:rsidR="00904832" w:rsidRPr="007502CA" w:rsidRDefault="00904832" w:rsidP="00904832">
      <w:pPr>
        <w:pStyle w:val="Odstavecseseznamem"/>
        <w:numPr>
          <w:ilvl w:val="0"/>
          <w:numId w:val="20"/>
        </w:numPr>
        <w:rPr>
          <w:sz w:val="24"/>
          <w:szCs w:val="24"/>
        </w:rPr>
      </w:pPr>
      <w:r w:rsidRPr="007502CA">
        <w:rPr>
          <w:sz w:val="24"/>
          <w:szCs w:val="24"/>
        </w:rPr>
        <w:t>Liší se ve vypnutém a zapnutém stavu</w:t>
      </w:r>
    </w:p>
    <w:p w:rsidR="00904832" w:rsidRPr="007502CA" w:rsidRDefault="00904832" w:rsidP="00904832">
      <w:pPr>
        <w:pStyle w:val="Odstavecseseznamem"/>
        <w:numPr>
          <w:ilvl w:val="0"/>
          <w:numId w:val="20"/>
        </w:numPr>
        <w:rPr>
          <w:sz w:val="24"/>
          <w:szCs w:val="24"/>
        </w:rPr>
      </w:pPr>
      <w:r w:rsidRPr="007502CA">
        <w:rPr>
          <w:sz w:val="24"/>
          <w:szCs w:val="24"/>
        </w:rPr>
        <w:t xml:space="preserve">V provozu 10 </w:t>
      </w:r>
      <w:r w:rsidR="007B1F46">
        <w:rPr>
          <w:sz w:val="24"/>
          <w:szCs w:val="24"/>
        </w:rPr>
        <w:t>–</w:t>
      </w:r>
      <w:r w:rsidRPr="007502CA">
        <w:rPr>
          <w:sz w:val="24"/>
          <w:szCs w:val="24"/>
        </w:rPr>
        <w:t xml:space="preserve"> 20 G</w:t>
      </w:r>
    </w:p>
    <w:p w:rsidR="00904832" w:rsidRPr="007502CA" w:rsidRDefault="00904832" w:rsidP="00904832">
      <w:pPr>
        <w:pStyle w:val="Odstavecseseznamem"/>
        <w:numPr>
          <w:ilvl w:val="0"/>
          <w:numId w:val="20"/>
        </w:numPr>
        <w:rPr>
          <w:sz w:val="24"/>
          <w:szCs w:val="24"/>
        </w:rPr>
      </w:pPr>
      <w:r w:rsidRPr="007502CA">
        <w:rPr>
          <w:sz w:val="24"/>
          <w:szCs w:val="24"/>
        </w:rPr>
        <w:t xml:space="preserve">Ve vypnutém stavu 100 </w:t>
      </w:r>
      <w:r w:rsidR="0076262A">
        <w:rPr>
          <w:sz w:val="24"/>
          <w:szCs w:val="24"/>
        </w:rPr>
        <w:t>–</w:t>
      </w:r>
      <w:r w:rsidRPr="007502CA">
        <w:rPr>
          <w:sz w:val="24"/>
          <w:szCs w:val="24"/>
        </w:rPr>
        <w:t xml:space="preserve"> 200 G na krátkou dobu (řádově ms)</w:t>
      </w:r>
    </w:p>
    <w:p w:rsidR="00904832" w:rsidRPr="007502CA" w:rsidRDefault="00904832" w:rsidP="003F1E98">
      <w:pPr>
        <w:pStyle w:val="Nadpis5"/>
      </w:pPr>
      <w:r w:rsidRPr="007502CA">
        <w:t>Hlučnost disku</w:t>
      </w:r>
    </w:p>
    <w:p w:rsidR="00904832" w:rsidRPr="007502CA" w:rsidRDefault="0041561F" w:rsidP="00904832">
      <w:pPr>
        <w:pStyle w:val="Odstavecseseznamem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V</w:t>
      </w:r>
      <w:r w:rsidR="00904832" w:rsidRPr="007502CA">
        <w:rPr>
          <w:sz w:val="24"/>
          <w:szCs w:val="24"/>
        </w:rPr>
        <w:t xml:space="preserve"> dB</w:t>
      </w:r>
    </w:p>
    <w:p w:rsidR="00904832" w:rsidRPr="007502CA" w:rsidRDefault="00904832" w:rsidP="00904832">
      <w:pPr>
        <w:pStyle w:val="Odstavecseseznamem"/>
        <w:numPr>
          <w:ilvl w:val="0"/>
          <w:numId w:val="21"/>
        </w:numPr>
        <w:rPr>
          <w:sz w:val="24"/>
          <w:szCs w:val="24"/>
        </w:rPr>
      </w:pPr>
      <w:r w:rsidRPr="007502CA">
        <w:rPr>
          <w:sz w:val="24"/>
          <w:szCs w:val="24"/>
        </w:rPr>
        <w:t>Zvyšující hlučnost nad udávanou hodnotou znamená blížící se smrt HDD</w:t>
      </w:r>
    </w:p>
    <w:p w:rsidR="00904832" w:rsidRPr="007502CA" w:rsidRDefault="00904832" w:rsidP="000F276A">
      <w:pPr>
        <w:pStyle w:val="Nadpis2"/>
      </w:pPr>
      <w:r w:rsidRPr="007502CA">
        <w:t>RAID</w:t>
      </w:r>
    </w:p>
    <w:p w:rsidR="00904832" w:rsidRPr="007502CA" w:rsidRDefault="00904832" w:rsidP="00904832">
      <w:pPr>
        <w:pStyle w:val="Odstavecseseznamem"/>
        <w:numPr>
          <w:ilvl w:val="0"/>
          <w:numId w:val="22"/>
        </w:numPr>
        <w:rPr>
          <w:sz w:val="24"/>
          <w:szCs w:val="24"/>
        </w:rPr>
      </w:pPr>
      <w:r w:rsidRPr="007502CA">
        <w:rPr>
          <w:sz w:val="24"/>
          <w:szCs w:val="24"/>
        </w:rPr>
        <w:t>Redundant Array of Independent/Inexpensive Disks</w:t>
      </w:r>
    </w:p>
    <w:p w:rsidR="00904832" w:rsidRPr="007502CA" w:rsidRDefault="00904832" w:rsidP="00904832">
      <w:pPr>
        <w:pStyle w:val="Odstavecseseznamem"/>
        <w:numPr>
          <w:ilvl w:val="0"/>
          <w:numId w:val="22"/>
        </w:numPr>
        <w:rPr>
          <w:sz w:val="24"/>
          <w:szCs w:val="24"/>
        </w:rPr>
      </w:pPr>
      <w:r w:rsidRPr="007502CA">
        <w:rPr>
          <w:sz w:val="24"/>
          <w:szCs w:val="24"/>
        </w:rPr>
        <w:t>Zapojení více disků do pole, které se tváří jako jeden disk pro zvýšení spolehlivosti nebo výkonu</w:t>
      </w:r>
    </w:p>
    <w:p w:rsidR="00904832" w:rsidRPr="007502CA" w:rsidRDefault="00904832" w:rsidP="00904832">
      <w:pPr>
        <w:pStyle w:val="Odstavecseseznamem"/>
        <w:numPr>
          <w:ilvl w:val="0"/>
          <w:numId w:val="22"/>
        </w:numPr>
        <w:rPr>
          <w:sz w:val="24"/>
          <w:szCs w:val="24"/>
        </w:rPr>
      </w:pPr>
      <w:r w:rsidRPr="007502CA">
        <w:rPr>
          <w:sz w:val="24"/>
          <w:szCs w:val="24"/>
        </w:rPr>
        <w:t>RAID není záloha</w:t>
      </w:r>
    </w:p>
    <w:p w:rsidR="00904832" w:rsidRPr="007502CA" w:rsidRDefault="00904832" w:rsidP="00250427">
      <w:pPr>
        <w:pStyle w:val="Nadpis3"/>
      </w:pPr>
      <w:r w:rsidRPr="007502CA">
        <w:t>RAID 0</w:t>
      </w:r>
    </w:p>
    <w:p w:rsidR="00904832" w:rsidRPr="007502CA" w:rsidRDefault="00904832" w:rsidP="00904832">
      <w:pPr>
        <w:pStyle w:val="Odstavecseseznamem"/>
        <w:numPr>
          <w:ilvl w:val="0"/>
          <w:numId w:val="23"/>
        </w:numPr>
        <w:rPr>
          <w:sz w:val="24"/>
          <w:szCs w:val="24"/>
        </w:rPr>
      </w:pPr>
      <w:r w:rsidRPr="007502CA">
        <w:rPr>
          <w:sz w:val="24"/>
          <w:szCs w:val="24"/>
        </w:rPr>
        <w:t>Nejedná se o opravdový RAID, žádná informace se při výpadku disku neuchová</w:t>
      </w:r>
    </w:p>
    <w:p w:rsidR="00904832" w:rsidRPr="007502CA" w:rsidRDefault="00904832" w:rsidP="00904832">
      <w:pPr>
        <w:pStyle w:val="Odstavecseseznamem"/>
        <w:numPr>
          <w:ilvl w:val="0"/>
          <w:numId w:val="23"/>
        </w:numPr>
        <w:rPr>
          <w:sz w:val="24"/>
          <w:szCs w:val="24"/>
        </w:rPr>
      </w:pPr>
      <w:r w:rsidRPr="007502CA">
        <w:rPr>
          <w:sz w:val="24"/>
          <w:szCs w:val="24"/>
        </w:rPr>
        <w:t>Maximální kapacita pole podle nejmenšího disku v poli</w:t>
      </w:r>
    </w:p>
    <w:p w:rsidR="00904832" w:rsidRDefault="00904832" w:rsidP="00904832">
      <w:pPr>
        <w:pStyle w:val="Odstavecseseznamem"/>
        <w:numPr>
          <w:ilvl w:val="0"/>
          <w:numId w:val="23"/>
        </w:numPr>
        <w:rPr>
          <w:sz w:val="24"/>
          <w:szCs w:val="24"/>
        </w:rPr>
      </w:pPr>
      <w:r w:rsidRPr="007502CA">
        <w:rPr>
          <w:sz w:val="24"/>
          <w:szCs w:val="24"/>
        </w:rPr>
        <w:t>Snadné zvýšení rychlosti</w:t>
      </w:r>
    </w:p>
    <w:p w:rsidR="008022CE" w:rsidRDefault="008022CE" w:rsidP="00904832">
      <w:pPr>
        <w:pStyle w:val="Odstavecseseznamem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JBOD – Just a bunch of disks</w:t>
      </w:r>
    </w:p>
    <w:p w:rsidR="00EC647C" w:rsidRPr="007502CA" w:rsidRDefault="00F07DF8" w:rsidP="00EC647C">
      <w:pPr>
        <w:pStyle w:val="Odstavecseseznamem"/>
        <w:numPr>
          <w:ilvl w:val="1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P</w:t>
      </w:r>
      <w:r w:rsidR="00EC647C" w:rsidRPr="007502CA">
        <w:rPr>
          <w:sz w:val="24"/>
          <w:szCs w:val="24"/>
        </w:rPr>
        <w:t>ouhé sečtení kapacit všech disků v poli</w:t>
      </w:r>
    </w:p>
    <w:p w:rsidR="00EC647C" w:rsidRPr="007502CA" w:rsidRDefault="00EC647C" w:rsidP="00EC647C">
      <w:pPr>
        <w:pStyle w:val="Odstavecseseznamem"/>
        <w:numPr>
          <w:ilvl w:val="1"/>
          <w:numId w:val="23"/>
        </w:numPr>
        <w:rPr>
          <w:sz w:val="24"/>
          <w:szCs w:val="24"/>
        </w:rPr>
      </w:pPr>
      <w:r w:rsidRPr="007502CA">
        <w:rPr>
          <w:sz w:val="24"/>
          <w:szCs w:val="24"/>
        </w:rPr>
        <w:t xml:space="preserve">Data se ukládají postupně </w:t>
      </w:r>
      <w:r w:rsidR="00BF4345">
        <w:rPr>
          <w:sz w:val="24"/>
          <w:szCs w:val="24"/>
        </w:rPr>
        <w:t>–</w:t>
      </w:r>
      <w:r w:rsidRPr="007502CA">
        <w:rPr>
          <w:sz w:val="24"/>
          <w:szCs w:val="24"/>
        </w:rPr>
        <w:t xml:space="preserve"> jakmile se zaplní první, zapis</w:t>
      </w:r>
      <w:r w:rsidR="00637EE7">
        <w:rPr>
          <w:sz w:val="24"/>
          <w:szCs w:val="24"/>
        </w:rPr>
        <w:t>uje se na druhý, poté na třetí</w:t>
      </w:r>
      <w:r w:rsidRPr="007502CA">
        <w:rPr>
          <w:sz w:val="24"/>
          <w:szCs w:val="24"/>
        </w:rPr>
        <w:t>...</w:t>
      </w:r>
    </w:p>
    <w:p w:rsidR="00EC647C" w:rsidRPr="00EC647C" w:rsidRDefault="00EC647C" w:rsidP="00EC647C">
      <w:pPr>
        <w:pStyle w:val="Odstavecseseznamem"/>
        <w:numPr>
          <w:ilvl w:val="1"/>
          <w:numId w:val="23"/>
        </w:numPr>
        <w:rPr>
          <w:sz w:val="24"/>
          <w:szCs w:val="24"/>
        </w:rPr>
      </w:pPr>
      <w:r w:rsidRPr="007502CA">
        <w:rPr>
          <w:sz w:val="24"/>
          <w:szCs w:val="24"/>
        </w:rPr>
        <w:t>Kapacita je rovna součtu všech pevných disků v poli</w:t>
      </w:r>
    </w:p>
    <w:p w:rsidR="00904832" w:rsidRPr="002A7E63" w:rsidRDefault="00264C83" w:rsidP="008022CE">
      <w:pPr>
        <w:pStyle w:val="Odstavecseseznamem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Prokládání (</w:t>
      </w:r>
      <w:r w:rsidR="00904832" w:rsidRPr="007502CA">
        <w:rPr>
          <w:sz w:val="24"/>
          <w:szCs w:val="24"/>
        </w:rPr>
        <w:t>stripping</w:t>
      </w:r>
      <w:r>
        <w:rPr>
          <w:szCs w:val="24"/>
        </w:rPr>
        <w:t xml:space="preserve">) </w:t>
      </w:r>
    </w:p>
    <w:p w:rsidR="00904832" w:rsidRPr="007502CA" w:rsidRDefault="00904832" w:rsidP="00250427">
      <w:pPr>
        <w:pStyle w:val="Nadpis3"/>
      </w:pPr>
      <w:r w:rsidRPr="007502CA">
        <w:lastRenderedPageBreak/>
        <w:t>RAID 1</w:t>
      </w:r>
    </w:p>
    <w:p w:rsidR="00904832" w:rsidRPr="007502CA" w:rsidRDefault="00904832" w:rsidP="00904832">
      <w:pPr>
        <w:pStyle w:val="Odstavecseseznamem"/>
        <w:numPr>
          <w:ilvl w:val="0"/>
          <w:numId w:val="24"/>
        </w:numPr>
        <w:rPr>
          <w:sz w:val="24"/>
          <w:szCs w:val="24"/>
        </w:rPr>
      </w:pPr>
      <w:r w:rsidRPr="007502CA">
        <w:rPr>
          <w:sz w:val="24"/>
          <w:szCs w:val="24"/>
        </w:rPr>
        <w:t>Druhý disk zrcadlí data prvního disku</w:t>
      </w:r>
    </w:p>
    <w:p w:rsidR="00904832" w:rsidRPr="007502CA" w:rsidRDefault="00904832" w:rsidP="00904832">
      <w:pPr>
        <w:pStyle w:val="Odstavecseseznamem"/>
        <w:numPr>
          <w:ilvl w:val="0"/>
          <w:numId w:val="24"/>
        </w:numPr>
        <w:rPr>
          <w:sz w:val="24"/>
          <w:szCs w:val="24"/>
        </w:rPr>
      </w:pPr>
      <w:r w:rsidRPr="007502CA">
        <w:rPr>
          <w:sz w:val="24"/>
          <w:szCs w:val="24"/>
        </w:rPr>
        <w:t>Ochrana výpadku jednoho disku</w:t>
      </w:r>
    </w:p>
    <w:p w:rsidR="00904832" w:rsidRPr="007502CA" w:rsidRDefault="00904832" w:rsidP="00904832">
      <w:pPr>
        <w:pStyle w:val="Odstavecseseznamem"/>
        <w:numPr>
          <w:ilvl w:val="0"/>
          <w:numId w:val="24"/>
        </w:numPr>
        <w:rPr>
          <w:sz w:val="24"/>
          <w:szCs w:val="24"/>
        </w:rPr>
      </w:pPr>
      <w:r w:rsidRPr="007502CA">
        <w:rPr>
          <w:sz w:val="24"/>
          <w:szCs w:val="24"/>
        </w:rPr>
        <w:t>Využití pouze poloviny kapacity připojených disků v poli</w:t>
      </w:r>
    </w:p>
    <w:p w:rsidR="00904832" w:rsidRPr="00D34FA2" w:rsidRDefault="00904832" w:rsidP="00D34FA2">
      <w:pPr>
        <w:pStyle w:val="Odstavecseseznamem"/>
        <w:numPr>
          <w:ilvl w:val="0"/>
          <w:numId w:val="24"/>
        </w:numPr>
        <w:rPr>
          <w:sz w:val="24"/>
          <w:szCs w:val="24"/>
        </w:rPr>
      </w:pPr>
      <w:r w:rsidRPr="007502CA">
        <w:rPr>
          <w:sz w:val="24"/>
          <w:szCs w:val="24"/>
        </w:rPr>
        <w:t>Zrychlení dat při čtení a naopak slabé zpomalení při zápisu (data se zapisují dvakrát)</w:t>
      </w:r>
    </w:p>
    <w:p w:rsidR="00904832" w:rsidRPr="007502CA" w:rsidRDefault="00904832" w:rsidP="00250427">
      <w:pPr>
        <w:pStyle w:val="Nadpis3"/>
      </w:pPr>
      <w:r w:rsidRPr="007502CA">
        <w:t>RAID 5</w:t>
      </w:r>
    </w:p>
    <w:p w:rsidR="00904832" w:rsidRPr="007502CA" w:rsidRDefault="00904832" w:rsidP="00904832">
      <w:pPr>
        <w:pStyle w:val="Odstavecseseznamem"/>
        <w:numPr>
          <w:ilvl w:val="0"/>
          <w:numId w:val="25"/>
        </w:numPr>
        <w:rPr>
          <w:sz w:val="24"/>
          <w:szCs w:val="24"/>
        </w:rPr>
      </w:pPr>
      <w:r w:rsidRPr="007502CA">
        <w:rPr>
          <w:sz w:val="24"/>
          <w:szCs w:val="24"/>
        </w:rPr>
        <w:t>Vyžaduje minimálně 3 disky</w:t>
      </w:r>
    </w:p>
    <w:p w:rsidR="00904832" w:rsidRPr="007502CA" w:rsidRDefault="00904832" w:rsidP="00904832">
      <w:pPr>
        <w:pStyle w:val="Odstavecseseznamem"/>
        <w:numPr>
          <w:ilvl w:val="0"/>
          <w:numId w:val="25"/>
        </w:numPr>
        <w:rPr>
          <w:sz w:val="24"/>
          <w:szCs w:val="24"/>
        </w:rPr>
      </w:pPr>
      <w:r w:rsidRPr="007502CA">
        <w:rPr>
          <w:sz w:val="24"/>
          <w:szCs w:val="24"/>
        </w:rPr>
        <w:t>Kapacita jednoho členu jsou samo opravné kódy, které jsou uloženy střídavě na všech členech</w:t>
      </w:r>
    </w:p>
    <w:p w:rsidR="00904832" w:rsidRPr="007502CA" w:rsidRDefault="00904832" w:rsidP="00904832">
      <w:pPr>
        <w:pStyle w:val="Odstavecseseznamem"/>
        <w:numPr>
          <w:ilvl w:val="0"/>
          <w:numId w:val="25"/>
        </w:numPr>
        <w:rPr>
          <w:sz w:val="24"/>
          <w:szCs w:val="24"/>
        </w:rPr>
      </w:pPr>
      <w:r w:rsidRPr="007502CA">
        <w:rPr>
          <w:sz w:val="24"/>
          <w:szCs w:val="24"/>
        </w:rPr>
        <w:t>Čtení je rychlejší kvůli paralelnímu přístupu k datům</w:t>
      </w:r>
    </w:p>
    <w:p w:rsidR="00904832" w:rsidRPr="007502CA" w:rsidRDefault="00904832" w:rsidP="00904832">
      <w:pPr>
        <w:pStyle w:val="Odstavecseseznamem"/>
        <w:numPr>
          <w:ilvl w:val="0"/>
          <w:numId w:val="25"/>
        </w:numPr>
        <w:rPr>
          <w:sz w:val="24"/>
          <w:szCs w:val="24"/>
        </w:rPr>
      </w:pPr>
      <w:r w:rsidRPr="007502CA">
        <w:rPr>
          <w:sz w:val="24"/>
          <w:szCs w:val="24"/>
        </w:rPr>
        <w:t xml:space="preserve">Nevýhodou je pomalejší zápis </w:t>
      </w:r>
      <w:r w:rsidR="006C155C">
        <w:rPr>
          <w:sz w:val="24"/>
          <w:szCs w:val="24"/>
        </w:rPr>
        <w:t>–</w:t>
      </w:r>
      <w:r w:rsidRPr="007502CA">
        <w:rPr>
          <w:sz w:val="24"/>
          <w:szCs w:val="24"/>
        </w:rPr>
        <w:t xml:space="preserve"> nutnost výpočtu samo opravného kódu</w:t>
      </w:r>
    </w:p>
    <w:p w:rsidR="00904832" w:rsidRPr="007502CA" w:rsidRDefault="00904832" w:rsidP="00904832">
      <w:pPr>
        <w:pStyle w:val="Odstavecseseznamem"/>
        <w:numPr>
          <w:ilvl w:val="0"/>
          <w:numId w:val="25"/>
        </w:numPr>
        <w:rPr>
          <w:sz w:val="24"/>
          <w:szCs w:val="24"/>
        </w:rPr>
      </w:pPr>
      <w:r w:rsidRPr="007502CA">
        <w:rPr>
          <w:sz w:val="24"/>
          <w:szCs w:val="24"/>
        </w:rPr>
        <w:t>Odolný vůči výpadku jednoho disku</w:t>
      </w:r>
    </w:p>
    <w:p w:rsidR="00904832" w:rsidRPr="00E8064E" w:rsidRDefault="00904832" w:rsidP="00E8064E">
      <w:pPr>
        <w:pStyle w:val="Odstavecseseznamem"/>
        <w:numPr>
          <w:ilvl w:val="0"/>
          <w:numId w:val="25"/>
        </w:numPr>
        <w:rPr>
          <w:sz w:val="24"/>
          <w:szCs w:val="24"/>
        </w:rPr>
      </w:pPr>
      <w:r w:rsidRPr="007502CA">
        <w:rPr>
          <w:sz w:val="24"/>
          <w:szCs w:val="24"/>
        </w:rPr>
        <w:t>Celková kapacita je součet všech disků bez jednoho paritního</w:t>
      </w:r>
    </w:p>
    <w:p w:rsidR="00904832" w:rsidRPr="007502CA" w:rsidRDefault="00904832" w:rsidP="00250427">
      <w:pPr>
        <w:pStyle w:val="Nadpis3"/>
      </w:pPr>
      <w:r w:rsidRPr="007502CA">
        <w:t>RAID 6</w:t>
      </w:r>
    </w:p>
    <w:p w:rsidR="00904832" w:rsidRPr="007502CA" w:rsidRDefault="00904832" w:rsidP="00904832">
      <w:pPr>
        <w:pStyle w:val="Odstavecseseznamem"/>
        <w:numPr>
          <w:ilvl w:val="0"/>
          <w:numId w:val="26"/>
        </w:numPr>
        <w:rPr>
          <w:sz w:val="24"/>
          <w:szCs w:val="24"/>
        </w:rPr>
      </w:pPr>
      <w:r w:rsidRPr="007502CA">
        <w:rPr>
          <w:sz w:val="24"/>
          <w:szCs w:val="24"/>
        </w:rPr>
        <w:t>Vyžaduje minimálně 4 disky</w:t>
      </w:r>
    </w:p>
    <w:p w:rsidR="00904832" w:rsidRPr="007502CA" w:rsidRDefault="00904832" w:rsidP="00904832">
      <w:pPr>
        <w:pStyle w:val="Odstavecseseznamem"/>
        <w:numPr>
          <w:ilvl w:val="0"/>
          <w:numId w:val="26"/>
        </w:numPr>
        <w:rPr>
          <w:sz w:val="24"/>
          <w:szCs w:val="24"/>
        </w:rPr>
      </w:pPr>
      <w:r w:rsidRPr="007502CA">
        <w:rPr>
          <w:sz w:val="24"/>
          <w:szCs w:val="24"/>
        </w:rPr>
        <w:t>Kapacitou dvou členů jsou samo opravné kódy</w:t>
      </w:r>
    </w:p>
    <w:p w:rsidR="00904832" w:rsidRPr="007502CA" w:rsidRDefault="00904832" w:rsidP="00904832">
      <w:pPr>
        <w:pStyle w:val="Odstavecseseznamem"/>
        <w:numPr>
          <w:ilvl w:val="0"/>
          <w:numId w:val="26"/>
        </w:numPr>
        <w:rPr>
          <w:sz w:val="24"/>
          <w:szCs w:val="24"/>
        </w:rPr>
      </w:pPr>
      <w:r w:rsidRPr="007502CA">
        <w:rPr>
          <w:sz w:val="24"/>
          <w:szCs w:val="24"/>
        </w:rPr>
        <w:t>Čtení je srovnatelné s RAID 5</w:t>
      </w:r>
    </w:p>
    <w:p w:rsidR="00904832" w:rsidRPr="007502CA" w:rsidRDefault="00904832" w:rsidP="00904832">
      <w:pPr>
        <w:pStyle w:val="Odstavecseseznamem"/>
        <w:numPr>
          <w:ilvl w:val="0"/>
          <w:numId w:val="26"/>
        </w:numPr>
        <w:rPr>
          <w:sz w:val="24"/>
          <w:szCs w:val="24"/>
        </w:rPr>
      </w:pPr>
      <w:r w:rsidRPr="007502CA">
        <w:rPr>
          <w:sz w:val="24"/>
          <w:szCs w:val="24"/>
        </w:rPr>
        <w:t xml:space="preserve">Zápis pomalejší než RAID 5 </w:t>
      </w:r>
      <w:r w:rsidR="00197772">
        <w:rPr>
          <w:sz w:val="24"/>
          <w:szCs w:val="24"/>
        </w:rPr>
        <w:t>–</w:t>
      </w:r>
      <w:r w:rsidRPr="007502CA">
        <w:rPr>
          <w:sz w:val="24"/>
          <w:szCs w:val="24"/>
        </w:rPr>
        <w:t xml:space="preserve"> nutnost vypočíst dva opravné kódy</w:t>
      </w:r>
    </w:p>
    <w:p w:rsidR="00904832" w:rsidRPr="007502CA" w:rsidRDefault="00904832" w:rsidP="00904832">
      <w:pPr>
        <w:pStyle w:val="Odstavecseseznamem"/>
        <w:numPr>
          <w:ilvl w:val="0"/>
          <w:numId w:val="26"/>
        </w:numPr>
        <w:rPr>
          <w:sz w:val="24"/>
          <w:szCs w:val="24"/>
        </w:rPr>
      </w:pPr>
      <w:r w:rsidRPr="007502CA">
        <w:rPr>
          <w:sz w:val="24"/>
          <w:szCs w:val="24"/>
        </w:rPr>
        <w:t>Odolný vůči výpadku dvou disků</w:t>
      </w:r>
    </w:p>
    <w:p w:rsidR="00904832" w:rsidRPr="007502CA" w:rsidRDefault="00904832" w:rsidP="00904832">
      <w:pPr>
        <w:pStyle w:val="Odstavecseseznamem"/>
        <w:numPr>
          <w:ilvl w:val="0"/>
          <w:numId w:val="26"/>
        </w:numPr>
        <w:rPr>
          <w:sz w:val="24"/>
          <w:szCs w:val="24"/>
        </w:rPr>
      </w:pPr>
      <w:r w:rsidRPr="007502CA">
        <w:rPr>
          <w:sz w:val="24"/>
          <w:szCs w:val="24"/>
        </w:rPr>
        <w:lastRenderedPageBreak/>
        <w:t>Celková kapacita je součet všech disků bez dvou disků</w:t>
      </w:r>
    </w:p>
    <w:p w:rsidR="00904832" w:rsidRPr="007502CA" w:rsidRDefault="003F2CB3" w:rsidP="00C17E7D">
      <w:pPr>
        <w:rPr>
          <w:szCs w:val="24"/>
        </w:rPr>
      </w:pPr>
      <w:r w:rsidRPr="007502CA">
        <w:rPr>
          <w:noProof/>
          <w:szCs w:val="24"/>
          <w:lang w:eastAsia="cs-CZ"/>
        </w:rPr>
        <w:drawing>
          <wp:anchor distT="0" distB="0" distL="114300" distR="114300" simplePos="0" relativeHeight="251669504" behindDoc="1" locked="0" layoutInCell="1" allowOverlap="1" wp14:anchorId="6F168365" wp14:editId="4DBBA570">
            <wp:simplePos x="0" y="0"/>
            <wp:positionH relativeFrom="column">
              <wp:posOffset>324856</wp:posOffset>
            </wp:positionH>
            <wp:positionV relativeFrom="paragraph">
              <wp:posOffset>94890</wp:posOffset>
            </wp:positionV>
            <wp:extent cx="3333750" cy="1960245"/>
            <wp:effectExtent l="0" t="0" r="0" b="0"/>
            <wp:wrapTight wrapText="bothSides">
              <wp:wrapPolygon edited="0">
                <wp:start x="8270" y="210"/>
                <wp:lineTo x="617" y="3149"/>
                <wp:lineTo x="370" y="4408"/>
                <wp:lineTo x="247" y="17423"/>
                <wp:lineTo x="741" y="20781"/>
                <wp:lineTo x="20366" y="20781"/>
                <wp:lineTo x="20859" y="14064"/>
                <wp:lineTo x="20736" y="3359"/>
                <wp:lineTo x="18761" y="2519"/>
                <wp:lineTo x="12713" y="210"/>
                <wp:lineTo x="8270" y="210"/>
              </wp:wrapPolygon>
            </wp:wrapTight>
            <wp:docPr id="83" name="Obrázek 82" descr="850px-RAID_6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50px-RAID_6.svg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502CA">
        <w:rPr>
          <w:noProof/>
          <w:szCs w:val="24"/>
          <w:lang w:eastAsia="cs-CZ"/>
        </w:rPr>
        <w:drawing>
          <wp:anchor distT="0" distB="0" distL="114300" distR="114300" simplePos="0" relativeHeight="251668480" behindDoc="1" locked="0" layoutInCell="1" allowOverlap="1" wp14:anchorId="77177103" wp14:editId="59577234">
            <wp:simplePos x="0" y="0"/>
            <wp:positionH relativeFrom="column">
              <wp:posOffset>3661410</wp:posOffset>
            </wp:positionH>
            <wp:positionV relativeFrom="paragraph">
              <wp:posOffset>433705</wp:posOffset>
            </wp:positionV>
            <wp:extent cx="3188335" cy="2361565"/>
            <wp:effectExtent l="0" t="0" r="0" b="0"/>
            <wp:wrapTight wrapText="bothSides">
              <wp:wrapPolygon edited="0">
                <wp:start x="8002" y="348"/>
                <wp:lineTo x="2194" y="2788"/>
                <wp:lineTo x="2194" y="3485"/>
                <wp:lineTo x="903" y="4008"/>
                <wp:lineTo x="387" y="4704"/>
                <wp:lineTo x="387" y="17424"/>
                <wp:lineTo x="903" y="20212"/>
                <wp:lineTo x="903" y="20735"/>
                <wp:lineTo x="20004" y="20735"/>
                <wp:lineTo x="20133" y="20212"/>
                <wp:lineTo x="20649" y="17424"/>
                <wp:lineTo x="20907" y="5053"/>
                <wp:lineTo x="20262" y="3833"/>
                <wp:lineTo x="19230" y="2962"/>
                <wp:lineTo x="13293" y="348"/>
                <wp:lineTo x="8002" y="348"/>
              </wp:wrapPolygon>
            </wp:wrapTight>
            <wp:docPr id="80" name="Obrázek 79" descr="675px-RAID_5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75px-RAID_5.svg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8335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04832" w:rsidRPr="007502CA" w:rsidRDefault="00284CA0" w:rsidP="00904832">
      <w:pPr>
        <w:rPr>
          <w:szCs w:val="24"/>
        </w:rPr>
      </w:pPr>
      <w:r w:rsidRPr="00284CA0">
        <w:rPr>
          <w:noProof/>
          <w:szCs w:val="24"/>
          <w:lang w:eastAsia="cs-CZ"/>
        </w:rPr>
        <w:t xml:space="preserve"> </w:t>
      </w:r>
    </w:p>
    <w:p w:rsidR="00904832" w:rsidRPr="007502CA" w:rsidRDefault="003F2CB3" w:rsidP="00904832">
      <w:pPr>
        <w:rPr>
          <w:szCs w:val="24"/>
        </w:rPr>
      </w:pPr>
      <w:r w:rsidRPr="007502CA">
        <w:rPr>
          <w:noProof/>
          <w:szCs w:val="24"/>
          <w:lang w:eastAsia="cs-CZ"/>
        </w:rPr>
        <w:drawing>
          <wp:anchor distT="0" distB="0" distL="114300" distR="114300" simplePos="0" relativeHeight="251670528" behindDoc="1" locked="0" layoutInCell="1" allowOverlap="1" wp14:anchorId="025FEB31" wp14:editId="34CE6DA6">
            <wp:simplePos x="0" y="0"/>
            <wp:positionH relativeFrom="column">
              <wp:posOffset>2026633</wp:posOffset>
            </wp:positionH>
            <wp:positionV relativeFrom="paragraph">
              <wp:posOffset>2451999</wp:posOffset>
            </wp:positionV>
            <wp:extent cx="2997642" cy="2997642"/>
            <wp:effectExtent l="0" t="0" r="0" b="0"/>
            <wp:wrapTight wrapText="bothSides">
              <wp:wrapPolygon edited="0">
                <wp:start x="8100" y="275"/>
                <wp:lineTo x="7825" y="2471"/>
                <wp:lineTo x="3569" y="2746"/>
                <wp:lineTo x="686" y="3432"/>
                <wp:lineTo x="549" y="16475"/>
                <wp:lineTo x="824" y="18122"/>
                <wp:lineTo x="1373" y="20319"/>
                <wp:lineTo x="1373" y="20593"/>
                <wp:lineTo x="19907" y="20593"/>
                <wp:lineTo x="20181" y="19358"/>
                <wp:lineTo x="17573" y="19083"/>
                <wp:lineTo x="6041" y="18122"/>
                <wp:lineTo x="6178" y="15925"/>
                <wp:lineTo x="18671" y="15925"/>
                <wp:lineTo x="21005" y="15514"/>
                <wp:lineTo x="20868" y="3432"/>
                <wp:lineTo x="17847" y="2746"/>
                <wp:lineTo x="10708" y="2746"/>
                <wp:lineTo x="13317" y="2059"/>
                <wp:lineTo x="13729" y="824"/>
                <wp:lineTo x="12905" y="275"/>
                <wp:lineTo x="8100" y="275"/>
              </wp:wrapPolygon>
            </wp:wrapTight>
            <wp:docPr id="86" name="Obrázek 85" descr="500px-JBOD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0px-JBOD.svg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642" cy="29976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502CA">
        <w:rPr>
          <w:noProof/>
          <w:szCs w:val="24"/>
          <w:lang w:eastAsia="cs-CZ"/>
        </w:rPr>
        <w:drawing>
          <wp:anchor distT="0" distB="0" distL="114300" distR="114300" simplePos="0" relativeHeight="251667456" behindDoc="1" locked="0" layoutInCell="1" allowOverlap="1" wp14:anchorId="7B42FB6A" wp14:editId="53B41575">
            <wp:simplePos x="0" y="0"/>
            <wp:positionH relativeFrom="column">
              <wp:posOffset>384056</wp:posOffset>
            </wp:positionH>
            <wp:positionV relativeFrom="paragraph">
              <wp:posOffset>1839738</wp:posOffset>
            </wp:positionV>
            <wp:extent cx="1213485" cy="1866900"/>
            <wp:effectExtent l="0" t="0" r="0" b="0"/>
            <wp:wrapTight wrapText="bothSides">
              <wp:wrapPolygon edited="0">
                <wp:start x="5086" y="220"/>
                <wp:lineTo x="1017" y="4188"/>
                <wp:lineTo x="678" y="16531"/>
                <wp:lineTo x="1695" y="20718"/>
                <wp:lineTo x="19667" y="20718"/>
                <wp:lineTo x="21024" y="15869"/>
                <wp:lineTo x="20684" y="4188"/>
                <wp:lineTo x="16276" y="220"/>
                <wp:lineTo x="5086" y="220"/>
              </wp:wrapPolygon>
            </wp:wrapTight>
            <wp:docPr id="78" name="Obrázek 77" descr="325px-RAID_0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25px-RAID_0.svg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348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04832" w:rsidRPr="007502CA">
        <w:rPr>
          <w:szCs w:val="24"/>
        </w:rPr>
        <w:br w:type="page"/>
      </w:r>
    </w:p>
    <w:p w:rsidR="007204B6" w:rsidRDefault="007204B6" w:rsidP="00250427">
      <w:pPr>
        <w:pStyle w:val="Nadpis3"/>
        <w:sectPr w:rsidR="007204B6" w:rsidSect="00687BD4">
          <w:type w:val="continuous"/>
          <w:pgSz w:w="11906" w:h="16838"/>
          <w:pgMar w:top="1417" w:right="566" w:bottom="1417" w:left="567" w:header="708" w:footer="708" w:gutter="0"/>
          <w:cols w:space="708"/>
          <w:docGrid w:linePitch="360"/>
        </w:sectPr>
      </w:pPr>
    </w:p>
    <w:p w:rsidR="001807E9" w:rsidRPr="001807E9" w:rsidRDefault="00904832" w:rsidP="00250427">
      <w:pPr>
        <w:pStyle w:val="Nadpis3"/>
      </w:pPr>
      <w:r w:rsidRPr="007502CA">
        <w:lastRenderedPageBreak/>
        <w:t>RAID 0+1</w:t>
      </w:r>
    </w:p>
    <w:p w:rsidR="00904832" w:rsidRPr="007502CA" w:rsidRDefault="00904832" w:rsidP="001238B9">
      <w:pPr>
        <w:pStyle w:val="Odstavecseseznamem"/>
        <w:numPr>
          <w:ilvl w:val="0"/>
          <w:numId w:val="27"/>
        </w:numPr>
        <w:rPr>
          <w:sz w:val="24"/>
          <w:szCs w:val="24"/>
        </w:rPr>
      </w:pPr>
      <w:r w:rsidRPr="007502CA">
        <w:rPr>
          <w:sz w:val="24"/>
          <w:szCs w:val="24"/>
        </w:rPr>
        <w:t>První dva disky se prokládají mezi sebou a poté se zrcadlí na druhé dva disky</w:t>
      </w:r>
    </w:p>
    <w:p w:rsidR="00904832" w:rsidRDefault="00904832" w:rsidP="001238B9">
      <w:pPr>
        <w:pStyle w:val="Odstavecseseznamem"/>
        <w:numPr>
          <w:ilvl w:val="0"/>
          <w:numId w:val="27"/>
        </w:numPr>
        <w:rPr>
          <w:sz w:val="24"/>
          <w:szCs w:val="24"/>
        </w:rPr>
      </w:pPr>
      <w:r w:rsidRPr="007502CA">
        <w:rPr>
          <w:sz w:val="24"/>
          <w:szCs w:val="24"/>
        </w:rPr>
        <w:t>Lze využít maximálně 50% celkové diskové kapacity</w:t>
      </w:r>
    </w:p>
    <w:p w:rsidR="00904832" w:rsidRPr="007502CA" w:rsidRDefault="00904832" w:rsidP="00250427">
      <w:pPr>
        <w:pStyle w:val="Nadpis3"/>
      </w:pPr>
      <w:r w:rsidRPr="007502CA">
        <w:t>RAID 1+0</w:t>
      </w:r>
    </w:p>
    <w:p w:rsidR="00904832" w:rsidRPr="007502CA" w:rsidRDefault="00904832" w:rsidP="001238B9">
      <w:pPr>
        <w:pStyle w:val="Odstavecseseznamem"/>
        <w:numPr>
          <w:ilvl w:val="0"/>
          <w:numId w:val="28"/>
        </w:numPr>
        <w:rPr>
          <w:sz w:val="24"/>
          <w:szCs w:val="24"/>
        </w:rPr>
      </w:pPr>
      <w:r w:rsidRPr="007502CA">
        <w:rPr>
          <w:sz w:val="24"/>
          <w:szCs w:val="24"/>
        </w:rPr>
        <w:t>Data se rozkládají na disk 0 a 2 a tyto disky se poté zrcadlí na disky 1 a 3</w:t>
      </w:r>
    </w:p>
    <w:p w:rsidR="00904832" w:rsidRPr="00DC4DB0" w:rsidRDefault="00904832" w:rsidP="001238B9">
      <w:pPr>
        <w:pStyle w:val="Odstavecseseznamem"/>
        <w:numPr>
          <w:ilvl w:val="0"/>
          <w:numId w:val="28"/>
        </w:numPr>
        <w:rPr>
          <w:sz w:val="24"/>
          <w:szCs w:val="24"/>
        </w:rPr>
      </w:pPr>
      <w:r w:rsidRPr="007502CA">
        <w:rPr>
          <w:sz w:val="24"/>
          <w:szCs w:val="24"/>
        </w:rPr>
        <w:t>Lze využít maximálně 50% celkové diskové kapacity</w:t>
      </w:r>
    </w:p>
    <w:p w:rsidR="001807E9" w:rsidRPr="001807E9" w:rsidRDefault="001807E9" w:rsidP="001807E9">
      <w:pPr>
        <w:ind w:firstLine="0"/>
        <w:sectPr w:rsidR="001807E9" w:rsidRPr="001807E9" w:rsidSect="007204B6">
          <w:type w:val="continuous"/>
          <w:pgSz w:w="11906" w:h="16838"/>
          <w:pgMar w:top="1417" w:right="566" w:bottom="1417" w:left="567" w:header="708" w:footer="708" w:gutter="0"/>
          <w:cols w:num="2" w:space="708"/>
          <w:docGrid w:linePitch="360"/>
        </w:sectPr>
      </w:pPr>
    </w:p>
    <w:p w:rsidR="00904832" w:rsidRPr="00104D9C" w:rsidRDefault="00092E7B" w:rsidP="00250427">
      <w:pPr>
        <w:pStyle w:val="Nadpis3"/>
      </w:pPr>
      <w:r w:rsidRPr="007502CA">
        <w:rPr>
          <w:noProof/>
          <w:lang w:eastAsia="cs-CZ"/>
        </w:rPr>
        <w:drawing>
          <wp:anchor distT="0" distB="0" distL="114300" distR="114300" simplePos="0" relativeHeight="251671552" behindDoc="1" locked="0" layoutInCell="1" allowOverlap="1" wp14:anchorId="38BF29BA" wp14:editId="18B09246">
            <wp:simplePos x="0" y="0"/>
            <wp:positionH relativeFrom="column">
              <wp:posOffset>-17145</wp:posOffset>
            </wp:positionH>
            <wp:positionV relativeFrom="paragraph">
              <wp:posOffset>-1202690</wp:posOffset>
            </wp:positionV>
            <wp:extent cx="3068955" cy="3068955"/>
            <wp:effectExtent l="0" t="0" r="0" b="0"/>
            <wp:wrapTopAndBottom/>
            <wp:docPr id="87" name="Obrázek 86" descr="1000px-RAID_01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00px-RAID_01.svg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8955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338A8" w:rsidRPr="007502CA">
        <w:rPr>
          <w:noProof/>
          <w:lang w:eastAsia="cs-CZ"/>
        </w:rPr>
        <w:drawing>
          <wp:anchor distT="0" distB="0" distL="114300" distR="114300" simplePos="0" relativeHeight="251672576" behindDoc="1" locked="0" layoutInCell="1" allowOverlap="1" wp14:anchorId="70DB615E" wp14:editId="2B33377B">
            <wp:simplePos x="0" y="0"/>
            <wp:positionH relativeFrom="column">
              <wp:posOffset>3259455</wp:posOffset>
            </wp:positionH>
            <wp:positionV relativeFrom="paragraph">
              <wp:posOffset>265430</wp:posOffset>
            </wp:positionV>
            <wp:extent cx="3100705" cy="3100705"/>
            <wp:effectExtent l="0" t="0" r="0" b="0"/>
            <wp:wrapTight wrapText="bothSides">
              <wp:wrapPolygon edited="0">
                <wp:start x="13669" y="265"/>
                <wp:lineTo x="7166" y="531"/>
                <wp:lineTo x="7166" y="1858"/>
                <wp:lineTo x="10749" y="2654"/>
                <wp:lineTo x="8759" y="2920"/>
                <wp:lineTo x="4777" y="4247"/>
                <wp:lineTo x="4777" y="4777"/>
                <wp:lineTo x="3450" y="5972"/>
                <wp:lineTo x="3185" y="6370"/>
                <wp:lineTo x="3185" y="6901"/>
                <wp:lineTo x="398" y="8759"/>
                <wp:lineTo x="398" y="18977"/>
                <wp:lineTo x="3848" y="19640"/>
                <wp:lineTo x="1062" y="19640"/>
                <wp:lineTo x="1062" y="20569"/>
                <wp:lineTo x="7166" y="20835"/>
                <wp:lineTo x="7697" y="20835"/>
                <wp:lineTo x="20569" y="20569"/>
                <wp:lineTo x="20702" y="19640"/>
                <wp:lineTo x="17252" y="19640"/>
                <wp:lineTo x="21366" y="18844"/>
                <wp:lineTo x="21366" y="8891"/>
                <wp:lineTo x="20702" y="8228"/>
                <wp:lineTo x="18579" y="6901"/>
                <wp:lineTo x="17915" y="5972"/>
                <wp:lineTo x="16854" y="4777"/>
                <wp:lineTo x="16986" y="4247"/>
                <wp:lineTo x="12872" y="2521"/>
                <wp:lineTo x="14598" y="1592"/>
                <wp:lineTo x="14332" y="265"/>
                <wp:lineTo x="13669" y="265"/>
              </wp:wrapPolygon>
            </wp:wrapTight>
            <wp:docPr id="100" name="Obrázek 99" descr="1000px-RAID_10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00px-RAID_10.svg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0705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04832" w:rsidRPr="007502CA">
        <w:t>SSD</w:t>
      </w:r>
      <w:r w:rsidR="00A232E2">
        <w:t xml:space="preserve">; </w:t>
      </w:r>
      <w:r w:rsidR="00904832" w:rsidRPr="00A232E2">
        <w:t>Solid State Disk</w:t>
      </w:r>
      <w:r w:rsidR="00104D9C">
        <w:t xml:space="preserve">; </w:t>
      </w:r>
      <w:r w:rsidR="00904832" w:rsidRPr="00104D9C">
        <w:rPr>
          <w:szCs w:val="24"/>
        </w:rPr>
        <w:t>"polovodičový disk"</w:t>
      </w:r>
    </w:p>
    <w:p w:rsidR="00904832" w:rsidRPr="007502CA" w:rsidRDefault="00904832" w:rsidP="001238B9">
      <w:pPr>
        <w:pStyle w:val="Odstavecseseznamem"/>
        <w:numPr>
          <w:ilvl w:val="0"/>
          <w:numId w:val="29"/>
        </w:numPr>
        <w:rPr>
          <w:sz w:val="24"/>
          <w:szCs w:val="24"/>
        </w:rPr>
      </w:pPr>
      <w:r w:rsidRPr="007502CA">
        <w:rPr>
          <w:sz w:val="24"/>
          <w:szCs w:val="24"/>
        </w:rPr>
        <w:t>Alternativa ke klasickým pevným diskům</w:t>
      </w:r>
    </w:p>
    <w:p w:rsidR="00904832" w:rsidRPr="007502CA" w:rsidRDefault="00904832" w:rsidP="001238B9">
      <w:pPr>
        <w:pStyle w:val="Odstavecseseznamem"/>
        <w:numPr>
          <w:ilvl w:val="0"/>
          <w:numId w:val="29"/>
        </w:numPr>
        <w:rPr>
          <w:sz w:val="24"/>
          <w:szCs w:val="24"/>
        </w:rPr>
      </w:pPr>
      <w:r w:rsidRPr="007502CA">
        <w:rPr>
          <w:sz w:val="24"/>
          <w:szCs w:val="24"/>
        </w:rPr>
        <w:t>Výhodou je rychlost, energetická nenáročnost a absence mechanických součástí</w:t>
      </w:r>
    </w:p>
    <w:p w:rsidR="00904832" w:rsidRPr="007502CA" w:rsidRDefault="00904832" w:rsidP="001238B9">
      <w:pPr>
        <w:pStyle w:val="Odstavecseseznamem"/>
        <w:numPr>
          <w:ilvl w:val="0"/>
          <w:numId w:val="29"/>
        </w:numPr>
        <w:rPr>
          <w:sz w:val="24"/>
          <w:szCs w:val="24"/>
        </w:rPr>
      </w:pPr>
      <w:r w:rsidRPr="007502CA">
        <w:rPr>
          <w:sz w:val="24"/>
          <w:szCs w:val="24"/>
        </w:rPr>
        <w:t>Je založen na soustavě energeticky nezávislých flash pamětí, které jsou osazené na plošném spoji</w:t>
      </w:r>
    </w:p>
    <w:p w:rsidR="00904832" w:rsidRPr="007502CA" w:rsidRDefault="00904832" w:rsidP="001238B9">
      <w:pPr>
        <w:pStyle w:val="Odstavecseseznamem"/>
        <w:numPr>
          <w:ilvl w:val="0"/>
          <w:numId w:val="29"/>
        </w:numPr>
        <w:rPr>
          <w:sz w:val="24"/>
          <w:szCs w:val="24"/>
        </w:rPr>
      </w:pPr>
      <w:r w:rsidRPr="007502CA">
        <w:rPr>
          <w:sz w:val="24"/>
          <w:szCs w:val="24"/>
        </w:rPr>
        <w:t>Vyrábějí se ve stejných rozměrech jako HDD (1,8'', 2,5'' a 3,5'')</w:t>
      </w:r>
    </w:p>
    <w:p w:rsidR="00904832" w:rsidRPr="007502CA" w:rsidRDefault="00904832" w:rsidP="001238B9">
      <w:pPr>
        <w:pStyle w:val="Odstavecseseznamem"/>
        <w:numPr>
          <w:ilvl w:val="0"/>
          <w:numId w:val="29"/>
        </w:numPr>
        <w:rPr>
          <w:sz w:val="24"/>
          <w:szCs w:val="24"/>
        </w:rPr>
      </w:pPr>
      <w:r w:rsidRPr="007502CA">
        <w:rPr>
          <w:sz w:val="24"/>
          <w:szCs w:val="24"/>
        </w:rPr>
        <w:t>Komunikují také přes stejná rozhraní (IDE, SATA, SAS, mSATA, M.2) + ty nejrychlejší se osazují podobně jako přídavná karta do PCI Express</w:t>
      </w:r>
    </w:p>
    <w:p w:rsidR="00904832" w:rsidRPr="007502CA" w:rsidRDefault="00904832" w:rsidP="001238B9">
      <w:pPr>
        <w:pStyle w:val="Odstavecseseznamem"/>
        <w:numPr>
          <w:ilvl w:val="0"/>
          <w:numId w:val="29"/>
        </w:numPr>
        <w:rPr>
          <w:sz w:val="24"/>
          <w:szCs w:val="24"/>
        </w:rPr>
      </w:pPr>
      <w:r w:rsidRPr="007502CA">
        <w:rPr>
          <w:sz w:val="24"/>
          <w:szCs w:val="24"/>
        </w:rPr>
        <w:t>Protože neobsahují mechanické součástky, nejsou tak náchylné na poškození</w:t>
      </w:r>
    </w:p>
    <w:p w:rsidR="00904832" w:rsidRPr="007502CA" w:rsidRDefault="00904832" w:rsidP="001238B9">
      <w:pPr>
        <w:pStyle w:val="Odstavecseseznamem"/>
        <w:numPr>
          <w:ilvl w:val="0"/>
          <w:numId w:val="29"/>
        </w:numPr>
        <w:rPr>
          <w:sz w:val="24"/>
          <w:szCs w:val="24"/>
        </w:rPr>
      </w:pPr>
      <w:r w:rsidRPr="007502CA">
        <w:rPr>
          <w:sz w:val="24"/>
          <w:szCs w:val="24"/>
        </w:rPr>
        <w:t>Nevydávají také rušivé zvuky a vibrace</w:t>
      </w:r>
    </w:p>
    <w:p w:rsidR="00904832" w:rsidRPr="007502CA" w:rsidRDefault="00904832" w:rsidP="001238B9">
      <w:pPr>
        <w:pStyle w:val="Odstavecseseznamem"/>
        <w:numPr>
          <w:ilvl w:val="0"/>
          <w:numId w:val="29"/>
        </w:numPr>
        <w:rPr>
          <w:sz w:val="24"/>
          <w:szCs w:val="24"/>
        </w:rPr>
      </w:pPr>
      <w:r w:rsidRPr="007502CA">
        <w:rPr>
          <w:sz w:val="24"/>
          <w:szCs w:val="24"/>
        </w:rPr>
        <w:t xml:space="preserve">Nevýhodou je velká cena za 1 GB a opotřebení disku, které je řádově menší, než u pevných disků    </w:t>
      </w:r>
    </w:p>
    <w:p w:rsidR="00904832" w:rsidRPr="007502CA" w:rsidRDefault="00904832" w:rsidP="00250427">
      <w:pPr>
        <w:pStyle w:val="Nadpis3"/>
      </w:pPr>
      <w:r w:rsidRPr="007502CA">
        <w:lastRenderedPageBreak/>
        <w:t xml:space="preserve">  Historie flash pamětí</w:t>
      </w:r>
    </w:p>
    <w:p w:rsidR="00904832" w:rsidRPr="007502CA" w:rsidRDefault="00904832" w:rsidP="001238B9">
      <w:pPr>
        <w:pStyle w:val="Odstavecseseznamem"/>
        <w:numPr>
          <w:ilvl w:val="0"/>
          <w:numId w:val="30"/>
        </w:numPr>
        <w:rPr>
          <w:sz w:val="24"/>
          <w:szCs w:val="24"/>
        </w:rPr>
      </w:pPr>
      <w:r w:rsidRPr="007502CA">
        <w:rPr>
          <w:sz w:val="24"/>
          <w:szCs w:val="24"/>
        </w:rPr>
        <w:t>První EEPROM paměť vznikla v roce 1980</w:t>
      </w:r>
    </w:p>
    <w:p w:rsidR="00904832" w:rsidRPr="007502CA" w:rsidRDefault="00904832" w:rsidP="001238B9">
      <w:pPr>
        <w:pStyle w:val="Odstavecseseznamem"/>
        <w:numPr>
          <w:ilvl w:val="0"/>
          <w:numId w:val="30"/>
        </w:numPr>
        <w:rPr>
          <w:sz w:val="24"/>
          <w:szCs w:val="24"/>
        </w:rPr>
      </w:pPr>
      <w:r w:rsidRPr="007502CA">
        <w:rPr>
          <w:sz w:val="24"/>
          <w:szCs w:val="24"/>
        </w:rPr>
        <w:t>První paměti založeny na architektuře NOR</w:t>
      </w:r>
    </w:p>
    <w:p w:rsidR="00904832" w:rsidRPr="007502CA" w:rsidRDefault="00904832" w:rsidP="001D1965">
      <w:pPr>
        <w:pStyle w:val="Odstavecseseznamem"/>
        <w:numPr>
          <w:ilvl w:val="1"/>
          <w:numId w:val="30"/>
        </w:numPr>
        <w:rPr>
          <w:sz w:val="24"/>
          <w:szCs w:val="24"/>
        </w:rPr>
      </w:pPr>
      <w:r w:rsidRPr="007502CA">
        <w:rPr>
          <w:sz w:val="24"/>
          <w:szCs w:val="24"/>
        </w:rPr>
        <w:t>Měly delší časy zápisů a mazání, ale umožňovaly libovolný přístup po paměti</w:t>
      </w:r>
    </w:p>
    <w:p w:rsidR="00904832" w:rsidRPr="007502CA" w:rsidRDefault="00904832" w:rsidP="001238B9">
      <w:pPr>
        <w:pStyle w:val="Odstavecseseznamem"/>
        <w:numPr>
          <w:ilvl w:val="0"/>
          <w:numId w:val="30"/>
        </w:numPr>
        <w:rPr>
          <w:sz w:val="24"/>
          <w:szCs w:val="24"/>
        </w:rPr>
      </w:pPr>
      <w:r w:rsidRPr="007502CA">
        <w:rPr>
          <w:sz w:val="24"/>
          <w:szCs w:val="24"/>
        </w:rPr>
        <w:t>Dodnes využívané jako nosič BIOSu/UEFI nebo jiného firmwaru</w:t>
      </w:r>
    </w:p>
    <w:p w:rsidR="00904832" w:rsidRPr="007502CA" w:rsidRDefault="00904832" w:rsidP="001238B9">
      <w:pPr>
        <w:pStyle w:val="Odstavecseseznamem"/>
        <w:numPr>
          <w:ilvl w:val="0"/>
          <w:numId w:val="30"/>
        </w:numPr>
        <w:rPr>
          <w:sz w:val="24"/>
          <w:szCs w:val="24"/>
        </w:rPr>
      </w:pPr>
      <w:r w:rsidRPr="007502CA">
        <w:rPr>
          <w:sz w:val="24"/>
          <w:szCs w:val="24"/>
        </w:rPr>
        <w:t>V roce 1987 představena technologie NAND</w:t>
      </w:r>
    </w:p>
    <w:p w:rsidR="00904832" w:rsidRPr="007502CA" w:rsidRDefault="00904832" w:rsidP="00AD5330">
      <w:pPr>
        <w:pStyle w:val="Odstavecseseznamem"/>
        <w:numPr>
          <w:ilvl w:val="1"/>
          <w:numId w:val="30"/>
        </w:numPr>
        <w:rPr>
          <w:sz w:val="24"/>
          <w:szCs w:val="24"/>
        </w:rPr>
      </w:pPr>
      <w:r w:rsidRPr="007502CA">
        <w:rPr>
          <w:sz w:val="24"/>
          <w:szCs w:val="24"/>
        </w:rPr>
        <w:t>Dosahuje rychlejších zápisů a mazání, vyžaduje méně prostoru na buňku</w:t>
      </w:r>
      <w:r w:rsidR="0084648E">
        <w:rPr>
          <w:sz w:val="24"/>
          <w:szCs w:val="24"/>
        </w:rPr>
        <w:t xml:space="preserve"> (</w:t>
      </w:r>
      <w:r w:rsidRPr="007502CA">
        <w:rPr>
          <w:sz w:val="24"/>
          <w:szCs w:val="24"/>
        </w:rPr>
        <w:t>menší náklady na výrobu</w:t>
      </w:r>
      <w:r w:rsidR="0084648E">
        <w:rPr>
          <w:sz w:val="24"/>
          <w:szCs w:val="24"/>
        </w:rPr>
        <w:t>)</w:t>
      </w:r>
    </w:p>
    <w:p w:rsidR="00904832" w:rsidRPr="007502CA" w:rsidRDefault="00904832" w:rsidP="001238B9">
      <w:pPr>
        <w:pStyle w:val="Odstavecseseznamem"/>
        <w:numPr>
          <w:ilvl w:val="0"/>
          <w:numId w:val="30"/>
        </w:numPr>
        <w:rPr>
          <w:sz w:val="24"/>
          <w:szCs w:val="24"/>
        </w:rPr>
      </w:pPr>
      <w:r w:rsidRPr="007502CA">
        <w:rPr>
          <w:sz w:val="24"/>
          <w:szCs w:val="24"/>
        </w:rPr>
        <w:t xml:space="preserve">Neumožňuje náhodný přístup po paměti </w:t>
      </w:r>
      <w:r w:rsidR="001A4FAC">
        <w:rPr>
          <w:sz w:val="24"/>
          <w:szCs w:val="24"/>
        </w:rPr>
        <w:t>–</w:t>
      </w:r>
      <w:r w:rsidRPr="007502CA">
        <w:rPr>
          <w:sz w:val="24"/>
          <w:szCs w:val="24"/>
        </w:rPr>
        <w:t xml:space="preserve"> nevhodná pro přímou komunikaci s procesorem</w:t>
      </w:r>
    </w:p>
    <w:p w:rsidR="00904832" w:rsidRPr="007C5E24" w:rsidRDefault="00904832" w:rsidP="001238B9">
      <w:pPr>
        <w:pStyle w:val="Odstavecseseznamem"/>
        <w:numPr>
          <w:ilvl w:val="0"/>
          <w:numId w:val="30"/>
        </w:numPr>
        <w:rPr>
          <w:sz w:val="24"/>
          <w:szCs w:val="24"/>
        </w:rPr>
      </w:pPr>
      <w:r w:rsidRPr="007C5E24">
        <w:rPr>
          <w:sz w:val="24"/>
          <w:szCs w:val="24"/>
        </w:rPr>
        <w:t>Lze ji ale využít jako sekundární úložné zařízení</w:t>
      </w:r>
      <w:r w:rsidRPr="007C5E24">
        <w:rPr>
          <w:sz w:val="24"/>
          <w:szCs w:val="24"/>
        </w:rPr>
        <w:br w:type="page"/>
      </w:r>
    </w:p>
    <w:p w:rsidR="00904832" w:rsidRPr="007502CA" w:rsidRDefault="00904832" w:rsidP="00250427">
      <w:pPr>
        <w:pStyle w:val="Nadpis3"/>
      </w:pPr>
      <w:r w:rsidRPr="007502CA">
        <w:lastRenderedPageBreak/>
        <w:t>Typy NAND pamětí</w:t>
      </w:r>
    </w:p>
    <w:p w:rsidR="00904832" w:rsidRPr="007502CA" w:rsidRDefault="00904832" w:rsidP="001238B9">
      <w:pPr>
        <w:pStyle w:val="Odstavecseseznamem"/>
        <w:numPr>
          <w:ilvl w:val="0"/>
          <w:numId w:val="31"/>
        </w:numPr>
        <w:rPr>
          <w:sz w:val="24"/>
          <w:szCs w:val="24"/>
        </w:rPr>
      </w:pPr>
      <w:r w:rsidRPr="007502CA">
        <w:rPr>
          <w:sz w:val="24"/>
          <w:szCs w:val="24"/>
        </w:rPr>
        <w:t xml:space="preserve">SLC </w:t>
      </w:r>
      <w:r w:rsidR="002A1DD7">
        <w:rPr>
          <w:sz w:val="24"/>
          <w:szCs w:val="24"/>
        </w:rPr>
        <w:t>–</w:t>
      </w:r>
      <w:r w:rsidRPr="007502CA">
        <w:rPr>
          <w:sz w:val="24"/>
          <w:szCs w:val="24"/>
        </w:rPr>
        <w:t xml:space="preserve"> buňka může uchovat pouze jeden stav (1 bit) </w:t>
      </w:r>
      <w:r w:rsidR="0024768E">
        <w:rPr>
          <w:sz w:val="24"/>
          <w:szCs w:val="24"/>
        </w:rPr>
        <w:t>–</w:t>
      </w:r>
      <w:r w:rsidRPr="007502CA">
        <w:rPr>
          <w:sz w:val="24"/>
          <w:szCs w:val="24"/>
        </w:rPr>
        <w:t xml:space="preserve"> největší výdrž přepisů</w:t>
      </w:r>
    </w:p>
    <w:p w:rsidR="00904832" w:rsidRPr="007502CA" w:rsidRDefault="00904832" w:rsidP="001238B9">
      <w:pPr>
        <w:pStyle w:val="Odstavecseseznamem"/>
        <w:numPr>
          <w:ilvl w:val="0"/>
          <w:numId w:val="31"/>
        </w:numPr>
        <w:rPr>
          <w:sz w:val="24"/>
          <w:szCs w:val="24"/>
        </w:rPr>
      </w:pPr>
      <w:r w:rsidRPr="007502CA">
        <w:rPr>
          <w:sz w:val="24"/>
          <w:szCs w:val="24"/>
        </w:rPr>
        <w:t xml:space="preserve">MLC </w:t>
      </w:r>
      <w:r w:rsidR="002A1DD7">
        <w:rPr>
          <w:sz w:val="24"/>
          <w:szCs w:val="24"/>
        </w:rPr>
        <w:t>–</w:t>
      </w:r>
      <w:r w:rsidRPr="007502CA">
        <w:rPr>
          <w:sz w:val="24"/>
          <w:szCs w:val="24"/>
        </w:rPr>
        <w:t xml:space="preserve"> buňka může uchovat dva stavy (2 bity)</w:t>
      </w:r>
    </w:p>
    <w:p w:rsidR="00904832" w:rsidRPr="007502CA" w:rsidRDefault="00904832" w:rsidP="001238B9">
      <w:pPr>
        <w:pStyle w:val="Odstavecseseznamem"/>
        <w:numPr>
          <w:ilvl w:val="0"/>
          <w:numId w:val="31"/>
        </w:numPr>
        <w:rPr>
          <w:sz w:val="24"/>
          <w:szCs w:val="24"/>
        </w:rPr>
      </w:pPr>
      <w:r w:rsidRPr="007502CA">
        <w:rPr>
          <w:sz w:val="24"/>
          <w:szCs w:val="24"/>
        </w:rPr>
        <w:t xml:space="preserve">TLC </w:t>
      </w:r>
      <w:r w:rsidR="00310599">
        <w:rPr>
          <w:sz w:val="24"/>
          <w:szCs w:val="24"/>
        </w:rPr>
        <w:t>–</w:t>
      </w:r>
      <w:r w:rsidRPr="007502CA">
        <w:rPr>
          <w:sz w:val="24"/>
          <w:szCs w:val="24"/>
        </w:rPr>
        <w:t xml:space="preserve"> buňka může uchovat tři stavy (3 bity) </w:t>
      </w:r>
      <w:r w:rsidR="0024768E">
        <w:rPr>
          <w:sz w:val="24"/>
          <w:szCs w:val="24"/>
        </w:rPr>
        <w:t>–</w:t>
      </w:r>
      <w:r w:rsidRPr="007502CA">
        <w:rPr>
          <w:sz w:val="24"/>
          <w:szCs w:val="24"/>
        </w:rPr>
        <w:t xml:space="preserve"> nejmenší výdrž přepisů</w:t>
      </w:r>
    </w:p>
    <w:p w:rsidR="00904832" w:rsidRPr="007502CA" w:rsidRDefault="00904832" w:rsidP="00904832">
      <w:pPr>
        <w:rPr>
          <w:szCs w:val="24"/>
        </w:rPr>
      </w:pPr>
      <w:r w:rsidRPr="007502CA">
        <w:rPr>
          <w:noProof/>
          <w:szCs w:val="24"/>
          <w:lang w:eastAsia="cs-CZ"/>
        </w:rPr>
        <w:drawing>
          <wp:inline distT="0" distB="0" distL="0" distR="0" wp14:anchorId="3132EE14" wp14:editId="09E43AA7">
            <wp:extent cx="4950866" cy="3236181"/>
            <wp:effectExtent l="19050" t="0" r="2134" b="0"/>
            <wp:docPr id="105" name="Obrázek 104" descr="nand-types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nd-types-1.jp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0154" cy="323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832" w:rsidRPr="007502CA" w:rsidRDefault="00904832" w:rsidP="00250427">
      <w:pPr>
        <w:pStyle w:val="Nadpis3"/>
      </w:pPr>
      <w:r w:rsidRPr="007502CA">
        <w:t>Parametry SSD</w:t>
      </w:r>
    </w:p>
    <w:p w:rsidR="00904832" w:rsidRPr="007502CA" w:rsidRDefault="00904832" w:rsidP="00195541">
      <w:pPr>
        <w:pStyle w:val="Nadpis5"/>
      </w:pPr>
      <w:r w:rsidRPr="007502CA">
        <w:t>Kapacita</w:t>
      </w:r>
    </w:p>
    <w:p w:rsidR="00904832" w:rsidRPr="007502CA" w:rsidRDefault="00904832" w:rsidP="00195541">
      <w:pPr>
        <w:pStyle w:val="Nadpis5"/>
      </w:pPr>
      <w:r w:rsidRPr="007502CA">
        <w:t>Spolehlivost</w:t>
      </w:r>
    </w:p>
    <w:p w:rsidR="00904832" w:rsidRPr="007502CA" w:rsidRDefault="00DA2802" w:rsidP="001238B9">
      <w:pPr>
        <w:pStyle w:val="Odstavecseseznamem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K</w:t>
      </w:r>
      <w:r w:rsidR="00904832" w:rsidRPr="007502CA">
        <w:rPr>
          <w:sz w:val="24"/>
          <w:szCs w:val="24"/>
        </w:rPr>
        <w:t>olik přepisů SSD vydrží</w:t>
      </w:r>
    </w:p>
    <w:p w:rsidR="00904832" w:rsidRPr="007502CA" w:rsidRDefault="00904832" w:rsidP="001238B9">
      <w:pPr>
        <w:pStyle w:val="Odstavecseseznamem"/>
        <w:numPr>
          <w:ilvl w:val="0"/>
          <w:numId w:val="32"/>
        </w:numPr>
        <w:rPr>
          <w:sz w:val="24"/>
          <w:szCs w:val="24"/>
        </w:rPr>
      </w:pPr>
      <w:r w:rsidRPr="007502CA">
        <w:rPr>
          <w:sz w:val="24"/>
          <w:szCs w:val="24"/>
        </w:rPr>
        <w:t>Spolehlivost se odvíjí od typu NAND paměti (SLC bude vždy nejspolehlivější než TLC)</w:t>
      </w:r>
    </w:p>
    <w:p w:rsidR="00904832" w:rsidRPr="007502CA" w:rsidRDefault="00904832" w:rsidP="005D4447">
      <w:pPr>
        <w:pStyle w:val="Nadpis5"/>
      </w:pPr>
      <w:r w:rsidRPr="007502CA">
        <w:t>Výkon</w:t>
      </w:r>
    </w:p>
    <w:p w:rsidR="00904832" w:rsidRPr="007502CA" w:rsidRDefault="00904832" w:rsidP="001238B9">
      <w:pPr>
        <w:pStyle w:val="Odstavecseseznamem"/>
        <w:numPr>
          <w:ilvl w:val="0"/>
          <w:numId w:val="33"/>
        </w:numPr>
        <w:rPr>
          <w:sz w:val="24"/>
          <w:szCs w:val="24"/>
        </w:rPr>
      </w:pPr>
      <w:r w:rsidRPr="007502CA">
        <w:rPr>
          <w:sz w:val="24"/>
          <w:szCs w:val="24"/>
        </w:rPr>
        <w:t>Přístupová doba je řádově menší než u HDD</w:t>
      </w:r>
    </w:p>
    <w:p w:rsidR="00904832" w:rsidRPr="007502CA" w:rsidRDefault="00904832" w:rsidP="001238B9">
      <w:pPr>
        <w:pStyle w:val="Odstavecseseznamem"/>
        <w:numPr>
          <w:ilvl w:val="0"/>
          <w:numId w:val="33"/>
        </w:numPr>
        <w:rPr>
          <w:sz w:val="24"/>
          <w:szCs w:val="24"/>
        </w:rPr>
      </w:pPr>
      <w:r w:rsidRPr="007502CA">
        <w:rPr>
          <w:sz w:val="24"/>
          <w:szCs w:val="24"/>
        </w:rPr>
        <w:t xml:space="preserve">Pokud </w:t>
      </w:r>
      <w:r w:rsidR="000E08A9">
        <w:rPr>
          <w:sz w:val="24"/>
          <w:szCs w:val="24"/>
        </w:rPr>
        <w:t xml:space="preserve">se SSD používá </w:t>
      </w:r>
      <w:r w:rsidRPr="007502CA">
        <w:rPr>
          <w:sz w:val="24"/>
          <w:szCs w:val="24"/>
        </w:rPr>
        <w:t xml:space="preserve">na operační systém, tak </w:t>
      </w:r>
      <w:r w:rsidR="00402516">
        <w:rPr>
          <w:sz w:val="24"/>
          <w:szCs w:val="24"/>
        </w:rPr>
        <w:t>je důležitější</w:t>
      </w:r>
      <w:r w:rsidRPr="007502CA">
        <w:rPr>
          <w:sz w:val="24"/>
          <w:szCs w:val="24"/>
        </w:rPr>
        <w:t xml:space="preserve"> rychlost čtení a zápisu 4k souborů, protože to jsou většinou soubory operačního systému (většinou se udává v IOPS)</w:t>
      </w:r>
    </w:p>
    <w:p w:rsidR="004B49F5" w:rsidRDefault="00904832" w:rsidP="001238B9">
      <w:pPr>
        <w:pStyle w:val="Odstavecseseznamem"/>
        <w:numPr>
          <w:ilvl w:val="0"/>
          <w:numId w:val="33"/>
        </w:numPr>
        <w:rPr>
          <w:sz w:val="24"/>
          <w:szCs w:val="24"/>
        </w:rPr>
      </w:pPr>
      <w:r w:rsidRPr="004B49F5">
        <w:rPr>
          <w:sz w:val="24"/>
          <w:szCs w:val="24"/>
        </w:rPr>
        <w:t>Sekvenční čtení a zápis je tedy ne moc důležitý údaj</w:t>
      </w:r>
    </w:p>
    <w:p w:rsidR="00904832" w:rsidRPr="004B49F5" w:rsidRDefault="00904832" w:rsidP="001238B9">
      <w:pPr>
        <w:pStyle w:val="Odstavecseseznamem"/>
        <w:numPr>
          <w:ilvl w:val="0"/>
          <w:numId w:val="33"/>
        </w:numPr>
        <w:rPr>
          <w:sz w:val="24"/>
          <w:szCs w:val="24"/>
        </w:rPr>
      </w:pPr>
      <w:r w:rsidRPr="004B49F5">
        <w:rPr>
          <w:sz w:val="24"/>
          <w:szCs w:val="24"/>
        </w:rPr>
        <w:lastRenderedPageBreak/>
        <w:t xml:space="preserve">Také záleží na vnitřním řadiči SSD, jaký výkon z něj </w:t>
      </w:r>
      <w:r w:rsidR="00923156">
        <w:rPr>
          <w:sz w:val="24"/>
          <w:szCs w:val="24"/>
        </w:rPr>
        <w:t>lze</w:t>
      </w:r>
      <w:r w:rsidRPr="004B49F5">
        <w:rPr>
          <w:sz w:val="24"/>
          <w:szCs w:val="24"/>
        </w:rPr>
        <w:t xml:space="preserve"> dostat</w:t>
      </w:r>
    </w:p>
    <w:p w:rsidR="00904832" w:rsidRPr="007502CA" w:rsidRDefault="00904832" w:rsidP="00147AFF">
      <w:pPr>
        <w:pStyle w:val="Nadpis5"/>
      </w:pPr>
      <w:r w:rsidRPr="007502CA">
        <w:t>Podpora technologií</w:t>
      </w:r>
    </w:p>
    <w:p w:rsidR="00904832" w:rsidRPr="007502CA" w:rsidRDefault="00904832" w:rsidP="001238B9">
      <w:pPr>
        <w:pStyle w:val="Odstavecseseznamem"/>
        <w:numPr>
          <w:ilvl w:val="0"/>
          <w:numId w:val="34"/>
        </w:numPr>
        <w:rPr>
          <w:sz w:val="24"/>
          <w:szCs w:val="24"/>
        </w:rPr>
      </w:pPr>
      <w:r w:rsidRPr="007502CA">
        <w:rPr>
          <w:sz w:val="24"/>
          <w:szCs w:val="24"/>
        </w:rPr>
        <w:t xml:space="preserve">TRIM </w:t>
      </w:r>
      <w:r w:rsidR="00121EF9">
        <w:rPr>
          <w:sz w:val="24"/>
          <w:szCs w:val="24"/>
        </w:rPr>
        <w:t>–</w:t>
      </w:r>
      <w:r w:rsidRPr="007502CA">
        <w:rPr>
          <w:sz w:val="24"/>
          <w:szCs w:val="24"/>
        </w:rPr>
        <w:t xml:space="preserve"> slouží k zpomalování opotřebení buněk</w:t>
      </w:r>
    </w:p>
    <w:p w:rsidR="00904832" w:rsidRPr="007502CA" w:rsidRDefault="006954A8" w:rsidP="001238B9">
      <w:pPr>
        <w:pStyle w:val="Odstavecseseznamem"/>
        <w:numPr>
          <w:ilvl w:val="1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V</w:t>
      </w:r>
      <w:r w:rsidR="00904832" w:rsidRPr="007502CA">
        <w:rPr>
          <w:sz w:val="24"/>
          <w:szCs w:val="24"/>
        </w:rPr>
        <w:t>hodně rozkládá zapisovaná data tak, aby vždy byl celý disk rovně opotřeben</w:t>
      </w:r>
    </w:p>
    <w:p w:rsidR="00904832" w:rsidRPr="007502CA" w:rsidRDefault="00904832" w:rsidP="001238B9">
      <w:pPr>
        <w:pStyle w:val="Odstavecseseznamem"/>
        <w:numPr>
          <w:ilvl w:val="0"/>
          <w:numId w:val="34"/>
        </w:numPr>
        <w:rPr>
          <w:sz w:val="24"/>
          <w:szCs w:val="24"/>
        </w:rPr>
      </w:pPr>
      <w:r w:rsidRPr="007502CA">
        <w:rPr>
          <w:sz w:val="24"/>
          <w:szCs w:val="24"/>
        </w:rPr>
        <w:t xml:space="preserve">AHCI </w:t>
      </w:r>
      <w:r w:rsidR="006A0522">
        <w:rPr>
          <w:sz w:val="24"/>
          <w:szCs w:val="24"/>
        </w:rPr>
        <w:t>–</w:t>
      </w:r>
      <w:r w:rsidRPr="007502CA">
        <w:rPr>
          <w:sz w:val="24"/>
          <w:szCs w:val="24"/>
        </w:rPr>
        <w:t xml:space="preserve"> bez AHCI klesá u SSD výkon a nefunguje například TRIM</w:t>
      </w:r>
    </w:p>
    <w:p w:rsidR="00904832" w:rsidRPr="007502CA" w:rsidRDefault="00904832" w:rsidP="00904832">
      <w:pPr>
        <w:rPr>
          <w:szCs w:val="24"/>
        </w:rPr>
      </w:pPr>
    </w:p>
    <w:p w:rsidR="00904832" w:rsidRPr="007502CA" w:rsidRDefault="00904832" w:rsidP="000F276A">
      <w:pPr>
        <w:pStyle w:val="Nadpis2"/>
      </w:pPr>
      <w:r w:rsidRPr="007502CA">
        <w:t>Flash disky</w:t>
      </w:r>
    </w:p>
    <w:p w:rsidR="00904832" w:rsidRPr="007502CA" w:rsidRDefault="00904832" w:rsidP="00250427">
      <w:pPr>
        <w:pStyle w:val="Nadpis3"/>
      </w:pPr>
      <w:r w:rsidRPr="007502CA">
        <w:t>USB Flash disk</w:t>
      </w:r>
    </w:p>
    <w:p w:rsidR="00904832" w:rsidRPr="007502CA" w:rsidRDefault="003A1308" w:rsidP="001238B9">
      <w:pPr>
        <w:pStyle w:val="Odstavecseseznamem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>S</w:t>
      </w:r>
      <w:r w:rsidR="00904832" w:rsidRPr="007502CA">
        <w:rPr>
          <w:sz w:val="24"/>
          <w:szCs w:val="24"/>
        </w:rPr>
        <w:t>louží k uchovávání a přenášení dat mezi PC</w:t>
      </w:r>
    </w:p>
    <w:p w:rsidR="00904832" w:rsidRPr="007502CA" w:rsidRDefault="00904832" w:rsidP="001238B9">
      <w:pPr>
        <w:pStyle w:val="Odstavecseseznamem"/>
        <w:numPr>
          <w:ilvl w:val="0"/>
          <w:numId w:val="35"/>
        </w:numPr>
        <w:rPr>
          <w:sz w:val="24"/>
          <w:szCs w:val="24"/>
        </w:rPr>
      </w:pPr>
      <w:r w:rsidRPr="007502CA">
        <w:rPr>
          <w:sz w:val="24"/>
          <w:szCs w:val="24"/>
        </w:rPr>
        <w:t>Malé, snadno přenositelné a rychlé zařízení s dostatečnou kapacitou</w:t>
      </w:r>
    </w:p>
    <w:p w:rsidR="00904832" w:rsidRPr="007502CA" w:rsidRDefault="00904832" w:rsidP="001238B9">
      <w:pPr>
        <w:pStyle w:val="Odstavecseseznamem"/>
        <w:numPr>
          <w:ilvl w:val="0"/>
          <w:numId w:val="35"/>
        </w:numPr>
        <w:rPr>
          <w:sz w:val="24"/>
          <w:szCs w:val="24"/>
        </w:rPr>
      </w:pPr>
      <w:r w:rsidRPr="007502CA">
        <w:rPr>
          <w:sz w:val="24"/>
          <w:szCs w:val="24"/>
        </w:rPr>
        <w:t>Spolehlivější než například CD, disk nebo disketa</w:t>
      </w:r>
    </w:p>
    <w:p w:rsidR="00904832" w:rsidRPr="007502CA" w:rsidRDefault="00904832" w:rsidP="001238B9">
      <w:pPr>
        <w:pStyle w:val="Odstavecseseznamem"/>
        <w:numPr>
          <w:ilvl w:val="0"/>
          <w:numId w:val="35"/>
        </w:numPr>
        <w:rPr>
          <w:sz w:val="24"/>
          <w:szCs w:val="24"/>
        </w:rPr>
      </w:pPr>
      <w:r w:rsidRPr="007502CA">
        <w:rPr>
          <w:sz w:val="24"/>
          <w:szCs w:val="24"/>
        </w:rPr>
        <w:t>Odolávají magnetickému poli, nevadí jim povrchové poškození</w:t>
      </w:r>
    </w:p>
    <w:p w:rsidR="00904832" w:rsidRPr="007502CA" w:rsidRDefault="00904832" w:rsidP="001238B9">
      <w:pPr>
        <w:pStyle w:val="Odstavecseseznamem"/>
        <w:numPr>
          <w:ilvl w:val="0"/>
          <w:numId w:val="35"/>
        </w:numPr>
        <w:rPr>
          <w:sz w:val="24"/>
          <w:szCs w:val="24"/>
        </w:rPr>
      </w:pPr>
      <w:r w:rsidRPr="007502CA">
        <w:rPr>
          <w:sz w:val="24"/>
          <w:szCs w:val="24"/>
        </w:rPr>
        <w:t>Pro přenos dat používají standard USB Mass Storage, který podporují všech</w:t>
      </w:r>
      <w:r w:rsidR="007D4290">
        <w:rPr>
          <w:sz w:val="24"/>
          <w:szCs w:val="24"/>
        </w:rPr>
        <w:t>ny operační systémy (</w:t>
      </w:r>
      <w:r w:rsidRPr="007502CA">
        <w:rPr>
          <w:sz w:val="24"/>
          <w:szCs w:val="24"/>
        </w:rPr>
        <w:t>Win98 výše</w:t>
      </w:r>
      <w:r w:rsidR="007D4290">
        <w:rPr>
          <w:sz w:val="24"/>
          <w:szCs w:val="24"/>
        </w:rPr>
        <w:t xml:space="preserve">, Linux od </w:t>
      </w:r>
      <w:r w:rsidRPr="007502CA">
        <w:rPr>
          <w:sz w:val="24"/>
          <w:szCs w:val="24"/>
        </w:rPr>
        <w:t>2001), herní konzole, s</w:t>
      </w:r>
      <w:r w:rsidR="007D4290">
        <w:rPr>
          <w:sz w:val="24"/>
          <w:szCs w:val="24"/>
        </w:rPr>
        <w:t>tolní DVD přehrávače, televize</w:t>
      </w:r>
      <w:r w:rsidRPr="007502CA">
        <w:rPr>
          <w:sz w:val="24"/>
          <w:szCs w:val="24"/>
        </w:rPr>
        <w:t>...</w:t>
      </w:r>
    </w:p>
    <w:p w:rsidR="00904832" w:rsidRPr="007502CA" w:rsidRDefault="00904832" w:rsidP="001238B9">
      <w:pPr>
        <w:pStyle w:val="Odstavecseseznamem"/>
        <w:numPr>
          <w:ilvl w:val="0"/>
          <w:numId w:val="35"/>
        </w:numPr>
        <w:rPr>
          <w:sz w:val="24"/>
          <w:szCs w:val="24"/>
        </w:rPr>
      </w:pPr>
      <w:r w:rsidRPr="007502CA">
        <w:rPr>
          <w:sz w:val="24"/>
          <w:szCs w:val="24"/>
        </w:rPr>
        <w:t>Z USB disku lze i bootovat, podpora závisí na BIOSu konkrétního PC</w:t>
      </w:r>
    </w:p>
    <w:p w:rsidR="00904832" w:rsidRPr="007502CA" w:rsidRDefault="00904832" w:rsidP="001238B9">
      <w:pPr>
        <w:pStyle w:val="Odstavecseseznamem"/>
        <w:numPr>
          <w:ilvl w:val="0"/>
          <w:numId w:val="35"/>
        </w:numPr>
        <w:rPr>
          <w:sz w:val="24"/>
          <w:szCs w:val="24"/>
        </w:rPr>
      </w:pPr>
      <w:r w:rsidRPr="007502CA">
        <w:rPr>
          <w:sz w:val="24"/>
          <w:szCs w:val="24"/>
        </w:rPr>
        <w:t>USB disk nepotřebuje samostatné napájení, bere si jej z USB portu</w:t>
      </w:r>
    </w:p>
    <w:p w:rsidR="00904832" w:rsidRPr="007502CA" w:rsidRDefault="00904832" w:rsidP="001238B9">
      <w:pPr>
        <w:pStyle w:val="Odstavecseseznamem"/>
        <w:numPr>
          <w:ilvl w:val="0"/>
          <w:numId w:val="35"/>
        </w:numPr>
        <w:rPr>
          <w:sz w:val="24"/>
          <w:szCs w:val="24"/>
        </w:rPr>
      </w:pPr>
      <w:r w:rsidRPr="007502CA">
        <w:rPr>
          <w:sz w:val="24"/>
          <w:szCs w:val="24"/>
        </w:rPr>
        <w:t>Dnes typická kapacita 16 GB</w:t>
      </w:r>
    </w:p>
    <w:p w:rsidR="00904832" w:rsidRPr="007D4290" w:rsidRDefault="00904832" w:rsidP="001238B9">
      <w:pPr>
        <w:pStyle w:val="Odstavecseseznamem"/>
        <w:numPr>
          <w:ilvl w:val="0"/>
          <w:numId w:val="35"/>
        </w:numPr>
        <w:rPr>
          <w:sz w:val="24"/>
          <w:szCs w:val="24"/>
        </w:rPr>
      </w:pPr>
      <w:r w:rsidRPr="007502CA">
        <w:rPr>
          <w:sz w:val="24"/>
          <w:szCs w:val="24"/>
        </w:rPr>
        <w:t>USB 2.0 je téměř nahrazeno USB 3.0</w:t>
      </w:r>
    </w:p>
    <w:p w:rsidR="00904832" w:rsidRPr="007502CA" w:rsidRDefault="00904832" w:rsidP="00250427">
      <w:pPr>
        <w:pStyle w:val="Nadpis3"/>
      </w:pPr>
      <w:r w:rsidRPr="007502CA">
        <w:t>Paměťové karty</w:t>
      </w:r>
    </w:p>
    <w:p w:rsidR="00904832" w:rsidRPr="007502CA" w:rsidRDefault="00904832" w:rsidP="001238B9">
      <w:pPr>
        <w:pStyle w:val="Odstavecseseznamem"/>
        <w:numPr>
          <w:ilvl w:val="0"/>
          <w:numId w:val="36"/>
        </w:numPr>
        <w:rPr>
          <w:sz w:val="24"/>
          <w:szCs w:val="24"/>
        </w:rPr>
      </w:pPr>
      <w:r w:rsidRPr="007502CA">
        <w:rPr>
          <w:sz w:val="24"/>
          <w:szCs w:val="24"/>
        </w:rPr>
        <w:t>Zařízení, které slouží k uchovávání dat</w:t>
      </w:r>
    </w:p>
    <w:p w:rsidR="00904832" w:rsidRPr="007502CA" w:rsidRDefault="00904832" w:rsidP="001238B9">
      <w:pPr>
        <w:pStyle w:val="Odstavecseseznamem"/>
        <w:numPr>
          <w:ilvl w:val="0"/>
          <w:numId w:val="36"/>
        </w:numPr>
        <w:rPr>
          <w:sz w:val="24"/>
          <w:szCs w:val="24"/>
        </w:rPr>
      </w:pPr>
      <w:r w:rsidRPr="007502CA">
        <w:rPr>
          <w:sz w:val="24"/>
          <w:szCs w:val="24"/>
        </w:rPr>
        <w:t>Používá se ve fotoaparátech, vide</w:t>
      </w:r>
      <w:r w:rsidR="0022594F">
        <w:rPr>
          <w:sz w:val="24"/>
          <w:szCs w:val="24"/>
        </w:rPr>
        <w:t>okamerách, mobilních telefonech</w:t>
      </w:r>
      <w:r w:rsidRPr="007502CA">
        <w:rPr>
          <w:sz w:val="24"/>
          <w:szCs w:val="24"/>
        </w:rPr>
        <w:t>...</w:t>
      </w:r>
    </w:p>
    <w:p w:rsidR="00904832" w:rsidRPr="007502CA" w:rsidRDefault="00904832" w:rsidP="001238B9">
      <w:pPr>
        <w:pStyle w:val="Odstavecseseznamem"/>
        <w:numPr>
          <w:ilvl w:val="0"/>
          <w:numId w:val="36"/>
        </w:numPr>
        <w:rPr>
          <w:sz w:val="24"/>
          <w:szCs w:val="24"/>
        </w:rPr>
      </w:pPr>
      <w:r w:rsidRPr="007502CA">
        <w:rPr>
          <w:sz w:val="24"/>
          <w:szCs w:val="24"/>
        </w:rPr>
        <w:t>Založeno na technologii Flash</w:t>
      </w:r>
    </w:p>
    <w:p w:rsidR="00904832" w:rsidRPr="007502CA" w:rsidRDefault="00904832" w:rsidP="001238B9">
      <w:pPr>
        <w:pStyle w:val="Odstavecseseznamem"/>
        <w:numPr>
          <w:ilvl w:val="0"/>
          <w:numId w:val="36"/>
        </w:numPr>
        <w:rPr>
          <w:sz w:val="24"/>
          <w:szCs w:val="24"/>
        </w:rPr>
      </w:pPr>
      <w:r w:rsidRPr="007502CA">
        <w:rPr>
          <w:sz w:val="24"/>
          <w:szCs w:val="24"/>
        </w:rPr>
        <w:t>Malé, kompaktní zařízení s velkou kapacitou</w:t>
      </w:r>
    </w:p>
    <w:p w:rsidR="00904832" w:rsidRPr="007502CA" w:rsidRDefault="00904832" w:rsidP="001238B9">
      <w:pPr>
        <w:pStyle w:val="Odstavecseseznamem"/>
        <w:numPr>
          <w:ilvl w:val="0"/>
          <w:numId w:val="36"/>
        </w:numPr>
        <w:rPr>
          <w:sz w:val="24"/>
          <w:szCs w:val="24"/>
        </w:rPr>
      </w:pPr>
      <w:r w:rsidRPr="007502CA">
        <w:rPr>
          <w:sz w:val="24"/>
          <w:szCs w:val="24"/>
        </w:rPr>
        <w:t>Odolné vůči magnetickým a elektrickým polím</w:t>
      </w:r>
    </w:p>
    <w:p w:rsidR="00904832" w:rsidRPr="007502CA" w:rsidRDefault="00904832" w:rsidP="001238B9">
      <w:pPr>
        <w:pStyle w:val="Odstavecseseznamem"/>
        <w:numPr>
          <w:ilvl w:val="0"/>
          <w:numId w:val="36"/>
        </w:numPr>
        <w:rPr>
          <w:sz w:val="24"/>
          <w:szCs w:val="24"/>
        </w:rPr>
      </w:pPr>
      <w:r w:rsidRPr="007502CA">
        <w:rPr>
          <w:sz w:val="24"/>
          <w:szCs w:val="24"/>
        </w:rPr>
        <w:t>Vytvořeno za účelem nahrazení pevných disků pro zařízení, kde je nelze použít</w:t>
      </w:r>
    </w:p>
    <w:p w:rsidR="00904832" w:rsidRPr="007502CA" w:rsidRDefault="00904832" w:rsidP="001238B9">
      <w:pPr>
        <w:pStyle w:val="Odstavecseseznamem"/>
        <w:numPr>
          <w:ilvl w:val="0"/>
          <w:numId w:val="36"/>
        </w:numPr>
        <w:rPr>
          <w:sz w:val="24"/>
          <w:szCs w:val="24"/>
        </w:rPr>
      </w:pPr>
      <w:r w:rsidRPr="007502CA">
        <w:rPr>
          <w:sz w:val="24"/>
          <w:szCs w:val="24"/>
        </w:rPr>
        <w:lastRenderedPageBreak/>
        <w:t>Neexistuje jediný standard</w:t>
      </w:r>
    </w:p>
    <w:p w:rsidR="00904832" w:rsidRPr="007502CA" w:rsidRDefault="00904832" w:rsidP="001238B9">
      <w:pPr>
        <w:pStyle w:val="Odstavecseseznamem"/>
        <w:numPr>
          <w:ilvl w:val="0"/>
          <w:numId w:val="36"/>
        </w:numPr>
        <w:rPr>
          <w:sz w:val="24"/>
          <w:szCs w:val="24"/>
        </w:rPr>
      </w:pPr>
      <w:r w:rsidRPr="007502CA">
        <w:rPr>
          <w:sz w:val="24"/>
          <w:szCs w:val="24"/>
        </w:rPr>
        <w:t>V současnosti lze nalézt 4 základní typy:</w:t>
      </w:r>
    </w:p>
    <w:p w:rsidR="007D4290" w:rsidRDefault="007D4290" w:rsidP="001238B9">
      <w:pPr>
        <w:pStyle w:val="Odstavecseseznamem"/>
        <w:numPr>
          <w:ilvl w:val="1"/>
          <w:numId w:val="36"/>
        </w:numPr>
        <w:rPr>
          <w:sz w:val="24"/>
          <w:szCs w:val="24"/>
        </w:rPr>
        <w:sectPr w:rsidR="007D4290" w:rsidSect="00687BD4">
          <w:type w:val="continuous"/>
          <w:pgSz w:w="11906" w:h="16838"/>
          <w:pgMar w:top="1417" w:right="566" w:bottom="1417" w:left="567" w:header="708" w:footer="708" w:gutter="0"/>
          <w:cols w:space="708"/>
          <w:docGrid w:linePitch="360"/>
        </w:sectPr>
      </w:pPr>
    </w:p>
    <w:p w:rsidR="00904832" w:rsidRPr="007502CA" w:rsidRDefault="00904832" w:rsidP="001238B9">
      <w:pPr>
        <w:pStyle w:val="Odstavecseseznamem"/>
        <w:numPr>
          <w:ilvl w:val="1"/>
          <w:numId w:val="36"/>
        </w:numPr>
        <w:rPr>
          <w:sz w:val="24"/>
          <w:szCs w:val="24"/>
        </w:rPr>
      </w:pPr>
      <w:r w:rsidRPr="007502CA">
        <w:rPr>
          <w:sz w:val="24"/>
          <w:szCs w:val="24"/>
        </w:rPr>
        <w:lastRenderedPageBreak/>
        <w:t>SD</w:t>
      </w:r>
    </w:p>
    <w:p w:rsidR="00904832" w:rsidRPr="007502CA" w:rsidRDefault="00904832" w:rsidP="001238B9">
      <w:pPr>
        <w:pStyle w:val="Odstavecseseznamem"/>
        <w:numPr>
          <w:ilvl w:val="1"/>
          <w:numId w:val="36"/>
        </w:numPr>
        <w:rPr>
          <w:sz w:val="24"/>
          <w:szCs w:val="24"/>
        </w:rPr>
      </w:pPr>
      <w:r w:rsidRPr="007502CA">
        <w:rPr>
          <w:sz w:val="24"/>
          <w:szCs w:val="24"/>
        </w:rPr>
        <w:t>xD</w:t>
      </w:r>
    </w:p>
    <w:p w:rsidR="00904832" w:rsidRPr="007502CA" w:rsidRDefault="00904832" w:rsidP="001238B9">
      <w:pPr>
        <w:pStyle w:val="Odstavecseseznamem"/>
        <w:numPr>
          <w:ilvl w:val="1"/>
          <w:numId w:val="36"/>
        </w:numPr>
        <w:rPr>
          <w:sz w:val="24"/>
          <w:szCs w:val="24"/>
        </w:rPr>
      </w:pPr>
      <w:r w:rsidRPr="007502CA">
        <w:rPr>
          <w:sz w:val="24"/>
          <w:szCs w:val="24"/>
        </w:rPr>
        <w:t>CF</w:t>
      </w:r>
    </w:p>
    <w:p w:rsidR="00904832" w:rsidRPr="007D4290" w:rsidRDefault="00904832" w:rsidP="001238B9">
      <w:pPr>
        <w:pStyle w:val="Odstavecseseznamem"/>
        <w:numPr>
          <w:ilvl w:val="1"/>
          <w:numId w:val="36"/>
        </w:numPr>
        <w:rPr>
          <w:sz w:val="24"/>
          <w:szCs w:val="24"/>
        </w:rPr>
      </w:pPr>
      <w:r w:rsidRPr="007502CA">
        <w:rPr>
          <w:sz w:val="24"/>
          <w:szCs w:val="24"/>
        </w:rPr>
        <w:t>MS</w:t>
      </w:r>
    </w:p>
    <w:p w:rsidR="007D4290" w:rsidRDefault="007D4290" w:rsidP="00250427">
      <w:pPr>
        <w:pStyle w:val="Nadpis3"/>
        <w:sectPr w:rsidR="007D4290" w:rsidSect="007D4290">
          <w:type w:val="continuous"/>
          <w:pgSz w:w="11906" w:h="16838"/>
          <w:pgMar w:top="1417" w:right="566" w:bottom="1417" w:left="567" w:header="708" w:footer="708" w:gutter="0"/>
          <w:cols w:num="2" w:space="708"/>
          <w:docGrid w:linePitch="360"/>
        </w:sectPr>
      </w:pPr>
    </w:p>
    <w:p w:rsidR="00904832" w:rsidRPr="007502CA" w:rsidRDefault="00904832" w:rsidP="00E72BE6">
      <w:pPr>
        <w:pStyle w:val="Nadpis5"/>
      </w:pPr>
      <w:r w:rsidRPr="007502CA">
        <w:lastRenderedPageBreak/>
        <w:t>SD</w:t>
      </w:r>
    </w:p>
    <w:p w:rsidR="00904832" w:rsidRPr="007502CA" w:rsidRDefault="00904832" w:rsidP="001238B9">
      <w:pPr>
        <w:pStyle w:val="Odstavecseseznamem"/>
        <w:numPr>
          <w:ilvl w:val="0"/>
          <w:numId w:val="37"/>
        </w:numPr>
        <w:rPr>
          <w:sz w:val="24"/>
          <w:szCs w:val="24"/>
        </w:rPr>
      </w:pPr>
      <w:r w:rsidRPr="007502CA">
        <w:rPr>
          <w:sz w:val="24"/>
          <w:szCs w:val="24"/>
        </w:rPr>
        <w:t>Secure Digital</w:t>
      </w:r>
    </w:p>
    <w:p w:rsidR="00904832" w:rsidRPr="007502CA" w:rsidRDefault="00904832" w:rsidP="001238B9">
      <w:pPr>
        <w:pStyle w:val="Odstavecseseznamem"/>
        <w:numPr>
          <w:ilvl w:val="0"/>
          <w:numId w:val="37"/>
        </w:numPr>
        <w:rPr>
          <w:sz w:val="24"/>
          <w:szCs w:val="24"/>
        </w:rPr>
      </w:pPr>
      <w:r w:rsidRPr="007502CA">
        <w:rPr>
          <w:sz w:val="24"/>
          <w:szCs w:val="24"/>
        </w:rPr>
        <w:t>Nejrozšířenější a neoficiální standard</w:t>
      </w:r>
    </w:p>
    <w:p w:rsidR="00904832" w:rsidRPr="007502CA" w:rsidRDefault="00904832" w:rsidP="001238B9">
      <w:pPr>
        <w:pStyle w:val="Odstavecseseznamem"/>
        <w:numPr>
          <w:ilvl w:val="0"/>
          <w:numId w:val="37"/>
        </w:numPr>
        <w:rPr>
          <w:sz w:val="24"/>
          <w:szCs w:val="24"/>
        </w:rPr>
      </w:pPr>
      <w:r w:rsidRPr="007502CA">
        <w:rPr>
          <w:sz w:val="24"/>
          <w:szCs w:val="24"/>
        </w:rPr>
        <w:t>Jako médium použita flash paměť</w:t>
      </w:r>
    </w:p>
    <w:p w:rsidR="00904832" w:rsidRPr="007502CA" w:rsidRDefault="00904832" w:rsidP="001238B9">
      <w:pPr>
        <w:pStyle w:val="Odstavecseseznamem"/>
        <w:numPr>
          <w:ilvl w:val="0"/>
          <w:numId w:val="37"/>
        </w:numPr>
        <w:rPr>
          <w:sz w:val="24"/>
          <w:szCs w:val="24"/>
        </w:rPr>
      </w:pPr>
      <w:r w:rsidRPr="007502CA">
        <w:rPr>
          <w:sz w:val="24"/>
          <w:szCs w:val="24"/>
        </w:rPr>
        <w:t>Vytvořeny na základě MMC,</w:t>
      </w:r>
      <w:r w:rsidR="003178A4">
        <w:rPr>
          <w:sz w:val="24"/>
          <w:szCs w:val="24"/>
        </w:rPr>
        <w:t xml:space="preserve"> </w:t>
      </w:r>
      <w:r w:rsidRPr="007502CA">
        <w:rPr>
          <w:sz w:val="24"/>
          <w:szCs w:val="24"/>
        </w:rPr>
        <w:t>ale jsou silnější než MMC</w:t>
      </w:r>
    </w:p>
    <w:p w:rsidR="00904832" w:rsidRPr="007502CA" w:rsidRDefault="00904832" w:rsidP="001238B9">
      <w:pPr>
        <w:pStyle w:val="Odstavecseseznamem"/>
        <w:numPr>
          <w:ilvl w:val="0"/>
          <w:numId w:val="37"/>
        </w:numPr>
        <w:rPr>
          <w:sz w:val="24"/>
          <w:szCs w:val="24"/>
        </w:rPr>
      </w:pPr>
      <w:r w:rsidRPr="007502CA">
        <w:rPr>
          <w:sz w:val="24"/>
          <w:szCs w:val="24"/>
        </w:rPr>
        <w:t>DRM je přítomno, ale nevyužívá se</w:t>
      </w:r>
    </w:p>
    <w:p w:rsidR="00EF2848" w:rsidRDefault="003F37AD" w:rsidP="001238B9">
      <w:pPr>
        <w:pStyle w:val="Odstavecseseznamem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Secure Digital l</w:t>
      </w:r>
      <w:r w:rsidR="00904832" w:rsidRPr="007502CA">
        <w:rPr>
          <w:sz w:val="24"/>
          <w:szCs w:val="24"/>
        </w:rPr>
        <w:t>ze ochránit proti nechtěnému zápisu malým přepínačem na levé straně</w:t>
      </w:r>
    </w:p>
    <w:p w:rsidR="002149CF" w:rsidRPr="002149CF" w:rsidRDefault="002149CF" w:rsidP="002149CF">
      <w:pPr>
        <w:pStyle w:val="Odstavecseseznamem"/>
        <w:ind w:left="794"/>
        <w:rPr>
          <w:sz w:val="24"/>
          <w:szCs w:val="24"/>
        </w:rPr>
      </w:pPr>
    </w:p>
    <w:p w:rsidR="002D6AC9" w:rsidRDefault="002D6AC9" w:rsidP="001238B9">
      <w:pPr>
        <w:pStyle w:val="Odstavecseseznamem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  <w:sectPr w:rsidR="002D6AC9" w:rsidSect="00687BD4">
          <w:type w:val="continuous"/>
          <w:pgSz w:w="11906" w:h="16838"/>
          <w:pgMar w:top="1417" w:right="566" w:bottom="1417" w:left="567" w:header="708" w:footer="708" w:gutter="0"/>
          <w:cols w:space="708"/>
          <w:docGrid w:linePitch="360"/>
        </w:sectPr>
      </w:pPr>
    </w:p>
    <w:p w:rsidR="00904832" w:rsidRPr="007502CA" w:rsidRDefault="00904832" w:rsidP="001238B9">
      <w:pPr>
        <w:pStyle w:val="Odstavecseseznamem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7502CA">
        <w:rPr>
          <w:rFonts w:cs="Times New Roman"/>
          <w:sz w:val="24"/>
          <w:szCs w:val="24"/>
        </w:rPr>
        <w:lastRenderedPageBreak/>
        <w:t>Class 0 (nezaru</w:t>
      </w:r>
      <w:r w:rsidRPr="007502CA">
        <w:rPr>
          <w:rFonts w:cs="TimesNewRoman"/>
          <w:sz w:val="24"/>
          <w:szCs w:val="24"/>
        </w:rPr>
        <w:t>č</w:t>
      </w:r>
      <w:r w:rsidRPr="007502CA">
        <w:rPr>
          <w:rFonts w:cs="Times New Roman"/>
          <w:sz w:val="24"/>
          <w:szCs w:val="24"/>
        </w:rPr>
        <w:t>ená rychlost)</w:t>
      </w:r>
    </w:p>
    <w:p w:rsidR="00904832" w:rsidRPr="007502CA" w:rsidRDefault="00904832" w:rsidP="001238B9">
      <w:pPr>
        <w:pStyle w:val="Odstavecseseznamem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7502CA">
        <w:rPr>
          <w:rFonts w:cs="Times New Roman"/>
          <w:sz w:val="24"/>
          <w:szCs w:val="24"/>
        </w:rPr>
        <w:t>Class 2 (2 MB/s)</w:t>
      </w:r>
    </w:p>
    <w:p w:rsidR="00904832" w:rsidRPr="007502CA" w:rsidRDefault="00904832" w:rsidP="001238B9">
      <w:pPr>
        <w:pStyle w:val="Odstavecseseznamem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7502CA">
        <w:rPr>
          <w:rFonts w:cs="Times New Roman"/>
          <w:sz w:val="24"/>
          <w:szCs w:val="24"/>
        </w:rPr>
        <w:t>Class 4 (4 MB/s)</w:t>
      </w:r>
    </w:p>
    <w:p w:rsidR="00904832" w:rsidRPr="007502CA" w:rsidRDefault="00904832" w:rsidP="001238B9">
      <w:pPr>
        <w:pStyle w:val="Odstavecseseznamem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7502CA">
        <w:rPr>
          <w:rFonts w:cs="Times New Roman"/>
          <w:sz w:val="24"/>
          <w:szCs w:val="24"/>
        </w:rPr>
        <w:t>Class 6 (6 MB/s)</w:t>
      </w:r>
    </w:p>
    <w:p w:rsidR="00904832" w:rsidRPr="007502CA" w:rsidRDefault="00904832" w:rsidP="001238B9">
      <w:pPr>
        <w:pStyle w:val="Odstavecseseznamem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7502CA">
        <w:rPr>
          <w:rFonts w:cs="Times New Roman"/>
          <w:sz w:val="24"/>
          <w:szCs w:val="24"/>
        </w:rPr>
        <w:t>Class 10 (10 MB/s)</w:t>
      </w:r>
    </w:p>
    <w:p w:rsidR="00904832" w:rsidRPr="007502CA" w:rsidRDefault="00904832" w:rsidP="001238B9">
      <w:pPr>
        <w:pStyle w:val="Odstavecseseznamem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7502CA">
        <w:rPr>
          <w:rFonts w:cs="Times New Roman"/>
          <w:sz w:val="24"/>
          <w:szCs w:val="24"/>
        </w:rPr>
        <w:t>UHS U1 (10 MB/s)</w:t>
      </w:r>
    </w:p>
    <w:p w:rsidR="00904832" w:rsidRPr="002D6AC9" w:rsidRDefault="00904832" w:rsidP="001238B9">
      <w:pPr>
        <w:pStyle w:val="Odstavecseseznamem"/>
        <w:numPr>
          <w:ilvl w:val="0"/>
          <w:numId w:val="46"/>
        </w:numPr>
        <w:rPr>
          <w:b/>
          <w:sz w:val="24"/>
          <w:szCs w:val="24"/>
        </w:rPr>
      </w:pPr>
      <w:r w:rsidRPr="007502CA">
        <w:rPr>
          <w:rFonts w:cs="Times New Roman"/>
          <w:sz w:val="24"/>
          <w:szCs w:val="24"/>
        </w:rPr>
        <w:t>UHS U3 (30 MB/s)</w:t>
      </w:r>
    </w:p>
    <w:p w:rsidR="00FF4612" w:rsidRDefault="00904832" w:rsidP="001238B9">
      <w:pPr>
        <w:pStyle w:val="Odstavecseseznamem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7502CA">
        <w:rPr>
          <w:rFonts w:cs="Times New Roman"/>
          <w:sz w:val="24"/>
          <w:szCs w:val="24"/>
        </w:rPr>
        <w:t>S</w:t>
      </w:r>
      <w:r w:rsidR="00FF4612">
        <w:rPr>
          <w:rFonts w:cs="Times New Roman"/>
          <w:sz w:val="24"/>
          <w:szCs w:val="24"/>
        </w:rPr>
        <w:t>D</w:t>
      </w:r>
    </w:p>
    <w:p w:rsidR="00904832" w:rsidRPr="007502CA" w:rsidRDefault="00F839E5" w:rsidP="001238B9">
      <w:pPr>
        <w:pStyle w:val="Odstavecseseznamem"/>
        <w:numPr>
          <w:ilvl w:val="1"/>
          <w:numId w:val="38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Až </w:t>
      </w:r>
      <w:r w:rsidR="00604A2A">
        <w:rPr>
          <w:rFonts w:cs="Times New Roman"/>
          <w:sz w:val="24"/>
          <w:szCs w:val="24"/>
        </w:rPr>
        <w:t>2GB</w:t>
      </w:r>
    </w:p>
    <w:p w:rsidR="00FF4612" w:rsidRDefault="00904832" w:rsidP="001238B9">
      <w:pPr>
        <w:pStyle w:val="Odstavecseseznamem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7502CA">
        <w:rPr>
          <w:rFonts w:cs="Times New Roman"/>
          <w:sz w:val="24"/>
          <w:szCs w:val="24"/>
        </w:rPr>
        <w:t>SDHC</w:t>
      </w:r>
    </w:p>
    <w:p w:rsidR="00904832" w:rsidRDefault="00F839E5" w:rsidP="001238B9">
      <w:pPr>
        <w:pStyle w:val="Odstavecseseznamem"/>
        <w:numPr>
          <w:ilvl w:val="1"/>
          <w:numId w:val="38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Až 32GB</w:t>
      </w:r>
    </w:p>
    <w:p w:rsidR="009817EC" w:rsidRPr="009817EC" w:rsidRDefault="00904832" w:rsidP="001238B9">
      <w:pPr>
        <w:pStyle w:val="Odstavecseseznamem"/>
        <w:numPr>
          <w:ilvl w:val="0"/>
          <w:numId w:val="38"/>
        </w:numPr>
        <w:rPr>
          <w:b/>
          <w:sz w:val="24"/>
          <w:szCs w:val="24"/>
        </w:rPr>
      </w:pPr>
      <w:r w:rsidRPr="007502CA">
        <w:rPr>
          <w:rFonts w:cs="Times New Roman"/>
          <w:sz w:val="24"/>
          <w:szCs w:val="24"/>
        </w:rPr>
        <w:t>SDXC</w:t>
      </w:r>
    </w:p>
    <w:p w:rsidR="00904832" w:rsidRPr="00975046" w:rsidRDefault="00604A2A" w:rsidP="001238B9">
      <w:pPr>
        <w:pStyle w:val="Odstavecseseznamem"/>
        <w:numPr>
          <w:ilvl w:val="1"/>
          <w:numId w:val="38"/>
        </w:numPr>
        <w:rPr>
          <w:b/>
          <w:sz w:val="24"/>
          <w:szCs w:val="24"/>
        </w:rPr>
      </w:pPr>
      <w:r w:rsidRPr="007502CA">
        <w:rPr>
          <w:rFonts w:cs="Times New Roman"/>
          <w:sz w:val="24"/>
          <w:szCs w:val="24"/>
        </w:rPr>
        <w:t xml:space="preserve">Až </w:t>
      </w:r>
      <w:r>
        <w:rPr>
          <w:rFonts w:cs="Times New Roman"/>
          <w:sz w:val="24"/>
          <w:szCs w:val="24"/>
        </w:rPr>
        <w:t>2TB</w:t>
      </w:r>
    </w:p>
    <w:p w:rsidR="00975046" w:rsidRPr="002D6AC9" w:rsidRDefault="00975046" w:rsidP="00975046">
      <w:pPr>
        <w:pStyle w:val="Odstavecseseznamem"/>
        <w:ind w:left="1361"/>
        <w:rPr>
          <w:b/>
          <w:sz w:val="24"/>
          <w:szCs w:val="24"/>
        </w:rPr>
      </w:pPr>
    </w:p>
    <w:p w:rsidR="00B17E7A" w:rsidRPr="0023541E" w:rsidRDefault="00B17E7A" w:rsidP="002D6AC9">
      <w:pPr>
        <w:pStyle w:val="Odstavecseseznamem"/>
        <w:ind w:left="794"/>
        <w:rPr>
          <w:b/>
          <w:sz w:val="24"/>
          <w:szCs w:val="24"/>
        </w:rPr>
      </w:pPr>
    </w:p>
    <w:p w:rsidR="00904832" w:rsidRPr="007502CA" w:rsidRDefault="00904832" w:rsidP="001238B9">
      <w:pPr>
        <w:pStyle w:val="Odstavecseseznamem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7502CA">
        <w:rPr>
          <w:rFonts w:cs="Times New Roman"/>
          <w:sz w:val="24"/>
          <w:szCs w:val="24"/>
        </w:rPr>
        <w:t>SD</w:t>
      </w:r>
    </w:p>
    <w:p w:rsidR="00904832" w:rsidRPr="007502CA" w:rsidRDefault="00904832" w:rsidP="001238B9">
      <w:pPr>
        <w:pStyle w:val="Odstavecseseznamem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7502CA">
        <w:rPr>
          <w:rFonts w:cs="Times New Roman"/>
          <w:sz w:val="24"/>
          <w:szCs w:val="24"/>
        </w:rPr>
        <w:t>miniSD</w:t>
      </w:r>
    </w:p>
    <w:p w:rsidR="00904832" w:rsidRPr="00B17E7A" w:rsidRDefault="00904832" w:rsidP="001238B9">
      <w:pPr>
        <w:pStyle w:val="Odstavecseseznamem"/>
        <w:numPr>
          <w:ilvl w:val="0"/>
          <w:numId w:val="47"/>
        </w:numPr>
        <w:rPr>
          <w:b/>
          <w:sz w:val="24"/>
          <w:szCs w:val="24"/>
        </w:rPr>
      </w:pPr>
      <w:r w:rsidRPr="007502CA">
        <w:rPr>
          <w:rFonts w:cs="Times New Roman"/>
          <w:sz w:val="24"/>
          <w:szCs w:val="24"/>
        </w:rPr>
        <w:t>microSD</w:t>
      </w:r>
    </w:p>
    <w:p w:rsidR="00B17E7A" w:rsidRPr="00B17E7A" w:rsidRDefault="00B17E7A" w:rsidP="00B17E7A">
      <w:pPr>
        <w:rPr>
          <w:b/>
          <w:szCs w:val="24"/>
        </w:rPr>
      </w:pPr>
    </w:p>
    <w:p w:rsidR="002D6AC9" w:rsidRDefault="002D6AC9" w:rsidP="00904832">
      <w:pPr>
        <w:rPr>
          <w:b/>
          <w:szCs w:val="24"/>
        </w:rPr>
      </w:pPr>
    </w:p>
    <w:p w:rsidR="00B17E7A" w:rsidRDefault="00B17E7A" w:rsidP="00904832">
      <w:pPr>
        <w:rPr>
          <w:b/>
          <w:szCs w:val="24"/>
        </w:rPr>
        <w:sectPr w:rsidR="00B17E7A" w:rsidSect="002D6AC9">
          <w:type w:val="continuous"/>
          <w:pgSz w:w="11906" w:h="16838"/>
          <w:pgMar w:top="1417" w:right="566" w:bottom="1417" w:left="567" w:header="708" w:footer="708" w:gutter="0"/>
          <w:cols w:num="3" w:space="708"/>
          <w:docGrid w:linePitch="360"/>
        </w:sectPr>
      </w:pPr>
    </w:p>
    <w:p w:rsidR="00904832" w:rsidRPr="007502CA" w:rsidRDefault="00904832" w:rsidP="00950AFE">
      <w:pPr>
        <w:pStyle w:val="Nadpis5"/>
      </w:pPr>
      <w:r w:rsidRPr="007502CA">
        <w:lastRenderedPageBreak/>
        <w:t>xD</w:t>
      </w:r>
    </w:p>
    <w:p w:rsidR="00904832" w:rsidRPr="007502CA" w:rsidRDefault="00FD3DC3" w:rsidP="001238B9">
      <w:pPr>
        <w:pStyle w:val="Odstavecseseznamem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E</w:t>
      </w:r>
      <w:r w:rsidR="00904832" w:rsidRPr="007502CA">
        <w:rPr>
          <w:sz w:val="24"/>
          <w:szCs w:val="24"/>
        </w:rPr>
        <w:t>xtreme Digital</w:t>
      </w:r>
    </w:p>
    <w:p w:rsidR="00904832" w:rsidRPr="007502CA" w:rsidRDefault="00904832" w:rsidP="001238B9">
      <w:pPr>
        <w:pStyle w:val="Odstavecseseznamem"/>
        <w:numPr>
          <w:ilvl w:val="0"/>
          <w:numId w:val="39"/>
        </w:numPr>
        <w:rPr>
          <w:sz w:val="24"/>
          <w:szCs w:val="24"/>
        </w:rPr>
      </w:pPr>
      <w:r w:rsidRPr="007502CA">
        <w:rPr>
          <w:sz w:val="24"/>
          <w:szCs w:val="24"/>
        </w:rPr>
        <w:t>Paměťové karty pro použití ve fotoaparátech Olympus a Fujifilm</w:t>
      </w:r>
    </w:p>
    <w:p w:rsidR="00904832" w:rsidRPr="007502CA" w:rsidRDefault="00904832" w:rsidP="001238B9">
      <w:pPr>
        <w:pStyle w:val="Odstavecseseznamem"/>
        <w:numPr>
          <w:ilvl w:val="0"/>
          <w:numId w:val="39"/>
        </w:numPr>
        <w:rPr>
          <w:sz w:val="24"/>
          <w:szCs w:val="24"/>
        </w:rPr>
      </w:pPr>
      <w:r w:rsidRPr="007502CA">
        <w:rPr>
          <w:sz w:val="24"/>
          <w:szCs w:val="24"/>
        </w:rPr>
        <w:t>Představeno v roce 2002</w:t>
      </w:r>
    </w:p>
    <w:p w:rsidR="00904832" w:rsidRPr="007502CA" w:rsidRDefault="00904832" w:rsidP="001238B9">
      <w:pPr>
        <w:pStyle w:val="Odstavecseseznamem"/>
        <w:numPr>
          <w:ilvl w:val="0"/>
          <w:numId w:val="39"/>
        </w:numPr>
        <w:rPr>
          <w:sz w:val="24"/>
          <w:szCs w:val="24"/>
        </w:rPr>
      </w:pPr>
      <w:r w:rsidRPr="007502CA">
        <w:rPr>
          <w:sz w:val="24"/>
          <w:szCs w:val="24"/>
        </w:rPr>
        <w:t>xD karty se vyrábějí ve třech variantách:</w:t>
      </w:r>
    </w:p>
    <w:p w:rsidR="009F6517" w:rsidRPr="009F6517" w:rsidRDefault="00904832" w:rsidP="001238B9">
      <w:pPr>
        <w:pStyle w:val="Odstavecseseznamem"/>
        <w:numPr>
          <w:ilvl w:val="1"/>
          <w:numId w:val="39"/>
        </w:numPr>
        <w:rPr>
          <w:sz w:val="24"/>
          <w:szCs w:val="24"/>
        </w:rPr>
      </w:pPr>
      <w:r w:rsidRPr="007502CA">
        <w:rPr>
          <w:rFonts w:cs="Times New Roman"/>
          <w:sz w:val="24"/>
          <w:szCs w:val="24"/>
        </w:rPr>
        <w:t>M (únor 2005)</w:t>
      </w:r>
    </w:p>
    <w:p w:rsidR="00922F41" w:rsidRPr="00922F41" w:rsidRDefault="009F6517" w:rsidP="001238B9">
      <w:pPr>
        <w:pStyle w:val="Odstavecseseznamem"/>
        <w:numPr>
          <w:ilvl w:val="2"/>
          <w:numId w:val="39"/>
        </w:numPr>
        <w:rPr>
          <w:sz w:val="24"/>
          <w:szCs w:val="24"/>
        </w:rPr>
      </w:pPr>
      <w:r>
        <w:rPr>
          <w:rFonts w:cs="Times New Roman"/>
          <w:sz w:val="24"/>
          <w:szCs w:val="24"/>
        </w:rPr>
        <w:t>K</w:t>
      </w:r>
      <w:r w:rsidR="00904832" w:rsidRPr="007502CA">
        <w:rPr>
          <w:rFonts w:cs="Times New Roman"/>
          <w:sz w:val="24"/>
          <w:szCs w:val="24"/>
        </w:rPr>
        <w:t>apacity</w:t>
      </w:r>
      <w:r w:rsidR="00922F41">
        <w:rPr>
          <w:rFonts w:cs="Times New Roman"/>
          <w:sz w:val="24"/>
          <w:szCs w:val="24"/>
        </w:rPr>
        <w:t>: 256M, 512M, 1G, 2G</w:t>
      </w:r>
    </w:p>
    <w:p w:rsidR="00904832" w:rsidRPr="007502CA" w:rsidRDefault="00922F41" w:rsidP="001238B9">
      <w:pPr>
        <w:pStyle w:val="Odstavecseseznamem"/>
        <w:numPr>
          <w:ilvl w:val="2"/>
          <w:numId w:val="39"/>
        </w:numPr>
        <w:rPr>
          <w:sz w:val="24"/>
          <w:szCs w:val="24"/>
        </w:rPr>
      </w:pPr>
      <w:r w:rsidRPr="007502CA">
        <w:rPr>
          <w:rFonts w:cs="Times New Roman"/>
          <w:sz w:val="24"/>
          <w:szCs w:val="24"/>
        </w:rPr>
        <w:t>Rychlosti</w:t>
      </w:r>
      <w:r w:rsidR="00904832" w:rsidRPr="007502CA">
        <w:rPr>
          <w:rFonts w:cs="Times New Roman"/>
          <w:sz w:val="24"/>
          <w:szCs w:val="24"/>
        </w:rPr>
        <w:t>: 4 / 2.5 MB/s</w:t>
      </w:r>
    </w:p>
    <w:p w:rsidR="00740F99" w:rsidRPr="00740F99" w:rsidRDefault="00904832" w:rsidP="001238B9">
      <w:pPr>
        <w:pStyle w:val="Odstavecseseznamem"/>
        <w:numPr>
          <w:ilvl w:val="1"/>
          <w:numId w:val="39"/>
        </w:numPr>
        <w:rPr>
          <w:sz w:val="24"/>
          <w:szCs w:val="24"/>
        </w:rPr>
      </w:pPr>
      <w:r w:rsidRPr="007502CA">
        <w:rPr>
          <w:rFonts w:cs="Times New Roman"/>
          <w:sz w:val="24"/>
          <w:szCs w:val="24"/>
        </w:rPr>
        <w:t>H (listopad 2005)</w:t>
      </w:r>
    </w:p>
    <w:p w:rsidR="00922F41" w:rsidRPr="00922F41" w:rsidRDefault="00740F99" w:rsidP="001238B9">
      <w:pPr>
        <w:pStyle w:val="Odstavecseseznamem"/>
        <w:numPr>
          <w:ilvl w:val="2"/>
          <w:numId w:val="39"/>
        </w:numPr>
        <w:rPr>
          <w:sz w:val="24"/>
          <w:szCs w:val="24"/>
        </w:rPr>
      </w:pPr>
      <w:r>
        <w:rPr>
          <w:rFonts w:cs="Times New Roman"/>
          <w:sz w:val="24"/>
          <w:szCs w:val="24"/>
        </w:rPr>
        <w:t>Kapacity</w:t>
      </w:r>
      <w:r w:rsidR="00922F41">
        <w:rPr>
          <w:rFonts w:cs="Times New Roman"/>
          <w:sz w:val="24"/>
          <w:szCs w:val="24"/>
        </w:rPr>
        <w:t>: 256M, 512M, 1G, 2G</w:t>
      </w:r>
    </w:p>
    <w:p w:rsidR="00911762" w:rsidRPr="00911762" w:rsidRDefault="00922F41" w:rsidP="001238B9">
      <w:pPr>
        <w:pStyle w:val="Odstavecseseznamem"/>
        <w:numPr>
          <w:ilvl w:val="2"/>
          <w:numId w:val="39"/>
        </w:numPr>
        <w:rPr>
          <w:sz w:val="24"/>
          <w:szCs w:val="24"/>
        </w:rPr>
      </w:pPr>
      <w:r>
        <w:rPr>
          <w:rFonts w:cs="Times New Roman"/>
          <w:sz w:val="24"/>
          <w:szCs w:val="24"/>
        </w:rPr>
        <w:t>R</w:t>
      </w:r>
      <w:r w:rsidRPr="007502CA">
        <w:rPr>
          <w:rFonts w:cs="Times New Roman"/>
          <w:sz w:val="24"/>
          <w:szCs w:val="24"/>
        </w:rPr>
        <w:t>ychlosti</w:t>
      </w:r>
      <w:r w:rsidR="00904832" w:rsidRPr="007502CA">
        <w:rPr>
          <w:rFonts w:cs="Times New Roman"/>
          <w:sz w:val="24"/>
          <w:szCs w:val="24"/>
        </w:rPr>
        <w:t>: 5 / 4 MB/s</w:t>
      </w:r>
    </w:p>
    <w:p w:rsidR="00740F99" w:rsidRPr="00740F99" w:rsidRDefault="00904832" w:rsidP="001238B9">
      <w:pPr>
        <w:pStyle w:val="Odstavecseseznamem"/>
        <w:numPr>
          <w:ilvl w:val="1"/>
          <w:numId w:val="39"/>
        </w:numPr>
        <w:rPr>
          <w:sz w:val="24"/>
          <w:szCs w:val="24"/>
        </w:rPr>
      </w:pPr>
      <w:r w:rsidRPr="00911762">
        <w:rPr>
          <w:rFonts w:cs="Times New Roman"/>
          <w:sz w:val="24"/>
          <w:szCs w:val="24"/>
        </w:rPr>
        <w:t>M+ (duben 2008)</w:t>
      </w:r>
    </w:p>
    <w:p w:rsidR="00922F41" w:rsidRPr="00922F41" w:rsidRDefault="00740F99" w:rsidP="001238B9">
      <w:pPr>
        <w:pStyle w:val="Odstavecseseznamem"/>
        <w:numPr>
          <w:ilvl w:val="2"/>
          <w:numId w:val="39"/>
        </w:numPr>
        <w:rPr>
          <w:sz w:val="24"/>
          <w:szCs w:val="24"/>
        </w:rPr>
      </w:pPr>
      <w:r>
        <w:rPr>
          <w:rFonts w:cs="Times New Roman"/>
          <w:sz w:val="24"/>
          <w:szCs w:val="24"/>
        </w:rPr>
        <w:t>Kapacity</w:t>
      </w:r>
      <w:r w:rsidR="00922F41">
        <w:rPr>
          <w:rFonts w:cs="Times New Roman"/>
          <w:sz w:val="24"/>
          <w:szCs w:val="24"/>
        </w:rPr>
        <w:t>: 1G, 2G</w:t>
      </w:r>
    </w:p>
    <w:p w:rsidR="00904832" w:rsidRPr="00911762" w:rsidRDefault="00922F41" w:rsidP="001238B9">
      <w:pPr>
        <w:pStyle w:val="Odstavecseseznamem"/>
        <w:numPr>
          <w:ilvl w:val="2"/>
          <w:numId w:val="39"/>
        </w:numPr>
        <w:rPr>
          <w:sz w:val="24"/>
          <w:szCs w:val="24"/>
        </w:rPr>
      </w:pPr>
      <w:r w:rsidRPr="00911762">
        <w:rPr>
          <w:rFonts w:cs="Times New Roman"/>
          <w:sz w:val="24"/>
          <w:szCs w:val="24"/>
        </w:rPr>
        <w:t>Rychlosti</w:t>
      </w:r>
      <w:r w:rsidR="00904832" w:rsidRPr="00911762">
        <w:rPr>
          <w:rFonts w:cs="Times New Roman"/>
          <w:sz w:val="24"/>
          <w:szCs w:val="24"/>
        </w:rPr>
        <w:t>: 6 / 3.75 MB/s</w:t>
      </w:r>
    </w:p>
    <w:p w:rsidR="00904832" w:rsidRPr="007502CA" w:rsidRDefault="00904832" w:rsidP="00E36502">
      <w:pPr>
        <w:pStyle w:val="Nadpis5"/>
      </w:pPr>
      <w:r w:rsidRPr="007502CA">
        <w:t>CF</w:t>
      </w:r>
    </w:p>
    <w:p w:rsidR="00904832" w:rsidRPr="007502CA" w:rsidRDefault="00904832" w:rsidP="001238B9">
      <w:pPr>
        <w:pStyle w:val="Odstavecseseznamem"/>
        <w:numPr>
          <w:ilvl w:val="0"/>
          <w:numId w:val="40"/>
        </w:numPr>
        <w:rPr>
          <w:sz w:val="24"/>
          <w:szCs w:val="24"/>
        </w:rPr>
      </w:pPr>
      <w:r w:rsidRPr="007502CA">
        <w:rPr>
          <w:sz w:val="24"/>
          <w:szCs w:val="24"/>
        </w:rPr>
        <w:t>CompactFlash</w:t>
      </w:r>
    </w:p>
    <w:p w:rsidR="00904832" w:rsidRPr="007502CA" w:rsidRDefault="00904832" w:rsidP="001238B9">
      <w:pPr>
        <w:pStyle w:val="Odstavecseseznamem"/>
        <w:numPr>
          <w:ilvl w:val="0"/>
          <w:numId w:val="40"/>
        </w:numPr>
        <w:rPr>
          <w:sz w:val="24"/>
          <w:szCs w:val="24"/>
        </w:rPr>
      </w:pPr>
      <w:r w:rsidRPr="007502CA">
        <w:rPr>
          <w:sz w:val="24"/>
          <w:szCs w:val="24"/>
        </w:rPr>
        <w:t>Původně po</w:t>
      </w:r>
      <w:r w:rsidR="00886AEB">
        <w:rPr>
          <w:sz w:val="24"/>
          <w:szCs w:val="24"/>
        </w:rPr>
        <w:t>užívané v přenosných zařízeních</w:t>
      </w:r>
    </w:p>
    <w:p w:rsidR="00904832" w:rsidRPr="007502CA" w:rsidRDefault="00904832" w:rsidP="001238B9">
      <w:pPr>
        <w:pStyle w:val="Odstavecseseznamem"/>
        <w:numPr>
          <w:ilvl w:val="0"/>
          <w:numId w:val="40"/>
        </w:numPr>
        <w:rPr>
          <w:sz w:val="24"/>
          <w:szCs w:val="24"/>
        </w:rPr>
      </w:pPr>
      <w:r w:rsidRPr="007502CA">
        <w:rPr>
          <w:sz w:val="24"/>
          <w:szCs w:val="24"/>
        </w:rPr>
        <w:t>Uvedeno v roce 1994</w:t>
      </w:r>
    </w:p>
    <w:p w:rsidR="00904832" w:rsidRPr="007502CA" w:rsidRDefault="00904832" w:rsidP="001238B9">
      <w:pPr>
        <w:pStyle w:val="Odstavecseseznamem"/>
        <w:numPr>
          <w:ilvl w:val="0"/>
          <w:numId w:val="40"/>
        </w:numPr>
        <w:rPr>
          <w:sz w:val="24"/>
          <w:szCs w:val="24"/>
        </w:rPr>
      </w:pPr>
      <w:r w:rsidRPr="007502CA">
        <w:rPr>
          <w:sz w:val="24"/>
          <w:szCs w:val="24"/>
        </w:rPr>
        <w:t>Dva typy karet: Type I (tloušťka 3,3 mm) a Type II (tloušťka 5 mm)</w:t>
      </w:r>
    </w:p>
    <w:p w:rsidR="00904832" w:rsidRPr="007502CA" w:rsidRDefault="00904832" w:rsidP="001238B9">
      <w:pPr>
        <w:pStyle w:val="Odstavecseseznamem"/>
        <w:numPr>
          <w:ilvl w:val="0"/>
          <w:numId w:val="40"/>
        </w:numPr>
        <w:rPr>
          <w:sz w:val="24"/>
          <w:szCs w:val="24"/>
        </w:rPr>
      </w:pPr>
      <w:r w:rsidRPr="007502CA">
        <w:rPr>
          <w:sz w:val="24"/>
          <w:szCs w:val="24"/>
        </w:rPr>
        <w:lastRenderedPageBreak/>
        <w:t>Jako rozhraní používá klasické IDE</w:t>
      </w:r>
    </w:p>
    <w:p w:rsidR="00904832" w:rsidRPr="007502CA" w:rsidRDefault="00BA24B6" w:rsidP="001238B9">
      <w:pPr>
        <w:pStyle w:val="Odstavecseseznamem"/>
        <w:numPr>
          <w:ilvl w:val="0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>Maximá</w:t>
      </w:r>
      <w:r w:rsidR="00904832" w:rsidRPr="007502CA">
        <w:rPr>
          <w:sz w:val="24"/>
          <w:szCs w:val="24"/>
        </w:rPr>
        <w:t>lní kapacita 128 GB</w:t>
      </w:r>
    </w:p>
    <w:p w:rsidR="00904832" w:rsidRPr="007502CA" w:rsidRDefault="00904832" w:rsidP="001238B9">
      <w:pPr>
        <w:pStyle w:val="Odstavecseseznamem"/>
        <w:numPr>
          <w:ilvl w:val="0"/>
          <w:numId w:val="40"/>
        </w:numPr>
        <w:rPr>
          <w:sz w:val="24"/>
          <w:szCs w:val="24"/>
        </w:rPr>
      </w:pPr>
      <w:r w:rsidRPr="007502CA">
        <w:rPr>
          <w:sz w:val="24"/>
          <w:szCs w:val="24"/>
        </w:rPr>
        <w:t>Poslední standard CF 4.0 používá protokol UDMA5</w:t>
      </w:r>
    </w:p>
    <w:p w:rsidR="00904832" w:rsidRPr="00E36502" w:rsidRDefault="00904832" w:rsidP="001238B9">
      <w:pPr>
        <w:pStyle w:val="Odstavecseseznamem"/>
        <w:numPr>
          <w:ilvl w:val="0"/>
          <w:numId w:val="40"/>
        </w:numPr>
        <w:rPr>
          <w:sz w:val="24"/>
          <w:szCs w:val="24"/>
        </w:rPr>
      </w:pPr>
      <w:r w:rsidRPr="007502CA">
        <w:rPr>
          <w:sz w:val="24"/>
          <w:szCs w:val="24"/>
        </w:rPr>
        <w:t>Typické použití je v profesionálních fotoaparátech a kamerách nebo místo HDD v průmyslových počítačích</w:t>
      </w:r>
    </w:p>
    <w:p w:rsidR="00904832" w:rsidRPr="007502CA" w:rsidRDefault="00904832" w:rsidP="00E36502">
      <w:pPr>
        <w:pStyle w:val="Nadpis5"/>
      </w:pPr>
      <w:r w:rsidRPr="007502CA">
        <w:t>MS</w:t>
      </w:r>
    </w:p>
    <w:p w:rsidR="00904832" w:rsidRPr="007502CA" w:rsidRDefault="00904832" w:rsidP="001238B9">
      <w:pPr>
        <w:pStyle w:val="Odstavecseseznamem"/>
        <w:numPr>
          <w:ilvl w:val="0"/>
          <w:numId w:val="41"/>
        </w:numPr>
        <w:rPr>
          <w:sz w:val="24"/>
          <w:szCs w:val="24"/>
        </w:rPr>
      </w:pPr>
      <w:r w:rsidRPr="007502CA">
        <w:rPr>
          <w:sz w:val="24"/>
          <w:szCs w:val="24"/>
        </w:rPr>
        <w:t>Memory Stick</w:t>
      </w:r>
    </w:p>
    <w:p w:rsidR="00904832" w:rsidRPr="007502CA" w:rsidRDefault="00904832" w:rsidP="001238B9">
      <w:pPr>
        <w:pStyle w:val="Odstavecseseznamem"/>
        <w:numPr>
          <w:ilvl w:val="0"/>
          <w:numId w:val="41"/>
        </w:numPr>
        <w:rPr>
          <w:sz w:val="24"/>
          <w:szCs w:val="24"/>
        </w:rPr>
      </w:pPr>
      <w:r w:rsidRPr="007502CA">
        <w:rPr>
          <w:sz w:val="24"/>
          <w:szCs w:val="24"/>
        </w:rPr>
        <w:t>Uvedeno v roce 1998 firmou Sony</w:t>
      </w:r>
    </w:p>
    <w:p w:rsidR="00904832" w:rsidRPr="007502CA" w:rsidRDefault="00904832" w:rsidP="001238B9">
      <w:pPr>
        <w:pStyle w:val="Odstavecseseznamem"/>
        <w:numPr>
          <w:ilvl w:val="0"/>
          <w:numId w:val="41"/>
        </w:numPr>
        <w:rPr>
          <w:sz w:val="24"/>
          <w:szCs w:val="24"/>
        </w:rPr>
      </w:pPr>
      <w:r w:rsidRPr="007502CA">
        <w:rPr>
          <w:sz w:val="24"/>
          <w:szCs w:val="24"/>
        </w:rPr>
        <w:t>Byl hojně vy</w:t>
      </w:r>
      <w:r w:rsidR="0073342C">
        <w:rPr>
          <w:sz w:val="24"/>
          <w:szCs w:val="24"/>
        </w:rPr>
        <w:t>u</w:t>
      </w:r>
      <w:r w:rsidRPr="007502CA">
        <w:rPr>
          <w:sz w:val="24"/>
          <w:szCs w:val="24"/>
        </w:rPr>
        <w:t>žíván v produktech Sony</w:t>
      </w:r>
    </w:p>
    <w:p w:rsidR="00904832" w:rsidRDefault="00904832" w:rsidP="001238B9">
      <w:pPr>
        <w:pStyle w:val="Odstavecseseznamem"/>
        <w:numPr>
          <w:ilvl w:val="0"/>
          <w:numId w:val="41"/>
        </w:numPr>
        <w:rPr>
          <w:sz w:val="24"/>
          <w:szCs w:val="24"/>
        </w:rPr>
      </w:pPr>
      <w:r w:rsidRPr="007502CA">
        <w:rPr>
          <w:sz w:val="24"/>
          <w:szCs w:val="24"/>
        </w:rPr>
        <w:t>Široká škála formátů a form-faktorů</w:t>
      </w:r>
    </w:p>
    <w:p w:rsidR="00C71AB0" w:rsidRPr="007502CA" w:rsidRDefault="00C71AB0" w:rsidP="00C71AB0">
      <w:pPr>
        <w:pStyle w:val="Odstavecseseznamem"/>
        <w:ind w:left="794"/>
        <w:rPr>
          <w:sz w:val="24"/>
          <w:szCs w:val="24"/>
        </w:rPr>
      </w:pPr>
    </w:p>
    <w:p w:rsidR="009F6517" w:rsidRDefault="009F6517" w:rsidP="001238B9">
      <w:pPr>
        <w:pStyle w:val="Odstavecseseznamem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  <w:sectPr w:rsidR="009F6517" w:rsidSect="00687BD4">
          <w:type w:val="continuous"/>
          <w:pgSz w:w="11906" w:h="16838"/>
          <w:pgMar w:top="1417" w:right="566" w:bottom="1417" w:left="567" w:header="708" w:footer="708" w:gutter="0"/>
          <w:cols w:space="708"/>
          <w:docGrid w:linePitch="360"/>
        </w:sectPr>
      </w:pPr>
    </w:p>
    <w:p w:rsidR="00904832" w:rsidRPr="007502CA" w:rsidRDefault="00904832" w:rsidP="001238B9">
      <w:pPr>
        <w:pStyle w:val="Odstavecseseznamem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7502CA">
        <w:rPr>
          <w:rFonts w:cs="Times New Roman"/>
          <w:sz w:val="24"/>
          <w:szCs w:val="24"/>
        </w:rPr>
        <w:lastRenderedPageBreak/>
        <w:t>Memory Stick (p</w:t>
      </w:r>
      <w:r w:rsidRPr="007502CA">
        <w:rPr>
          <w:rFonts w:cs="TimesNewRoman"/>
          <w:sz w:val="24"/>
          <w:szCs w:val="24"/>
        </w:rPr>
        <w:t>ů</w:t>
      </w:r>
      <w:r w:rsidRPr="007502CA">
        <w:rPr>
          <w:rFonts w:cs="Times New Roman"/>
          <w:sz w:val="24"/>
          <w:szCs w:val="24"/>
        </w:rPr>
        <w:t>vodní, dnes už se nevyrábí)</w:t>
      </w:r>
    </w:p>
    <w:p w:rsidR="00904832" w:rsidRPr="007502CA" w:rsidRDefault="00904832" w:rsidP="001238B9">
      <w:pPr>
        <w:pStyle w:val="Odstavecseseznamem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7502CA">
        <w:rPr>
          <w:rFonts w:cs="Times New Roman"/>
          <w:sz w:val="24"/>
          <w:szCs w:val="24"/>
        </w:rPr>
        <w:t>Memory Stick Select</w:t>
      </w:r>
    </w:p>
    <w:p w:rsidR="00904832" w:rsidRPr="007502CA" w:rsidRDefault="00904832" w:rsidP="001238B9">
      <w:pPr>
        <w:pStyle w:val="Odstavecseseznamem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7502CA">
        <w:rPr>
          <w:rFonts w:cs="Times New Roman"/>
          <w:sz w:val="24"/>
          <w:szCs w:val="24"/>
        </w:rPr>
        <w:t>Memory Stick PRO</w:t>
      </w:r>
    </w:p>
    <w:p w:rsidR="00904832" w:rsidRPr="007502CA" w:rsidRDefault="00904832" w:rsidP="001238B9">
      <w:pPr>
        <w:pStyle w:val="Odstavecseseznamem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7502CA">
        <w:rPr>
          <w:rFonts w:cs="Times New Roman"/>
          <w:sz w:val="24"/>
          <w:szCs w:val="24"/>
        </w:rPr>
        <w:t>Memory Stick Duo</w:t>
      </w:r>
    </w:p>
    <w:p w:rsidR="00904832" w:rsidRPr="007502CA" w:rsidRDefault="00904832" w:rsidP="001238B9">
      <w:pPr>
        <w:pStyle w:val="Odstavecseseznamem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7502CA">
        <w:rPr>
          <w:rFonts w:cs="Times New Roman"/>
          <w:sz w:val="24"/>
          <w:szCs w:val="24"/>
        </w:rPr>
        <w:t>Memory Stick PRO Duo</w:t>
      </w:r>
    </w:p>
    <w:p w:rsidR="00904832" w:rsidRPr="007502CA" w:rsidRDefault="00904832" w:rsidP="001238B9">
      <w:pPr>
        <w:pStyle w:val="Odstavecseseznamem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7502CA">
        <w:rPr>
          <w:rFonts w:cs="Times New Roman"/>
          <w:sz w:val="24"/>
          <w:szCs w:val="24"/>
        </w:rPr>
        <w:t>Memory Stick PRO-HG Duo</w:t>
      </w:r>
    </w:p>
    <w:p w:rsidR="00904832" w:rsidRPr="007502CA" w:rsidRDefault="00904832" w:rsidP="001238B9">
      <w:pPr>
        <w:pStyle w:val="Odstavecseseznamem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7502CA">
        <w:rPr>
          <w:rFonts w:cs="Times New Roman"/>
          <w:sz w:val="24"/>
          <w:szCs w:val="24"/>
        </w:rPr>
        <w:t>Memory Stick Micro (M2)</w:t>
      </w:r>
    </w:p>
    <w:p w:rsidR="00904832" w:rsidRPr="007502CA" w:rsidRDefault="00904832" w:rsidP="001238B9">
      <w:pPr>
        <w:pStyle w:val="Odstavecseseznamem"/>
        <w:numPr>
          <w:ilvl w:val="0"/>
          <w:numId w:val="41"/>
        </w:numPr>
        <w:rPr>
          <w:sz w:val="24"/>
          <w:szCs w:val="24"/>
        </w:rPr>
      </w:pPr>
      <w:r w:rsidRPr="007502CA">
        <w:rPr>
          <w:rFonts w:cs="Times New Roman"/>
          <w:sz w:val="24"/>
          <w:szCs w:val="24"/>
        </w:rPr>
        <w:t>Memory Stick XC</w:t>
      </w:r>
    </w:p>
    <w:p w:rsidR="009F6517" w:rsidRDefault="009F6517" w:rsidP="00904832">
      <w:pPr>
        <w:rPr>
          <w:szCs w:val="24"/>
        </w:rPr>
        <w:sectPr w:rsidR="009F6517" w:rsidSect="009F6517">
          <w:type w:val="continuous"/>
          <w:pgSz w:w="11906" w:h="16838"/>
          <w:pgMar w:top="1417" w:right="566" w:bottom="1417" w:left="567" w:header="708" w:footer="708" w:gutter="0"/>
          <w:cols w:num="2" w:space="708"/>
          <w:docGrid w:linePitch="360"/>
        </w:sectPr>
      </w:pPr>
    </w:p>
    <w:p w:rsidR="00904832" w:rsidRPr="007502CA" w:rsidRDefault="00904832" w:rsidP="00904832">
      <w:pPr>
        <w:rPr>
          <w:szCs w:val="24"/>
        </w:rPr>
      </w:pPr>
    </w:p>
    <w:p w:rsidR="00904832" w:rsidRPr="007502CA" w:rsidRDefault="00904832" w:rsidP="00904832">
      <w:pPr>
        <w:rPr>
          <w:szCs w:val="24"/>
        </w:rPr>
      </w:pPr>
      <w:r w:rsidRPr="007502CA">
        <w:rPr>
          <w:szCs w:val="24"/>
        </w:rPr>
        <w:br w:type="page"/>
      </w:r>
    </w:p>
    <w:p w:rsidR="00904832" w:rsidRPr="007502CA" w:rsidRDefault="00904832" w:rsidP="000F276A">
      <w:pPr>
        <w:pStyle w:val="Nadpis2"/>
      </w:pPr>
      <w:r w:rsidRPr="007502CA">
        <w:lastRenderedPageBreak/>
        <w:t>Optická média</w:t>
      </w:r>
    </w:p>
    <w:p w:rsidR="00904832" w:rsidRPr="007502CA" w:rsidRDefault="00904832" w:rsidP="001238B9">
      <w:pPr>
        <w:pStyle w:val="Odstavecseseznamem"/>
        <w:numPr>
          <w:ilvl w:val="0"/>
          <w:numId w:val="42"/>
        </w:numPr>
        <w:rPr>
          <w:sz w:val="24"/>
          <w:szCs w:val="24"/>
        </w:rPr>
      </w:pPr>
      <w:r w:rsidRPr="007502CA">
        <w:rPr>
          <w:sz w:val="24"/>
          <w:szCs w:val="24"/>
        </w:rPr>
        <w:t>Optický disk je kruhové zařízení (o průměru 12 nebo 8 cm) na kterém jsou data zaznamenaná v binární formě pomocí prohlubní (0) a výstupku (1) na speciální materiál (většinou hliníková fólie)</w:t>
      </w:r>
    </w:p>
    <w:p w:rsidR="00904832" w:rsidRPr="007502CA" w:rsidRDefault="00904832" w:rsidP="001238B9">
      <w:pPr>
        <w:pStyle w:val="Odstavecseseznamem"/>
        <w:numPr>
          <w:ilvl w:val="0"/>
          <w:numId w:val="42"/>
        </w:numPr>
        <w:rPr>
          <w:sz w:val="24"/>
          <w:szCs w:val="24"/>
        </w:rPr>
      </w:pPr>
      <w:r w:rsidRPr="007502CA">
        <w:rPr>
          <w:sz w:val="24"/>
          <w:szCs w:val="24"/>
        </w:rPr>
        <w:t>Záznamový materiál je většinou usazen na vrstvě tvrdšího substrátu (typicky polykarbonát), který tvoří opěru a protiprachovou vrstvu</w:t>
      </w:r>
    </w:p>
    <w:p w:rsidR="00904832" w:rsidRPr="007502CA" w:rsidRDefault="004D025D" w:rsidP="001238B9">
      <w:pPr>
        <w:pStyle w:val="Odstavecseseznamem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>Zápis a č</w:t>
      </w:r>
      <w:r w:rsidR="00904832" w:rsidRPr="007502CA">
        <w:rPr>
          <w:sz w:val="24"/>
          <w:szCs w:val="24"/>
        </w:rPr>
        <w:t>t</w:t>
      </w:r>
      <w:r>
        <w:rPr>
          <w:sz w:val="24"/>
          <w:szCs w:val="24"/>
        </w:rPr>
        <w:t>e</w:t>
      </w:r>
      <w:r w:rsidR="002B1632">
        <w:rPr>
          <w:sz w:val="24"/>
          <w:szCs w:val="24"/>
        </w:rPr>
        <w:t>ní je realizováno</w:t>
      </w:r>
      <w:r w:rsidR="00904832" w:rsidRPr="007502CA">
        <w:rPr>
          <w:sz w:val="24"/>
          <w:szCs w:val="24"/>
        </w:rPr>
        <w:t xml:space="preserve"> pomocí nepřerušované spirály, která směřuje od středu disku k okraji</w:t>
      </w:r>
    </w:p>
    <w:p w:rsidR="00904832" w:rsidRPr="007502CA" w:rsidRDefault="005909BA" w:rsidP="001238B9">
      <w:pPr>
        <w:pStyle w:val="Odstavecseseznamem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 xml:space="preserve">Data se na disk buďto vypalují pomocí laseru </w:t>
      </w:r>
      <w:r w:rsidR="00904832" w:rsidRPr="007502CA">
        <w:rPr>
          <w:sz w:val="24"/>
          <w:szCs w:val="24"/>
        </w:rPr>
        <w:t xml:space="preserve">nebo </w:t>
      </w:r>
      <w:r w:rsidR="00727D8C">
        <w:rPr>
          <w:sz w:val="24"/>
          <w:szCs w:val="24"/>
        </w:rPr>
        <w:t xml:space="preserve">lisují </w:t>
      </w:r>
      <w:r w:rsidR="008758F1">
        <w:rPr>
          <w:sz w:val="24"/>
          <w:szCs w:val="24"/>
        </w:rPr>
        <w:t>lisovacím strojem</w:t>
      </w:r>
    </w:p>
    <w:p w:rsidR="00904832" w:rsidRPr="007502CA" w:rsidRDefault="00904832" w:rsidP="001238B9">
      <w:pPr>
        <w:pStyle w:val="Odstavecseseznamem"/>
        <w:numPr>
          <w:ilvl w:val="0"/>
          <w:numId w:val="42"/>
        </w:numPr>
        <w:rPr>
          <w:sz w:val="24"/>
          <w:szCs w:val="24"/>
        </w:rPr>
      </w:pPr>
      <w:r w:rsidRPr="007502CA">
        <w:rPr>
          <w:sz w:val="24"/>
          <w:szCs w:val="24"/>
        </w:rPr>
        <w:t>Tato data je možné přečíst osvícením laserovou diodou, kdy je disk uložen v mechanice a je roztočen na požadovanou rychlost</w:t>
      </w:r>
    </w:p>
    <w:p w:rsidR="00904832" w:rsidRPr="007502CA" w:rsidRDefault="00904832" w:rsidP="001238B9">
      <w:pPr>
        <w:pStyle w:val="Odstavecseseznamem"/>
        <w:numPr>
          <w:ilvl w:val="0"/>
          <w:numId w:val="42"/>
        </w:numPr>
        <w:rPr>
          <w:sz w:val="24"/>
          <w:szCs w:val="24"/>
        </w:rPr>
      </w:pPr>
      <w:r w:rsidRPr="007502CA">
        <w:rPr>
          <w:sz w:val="24"/>
          <w:szCs w:val="24"/>
        </w:rPr>
        <w:t>Na rozdíl od disket, flash disků a paměťových karet nemá integrovaný kryt, který je chr</w:t>
      </w:r>
      <w:r w:rsidR="003A71E0">
        <w:rPr>
          <w:sz w:val="24"/>
          <w:szCs w:val="24"/>
        </w:rPr>
        <w:t>á</w:t>
      </w:r>
      <w:r w:rsidRPr="007502CA">
        <w:rPr>
          <w:sz w:val="24"/>
          <w:szCs w:val="24"/>
        </w:rPr>
        <w:t>ní před</w:t>
      </w:r>
      <w:r w:rsidR="00A54E99">
        <w:rPr>
          <w:sz w:val="24"/>
          <w:szCs w:val="24"/>
        </w:rPr>
        <w:t xml:space="preserve"> škrábanci a otisky prstů</w:t>
      </w:r>
    </w:p>
    <w:p w:rsidR="00904832" w:rsidRPr="007502CA" w:rsidRDefault="00904832" w:rsidP="00250427">
      <w:pPr>
        <w:pStyle w:val="Nadpis3"/>
      </w:pPr>
      <w:r w:rsidRPr="007502CA">
        <w:t>Dělení podle počtu zápisů</w:t>
      </w:r>
    </w:p>
    <w:p w:rsidR="00904832" w:rsidRPr="007502CA" w:rsidRDefault="00904832" w:rsidP="001238B9">
      <w:pPr>
        <w:pStyle w:val="Odstavecseseznamem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cs="Times New Roman"/>
          <w:b/>
          <w:sz w:val="24"/>
          <w:szCs w:val="24"/>
        </w:rPr>
      </w:pPr>
      <w:r w:rsidRPr="007502CA">
        <w:rPr>
          <w:rFonts w:cs="Times New Roman"/>
          <w:b/>
          <w:sz w:val="24"/>
          <w:szCs w:val="24"/>
        </w:rPr>
        <w:t>Lisovaný disk</w:t>
      </w:r>
    </w:p>
    <w:p w:rsidR="00904832" w:rsidRPr="007502CA" w:rsidRDefault="00904832" w:rsidP="001238B9">
      <w:pPr>
        <w:pStyle w:val="Odstavecseseznamem"/>
        <w:numPr>
          <w:ilvl w:val="1"/>
          <w:numId w:val="43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7502CA">
        <w:rPr>
          <w:rFonts w:cs="Times New Roman"/>
          <w:sz w:val="24"/>
          <w:szCs w:val="24"/>
        </w:rPr>
        <w:t>Nelze na n</w:t>
      </w:r>
      <w:r w:rsidRPr="007502CA">
        <w:rPr>
          <w:rFonts w:cs="TimesNewRoman"/>
          <w:sz w:val="24"/>
          <w:szCs w:val="24"/>
        </w:rPr>
        <w:t>ě</w:t>
      </w:r>
      <w:r w:rsidRPr="007502CA">
        <w:rPr>
          <w:rFonts w:cs="Times New Roman"/>
          <w:sz w:val="24"/>
          <w:szCs w:val="24"/>
        </w:rPr>
        <w:t>j zapisovat, též ozna</w:t>
      </w:r>
      <w:r w:rsidRPr="007502CA">
        <w:rPr>
          <w:rFonts w:cs="TimesNewRoman"/>
          <w:sz w:val="24"/>
          <w:szCs w:val="24"/>
        </w:rPr>
        <w:t>č</w:t>
      </w:r>
      <w:r w:rsidR="00082AF4">
        <w:rPr>
          <w:rFonts w:cs="Times New Roman"/>
          <w:sz w:val="24"/>
          <w:szCs w:val="24"/>
        </w:rPr>
        <w:t>ován ROM</w:t>
      </w:r>
      <w:r w:rsidRPr="007502CA">
        <w:rPr>
          <w:rFonts w:cs="Times New Roman"/>
          <w:sz w:val="24"/>
          <w:szCs w:val="24"/>
        </w:rPr>
        <w:t xml:space="preserve"> (nap</w:t>
      </w:r>
      <w:r w:rsidRPr="007502CA">
        <w:rPr>
          <w:rFonts w:cs="TimesNewRoman"/>
          <w:sz w:val="24"/>
          <w:szCs w:val="24"/>
        </w:rPr>
        <w:t>ř</w:t>
      </w:r>
      <w:r w:rsidRPr="007502CA">
        <w:rPr>
          <w:rFonts w:cs="Times New Roman"/>
          <w:sz w:val="24"/>
          <w:szCs w:val="24"/>
        </w:rPr>
        <w:t>. DVD-ROM)</w:t>
      </w:r>
    </w:p>
    <w:p w:rsidR="00904832" w:rsidRPr="007502CA" w:rsidRDefault="00904832" w:rsidP="001238B9">
      <w:pPr>
        <w:pStyle w:val="Odstavecseseznamem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cs="Times New Roman"/>
          <w:b/>
          <w:sz w:val="24"/>
          <w:szCs w:val="24"/>
        </w:rPr>
      </w:pPr>
      <w:r w:rsidRPr="007502CA">
        <w:rPr>
          <w:rFonts w:cs="Times New Roman"/>
          <w:b/>
          <w:sz w:val="24"/>
          <w:szCs w:val="24"/>
        </w:rPr>
        <w:t>Zapisovatelný</w:t>
      </w:r>
    </w:p>
    <w:p w:rsidR="00904832" w:rsidRPr="007502CA" w:rsidRDefault="00904832" w:rsidP="001238B9">
      <w:pPr>
        <w:pStyle w:val="Odstavecseseznamem"/>
        <w:numPr>
          <w:ilvl w:val="1"/>
          <w:numId w:val="43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7502CA">
        <w:rPr>
          <w:rFonts w:cs="Times New Roman"/>
          <w:sz w:val="24"/>
          <w:szCs w:val="24"/>
        </w:rPr>
        <w:t>Lze jednou zapsat, též ozna</w:t>
      </w:r>
      <w:r w:rsidRPr="007502CA">
        <w:rPr>
          <w:rFonts w:cs="TimesNewRoman"/>
          <w:sz w:val="24"/>
          <w:szCs w:val="24"/>
        </w:rPr>
        <w:t>č</w:t>
      </w:r>
      <w:r w:rsidRPr="007502CA">
        <w:rPr>
          <w:rFonts w:cs="Times New Roman"/>
          <w:sz w:val="24"/>
          <w:szCs w:val="24"/>
        </w:rPr>
        <w:t>ován R, nebo Recordable (nap</w:t>
      </w:r>
      <w:r w:rsidRPr="007502CA">
        <w:rPr>
          <w:rFonts w:cs="TimesNewRoman"/>
          <w:sz w:val="24"/>
          <w:szCs w:val="24"/>
        </w:rPr>
        <w:t>ř</w:t>
      </w:r>
      <w:r w:rsidRPr="007502CA">
        <w:rPr>
          <w:rFonts w:cs="Times New Roman"/>
          <w:sz w:val="24"/>
          <w:szCs w:val="24"/>
        </w:rPr>
        <w:t>. DVD-R)</w:t>
      </w:r>
    </w:p>
    <w:p w:rsidR="00904832" w:rsidRPr="007502CA" w:rsidRDefault="00904832" w:rsidP="001238B9">
      <w:pPr>
        <w:pStyle w:val="Odstavecseseznamem"/>
        <w:numPr>
          <w:ilvl w:val="1"/>
          <w:numId w:val="43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7502CA">
        <w:rPr>
          <w:rFonts w:cs="Times New Roman"/>
          <w:sz w:val="24"/>
          <w:szCs w:val="24"/>
        </w:rPr>
        <w:t>Vrstva pro záznam je z organického barviva mezi</w:t>
      </w:r>
      <w:r w:rsidR="00B0087B">
        <w:rPr>
          <w:rFonts w:cs="Times New Roman"/>
          <w:sz w:val="24"/>
          <w:szCs w:val="24"/>
        </w:rPr>
        <w:t xml:space="preserve"> substrátem a odrazovou vrstvou</w:t>
      </w:r>
    </w:p>
    <w:p w:rsidR="00904832" w:rsidRPr="007502CA" w:rsidRDefault="00904832" w:rsidP="001238B9">
      <w:pPr>
        <w:pStyle w:val="Odstavecseseznamem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cs="Times New Roman"/>
          <w:b/>
          <w:sz w:val="24"/>
          <w:szCs w:val="24"/>
        </w:rPr>
      </w:pPr>
      <w:r w:rsidRPr="007502CA">
        <w:rPr>
          <w:rFonts w:cs="Times New Roman"/>
          <w:b/>
          <w:sz w:val="24"/>
          <w:szCs w:val="24"/>
        </w:rPr>
        <w:t>P</w:t>
      </w:r>
      <w:r w:rsidRPr="007502CA">
        <w:rPr>
          <w:rFonts w:cs="TimesNewRoman"/>
          <w:b/>
          <w:sz w:val="24"/>
          <w:szCs w:val="24"/>
        </w:rPr>
        <w:t>ř</w:t>
      </w:r>
      <w:r w:rsidRPr="007502CA">
        <w:rPr>
          <w:rFonts w:cs="Times New Roman"/>
          <w:b/>
          <w:sz w:val="24"/>
          <w:szCs w:val="24"/>
        </w:rPr>
        <w:t>episovatelný</w:t>
      </w:r>
    </w:p>
    <w:p w:rsidR="00904832" w:rsidRPr="007502CA" w:rsidRDefault="00904832" w:rsidP="001238B9">
      <w:pPr>
        <w:pStyle w:val="Odstavecseseznamem"/>
        <w:numPr>
          <w:ilvl w:val="1"/>
          <w:numId w:val="43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7502CA">
        <w:rPr>
          <w:rFonts w:cs="Times New Roman"/>
          <w:sz w:val="24"/>
          <w:szCs w:val="24"/>
        </w:rPr>
        <w:t>Lze zapisovat vícekrát, též ozna</w:t>
      </w:r>
      <w:r w:rsidRPr="007502CA">
        <w:rPr>
          <w:rFonts w:cs="TimesNewRoman"/>
          <w:sz w:val="24"/>
          <w:szCs w:val="24"/>
        </w:rPr>
        <w:t>č</w:t>
      </w:r>
      <w:r w:rsidRPr="007502CA">
        <w:rPr>
          <w:rFonts w:cs="Times New Roman"/>
          <w:sz w:val="24"/>
          <w:szCs w:val="24"/>
        </w:rPr>
        <w:t>ován RW, nebo Rewritable (nap</w:t>
      </w:r>
      <w:r w:rsidRPr="007502CA">
        <w:rPr>
          <w:rFonts w:cs="TimesNewRoman"/>
          <w:sz w:val="24"/>
          <w:szCs w:val="24"/>
        </w:rPr>
        <w:t>ř</w:t>
      </w:r>
      <w:r w:rsidRPr="007502CA">
        <w:rPr>
          <w:rFonts w:cs="Times New Roman"/>
          <w:sz w:val="24"/>
          <w:szCs w:val="24"/>
        </w:rPr>
        <w:t>. DVD-RW)</w:t>
      </w:r>
    </w:p>
    <w:p w:rsidR="00904832" w:rsidRPr="007502CA" w:rsidRDefault="00904832" w:rsidP="001238B9">
      <w:pPr>
        <w:pStyle w:val="Odstavecseseznamem"/>
        <w:numPr>
          <w:ilvl w:val="1"/>
          <w:numId w:val="43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7502CA">
        <w:rPr>
          <w:rFonts w:cs="Times New Roman"/>
          <w:sz w:val="24"/>
          <w:szCs w:val="24"/>
        </w:rPr>
        <w:t>Záznamová vrstva je ze slitiny složené z phase-change materiálu, nej</w:t>
      </w:r>
      <w:r w:rsidRPr="007502CA">
        <w:rPr>
          <w:rFonts w:cs="TimesNewRoman"/>
          <w:sz w:val="24"/>
          <w:szCs w:val="24"/>
        </w:rPr>
        <w:t>č</w:t>
      </w:r>
      <w:r w:rsidRPr="007502CA">
        <w:rPr>
          <w:rFonts w:cs="Times New Roman"/>
          <w:sz w:val="24"/>
          <w:szCs w:val="24"/>
        </w:rPr>
        <w:t>ast</w:t>
      </w:r>
      <w:r w:rsidRPr="007502CA">
        <w:rPr>
          <w:rFonts w:cs="TimesNewRoman"/>
          <w:sz w:val="24"/>
          <w:szCs w:val="24"/>
        </w:rPr>
        <w:t>ě</w:t>
      </w:r>
      <w:r w:rsidRPr="007502CA">
        <w:rPr>
          <w:rFonts w:cs="Times New Roman"/>
          <w:sz w:val="24"/>
          <w:szCs w:val="24"/>
        </w:rPr>
        <w:t>ji slitiny st</w:t>
      </w:r>
      <w:r w:rsidRPr="007502CA">
        <w:rPr>
          <w:rFonts w:cs="TimesNewRoman"/>
          <w:sz w:val="24"/>
          <w:szCs w:val="24"/>
        </w:rPr>
        <w:t>ř</w:t>
      </w:r>
      <w:r w:rsidRPr="007502CA">
        <w:rPr>
          <w:rFonts w:cs="Times New Roman"/>
          <w:sz w:val="24"/>
          <w:szCs w:val="24"/>
        </w:rPr>
        <w:t>íbra, india, antimonu a telluru: AgInSbTe</w:t>
      </w:r>
    </w:p>
    <w:p w:rsidR="00904832" w:rsidRPr="007502CA" w:rsidRDefault="00904832" w:rsidP="00250427">
      <w:pPr>
        <w:pStyle w:val="Nadpis3"/>
      </w:pPr>
      <w:r w:rsidRPr="007502CA">
        <w:t>Dělení podle typu a kapacity</w:t>
      </w:r>
    </w:p>
    <w:p w:rsidR="00904832" w:rsidRPr="007502CA" w:rsidRDefault="00904832" w:rsidP="001238B9">
      <w:pPr>
        <w:pStyle w:val="Odstavecseseznamem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cs="Times New Roman"/>
          <w:b/>
          <w:sz w:val="24"/>
          <w:szCs w:val="24"/>
        </w:rPr>
      </w:pPr>
      <w:r w:rsidRPr="007502CA">
        <w:rPr>
          <w:rFonts w:cs="Times New Roman"/>
          <w:b/>
          <w:sz w:val="24"/>
          <w:szCs w:val="24"/>
        </w:rPr>
        <w:t>CD (Compact Disc)</w:t>
      </w:r>
    </w:p>
    <w:p w:rsidR="00904832" w:rsidRPr="007502CA" w:rsidRDefault="006E5C0B" w:rsidP="001238B9">
      <w:pPr>
        <w:pStyle w:val="Odstavecseseznamem"/>
        <w:numPr>
          <w:ilvl w:val="1"/>
          <w:numId w:val="44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7502CA">
        <w:rPr>
          <w:noProof/>
          <w:sz w:val="24"/>
          <w:lang w:eastAsia="cs-CZ"/>
        </w:rPr>
        <w:drawing>
          <wp:anchor distT="0" distB="0" distL="114300" distR="114300" simplePos="0" relativeHeight="251661312" behindDoc="0" locked="0" layoutInCell="1" allowOverlap="1" wp14:anchorId="281B32F6" wp14:editId="367ED8D1">
            <wp:simplePos x="0" y="0"/>
            <wp:positionH relativeFrom="margin">
              <wp:posOffset>4274185</wp:posOffset>
            </wp:positionH>
            <wp:positionV relativeFrom="margin">
              <wp:posOffset>4926965</wp:posOffset>
            </wp:positionV>
            <wp:extent cx="2190750" cy="1645920"/>
            <wp:effectExtent l="19050" t="0" r="0" b="0"/>
            <wp:wrapSquare wrapText="bothSides"/>
            <wp:docPr id="127" name="Obrázek 126" descr="bd-blu-ray-disc_vs_dvd_vd_c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d-blu-ray-disc_vs_dvd_vd_cd.jp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04832" w:rsidRPr="007502CA">
        <w:rPr>
          <w:rFonts w:cs="Times New Roman"/>
          <w:sz w:val="24"/>
          <w:szCs w:val="24"/>
        </w:rPr>
        <w:t>700MB</w:t>
      </w:r>
    </w:p>
    <w:p w:rsidR="00904832" w:rsidRPr="007502CA" w:rsidRDefault="00904832" w:rsidP="001238B9">
      <w:pPr>
        <w:pStyle w:val="Odstavecseseznamem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cs="Times New Roman"/>
          <w:b/>
          <w:sz w:val="24"/>
          <w:szCs w:val="24"/>
        </w:rPr>
      </w:pPr>
      <w:r w:rsidRPr="007502CA">
        <w:rPr>
          <w:rFonts w:cs="Times New Roman"/>
          <w:b/>
          <w:sz w:val="24"/>
          <w:szCs w:val="24"/>
        </w:rPr>
        <w:t>DVD (Digital Versatile/Video Disc)</w:t>
      </w:r>
    </w:p>
    <w:p w:rsidR="00904832" w:rsidRPr="007502CA" w:rsidRDefault="00904832" w:rsidP="001238B9">
      <w:pPr>
        <w:pStyle w:val="Odstavecseseznamem"/>
        <w:numPr>
          <w:ilvl w:val="1"/>
          <w:numId w:val="44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7502CA">
        <w:rPr>
          <w:rFonts w:cs="Times New Roman"/>
          <w:sz w:val="24"/>
          <w:szCs w:val="24"/>
        </w:rPr>
        <w:lastRenderedPageBreak/>
        <w:t>4.7GB (jednostranný jednov</w:t>
      </w:r>
      <w:r w:rsidR="00F86962">
        <w:rPr>
          <w:rFonts w:cs="Times New Roman"/>
          <w:sz w:val="24"/>
          <w:szCs w:val="24"/>
        </w:rPr>
        <w:t>r</w:t>
      </w:r>
      <w:r w:rsidRPr="007502CA">
        <w:rPr>
          <w:rFonts w:cs="Times New Roman"/>
          <w:sz w:val="24"/>
          <w:szCs w:val="24"/>
        </w:rPr>
        <w:t>stvý)</w:t>
      </w:r>
    </w:p>
    <w:p w:rsidR="00904832" w:rsidRDefault="00904832" w:rsidP="001238B9">
      <w:pPr>
        <w:pStyle w:val="Odstavecseseznamem"/>
        <w:numPr>
          <w:ilvl w:val="1"/>
          <w:numId w:val="44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7502CA">
        <w:rPr>
          <w:rFonts w:cs="Times New Roman"/>
          <w:sz w:val="24"/>
          <w:szCs w:val="24"/>
        </w:rPr>
        <w:t>8.5GB (jednostranný dvouvrstvý)</w:t>
      </w:r>
    </w:p>
    <w:p w:rsidR="00234A9D" w:rsidRPr="007502CA" w:rsidRDefault="00234A9D" w:rsidP="001238B9">
      <w:pPr>
        <w:pStyle w:val="Odstavecseseznamem"/>
        <w:numPr>
          <w:ilvl w:val="1"/>
          <w:numId w:val="44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Oboustranný jedno / dvouvrstvý</w:t>
      </w:r>
    </w:p>
    <w:p w:rsidR="00904832" w:rsidRPr="007502CA" w:rsidRDefault="00904832" w:rsidP="001238B9">
      <w:pPr>
        <w:pStyle w:val="Odstavecseseznamem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cs="Times New Roman"/>
          <w:b/>
          <w:sz w:val="24"/>
          <w:szCs w:val="24"/>
        </w:rPr>
      </w:pPr>
      <w:r w:rsidRPr="007502CA">
        <w:rPr>
          <w:rFonts w:cs="Times New Roman"/>
          <w:b/>
          <w:sz w:val="24"/>
          <w:szCs w:val="24"/>
        </w:rPr>
        <w:t>BD (Blu-ray Disc)</w:t>
      </w:r>
    </w:p>
    <w:p w:rsidR="00904832" w:rsidRPr="007502CA" w:rsidRDefault="00904832" w:rsidP="001238B9">
      <w:pPr>
        <w:pStyle w:val="Odstavecseseznamem"/>
        <w:numPr>
          <w:ilvl w:val="1"/>
          <w:numId w:val="44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7502CA">
        <w:rPr>
          <w:rFonts w:cs="Times New Roman"/>
          <w:sz w:val="24"/>
          <w:szCs w:val="24"/>
        </w:rPr>
        <w:t>25GB (jednostranný jednovrstvý)</w:t>
      </w:r>
    </w:p>
    <w:p w:rsidR="00904832" w:rsidRPr="007502CA" w:rsidRDefault="00904832" w:rsidP="001238B9">
      <w:pPr>
        <w:pStyle w:val="Odstavecseseznamem"/>
        <w:numPr>
          <w:ilvl w:val="1"/>
          <w:numId w:val="44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7502CA">
        <w:rPr>
          <w:rFonts w:cs="Times New Roman"/>
          <w:sz w:val="24"/>
          <w:szCs w:val="24"/>
        </w:rPr>
        <w:t>50GB (jednostranný dvouvrstvý)</w:t>
      </w:r>
    </w:p>
    <w:p w:rsidR="00904832" w:rsidRPr="007502CA" w:rsidRDefault="00904832" w:rsidP="001238B9">
      <w:pPr>
        <w:pStyle w:val="Odstavecseseznamem"/>
        <w:numPr>
          <w:ilvl w:val="1"/>
          <w:numId w:val="44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7502CA">
        <w:rPr>
          <w:rFonts w:cs="Times New Roman"/>
          <w:sz w:val="24"/>
          <w:szCs w:val="24"/>
        </w:rPr>
        <w:t>100GB (jednostranný trojvrstvý)</w:t>
      </w:r>
    </w:p>
    <w:p w:rsidR="00904832" w:rsidRPr="006E5C0B" w:rsidRDefault="00904832" w:rsidP="001238B9">
      <w:pPr>
        <w:pStyle w:val="Odstavecseseznamem"/>
        <w:numPr>
          <w:ilvl w:val="1"/>
          <w:numId w:val="44"/>
        </w:numPr>
        <w:rPr>
          <w:sz w:val="24"/>
          <w:szCs w:val="24"/>
        </w:rPr>
      </w:pPr>
      <w:r w:rsidRPr="006E5C0B">
        <w:rPr>
          <w:rFonts w:cs="Times New Roman"/>
          <w:sz w:val="24"/>
          <w:szCs w:val="24"/>
        </w:rPr>
        <w:t xml:space="preserve">128GB (jednostranný </w:t>
      </w:r>
      <w:r w:rsidRPr="006E5C0B">
        <w:rPr>
          <w:rFonts w:cs="TimesNewRoman"/>
          <w:sz w:val="24"/>
          <w:szCs w:val="24"/>
        </w:rPr>
        <w:t>č</w:t>
      </w:r>
      <w:r w:rsidRPr="006E5C0B">
        <w:rPr>
          <w:rFonts w:cs="Times New Roman"/>
          <w:sz w:val="24"/>
          <w:szCs w:val="24"/>
        </w:rPr>
        <w:t>ty</w:t>
      </w:r>
      <w:r w:rsidRPr="006E5C0B">
        <w:rPr>
          <w:rFonts w:cs="TimesNewRoman"/>
          <w:sz w:val="24"/>
          <w:szCs w:val="24"/>
        </w:rPr>
        <w:t>ř</w:t>
      </w:r>
      <w:r w:rsidRPr="006E5C0B">
        <w:rPr>
          <w:rFonts w:cs="Times New Roman"/>
          <w:sz w:val="24"/>
          <w:szCs w:val="24"/>
        </w:rPr>
        <w:t>vrstvý)</w:t>
      </w:r>
    </w:p>
    <w:p w:rsidR="00904832" w:rsidRPr="007502CA" w:rsidRDefault="00904832" w:rsidP="00250427">
      <w:pPr>
        <w:pStyle w:val="Nadpis3"/>
      </w:pPr>
      <w:r w:rsidRPr="007502CA">
        <w:t>Vícevrstvé disky</w:t>
      </w:r>
    </w:p>
    <w:p w:rsidR="00904832" w:rsidRPr="007502CA" w:rsidRDefault="00904832" w:rsidP="001238B9">
      <w:pPr>
        <w:pStyle w:val="Odstavecseseznamem"/>
        <w:numPr>
          <w:ilvl w:val="0"/>
          <w:numId w:val="45"/>
        </w:numPr>
        <w:rPr>
          <w:sz w:val="24"/>
          <w:szCs w:val="24"/>
        </w:rPr>
      </w:pPr>
      <w:r w:rsidRPr="007502CA">
        <w:rPr>
          <w:sz w:val="24"/>
          <w:szCs w:val="24"/>
        </w:rPr>
        <w:t>Velikost média lze zvětšit přidáním druhé zapisovací vrstvy</w:t>
      </w:r>
    </w:p>
    <w:p w:rsidR="00904832" w:rsidRPr="007502CA" w:rsidRDefault="00904832" w:rsidP="001238B9">
      <w:pPr>
        <w:pStyle w:val="Odstavecseseznamem"/>
        <w:numPr>
          <w:ilvl w:val="0"/>
          <w:numId w:val="45"/>
        </w:numPr>
        <w:rPr>
          <w:sz w:val="24"/>
          <w:szCs w:val="24"/>
        </w:rPr>
      </w:pPr>
      <w:r w:rsidRPr="007502CA">
        <w:rPr>
          <w:sz w:val="24"/>
          <w:szCs w:val="24"/>
        </w:rPr>
        <w:t>Spodní vrstva je polopropustná a laser je tak možno zaostřit na různé vrstvy</w:t>
      </w:r>
    </w:p>
    <w:p w:rsidR="00904832" w:rsidRPr="007502CA" w:rsidRDefault="00A63A81" w:rsidP="001238B9">
      <w:pPr>
        <w:pStyle w:val="Odstavecseseznamem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Vše záleží také na mechanice</w:t>
      </w:r>
    </w:p>
    <w:p w:rsidR="00ED2B56" w:rsidRPr="007502CA" w:rsidRDefault="00904832" w:rsidP="00ED2B56">
      <w:pPr>
        <w:rPr>
          <w:szCs w:val="24"/>
          <w:lang w:eastAsia="cs-CZ"/>
        </w:rPr>
      </w:pPr>
      <w:r w:rsidRPr="007502CA">
        <w:rPr>
          <w:szCs w:val="24"/>
        </w:rPr>
        <w:t xml:space="preserve">Optická média jsou dnes na pokraji zájmu kvůli své hlučnosti, neskladnosti, pomalosti a také nutnosti staraní se o ně, aby na nich záznam vydržel. Jsou vytlačovány externími disky a flash disky, které mají větší kapacitu, </w:t>
      </w:r>
      <w:r w:rsidR="00B111BF">
        <w:rPr>
          <w:szCs w:val="24"/>
        </w:rPr>
        <w:t>a není potřeba speciální čtecí mechaniky</w:t>
      </w:r>
      <w:r w:rsidR="002661C3">
        <w:rPr>
          <w:szCs w:val="24"/>
        </w:rPr>
        <w:t>.</w:t>
      </w:r>
      <w:bookmarkStart w:id="0" w:name="_GoBack"/>
      <w:bookmarkEnd w:id="0"/>
    </w:p>
    <w:sectPr w:rsidR="00ED2B56" w:rsidRPr="007502CA" w:rsidSect="00687BD4">
      <w:type w:val="continuous"/>
      <w:pgSz w:w="11906" w:h="16838"/>
      <w:pgMar w:top="1417" w:right="566" w:bottom="141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2B56" w:rsidRDefault="00ED2B56" w:rsidP="006537B9">
      <w:pPr>
        <w:spacing w:line="240" w:lineRule="auto"/>
      </w:pPr>
      <w:r>
        <w:separator/>
      </w:r>
    </w:p>
  </w:endnote>
  <w:endnote w:type="continuationSeparator" w:id="0">
    <w:p w:rsidR="00ED2B56" w:rsidRDefault="00ED2B56" w:rsidP="006537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imesNewRoman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2668" w:rsidRDefault="00774D35" w:rsidP="00642668">
    <w:pPr>
      <w:pStyle w:val="Zpat"/>
      <w:ind w:firstLine="0"/>
      <w:jc w:val="center"/>
      <w:rPr>
        <w:color w:val="7030A0"/>
      </w:rPr>
    </w:pPr>
    <w:r w:rsidRPr="00F40896">
      <w:rPr>
        <w:color w:val="7030A0"/>
      </w:rPr>
      <w:fldChar w:fldCharType="begin"/>
    </w:r>
    <w:r w:rsidRPr="00F40896">
      <w:rPr>
        <w:color w:val="7030A0"/>
      </w:rPr>
      <w:instrText>PAGE   \* MERGEFORMAT</w:instrText>
    </w:r>
    <w:r w:rsidRPr="00F40896">
      <w:rPr>
        <w:color w:val="7030A0"/>
      </w:rPr>
      <w:fldChar w:fldCharType="separate"/>
    </w:r>
    <w:r w:rsidR="001E020F">
      <w:rPr>
        <w:noProof/>
        <w:color w:val="7030A0"/>
      </w:rPr>
      <w:t>1</w:t>
    </w:r>
    <w:r w:rsidRPr="00F40896">
      <w:rPr>
        <w:color w:val="7030A0"/>
      </w:rPr>
      <w:fldChar w:fldCharType="end"/>
    </w:r>
  </w:p>
  <w:p w:rsidR="0071521E" w:rsidRDefault="001E020F" w:rsidP="00642668">
    <w:pPr>
      <w:pStyle w:val="Zpat"/>
      <w:ind w:firstLine="0"/>
      <w:jc w:val="center"/>
    </w:pPr>
    <w:sdt>
      <w:sdtPr>
        <w:rPr>
          <w:color w:val="7030A0"/>
        </w:rPr>
        <w:alias w:val="Název"/>
        <w:tag w:val=""/>
        <w:id w:val="1166676383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04832">
          <w:rPr>
            <w:color w:val="7030A0"/>
          </w:rPr>
          <w:t>03. Úložná zařízení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2B56" w:rsidRDefault="00ED2B56" w:rsidP="006537B9">
      <w:pPr>
        <w:spacing w:line="240" w:lineRule="auto"/>
      </w:pPr>
      <w:r>
        <w:separator/>
      </w:r>
    </w:p>
  </w:footnote>
  <w:footnote w:type="continuationSeparator" w:id="0">
    <w:p w:rsidR="00ED2B56" w:rsidRDefault="00ED2B56" w:rsidP="006537B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37B9" w:rsidRPr="00F40896" w:rsidRDefault="001E020F" w:rsidP="006537B9">
    <w:pPr>
      <w:pStyle w:val="Zhlav"/>
      <w:rPr>
        <w:color w:val="7030A0"/>
      </w:rPr>
    </w:pPr>
    <w:sdt>
      <w:sdtPr>
        <w:rPr>
          <w:color w:val="7030A0"/>
        </w:rPr>
        <w:alias w:val="Předmět"/>
        <w:tag w:val=""/>
        <w:id w:val="1783452541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642668">
          <w:rPr>
            <w:color w:val="7030A0"/>
          </w:rPr>
          <w:t>HW - Hardware</w:t>
        </w:r>
      </w:sdtContent>
    </w:sdt>
    <w:r w:rsidR="005F0531" w:rsidRPr="005F0531">
      <w:ptab w:relativeTo="margin" w:alignment="center" w:leader="none"/>
    </w:r>
    <w:r w:rsidR="005F0531" w:rsidRPr="005F0531">
      <w:ptab w:relativeTo="margin" w:alignment="right" w:leader="none"/>
    </w:r>
    <w:r w:rsidR="005F0531" w:rsidRPr="00F40896">
      <w:rPr>
        <w:color w:val="7030A0"/>
      </w:rPr>
      <w:t xml:space="preserve">Jakub Čábera, </w:t>
    </w:r>
    <w:sdt>
      <w:sdtPr>
        <w:rPr>
          <w:color w:val="7030A0"/>
        </w:rPr>
        <w:alias w:val="Autor"/>
        <w:tag w:val=""/>
        <w:id w:val="1225636227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5F0531" w:rsidRPr="00F40896">
          <w:rPr>
            <w:color w:val="7030A0"/>
          </w:rPr>
          <w:t>Ash258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0000D"/>
    <w:multiLevelType w:val="multilevel"/>
    <w:tmpl w:val="B3AC6476"/>
    <w:numStyleLink w:val="Finallist"/>
  </w:abstractNum>
  <w:abstractNum w:abstractNumId="1" w15:restartNumberingAfterBreak="0">
    <w:nsid w:val="0095138D"/>
    <w:multiLevelType w:val="multilevel"/>
    <w:tmpl w:val="B3AC6476"/>
    <w:numStyleLink w:val="Finallist"/>
  </w:abstractNum>
  <w:abstractNum w:abstractNumId="2" w15:restartNumberingAfterBreak="0">
    <w:nsid w:val="03370AFD"/>
    <w:multiLevelType w:val="multilevel"/>
    <w:tmpl w:val="B3AC6476"/>
    <w:numStyleLink w:val="Finallist"/>
  </w:abstractNum>
  <w:abstractNum w:abstractNumId="3" w15:restartNumberingAfterBreak="0">
    <w:nsid w:val="043463AB"/>
    <w:multiLevelType w:val="multilevel"/>
    <w:tmpl w:val="B3AC6476"/>
    <w:numStyleLink w:val="Finallist"/>
  </w:abstractNum>
  <w:abstractNum w:abstractNumId="4" w15:restartNumberingAfterBreak="0">
    <w:nsid w:val="083E6E17"/>
    <w:multiLevelType w:val="multilevel"/>
    <w:tmpl w:val="B3AC6476"/>
    <w:numStyleLink w:val="Finallist"/>
  </w:abstractNum>
  <w:abstractNum w:abstractNumId="5" w15:restartNumberingAfterBreak="0">
    <w:nsid w:val="095E112D"/>
    <w:multiLevelType w:val="multilevel"/>
    <w:tmpl w:val="B3AC6476"/>
    <w:numStyleLink w:val="Finallist"/>
  </w:abstractNum>
  <w:abstractNum w:abstractNumId="6" w15:restartNumberingAfterBreak="0">
    <w:nsid w:val="0969425E"/>
    <w:multiLevelType w:val="multilevel"/>
    <w:tmpl w:val="B3AC6476"/>
    <w:numStyleLink w:val="Finallist"/>
  </w:abstractNum>
  <w:abstractNum w:abstractNumId="7" w15:restartNumberingAfterBreak="0">
    <w:nsid w:val="0A895E15"/>
    <w:multiLevelType w:val="multilevel"/>
    <w:tmpl w:val="B3AC6476"/>
    <w:numStyleLink w:val="Finallist"/>
  </w:abstractNum>
  <w:abstractNum w:abstractNumId="8" w15:restartNumberingAfterBreak="0">
    <w:nsid w:val="0FAE40BA"/>
    <w:multiLevelType w:val="multilevel"/>
    <w:tmpl w:val="B3AC6476"/>
    <w:styleLink w:val="Finallist"/>
    <w:lvl w:ilvl="0">
      <w:start w:val="1"/>
      <w:numFmt w:val="bullet"/>
      <w:lvlText w:val=""/>
      <w:lvlJc w:val="left"/>
      <w:pPr>
        <w:ind w:left="794" w:hanging="22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361" w:hanging="22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928" w:hanging="22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495" w:hanging="22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062" w:hanging="227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629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196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763" w:hanging="22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330" w:hanging="227"/>
      </w:pPr>
      <w:rPr>
        <w:rFonts w:ascii="Wingdings" w:hAnsi="Wingdings" w:hint="default"/>
      </w:rPr>
    </w:lvl>
  </w:abstractNum>
  <w:abstractNum w:abstractNumId="9" w15:restartNumberingAfterBreak="0">
    <w:nsid w:val="103B688B"/>
    <w:multiLevelType w:val="multilevel"/>
    <w:tmpl w:val="B3AC6476"/>
    <w:numStyleLink w:val="Finallist"/>
  </w:abstractNum>
  <w:abstractNum w:abstractNumId="10" w15:restartNumberingAfterBreak="0">
    <w:nsid w:val="1D02026E"/>
    <w:multiLevelType w:val="multilevel"/>
    <w:tmpl w:val="B3AC6476"/>
    <w:numStyleLink w:val="Finallist"/>
  </w:abstractNum>
  <w:abstractNum w:abstractNumId="11" w15:restartNumberingAfterBreak="0">
    <w:nsid w:val="22524CD4"/>
    <w:multiLevelType w:val="multilevel"/>
    <w:tmpl w:val="B3AC6476"/>
    <w:numStyleLink w:val="Finallist"/>
  </w:abstractNum>
  <w:abstractNum w:abstractNumId="12" w15:restartNumberingAfterBreak="0">
    <w:nsid w:val="238E33E2"/>
    <w:multiLevelType w:val="multilevel"/>
    <w:tmpl w:val="B3AC6476"/>
    <w:numStyleLink w:val="Finallist"/>
  </w:abstractNum>
  <w:abstractNum w:abstractNumId="13" w15:restartNumberingAfterBreak="0">
    <w:nsid w:val="25E27D8D"/>
    <w:multiLevelType w:val="multilevel"/>
    <w:tmpl w:val="B3AC6476"/>
    <w:numStyleLink w:val="Finallist"/>
  </w:abstractNum>
  <w:abstractNum w:abstractNumId="14" w15:restartNumberingAfterBreak="0">
    <w:nsid w:val="26E72A1A"/>
    <w:multiLevelType w:val="multilevel"/>
    <w:tmpl w:val="B3AC6476"/>
    <w:numStyleLink w:val="Finallist"/>
  </w:abstractNum>
  <w:abstractNum w:abstractNumId="15" w15:restartNumberingAfterBreak="0">
    <w:nsid w:val="27BE4BC0"/>
    <w:multiLevelType w:val="multilevel"/>
    <w:tmpl w:val="B3AC6476"/>
    <w:numStyleLink w:val="Finallist"/>
  </w:abstractNum>
  <w:abstractNum w:abstractNumId="16" w15:restartNumberingAfterBreak="0">
    <w:nsid w:val="2B0C1FAC"/>
    <w:multiLevelType w:val="multilevel"/>
    <w:tmpl w:val="B3AC6476"/>
    <w:numStyleLink w:val="Finallist"/>
  </w:abstractNum>
  <w:abstractNum w:abstractNumId="17" w15:restartNumberingAfterBreak="0">
    <w:nsid w:val="2C545881"/>
    <w:multiLevelType w:val="multilevel"/>
    <w:tmpl w:val="B3AC6476"/>
    <w:numStyleLink w:val="Finallist"/>
  </w:abstractNum>
  <w:abstractNum w:abstractNumId="18" w15:restartNumberingAfterBreak="0">
    <w:nsid w:val="301A11AF"/>
    <w:multiLevelType w:val="multilevel"/>
    <w:tmpl w:val="B3AC6476"/>
    <w:numStyleLink w:val="Finallist"/>
  </w:abstractNum>
  <w:abstractNum w:abstractNumId="19" w15:restartNumberingAfterBreak="0">
    <w:nsid w:val="30C003EF"/>
    <w:multiLevelType w:val="multilevel"/>
    <w:tmpl w:val="B3AC6476"/>
    <w:numStyleLink w:val="Finallist"/>
  </w:abstractNum>
  <w:abstractNum w:abstractNumId="20" w15:restartNumberingAfterBreak="0">
    <w:nsid w:val="314F540A"/>
    <w:multiLevelType w:val="multilevel"/>
    <w:tmpl w:val="B3AC6476"/>
    <w:numStyleLink w:val="Finallist"/>
  </w:abstractNum>
  <w:abstractNum w:abstractNumId="21" w15:restartNumberingAfterBreak="0">
    <w:nsid w:val="33A8755B"/>
    <w:multiLevelType w:val="multilevel"/>
    <w:tmpl w:val="B3AC6476"/>
    <w:numStyleLink w:val="Finallist"/>
  </w:abstractNum>
  <w:abstractNum w:abstractNumId="22" w15:restartNumberingAfterBreak="0">
    <w:nsid w:val="34C65144"/>
    <w:multiLevelType w:val="multilevel"/>
    <w:tmpl w:val="B3AC6476"/>
    <w:numStyleLink w:val="Finallist"/>
  </w:abstractNum>
  <w:abstractNum w:abstractNumId="23" w15:restartNumberingAfterBreak="0">
    <w:nsid w:val="34E16430"/>
    <w:multiLevelType w:val="multilevel"/>
    <w:tmpl w:val="B3AC6476"/>
    <w:numStyleLink w:val="Finallist"/>
  </w:abstractNum>
  <w:abstractNum w:abstractNumId="24" w15:restartNumberingAfterBreak="0">
    <w:nsid w:val="365C1E12"/>
    <w:multiLevelType w:val="multilevel"/>
    <w:tmpl w:val="B3AC6476"/>
    <w:numStyleLink w:val="Finallist"/>
  </w:abstractNum>
  <w:abstractNum w:abstractNumId="25" w15:restartNumberingAfterBreak="0">
    <w:nsid w:val="36B50EE0"/>
    <w:multiLevelType w:val="multilevel"/>
    <w:tmpl w:val="B3AC6476"/>
    <w:numStyleLink w:val="Finallist"/>
  </w:abstractNum>
  <w:abstractNum w:abstractNumId="26" w15:restartNumberingAfterBreak="0">
    <w:nsid w:val="36EA5CD7"/>
    <w:multiLevelType w:val="multilevel"/>
    <w:tmpl w:val="B3AC6476"/>
    <w:numStyleLink w:val="Finallist"/>
  </w:abstractNum>
  <w:abstractNum w:abstractNumId="27" w15:restartNumberingAfterBreak="0">
    <w:nsid w:val="3BDF1074"/>
    <w:multiLevelType w:val="multilevel"/>
    <w:tmpl w:val="B3AC6476"/>
    <w:numStyleLink w:val="Finallist"/>
  </w:abstractNum>
  <w:abstractNum w:abstractNumId="28" w15:restartNumberingAfterBreak="0">
    <w:nsid w:val="3CA54A4C"/>
    <w:multiLevelType w:val="multilevel"/>
    <w:tmpl w:val="B3AC6476"/>
    <w:numStyleLink w:val="Finallist"/>
  </w:abstractNum>
  <w:abstractNum w:abstractNumId="29" w15:restartNumberingAfterBreak="0">
    <w:nsid w:val="3CD622F4"/>
    <w:multiLevelType w:val="multilevel"/>
    <w:tmpl w:val="B3AC6476"/>
    <w:numStyleLink w:val="Finallist"/>
  </w:abstractNum>
  <w:abstractNum w:abstractNumId="30" w15:restartNumberingAfterBreak="0">
    <w:nsid w:val="40303D79"/>
    <w:multiLevelType w:val="multilevel"/>
    <w:tmpl w:val="B3AC6476"/>
    <w:numStyleLink w:val="Finallist"/>
  </w:abstractNum>
  <w:abstractNum w:abstractNumId="31" w15:restartNumberingAfterBreak="0">
    <w:nsid w:val="49255E57"/>
    <w:multiLevelType w:val="multilevel"/>
    <w:tmpl w:val="B3AC6476"/>
    <w:numStyleLink w:val="Finallist"/>
  </w:abstractNum>
  <w:abstractNum w:abstractNumId="32" w15:restartNumberingAfterBreak="0">
    <w:nsid w:val="494052A5"/>
    <w:multiLevelType w:val="multilevel"/>
    <w:tmpl w:val="B3AC6476"/>
    <w:numStyleLink w:val="Finallist"/>
  </w:abstractNum>
  <w:abstractNum w:abstractNumId="33" w15:restartNumberingAfterBreak="0">
    <w:nsid w:val="49D95CB4"/>
    <w:multiLevelType w:val="multilevel"/>
    <w:tmpl w:val="B3AC6476"/>
    <w:numStyleLink w:val="Finallist"/>
  </w:abstractNum>
  <w:abstractNum w:abstractNumId="34" w15:restartNumberingAfterBreak="0">
    <w:nsid w:val="4D9D350D"/>
    <w:multiLevelType w:val="multilevel"/>
    <w:tmpl w:val="B3AC6476"/>
    <w:numStyleLink w:val="Finallist"/>
  </w:abstractNum>
  <w:abstractNum w:abstractNumId="35" w15:restartNumberingAfterBreak="0">
    <w:nsid w:val="59281CA6"/>
    <w:multiLevelType w:val="multilevel"/>
    <w:tmpl w:val="B3AC6476"/>
    <w:numStyleLink w:val="Finallist"/>
  </w:abstractNum>
  <w:abstractNum w:abstractNumId="36" w15:restartNumberingAfterBreak="0">
    <w:nsid w:val="5BB46074"/>
    <w:multiLevelType w:val="multilevel"/>
    <w:tmpl w:val="B3AC6476"/>
    <w:numStyleLink w:val="Finallist"/>
  </w:abstractNum>
  <w:abstractNum w:abstractNumId="37" w15:restartNumberingAfterBreak="0">
    <w:nsid w:val="5CE15B1E"/>
    <w:multiLevelType w:val="hybridMultilevel"/>
    <w:tmpl w:val="CC1E531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1066B38"/>
    <w:multiLevelType w:val="multilevel"/>
    <w:tmpl w:val="B3AC6476"/>
    <w:numStyleLink w:val="Finallist"/>
  </w:abstractNum>
  <w:abstractNum w:abstractNumId="39" w15:restartNumberingAfterBreak="0">
    <w:nsid w:val="636027D9"/>
    <w:multiLevelType w:val="multilevel"/>
    <w:tmpl w:val="B3AC6476"/>
    <w:numStyleLink w:val="Finallist"/>
  </w:abstractNum>
  <w:abstractNum w:abstractNumId="40" w15:restartNumberingAfterBreak="0">
    <w:nsid w:val="63E17849"/>
    <w:multiLevelType w:val="multilevel"/>
    <w:tmpl w:val="B3AC6476"/>
    <w:numStyleLink w:val="Finallist"/>
  </w:abstractNum>
  <w:abstractNum w:abstractNumId="41" w15:restartNumberingAfterBreak="0">
    <w:nsid w:val="669F229D"/>
    <w:multiLevelType w:val="multilevel"/>
    <w:tmpl w:val="B3AC6476"/>
    <w:numStyleLink w:val="Finallist"/>
  </w:abstractNum>
  <w:abstractNum w:abstractNumId="42" w15:restartNumberingAfterBreak="0">
    <w:nsid w:val="67421AD3"/>
    <w:multiLevelType w:val="multilevel"/>
    <w:tmpl w:val="B3AC6476"/>
    <w:numStyleLink w:val="Finallist"/>
  </w:abstractNum>
  <w:abstractNum w:abstractNumId="43" w15:restartNumberingAfterBreak="0">
    <w:nsid w:val="757A0A53"/>
    <w:multiLevelType w:val="multilevel"/>
    <w:tmpl w:val="B3AC6476"/>
    <w:numStyleLink w:val="Finallist"/>
  </w:abstractNum>
  <w:abstractNum w:abstractNumId="44" w15:restartNumberingAfterBreak="0">
    <w:nsid w:val="75A4563C"/>
    <w:multiLevelType w:val="multilevel"/>
    <w:tmpl w:val="B3AC6476"/>
    <w:numStyleLink w:val="Finallist"/>
  </w:abstractNum>
  <w:abstractNum w:abstractNumId="45" w15:restartNumberingAfterBreak="0">
    <w:nsid w:val="78274CD8"/>
    <w:multiLevelType w:val="multilevel"/>
    <w:tmpl w:val="B3AC6476"/>
    <w:numStyleLink w:val="Finallist"/>
  </w:abstractNum>
  <w:abstractNum w:abstractNumId="46" w15:restartNumberingAfterBreak="0">
    <w:nsid w:val="7E4743A9"/>
    <w:multiLevelType w:val="multilevel"/>
    <w:tmpl w:val="B3AC6476"/>
    <w:numStyleLink w:val="Finallist"/>
  </w:abstractNum>
  <w:num w:numId="1">
    <w:abstractNumId w:val="8"/>
  </w:num>
  <w:num w:numId="2">
    <w:abstractNumId w:val="19"/>
  </w:num>
  <w:num w:numId="3">
    <w:abstractNumId w:val="7"/>
  </w:num>
  <w:num w:numId="4">
    <w:abstractNumId w:val="15"/>
  </w:num>
  <w:num w:numId="5">
    <w:abstractNumId w:val="41"/>
  </w:num>
  <w:num w:numId="6">
    <w:abstractNumId w:val="30"/>
  </w:num>
  <w:num w:numId="7">
    <w:abstractNumId w:val="27"/>
  </w:num>
  <w:num w:numId="8">
    <w:abstractNumId w:val="17"/>
  </w:num>
  <w:num w:numId="9">
    <w:abstractNumId w:val="6"/>
  </w:num>
  <w:num w:numId="10">
    <w:abstractNumId w:val="3"/>
  </w:num>
  <w:num w:numId="11">
    <w:abstractNumId w:val="10"/>
  </w:num>
  <w:num w:numId="12">
    <w:abstractNumId w:val="39"/>
  </w:num>
  <w:num w:numId="13">
    <w:abstractNumId w:val="42"/>
  </w:num>
  <w:num w:numId="14">
    <w:abstractNumId w:val="20"/>
  </w:num>
  <w:num w:numId="15">
    <w:abstractNumId w:val="12"/>
  </w:num>
  <w:num w:numId="16">
    <w:abstractNumId w:val="25"/>
  </w:num>
  <w:num w:numId="17">
    <w:abstractNumId w:val="26"/>
  </w:num>
  <w:num w:numId="18">
    <w:abstractNumId w:val="23"/>
  </w:num>
  <w:num w:numId="19">
    <w:abstractNumId w:val="24"/>
  </w:num>
  <w:num w:numId="20">
    <w:abstractNumId w:val="40"/>
  </w:num>
  <w:num w:numId="21">
    <w:abstractNumId w:val="22"/>
  </w:num>
  <w:num w:numId="22">
    <w:abstractNumId w:val="36"/>
  </w:num>
  <w:num w:numId="23">
    <w:abstractNumId w:val="2"/>
  </w:num>
  <w:num w:numId="24">
    <w:abstractNumId w:val="16"/>
  </w:num>
  <w:num w:numId="25">
    <w:abstractNumId w:val="9"/>
  </w:num>
  <w:num w:numId="26">
    <w:abstractNumId w:val="29"/>
  </w:num>
  <w:num w:numId="27">
    <w:abstractNumId w:val="35"/>
  </w:num>
  <w:num w:numId="28">
    <w:abstractNumId w:val="37"/>
  </w:num>
  <w:num w:numId="29">
    <w:abstractNumId w:val="1"/>
  </w:num>
  <w:num w:numId="30">
    <w:abstractNumId w:val="11"/>
  </w:num>
  <w:num w:numId="31">
    <w:abstractNumId w:val="38"/>
  </w:num>
  <w:num w:numId="32">
    <w:abstractNumId w:val="46"/>
  </w:num>
  <w:num w:numId="33">
    <w:abstractNumId w:val="13"/>
  </w:num>
  <w:num w:numId="34">
    <w:abstractNumId w:val="18"/>
  </w:num>
  <w:num w:numId="35">
    <w:abstractNumId w:val="14"/>
  </w:num>
  <w:num w:numId="36">
    <w:abstractNumId w:val="34"/>
  </w:num>
  <w:num w:numId="37">
    <w:abstractNumId w:val="33"/>
  </w:num>
  <w:num w:numId="38">
    <w:abstractNumId w:val="0"/>
  </w:num>
  <w:num w:numId="39">
    <w:abstractNumId w:val="5"/>
  </w:num>
  <w:num w:numId="40">
    <w:abstractNumId w:val="21"/>
  </w:num>
  <w:num w:numId="41">
    <w:abstractNumId w:val="45"/>
  </w:num>
  <w:num w:numId="42">
    <w:abstractNumId w:val="31"/>
  </w:num>
  <w:num w:numId="43">
    <w:abstractNumId w:val="28"/>
  </w:num>
  <w:num w:numId="44">
    <w:abstractNumId w:val="32"/>
  </w:num>
  <w:num w:numId="45">
    <w:abstractNumId w:val="43"/>
  </w:num>
  <w:num w:numId="46">
    <w:abstractNumId w:val="4"/>
  </w:num>
  <w:num w:numId="47">
    <w:abstractNumId w:val="44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ttachedTemplate r:id="rId1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B56"/>
    <w:rsid w:val="00017732"/>
    <w:rsid w:val="00020D5F"/>
    <w:rsid w:val="000539C7"/>
    <w:rsid w:val="000733D0"/>
    <w:rsid w:val="000744F5"/>
    <w:rsid w:val="00076DB0"/>
    <w:rsid w:val="00082AF4"/>
    <w:rsid w:val="00085281"/>
    <w:rsid w:val="0008783C"/>
    <w:rsid w:val="00092E7B"/>
    <w:rsid w:val="000A1853"/>
    <w:rsid w:val="000A28DD"/>
    <w:rsid w:val="000B587C"/>
    <w:rsid w:val="000B6F2E"/>
    <w:rsid w:val="000D122A"/>
    <w:rsid w:val="000D49B2"/>
    <w:rsid w:val="000E08A9"/>
    <w:rsid w:val="000F276A"/>
    <w:rsid w:val="00104D9C"/>
    <w:rsid w:val="00121217"/>
    <w:rsid w:val="00121EF9"/>
    <w:rsid w:val="001238B9"/>
    <w:rsid w:val="0013274B"/>
    <w:rsid w:val="00147AFF"/>
    <w:rsid w:val="00170E6E"/>
    <w:rsid w:val="001807E9"/>
    <w:rsid w:val="001838DE"/>
    <w:rsid w:val="00195541"/>
    <w:rsid w:val="00197772"/>
    <w:rsid w:val="001A4FAC"/>
    <w:rsid w:val="001B3EB7"/>
    <w:rsid w:val="001D1965"/>
    <w:rsid w:val="001E020F"/>
    <w:rsid w:val="00210067"/>
    <w:rsid w:val="002149CF"/>
    <w:rsid w:val="0022594F"/>
    <w:rsid w:val="002278FF"/>
    <w:rsid w:val="00234A9D"/>
    <w:rsid w:val="0023541E"/>
    <w:rsid w:val="002407E9"/>
    <w:rsid w:val="0024768E"/>
    <w:rsid w:val="00250427"/>
    <w:rsid w:val="00264C83"/>
    <w:rsid w:val="002661C3"/>
    <w:rsid w:val="00271469"/>
    <w:rsid w:val="00284CA0"/>
    <w:rsid w:val="002A1DD7"/>
    <w:rsid w:val="002A7E63"/>
    <w:rsid w:val="002B1632"/>
    <w:rsid w:val="002D6AC9"/>
    <w:rsid w:val="002F4373"/>
    <w:rsid w:val="002F5BCC"/>
    <w:rsid w:val="00310599"/>
    <w:rsid w:val="003111B6"/>
    <w:rsid w:val="003117DC"/>
    <w:rsid w:val="003178A4"/>
    <w:rsid w:val="00322E4C"/>
    <w:rsid w:val="00343BEF"/>
    <w:rsid w:val="00347CB0"/>
    <w:rsid w:val="00367E8E"/>
    <w:rsid w:val="0037757A"/>
    <w:rsid w:val="00380A2B"/>
    <w:rsid w:val="003A1308"/>
    <w:rsid w:val="003A1A71"/>
    <w:rsid w:val="003A71E0"/>
    <w:rsid w:val="003B4BED"/>
    <w:rsid w:val="003D2912"/>
    <w:rsid w:val="003E112E"/>
    <w:rsid w:val="003E17D4"/>
    <w:rsid w:val="003F1E98"/>
    <w:rsid w:val="003F2CB3"/>
    <w:rsid w:val="003F37AD"/>
    <w:rsid w:val="00402516"/>
    <w:rsid w:val="00410CCE"/>
    <w:rsid w:val="0041561F"/>
    <w:rsid w:val="004207C4"/>
    <w:rsid w:val="00433BEC"/>
    <w:rsid w:val="004778F7"/>
    <w:rsid w:val="004A53A7"/>
    <w:rsid w:val="004B49F5"/>
    <w:rsid w:val="004C268F"/>
    <w:rsid w:val="004D025D"/>
    <w:rsid w:val="004E221D"/>
    <w:rsid w:val="004E7B3B"/>
    <w:rsid w:val="004F55AB"/>
    <w:rsid w:val="00533AAE"/>
    <w:rsid w:val="00536DD5"/>
    <w:rsid w:val="00552769"/>
    <w:rsid w:val="005800A1"/>
    <w:rsid w:val="0059085A"/>
    <w:rsid w:val="005909BA"/>
    <w:rsid w:val="005921CF"/>
    <w:rsid w:val="00596184"/>
    <w:rsid w:val="005B0DC0"/>
    <w:rsid w:val="005B7A18"/>
    <w:rsid w:val="005D4447"/>
    <w:rsid w:val="005F0531"/>
    <w:rsid w:val="005F0A3A"/>
    <w:rsid w:val="0060055F"/>
    <w:rsid w:val="0060335A"/>
    <w:rsid w:val="00604A2A"/>
    <w:rsid w:val="0060553A"/>
    <w:rsid w:val="0062588C"/>
    <w:rsid w:val="006278B8"/>
    <w:rsid w:val="00637EE7"/>
    <w:rsid w:val="00642668"/>
    <w:rsid w:val="006537B9"/>
    <w:rsid w:val="00687BD4"/>
    <w:rsid w:val="00690BF0"/>
    <w:rsid w:val="006954A8"/>
    <w:rsid w:val="006970AC"/>
    <w:rsid w:val="006A0522"/>
    <w:rsid w:val="006A3FE0"/>
    <w:rsid w:val="006C155C"/>
    <w:rsid w:val="006E2440"/>
    <w:rsid w:val="006E5C0B"/>
    <w:rsid w:val="00704607"/>
    <w:rsid w:val="0071521E"/>
    <w:rsid w:val="007204B6"/>
    <w:rsid w:val="00727D8C"/>
    <w:rsid w:val="0073342C"/>
    <w:rsid w:val="00740F99"/>
    <w:rsid w:val="007502CA"/>
    <w:rsid w:val="00752B18"/>
    <w:rsid w:val="0076262A"/>
    <w:rsid w:val="00774D35"/>
    <w:rsid w:val="0077647A"/>
    <w:rsid w:val="007B1F46"/>
    <w:rsid w:val="007B5987"/>
    <w:rsid w:val="007C5E24"/>
    <w:rsid w:val="007C7B57"/>
    <w:rsid w:val="007D4290"/>
    <w:rsid w:val="007F22F6"/>
    <w:rsid w:val="008022CE"/>
    <w:rsid w:val="0081654E"/>
    <w:rsid w:val="0084648E"/>
    <w:rsid w:val="00874AB0"/>
    <w:rsid w:val="00874E0F"/>
    <w:rsid w:val="008758F1"/>
    <w:rsid w:val="008856D6"/>
    <w:rsid w:val="00886AEB"/>
    <w:rsid w:val="008B2FA7"/>
    <w:rsid w:val="008B4079"/>
    <w:rsid w:val="008B6395"/>
    <w:rsid w:val="008C381B"/>
    <w:rsid w:val="008F1113"/>
    <w:rsid w:val="00904832"/>
    <w:rsid w:val="0091012F"/>
    <w:rsid w:val="00911762"/>
    <w:rsid w:val="00922F41"/>
    <w:rsid w:val="00923156"/>
    <w:rsid w:val="00933488"/>
    <w:rsid w:val="00945582"/>
    <w:rsid w:val="00950AFE"/>
    <w:rsid w:val="00965095"/>
    <w:rsid w:val="00975046"/>
    <w:rsid w:val="009817EC"/>
    <w:rsid w:val="00985BDB"/>
    <w:rsid w:val="00991E11"/>
    <w:rsid w:val="0099771D"/>
    <w:rsid w:val="009C4100"/>
    <w:rsid w:val="009D7952"/>
    <w:rsid w:val="009F6517"/>
    <w:rsid w:val="00A02237"/>
    <w:rsid w:val="00A232E2"/>
    <w:rsid w:val="00A27F6E"/>
    <w:rsid w:val="00A54E99"/>
    <w:rsid w:val="00A57D1B"/>
    <w:rsid w:val="00A63A81"/>
    <w:rsid w:val="00A66F70"/>
    <w:rsid w:val="00AC733C"/>
    <w:rsid w:val="00AD5330"/>
    <w:rsid w:val="00AE4C18"/>
    <w:rsid w:val="00AE6F12"/>
    <w:rsid w:val="00B0087B"/>
    <w:rsid w:val="00B03119"/>
    <w:rsid w:val="00B103C3"/>
    <w:rsid w:val="00B111BF"/>
    <w:rsid w:val="00B17E7A"/>
    <w:rsid w:val="00B203D0"/>
    <w:rsid w:val="00B24836"/>
    <w:rsid w:val="00B440E3"/>
    <w:rsid w:val="00B46F4B"/>
    <w:rsid w:val="00B74391"/>
    <w:rsid w:val="00BA24B6"/>
    <w:rsid w:val="00BA3F02"/>
    <w:rsid w:val="00BC1ED8"/>
    <w:rsid w:val="00BD1406"/>
    <w:rsid w:val="00BF4345"/>
    <w:rsid w:val="00BF6311"/>
    <w:rsid w:val="00BF7B05"/>
    <w:rsid w:val="00C17E7D"/>
    <w:rsid w:val="00C2196C"/>
    <w:rsid w:val="00C43796"/>
    <w:rsid w:val="00C5306E"/>
    <w:rsid w:val="00C66B0B"/>
    <w:rsid w:val="00C71AB0"/>
    <w:rsid w:val="00C808A0"/>
    <w:rsid w:val="00CB14F4"/>
    <w:rsid w:val="00CC1A5D"/>
    <w:rsid w:val="00CD2D1A"/>
    <w:rsid w:val="00D2719B"/>
    <w:rsid w:val="00D34FA2"/>
    <w:rsid w:val="00D6776E"/>
    <w:rsid w:val="00DA2802"/>
    <w:rsid w:val="00DA759F"/>
    <w:rsid w:val="00DB2A4E"/>
    <w:rsid w:val="00DC4DB0"/>
    <w:rsid w:val="00DF0B56"/>
    <w:rsid w:val="00E04DA3"/>
    <w:rsid w:val="00E074CA"/>
    <w:rsid w:val="00E21E17"/>
    <w:rsid w:val="00E36502"/>
    <w:rsid w:val="00E608E4"/>
    <w:rsid w:val="00E72BE6"/>
    <w:rsid w:val="00E8064E"/>
    <w:rsid w:val="00E928C1"/>
    <w:rsid w:val="00EA1410"/>
    <w:rsid w:val="00EB23B2"/>
    <w:rsid w:val="00EC647C"/>
    <w:rsid w:val="00EC6636"/>
    <w:rsid w:val="00ED2B56"/>
    <w:rsid w:val="00EF2848"/>
    <w:rsid w:val="00F07DF8"/>
    <w:rsid w:val="00F17578"/>
    <w:rsid w:val="00F325E2"/>
    <w:rsid w:val="00F338A8"/>
    <w:rsid w:val="00F40896"/>
    <w:rsid w:val="00F504DB"/>
    <w:rsid w:val="00F66438"/>
    <w:rsid w:val="00F7146B"/>
    <w:rsid w:val="00F839E5"/>
    <w:rsid w:val="00F86962"/>
    <w:rsid w:val="00FC42B8"/>
    <w:rsid w:val="00FD3DC3"/>
    <w:rsid w:val="00FE36D8"/>
    <w:rsid w:val="00FF4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63021"/>
  <w15:chartTrackingRefBased/>
  <w15:docId w15:val="{EB2ED4A7-FE9F-4CDA-8A99-AD0528C7A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945582"/>
    <w:pPr>
      <w:spacing w:after="0" w:line="276" w:lineRule="auto"/>
      <w:ind w:firstLine="709"/>
      <w:jc w:val="both"/>
    </w:pPr>
    <w:rPr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C808A0"/>
    <w:pPr>
      <w:keepNext/>
      <w:keepLines/>
      <w:spacing w:before="240"/>
      <w:jc w:val="center"/>
      <w:outlineLvl w:val="0"/>
    </w:pPr>
    <w:rPr>
      <w:rFonts w:ascii="Calibri" w:eastAsia="Times New Roman" w:hAnsi="Calibri" w:cs="Calibri"/>
      <w:b/>
      <w:bCs/>
      <w:color w:val="000000"/>
      <w:sz w:val="48"/>
      <w:szCs w:val="28"/>
      <w:lang w:eastAsia="cs-CZ"/>
    </w:rPr>
  </w:style>
  <w:style w:type="paragraph" w:styleId="Nadpis2">
    <w:name w:val="heading 2"/>
    <w:basedOn w:val="Normln"/>
    <w:next w:val="Normln"/>
    <w:link w:val="Nadpis2Char"/>
    <w:autoRedefine/>
    <w:uiPriority w:val="9"/>
    <w:unhideWhenUsed/>
    <w:qFormat/>
    <w:rsid w:val="000F276A"/>
    <w:pPr>
      <w:keepNext/>
      <w:keepLines/>
      <w:spacing w:before="120"/>
      <w:ind w:firstLine="0"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paragraph" w:styleId="Nadpis3">
    <w:name w:val="heading 3"/>
    <w:basedOn w:val="Normln"/>
    <w:next w:val="Normln"/>
    <w:link w:val="Nadpis3Char"/>
    <w:autoRedefine/>
    <w:uiPriority w:val="9"/>
    <w:unhideWhenUsed/>
    <w:qFormat/>
    <w:rsid w:val="00250427"/>
    <w:pPr>
      <w:keepNext/>
      <w:keepLines/>
      <w:ind w:firstLine="0"/>
      <w:outlineLvl w:val="2"/>
    </w:pPr>
    <w:rPr>
      <w:rFonts w:eastAsiaTheme="majorEastAsia" w:cstheme="majorBidi"/>
      <w:b/>
      <w:bCs/>
    </w:rPr>
  </w:style>
  <w:style w:type="paragraph" w:styleId="Nadpis4">
    <w:name w:val="heading 4"/>
    <w:aliases w:val="code"/>
    <w:basedOn w:val="Normln"/>
    <w:next w:val="Normln"/>
    <w:link w:val="Nadpis4Char"/>
    <w:uiPriority w:val="9"/>
    <w:unhideWhenUsed/>
    <w:qFormat/>
    <w:rsid w:val="00C808A0"/>
    <w:pPr>
      <w:keepNext/>
      <w:keepLines/>
      <w:spacing w:before="80"/>
      <w:outlineLvl w:val="3"/>
    </w:pPr>
    <w:rPr>
      <w:rFonts w:ascii="Courier New" w:eastAsiaTheme="majorEastAsia" w:hAnsi="Courier New" w:cstheme="majorBidi"/>
      <w:bCs/>
      <w:iCs/>
      <w:lang w:val="en-US" w:bidi="en-US"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rsid w:val="00965095"/>
    <w:pPr>
      <w:keepNext/>
      <w:keepLines/>
      <w:spacing w:before="40"/>
      <w:ind w:firstLine="227"/>
      <w:outlineLvl w:val="4"/>
    </w:pPr>
    <w:rPr>
      <w:rFonts w:asciiTheme="majorHAnsi" w:eastAsiaTheme="majorEastAsia" w:hAnsiTheme="majorHAnsi" w:cstheme="majorBidi"/>
      <w:b/>
      <w:i/>
      <w:u w:val="single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808A0"/>
    <w:rPr>
      <w:rFonts w:ascii="Calibri" w:eastAsia="Times New Roman" w:hAnsi="Calibri" w:cs="Calibri"/>
      <w:b/>
      <w:bCs/>
      <w:color w:val="000000"/>
      <w:sz w:val="48"/>
      <w:szCs w:val="28"/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0F276A"/>
    <w:rPr>
      <w:rFonts w:eastAsiaTheme="majorEastAsia" w:cstheme="majorBidi"/>
      <w:b/>
      <w:bCs/>
      <w:color w:val="000000" w:themeColor="text1"/>
      <w:sz w:val="28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250427"/>
    <w:rPr>
      <w:rFonts w:eastAsiaTheme="majorEastAsia" w:cstheme="majorBidi"/>
      <w:b/>
      <w:bCs/>
      <w:sz w:val="24"/>
    </w:rPr>
  </w:style>
  <w:style w:type="character" w:customStyle="1" w:styleId="Nadpis4Char">
    <w:name w:val="Nadpis 4 Char"/>
    <w:aliases w:val="code Char"/>
    <w:basedOn w:val="Standardnpsmoodstavce"/>
    <w:link w:val="Nadpis4"/>
    <w:uiPriority w:val="9"/>
    <w:rsid w:val="00C808A0"/>
    <w:rPr>
      <w:rFonts w:ascii="Courier New" w:eastAsiaTheme="majorEastAsia" w:hAnsi="Courier New" w:cstheme="majorBidi"/>
      <w:bCs/>
      <w:iCs/>
      <w:sz w:val="24"/>
      <w:lang w:val="en-US" w:bidi="en-US"/>
    </w:rPr>
  </w:style>
  <w:style w:type="paragraph" w:styleId="Bezmezer">
    <w:name w:val="No Spacing"/>
    <w:uiPriority w:val="1"/>
    <w:qFormat/>
    <w:rsid w:val="00C808A0"/>
    <w:pPr>
      <w:spacing w:after="0" w:line="240" w:lineRule="auto"/>
      <w:ind w:firstLine="709"/>
      <w:jc w:val="both"/>
    </w:pPr>
    <w:rPr>
      <w:sz w:val="24"/>
    </w:rPr>
  </w:style>
  <w:style w:type="paragraph" w:customStyle="1" w:styleId="Tabulka">
    <w:name w:val="Tabulka"/>
    <w:basedOn w:val="Normln"/>
    <w:qFormat/>
    <w:rsid w:val="007B5987"/>
    <w:pPr>
      <w:ind w:firstLine="0"/>
      <w:jc w:val="center"/>
    </w:pPr>
    <w:rPr>
      <w:rFonts w:eastAsiaTheme="minorEastAsia"/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6537B9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6537B9"/>
    <w:rPr>
      <w:sz w:val="24"/>
    </w:rPr>
  </w:style>
  <w:style w:type="paragraph" w:styleId="Zpat">
    <w:name w:val="footer"/>
    <w:basedOn w:val="Normln"/>
    <w:link w:val="ZpatChar"/>
    <w:uiPriority w:val="99"/>
    <w:unhideWhenUsed/>
    <w:rsid w:val="006537B9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6537B9"/>
    <w:rPr>
      <w:sz w:val="24"/>
    </w:rPr>
  </w:style>
  <w:style w:type="character" w:styleId="Zstupntext">
    <w:name w:val="Placeholder Text"/>
    <w:basedOn w:val="Standardnpsmoodstavce"/>
    <w:uiPriority w:val="99"/>
    <w:semiHidden/>
    <w:rsid w:val="0071521E"/>
    <w:rPr>
      <w:color w:val="808080"/>
    </w:rPr>
  </w:style>
  <w:style w:type="numbering" w:customStyle="1" w:styleId="Finallist">
    <w:name w:val="Final_list"/>
    <w:uiPriority w:val="99"/>
    <w:rsid w:val="004E221D"/>
    <w:pPr>
      <w:numPr>
        <w:numId w:val="1"/>
      </w:numPr>
    </w:pPr>
  </w:style>
  <w:style w:type="character" w:customStyle="1" w:styleId="Nadpis5Char">
    <w:name w:val="Nadpis 5 Char"/>
    <w:basedOn w:val="Standardnpsmoodstavce"/>
    <w:link w:val="Nadpis5"/>
    <w:uiPriority w:val="9"/>
    <w:rsid w:val="00965095"/>
    <w:rPr>
      <w:rFonts w:asciiTheme="majorHAnsi" w:eastAsiaTheme="majorEastAsia" w:hAnsiTheme="majorHAnsi" w:cstheme="majorBidi"/>
      <w:b/>
      <w:i/>
      <w:sz w:val="24"/>
      <w:u w:val="single"/>
      <w:lang w:eastAsia="cs-CZ"/>
    </w:rPr>
  </w:style>
  <w:style w:type="paragraph" w:styleId="Odstavecseseznamem">
    <w:name w:val="List Paragraph"/>
    <w:basedOn w:val="Normln"/>
    <w:uiPriority w:val="34"/>
    <w:qFormat/>
    <w:rsid w:val="00904832"/>
    <w:pPr>
      <w:spacing w:after="200"/>
      <w:ind w:left="720" w:firstLine="0"/>
      <w:contextualSpacing/>
      <w:jc w:val="left"/>
    </w:pPr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MEGA\Maturita_final\&#352;ablony\HW.dotm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0560C9-657D-4A7A-84A0-5AECE6EB99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HW.dotm</Template>
  <TotalTime>229</TotalTime>
  <Pages>10</Pages>
  <Words>1831</Words>
  <Characters>10806</Characters>
  <Application>Microsoft Office Word</Application>
  <DocSecurity>0</DocSecurity>
  <Lines>90</Lines>
  <Paragraphs>25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26</vt:i4>
      </vt:variant>
    </vt:vector>
  </HeadingPairs>
  <TitlesOfParts>
    <vt:vector size="27" baseType="lpstr">
      <vt:lpstr>03. Úložná zařízení</vt:lpstr>
      <vt:lpstr>03. Úložná zařízení</vt:lpstr>
      <vt:lpstr>    Pevný disk</vt:lpstr>
      <vt:lpstr>        Organizace dat</vt:lpstr>
      <vt:lpstr>        Adresace disku</vt:lpstr>
      <vt:lpstr>        Technologie zápisu na disk</vt:lpstr>
      <vt:lpstr>        Parametry HDD</vt:lpstr>
      <vt:lpstr>    RAID</vt:lpstr>
      <vt:lpstr>        RAID 0</vt:lpstr>
      <vt:lpstr>        RAID 1</vt:lpstr>
      <vt:lpstr>        RAID 5</vt:lpstr>
      <vt:lpstr>        RAID 6</vt:lpstr>
      <vt:lpstr>        </vt:lpstr>
      <vt:lpstr>        RAID 0+1</vt:lpstr>
      <vt:lpstr>        RAID 1+0</vt:lpstr>
      <vt:lpstr>        //SSD; Solid State Disk; "polovodičový disk"</vt:lpstr>
      <vt:lpstr>        Historie flash pamětí</vt:lpstr>
      <vt:lpstr>        Typy NAND pamětí</vt:lpstr>
      <vt:lpstr>        Parametry SSD</vt:lpstr>
      <vt:lpstr>    Flash disky</vt:lpstr>
      <vt:lpstr>        USB Flash disk</vt:lpstr>
      <vt:lpstr>        Paměťové karty</vt:lpstr>
      <vt:lpstr>        </vt:lpstr>
      <vt:lpstr>    Optická média</vt:lpstr>
      <vt:lpstr>        Dělení podle počtu zápisů</vt:lpstr>
      <vt:lpstr>        Dělení podle typu a kapacity</vt:lpstr>
      <vt:lpstr>        Vícevrstvé disky</vt:lpstr>
    </vt:vector>
  </TitlesOfParts>
  <Manager>Karel Johanovský</Manager>
  <Company>BLAKKWOOD</Company>
  <LinksUpToDate>false</LinksUpToDate>
  <CharactersWithSpaces>12612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03. Úložná zařízení</dc:title>
  <dc:subject>HW - Hardware</dc:subject>
  <dc:creator>Ash258</dc:creator>
  <cp:keywords>HW;03</cp:keywords>
  <dc:description/>
  <cp:lastModifiedBy>Ash258</cp:lastModifiedBy>
  <cp:revision>195</cp:revision>
  <dcterms:created xsi:type="dcterms:W3CDTF">2016-05-10T15:46:00Z</dcterms:created>
  <dcterms:modified xsi:type="dcterms:W3CDTF">2016-05-15T22:28:00Z</dcterms:modified>
  <cp:contentStatus>Konečný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