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523" w:rsidRDefault="00D06523" w:rsidP="00D06523">
      <w:pPr>
        <w:pStyle w:val="Nadpis1"/>
      </w:pPr>
      <w:bookmarkStart w:id="0" w:name="_Toc435197058"/>
      <w:r>
        <w:t>23. Back-track algoritmy (DFS, BFS)</w:t>
      </w:r>
      <w:bookmarkEnd w:id="0"/>
    </w:p>
    <w:p w:rsidR="00D06523" w:rsidRDefault="00D06523" w:rsidP="00D06523">
      <w:pPr>
        <w:pStyle w:val="Nadpis2"/>
        <w:rPr>
          <w:lang w:eastAsia="cs-CZ"/>
        </w:rPr>
      </w:pPr>
      <w:r>
        <w:rPr>
          <w:lang w:eastAsia="cs-CZ"/>
        </w:rPr>
        <w:t>Back-track algoritmus</w:t>
      </w:r>
    </w:p>
    <w:p w:rsidR="00D06523" w:rsidRDefault="00D06523" w:rsidP="00D06523">
      <w:pPr>
        <w:rPr>
          <w:lang w:eastAsia="cs-CZ"/>
        </w:rPr>
      </w:pPr>
      <w:r>
        <w:rPr>
          <w:lang w:eastAsia="cs-CZ"/>
        </w:rPr>
        <w:t>Z</w:t>
      </w:r>
      <w:r w:rsidRPr="000A7739">
        <w:rPr>
          <w:lang w:eastAsia="cs-CZ"/>
        </w:rPr>
        <w:t>pětné vyhledávání</w:t>
      </w:r>
      <w:r>
        <w:rPr>
          <w:lang w:eastAsia="cs-CZ"/>
        </w:rPr>
        <w:t xml:space="preserve">; V množině hledají správně řešení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lze vygenerovat všechna řešení. Organizovaná hrubá síla. Opak hladového algoritmu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heuristika (zkušenost). </w:t>
      </w:r>
    </w:p>
    <w:p w:rsidR="00D06523" w:rsidRDefault="00D06523" w:rsidP="00D06523">
      <w:pPr>
        <w:pStyle w:val="Nadpis2"/>
        <w:rPr>
          <w:lang w:eastAsia="cs-CZ"/>
        </w:rPr>
      </w:pPr>
      <w:r>
        <w:rPr>
          <w:lang w:eastAsia="cs-CZ"/>
        </w:rPr>
        <w:t>DFS (Depth-first search)</w:t>
      </w:r>
    </w:p>
    <w:p w:rsidR="00D06523" w:rsidRDefault="00D06523" w:rsidP="00D0652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Prohledávání do hloubky</w:t>
      </w:r>
    </w:p>
    <w:p w:rsidR="00D06523" w:rsidRDefault="00D06523" w:rsidP="00D0652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Rekurzivní algoritmus</w:t>
      </w:r>
    </w:p>
    <w:p w:rsidR="00D06523" w:rsidRDefault="00D06523" w:rsidP="00D0652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Pokud existuje řešení, vždy ho najde, ovšem ne to nejkratší</w:t>
      </w:r>
    </w:p>
    <w:p w:rsidR="00D06523" w:rsidRDefault="00D06523" w:rsidP="00D06523">
      <w:pPr>
        <w:pStyle w:val="Odstavecseseznamem"/>
        <w:numPr>
          <w:ilvl w:val="0"/>
          <w:numId w:val="2"/>
        </w:numPr>
        <w:rPr>
          <w:lang w:eastAsia="cs-CZ"/>
        </w:rPr>
      </w:pPr>
      <w:r w:rsidRPr="00652D67">
        <w:rPr>
          <w:rStyle w:val="Nadpis3Char"/>
          <w:i/>
          <w:u w:val="single"/>
        </w:rPr>
        <w:t>Princip</w:t>
      </w:r>
      <w:r>
        <w:rPr>
          <w:lang w:eastAsia="cs-CZ"/>
        </w:rPr>
        <w:t>:</w:t>
      </w:r>
    </w:p>
    <w:p w:rsidR="00D06523" w:rsidRDefault="00D06523" w:rsidP="00D06523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Postupuje se stále dál od počátečního uzlu dosud neprozkoumaným směrem.</w:t>
      </w:r>
    </w:p>
    <w:p w:rsidR="00D06523" w:rsidRDefault="00D06523" w:rsidP="00D06523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Když už to dál nejde, vrátí se pomocí backtrackingu a postupuje zase co nejdál.</w:t>
      </w:r>
    </w:p>
    <w:p w:rsidR="00D06523" w:rsidRDefault="00D06523" w:rsidP="00D06523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Používá pro vrcholy v grafu následující stavy:</w:t>
      </w:r>
    </w:p>
    <w:p w:rsidR="00D06523" w:rsidRDefault="00D06523" w:rsidP="00D06523">
      <w:pPr>
        <w:pStyle w:val="Odstavecseseznamem"/>
        <w:numPr>
          <w:ilvl w:val="2"/>
          <w:numId w:val="2"/>
        </w:numPr>
        <w:rPr>
          <w:lang w:eastAsia="cs-CZ"/>
        </w:rPr>
      </w:pPr>
      <w:r>
        <w:rPr>
          <w:lang w:eastAsia="cs-CZ"/>
        </w:rPr>
        <w:t>FRESH (Ještě nebyl objeven)</w:t>
      </w:r>
    </w:p>
    <w:p w:rsidR="00D06523" w:rsidRDefault="00D06523" w:rsidP="00D06523">
      <w:pPr>
        <w:pStyle w:val="Odstavecseseznamem"/>
        <w:numPr>
          <w:ilvl w:val="2"/>
          <w:numId w:val="2"/>
        </w:numPr>
        <w:rPr>
          <w:lang w:eastAsia="cs-CZ"/>
        </w:rPr>
      </w:pPr>
      <w:r>
        <w:rPr>
          <w:lang w:eastAsia="cs-CZ"/>
        </w:rPr>
        <w:t>OPEN (Právě objeven)</w:t>
      </w:r>
    </w:p>
    <w:p w:rsidR="00D06523" w:rsidRDefault="00D06523" w:rsidP="00D06523">
      <w:pPr>
        <w:pStyle w:val="Odstavecseseznamem"/>
        <w:numPr>
          <w:ilvl w:val="2"/>
          <w:numId w:val="2"/>
        </w:numPr>
        <w:rPr>
          <w:lang w:eastAsia="cs-CZ"/>
        </w:rPr>
      </w:pPr>
      <w:r>
        <w:rPr>
          <w:lang w:eastAsia="cs-CZ"/>
        </w:rPr>
        <w:t>CLOSE (Už byl prozkoumán)</w:t>
      </w:r>
    </w:p>
    <w:p w:rsidR="00D06523" w:rsidRDefault="00D06523" w:rsidP="00D0652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Př.: šachovnice; 8dam; eternity hra; cesta jezdce</w:t>
      </w:r>
    </w:p>
    <w:p w:rsidR="00D06523" w:rsidRDefault="001E7E08" w:rsidP="00D0652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2CB7BC74" wp14:editId="1FC58403">
            <wp:simplePos x="0" y="0"/>
            <wp:positionH relativeFrom="margin">
              <wp:posOffset>1454150</wp:posOffset>
            </wp:positionH>
            <wp:positionV relativeFrom="margin">
              <wp:posOffset>4441825</wp:posOffset>
            </wp:positionV>
            <wp:extent cx="3714750" cy="2381250"/>
            <wp:effectExtent l="0" t="0" r="0" b="0"/>
            <wp:wrapTopAndBottom/>
            <wp:docPr id="2" name="Obrázek 2" descr="https://upload.wikimedia.org/wikipedia/commons/thumb/1/1f/Depth-first-tree.svg/390px-Depth-first-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f/Depth-first-tree.svg/390px-Depth-first-tre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6523">
        <w:rPr>
          <w:lang w:eastAsia="cs-CZ"/>
        </w:rPr>
        <w:t>Lze implementovat pomocí zásobníku</w:t>
      </w:r>
    </w:p>
    <w:p w:rsidR="00D06523" w:rsidRDefault="00D06523" w:rsidP="00D06523">
      <w:pPr>
        <w:pStyle w:val="Odstavecseseznamem"/>
        <w:ind w:left="0"/>
        <w:rPr>
          <w:lang w:eastAsia="cs-CZ"/>
        </w:rPr>
      </w:pPr>
    </w:p>
    <w:p w:rsidR="00D06523" w:rsidRDefault="00D06523" w:rsidP="00D06523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28"/>
          <w:szCs w:val="26"/>
          <w:lang w:eastAsia="cs-CZ"/>
        </w:rPr>
      </w:pPr>
      <w:r>
        <w:rPr>
          <w:lang w:eastAsia="cs-CZ"/>
        </w:rPr>
        <w:lastRenderedPageBreak/>
        <w:br w:type="page"/>
      </w:r>
    </w:p>
    <w:p w:rsidR="00D06523" w:rsidRDefault="00D06523" w:rsidP="00D06523">
      <w:pPr>
        <w:pStyle w:val="Nadpis2"/>
        <w:rPr>
          <w:lang w:eastAsia="cs-CZ"/>
        </w:rPr>
      </w:pPr>
      <w:r>
        <w:rPr>
          <w:lang w:eastAsia="cs-CZ"/>
        </w:rPr>
        <w:lastRenderedPageBreak/>
        <w:t>BFS (Bre</w:t>
      </w:r>
      <w:bookmarkStart w:id="1" w:name="_GoBack"/>
      <w:bookmarkEnd w:id="1"/>
      <w:r>
        <w:rPr>
          <w:lang w:eastAsia="cs-CZ"/>
        </w:rPr>
        <w:t>adth-first search)</w:t>
      </w:r>
    </w:p>
    <w:p w:rsidR="00D06523" w:rsidRDefault="00D06523" w:rsidP="00D0652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Prohledávání do šířky</w:t>
      </w:r>
    </w:p>
    <w:p w:rsidR="00D06523" w:rsidRDefault="00D06523" w:rsidP="00D0652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Postupuje systematicky (ve vlnách)</w:t>
      </w:r>
    </w:p>
    <w:p w:rsidR="00D06523" w:rsidRDefault="00D06523" w:rsidP="00D0652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Př.: navigace; nejrychlejší poskládání šachovnice</w:t>
      </w:r>
    </w:p>
    <w:p w:rsidR="00D06523" w:rsidRDefault="00D06523" w:rsidP="00D0652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Pokud existuje řešení, vždy ho najde (Nejkratší cestu)</w:t>
      </w:r>
    </w:p>
    <w:p w:rsidR="00D06523" w:rsidRDefault="00D06523" w:rsidP="00D06523">
      <w:pPr>
        <w:pStyle w:val="Odstavecseseznamem"/>
        <w:numPr>
          <w:ilvl w:val="0"/>
          <w:numId w:val="2"/>
        </w:numPr>
        <w:rPr>
          <w:lang w:eastAsia="cs-CZ"/>
        </w:rPr>
      </w:pPr>
      <w:r w:rsidRPr="00652D67">
        <w:rPr>
          <w:rStyle w:val="Nadpis3Char"/>
          <w:i/>
          <w:u w:val="single"/>
        </w:rPr>
        <w:t>Princip</w:t>
      </w:r>
      <w:r>
        <w:rPr>
          <w:lang w:eastAsia="cs-CZ"/>
        </w:rPr>
        <w:t>:</w:t>
      </w:r>
    </w:p>
    <w:p w:rsidR="00D06523" w:rsidRDefault="00D06523" w:rsidP="00D06523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Algoritmus začne v libovolném počátečním vrcholu.</w:t>
      </w:r>
    </w:p>
    <w:p w:rsidR="00D06523" w:rsidRDefault="00D06523" w:rsidP="00D06523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Nejprve projde všechny sousedy startovního vrcholu, poté sousedy sousedů atd. až projde všechny dostupné vrcholy.</w:t>
      </w:r>
    </w:p>
    <w:p w:rsidR="00D06523" w:rsidRDefault="00D06523" w:rsidP="00D06523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Pro vrcholy v grafu používá následující stavy:</w:t>
      </w:r>
    </w:p>
    <w:p w:rsidR="00D06523" w:rsidRDefault="00D06523" w:rsidP="00D06523">
      <w:pPr>
        <w:pStyle w:val="Odstavecseseznamem"/>
        <w:numPr>
          <w:ilvl w:val="2"/>
          <w:numId w:val="2"/>
        </w:numPr>
        <w:rPr>
          <w:lang w:eastAsia="cs-CZ"/>
        </w:rPr>
      </w:pPr>
      <w:r>
        <w:rPr>
          <w:lang w:eastAsia="cs-CZ"/>
        </w:rPr>
        <w:t>FRESH (Ještě nebyl objeven)</w:t>
      </w:r>
    </w:p>
    <w:p w:rsidR="00D06523" w:rsidRDefault="00D06523" w:rsidP="00D06523">
      <w:pPr>
        <w:pStyle w:val="Odstavecseseznamem"/>
        <w:numPr>
          <w:ilvl w:val="2"/>
          <w:numId w:val="2"/>
        </w:numPr>
        <w:rPr>
          <w:lang w:eastAsia="cs-CZ"/>
        </w:rPr>
      </w:pPr>
      <w:r>
        <w:rPr>
          <w:lang w:eastAsia="cs-CZ"/>
        </w:rPr>
        <w:t>OPEN (Právě objeven)</w:t>
      </w:r>
    </w:p>
    <w:p w:rsidR="00D06523" w:rsidRDefault="00D06523" w:rsidP="00D06523">
      <w:pPr>
        <w:pStyle w:val="Odstavecseseznamem"/>
        <w:numPr>
          <w:ilvl w:val="2"/>
          <w:numId w:val="2"/>
        </w:numPr>
        <w:rPr>
          <w:lang w:eastAsia="cs-CZ"/>
        </w:rPr>
      </w:pPr>
      <w:r>
        <w:rPr>
          <w:lang w:eastAsia="cs-CZ"/>
        </w:rPr>
        <w:t>CLOSE (Už byl prozkoumán)</w:t>
      </w:r>
    </w:p>
    <w:p w:rsidR="00D06523" w:rsidRDefault="00D06523" w:rsidP="00D06523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Vrcholy se při průchodu grafem ukládají na FIFO frontu a z ní jsou posléze odebírány.</w:t>
      </w:r>
    </w:p>
    <w:p w:rsidR="00D06523" w:rsidRDefault="00D06523" w:rsidP="00D06523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Každý krok si pamatuje předchozí</w:t>
      </w:r>
    </w:p>
    <w:p w:rsidR="00D06523" w:rsidRDefault="00235E25" w:rsidP="00D06523">
      <w:pPr>
        <w:pStyle w:val="Odstavecseseznamem"/>
        <w:numPr>
          <w:ilvl w:val="0"/>
          <w:numId w:val="2"/>
        </w:numPr>
        <w:rPr>
          <w:lang w:eastAsia="cs-CZ"/>
        </w:rPr>
        <w:sectPr w:rsidR="00D06523" w:rsidSect="00D06523">
          <w:headerReference w:type="default" r:id="rId9"/>
          <w:footerReference w:type="default" r:id="rId10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  <w:r>
        <w:rPr>
          <w:lang w:eastAsia="cs-CZ"/>
        </w:rPr>
        <w:t>Lze implementovat pomocí front</w:t>
      </w:r>
    </w:p>
    <w:p w:rsidR="00D06523" w:rsidRDefault="001E7E08" w:rsidP="00D06523">
      <w:pPr>
        <w:pStyle w:val="Nadpis3"/>
        <w:rPr>
          <w:lang w:eastAsia="cs-CZ"/>
        </w:rPr>
        <w:sectPr w:rsidR="00D06523" w:rsidSect="00C4305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60288" behindDoc="1" locked="0" layoutInCell="1" allowOverlap="1" wp14:anchorId="7B53CB12" wp14:editId="58A2770F">
            <wp:simplePos x="0" y="0"/>
            <wp:positionH relativeFrom="margin">
              <wp:posOffset>1572739</wp:posOffset>
            </wp:positionH>
            <wp:positionV relativeFrom="margin">
              <wp:posOffset>4182087</wp:posOffset>
            </wp:positionV>
            <wp:extent cx="2857500" cy="1895475"/>
            <wp:effectExtent l="0" t="0" r="0" b="9525"/>
            <wp:wrapTopAndBottom/>
            <wp:docPr id="3" name="Obrázek 3" descr="https://upload.wikimedia.org/wikipedia/commons/thumb/1/1b/Breadth-first_tree.svg/300px-Breadth-first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1/1b/Breadth-first_tree.svg/300px-Breadth-first_tree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6523" w:rsidRDefault="00D06523" w:rsidP="00D06523">
      <w:pPr>
        <w:pStyle w:val="Nadpis4"/>
        <w:rPr>
          <w:rFonts w:eastAsia="Times New Roman"/>
          <w:lang w:eastAsia="cs-CZ"/>
        </w:rPr>
      </w:pPr>
      <w:r w:rsidRPr="00F16A27">
        <w:rPr>
          <w:rFonts w:eastAsia="Times New Roman"/>
          <w:color w:val="C45911" w:themeColor="accent2" w:themeShade="BF"/>
          <w:lang w:eastAsia="cs-CZ"/>
        </w:rPr>
        <w:lastRenderedPageBreak/>
        <w:t>void</w:t>
      </w:r>
      <w:r>
        <w:rPr>
          <w:rFonts w:eastAsia="Times New Roman"/>
          <w:lang w:eastAsia="cs-CZ"/>
        </w:rPr>
        <w:t xml:space="preserve"> DFS (Graph G) {</w:t>
      </w:r>
    </w:p>
    <w:p w:rsidR="00D06523" w:rsidRPr="00090C13" w:rsidRDefault="00D06523" w:rsidP="00D06523">
      <w:pPr>
        <w:pStyle w:val="Nadpis4"/>
        <w:rPr>
          <w:lang w:eastAsia="cs-CZ"/>
        </w:rPr>
      </w:pPr>
      <w:r w:rsidRPr="00090C13">
        <w:rPr>
          <w:color w:val="538135" w:themeColor="accent6" w:themeShade="BF"/>
          <w:lang w:eastAsia="cs-CZ"/>
        </w:rPr>
        <w:t>//Všechny uzly nastav jako FREH</w:t>
      </w:r>
      <w:r w:rsidRPr="00D12E07">
        <w:t xml:space="preserve">  </w:t>
      </w:r>
    </w:p>
    <w:p w:rsidR="00D06523" w:rsidRDefault="00D06523" w:rsidP="00D06523">
      <w:pPr>
        <w:pStyle w:val="Nadpis4"/>
        <w:ind w:left="707"/>
        <w:rPr>
          <w:rFonts w:eastAsia="Times New Roman"/>
          <w:lang w:eastAsia="cs-CZ"/>
        </w:rPr>
      </w:pPr>
      <w:r w:rsidRPr="00F16A27">
        <w:rPr>
          <w:rFonts w:eastAsia="Times New Roman"/>
          <w:color w:val="C45911" w:themeColor="accent2" w:themeShade="BF"/>
          <w:lang w:eastAsia="cs-CZ"/>
        </w:rPr>
        <w:t>for</w:t>
      </w:r>
      <w:r w:rsidRPr="00A755F6">
        <w:rPr>
          <w:rFonts w:eastAsia="Times New Roman"/>
          <w:lang w:eastAsia="cs-CZ"/>
        </w:rPr>
        <w:t xml:space="preserve"> (Node u in U(G)){ </w:t>
      </w:r>
    </w:p>
    <w:p w:rsidR="00D06523" w:rsidRDefault="00D06523" w:rsidP="00D06523">
      <w:pPr>
        <w:pStyle w:val="Nadpis4"/>
        <w:ind w:left="1415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stav[u] = FRESH</w:t>
      </w:r>
      <w:r w:rsidRPr="00F16A27">
        <w:rPr>
          <w:rFonts w:eastAsia="Times New Roman"/>
          <w:color w:val="C45911" w:themeColor="accent2" w:themeShade="BF"/>
          <w:lang w:eastAsia="cs-CZ"/>
        </w:rPr>
        <w:t>;</w:t>
      </w:r>
    </w:p>
    <w:p w:rsidR="00D06523" w:rsidRDefault="00D06523" w:rsidP="00D06523">
      <w:pPr>
        <w:pStyle w:val="Nadpis4"/>
        <w:ind w:left="706"/>
        <w:rPr>
          <w:rFonts w:eastAsia="Times New Roman"/>
          <w:lang w:eastAsia="cs-CZ"/>
        </w:rPr>
      </w:pPr>
      <w:r w:rsidRPr="00A755F6">
        <w:rPr>
          <w:rFonts w:eastAsia="Times New Roman"/>
          <w:lang w:eastAsia="cs-CZ"/>
        </w:rPr>
        <w:t>}</w:t>
      </w:r>
    </w:p>
    <w:p w:rsidR="00D06523" w:rsidRPr="002E5AE7" w:rsidRDefault="00D06523" w:rsidP="00D06523">
      <w:pPr>
        <w:pStyle w:val="Nadpis4"/>
        <w:ind w:left="707"/>
        <w:rPr>
          <w:rFonts w:eastAsia="Times New Roman"/>
          <w:lang w:val="cs-CZ" w:eastAsia="cs-CZ"/>
        </w:rPr>
      </w:pPr>
      <w:r w:rsidRPr="00F16A27">
        <w:rPr>
          <w:rFonts w:eastAsia="Times New Roman"/>
          <w:color w:val="C45911" w:themeColor="accent2" w:themeShade="BF"/>
          <w:lang w:eastAsia="cs-CZ"/>
        </w:rPr>
        <w:t>for</w:t>
      </w:r>
      <w:r w:rsidRPr="00A755F6">
        <w:rPr>
          <w:rFonts w:eastAsia="Times New Roman"/>
          <w:lang w:eastAsia="cs-CZ"/>
        </w:rPr>
        <w:t xml:space="preserve"> (Node u in U(G))</w:t>
      </w:r>
      <w:r>
        <w:rPr>
          <w:rFonts w:eastAsia="Times New Roman"/>
          <w:lang w:val="cs-CZ" w:eastAsia="cs-CZ"/>
        </w:rPr>
        <w:t>{</w:t>
      </w:r>
    </w:p>
    <w:p w:rsidR="00D06523" w:rsidRDefault="00D06523" w:rsidP="00D06523">
      <w:pPr>
        <w:pStyle w:val="Nadpis4"/>
        <w:rPr>
          <w:rFonts w:eastAsia="Times New Roman"/>
          <w:color w:val="C45911" w:themeColor="accent2" w:themeShade="BF"/>
          <w:lang w:eastAsia="cs-CZ"/>
        </w:rPr>
      </w:pPr>
      <w:r w:rsidRPr="00A755F6">
        <w:rPr>
          <w:rFonts w:eastAsia="Times New Roman"/>
          <w:lang w:eastAsia="cs-CZ"/>
        </w:rPr>
        <w:t xml:space="preserve">      </w:t>
      </w:r>
      <w:r w:rsidRPr="00F16A27">
        <w:rPr>
          <w:rFonts w:eastAsia="Times New Roman"/>
          <w:color w:val="C45911" w:themeColor="accent2" w:themeShade="BF"/>
          <w:lang w:eastAsia="cs-CZ"/>
        </w:rPr>
        <w:t>if</w:t>
      </w:r>
      <w:r w:rsidRPr="00A755F6">
        <w:rPr>
          <w:rFonts w:eastAsia="Times New Roman"/>
          <w:lang w:eastAsia="cs-CZ"/>
        </w:rPr>
        <w:t xml:space="preserve"> (stav[u] == FRESH) DFS-Projdi(u)</w:t>
      </w:r>
      <w:r w:rsidRPr="00F16A27">
        <w:rPr>
          <w:rFonts w:eastAsia="Times New Roman"/>
          <w:color w:val="C45911" w:themeColor="accent2" w:themeShade="BF"/>
          <w:lang w:eastAsia="cs-CZ"/>
        </w:rPr>
        <w:t>;</w:t>
      </w:r>
    </w:p>
    <w:p w:rsidR="00D06523" w:rsidRPr="00A755F6" w:rsidRDefault="00D06523" w:rsidP="00D06523">
      <w:pPr>
        <w:pStyle w:val="Nadpis4"/>
        <w:ind w:left="2123"/>
        <w:rPr>
          <w:rFonts w:eastAsia="Times New Roman"/>
          <w:lang w:eastAsia="cs-CZ"/>
        </w:rPr>
      </w:pPr>
      <w:r w:rsidRPr="00090C13">
        <w:rPr>
          <w:color w:val="538135" w:themeColor="accent6" w:themeShade="BF"/>
          <w:lang w:eastAsia="cs-CZ"/>
        </w:rPr>
        <w:t>//</w:t>
      </w:r>
      <w:r>
        <w:rPr>
          <w:color w:val="538135" w:themeColor="accent6" w:themeShade="BF"/>
          <w:lang w:eastAsia="cs-CZ"/>
        </w:rPr>
        <w:t>Pro každý fresh zavolej DFS-projdi</w:t>
      </w:r>
      <w:r w:rsidRPr="00A755F6">
        <w:rPr>
          <w:rFonts w:eastAsia="Times New Roman"/>
          <w:lang w:eastAsia="cs-CZ"/>
        </w:rPr>
        <w:t xml:space="preserve"> </w:t>
      </w:r>
    </w:p>
    <w:p w:rsidR="00D06523" w:rsidRPr="00A755F6" w:rsidRDefault="00D06523" w:rsidP="00D06523">
      <w:pPr>
        <w:pStyle w:val="Nadpis4"/>
        <w:rPr>
          <w:rFonts w:eastAsia="Times New Roman"/>
          <w:lang w:eastAsia="cs-CZ"/>
        </w:rPr>
      </w:pPr>
      <w:r w:rsidRPr="00A755F6">
        <w:rPr>
          <w:rFonts w:eastAsia="Times New Roman"/>
          <w:lang w:eastAsia="cs-CZ"/>
        </w:rPr>
        <w:t xml:space="preserve">  }</w:t>
      </w:r>
    </w:p>
    <w:p w:rsidR="00D06523" w:rsidRDefault="00D06523" w:rsidP="00D06523">
      <w:pPr>
        <w:pStyle w:val="Nadpis4"/>
        <w:rPr>
          <w:rFonts w:eastAsia="Times New Roman"/>
          <w:lang w:eastAsia="cs-CZ"/>
        </w:rPr>
      </w:pPr>
      <w:r w:rsidRPr="00F16A27">
        <w:rPr>
          <w:rFonts w:eastAsia="Times New Roman"/>
          <w:color w:val="C45911" w:themeColor="accent2" w:themeShade="BF"/>
          <w:lang w:eastAsia="cs-CZ"/>
        </w:rPr>
        <w:t>void</w:t>
      </w:r>
      <w:r w:rsidRPr="00A755F6">
        <w:rPr>
          <w:rFonts w:eastAsia="Times New Roman"/>
          <w:lang w:eastAsia="cs-CZ"/>
        </w:rPr>
        <w:t xml:space="preserve"> DFS-Projdi(Node u) {</w:t>
      </w:r>
    </w:p>
    <w:p w:rsidR="00D06523" w:rsidRDefault="00D06523" w:rsidP="00D06523">
      <w:pPr>
        <w:pStyle w:val="Nadpis4"/>
        <w:ind w:left="707"/>
        <w:rPr>
          <w:rFonts w:eastAsia="Times New Roman"/>
          <w:lang w:eastAsia="cs-CZ"/>
        </w:rPr>
      </w:pPr>
      <w:r w:rsidRPr="00A755F6">
        <w:rPr>
          <w:rFonts w:eastAsia="Times New Roman"/>
          <w:lang w:eastAsia="cs-CZ"/>
        </w:rPr>
        <w:t>stav[u] = OPEN</w:t>
      </w:r>
      <w:r w:rsidRPr="00F16A27">
        <w:rPr>
          <w:rFonts w:eastAsia="Times New Roman"/>
          <w:color w:val="C45911" w:themeColor="accent2" w:themeShade="BF"/>
          <w:lang w:eastAsia="cs-CZ"/>
        </w:rPr>
        <w:t>;</w:t>
      </w:r>
      <w:r>
        <w:rPr>
          <w:rFonts w:eastAsia="Times New Roman"/>
          <w:lang w:eastAsia="cs-CZ"/>
        </w:rPr>
        <w:tab/>
      </w:r>
      <w:r>
        <w:rPr>
          <w:rFonts w:eastAsia="Times New Roman"/>
          <w:lang w:eastAsia="cs-CZ"/>
        </w:rPr>
        <w:tab/>
      </w:r>
      <w:r w:rsidRPr="00090C13">
        <w:rPr>
          <w:color w:val="538135" w:themeColor="accent6" w:themeShade="BF"/>
          <w:lang w:eastAsia="cs-CZ"/>
        </w:rPr>
        <w:t>//</w:t>
      </w:r>
      <w:r>
        <w:rPr>
          <w:color w:val="538135" w:themeColor="accent6" w:themeShade="BF"/>
          <w:lang w:eastAsia="cs-CZ"/>
        </w:rPr>
        <w:t>Pokud je stav OPEN</w:t>
      </w:r>
    </w:p>
    <w:p w:rsidR="00D06523" w:rsidRDefault="00D06523" w:rsidP="00D06523">
      <w:pPr>
        <w:pStyle w:val="Nadpis4"/>
        <w:ind w:left="707"/>
        <w:rPr>
          <w:rFonts w:eastAsia="Times New Roman"/>
          <w:lang w:eastAsia="cs-CZ"/>
        </w:rPr>
      </w:pPr>
      <w:r w:rsidRPr="00A755F6">
        <w:rPr>
          <w:rFonts w:eastAsia="Times New Roman"/>
          <w:lang w:eastAsia="cs-CZ"/>
        </w:rPr>
        <w:t>for (Node v in Adj[u])</w:t>
      </w:r>
      <w:r>
        <w:rPr>
          <w:rFonts w:eastAsia="Times New Roman"/>
          <w:lang w:val="cs-CZ" w:eastAsia="cs-CZ"/>
        </w:rPr>
        <w:t>{</w:t>
      </w:r>
      <w:r>
        <w:rPr>
          <w:rFonts w:eastAsia="Times New Roman"/>
          <w:lang w:val="cs-CZ" w:eastAsia="cs-CZ"/>
        </w:rPr>
        <w:tab/>
      </w:r>
      <w:r w:rsidRPr="00090C13">
        <w:rPr>
          <w:color w:val="538135" w:themeColor="accent6" w:themeShade="BF"/>
          <w:lang w:eastAsia="cs-CZ"/>
        </w:rPr>
        <w:t>//</w:t>
      </w:r>
      <w:r>
        <w:rPr>
          <w:color w:val="538135" w:themeColor="accent6" w:themeShade="BF"/>
          <w:lang w:eastAsia="cs-CZ"/>
        </w:rPr>
        <w:t>Vyhledej sousedy</w:t>
      </w:r>
    </w:p>
    <w:p w:rsidR="00D06523" w:rsidRPr="0084565B" w:rsidRDefault="00D06523" w:rsidP="00D06523">
      <w:pPr>
        <w:pStyle w:val="Nadpis4"/>
        <w:ind w:left="1415"/>
        <w:rPr>
          <w:rFonts w:eastAsia="Times New Roman"/>
          <w:lang w:eastAsia="cs-CZ"/>
        </w:rPr>
      </w:pPr>
      <w:r w:rsidRPr="00F16A27">
        <w:rPr>
          <w:rFonts w:eastAsia="Times New Roman"/>
          <w:color w:val="C45911" w:themeColor="accent2" w:themeShade="BF"/>
          <w:lang w:eastAsia="cs-CZ"/>
        </w:rPr>
        <w:t>if</w:t>
      </w:r>
      <w:r>
        <w:rPr>
          <w:rFonts w:eastAsia="Times New Roman"/>
          <w:lang w:eastAsia="cs-CZ"/>
        </w:rPr>
        <w:t xml:space="preserve"> (stav[v] == FRESH) </w:t>
      </w:r>
      <w:r w:rsidRPr="00A755F6">
        <w:rPr>
          <w:rFonts w:eastAsia="Times New Roman"/>
          <w:lang w:eastAsia="cs-CZ"/>
        </w:rPr>
        <w:t>DFS-Projdi(v)</w:t>
      </w:r>
      <w:r w:rsidRPr="00F16A27">
        <w:rPr>
          <w:rFonts w:eastAsia="Times New Roman"/>
          <w:color w:val="C45911" w:themeColor="accent2" w:themeShade="BF"/>
          <w:lang w:eastAsia="cs-CZ"/>
        </w:rPr>
        <w:t>;</w:t>
      </w:r>
      <w:r w:rsidRPr="00A755F6">
        <w:rPr>
          <w:rFonts w:eastAsia="Times New Roman"/>
          <w:lang w:eastAsia="cs-CZ"/>
        </w:rPr>
        <w:t xml:space="preserve"> </w:t>
      </w:r>
      <w:r w:rsidRPr="00090C13">
        <w:rPr>
          <w:color w:val="538135" w:themeColor="accent6" w:themeShade="BF"/>
          <w:lang w:eastAsia="cs-CZ"/>
        </w:rPr>
        <w:t>//</w:t>
      </w:r>
      <w:r>
        <w:rPr>
          <w:color w:val="538135" w:themeColor="accent6" w:themeShade="BF"/>
          <w:lang w:eastAsia="cs-CZ"/>
        </w:rPr>
        <w:t>Pokud jsou FRESH; zavolej DFS-projdi</w:t>
      </w:r>
    </w:p>
    <w:p w:rsidR="00D06523" w:rsidRDefault="00D06523" w:rsidP="00D06523">
      <w:pPr>
        <w:pStyle w:val="Nadpis4"/>
        <w:ind w:left="707"/>
        <w:rPr>
          <w:rFonts w:eastAsia="Times New Roman"/>
          <w:lang w:eastAsia="cs-CZ"/>
        </w:rPr>
      </w:pPr>
      <w:r w:rsidRPr="00A755F6">
        <w:rPr>
          <w:rFonts w:eastAsia="Times New Roman"/>
          <w:lang w:eastAsia="cs-CZ"/>
        </w:rPr>
        <w:t>stav[u] = CLOSED</w:t>
      </w:r>
      <w:r w:rsidRPr="00F16A27">
        <w:rPr>
          <w:rFonts w:eastAsia="Times New Roman"/>
          <w:color w:val="C45911" w:themeColor="accent2" w:themeShade="BF"/>
          <w:lang w:eastAsia="cs-CZ"/>
        </w:rPr>
        <w:t>;</w:t>
      </w:r>
      <w:r>
        <w:rPr>
          <w:rFonts w:eastAsia="Times New Roman"/>
          <w:lang w:eastAsia="cs-CZ"/>
        </w:rPr>
        <w:t xml:space="preserve"> </w:t>
      </w:r>
      <w:r>
        <w:rPr>
          <w:rFonts w:eastAsia="Times New Roman"/>
          <w:lang w:eastAsia="cs-CZ"/>
        </w:rPr>
        <w:tab/>
      </w:r>
      <w:r w:rsidRPr="00090C13">
        <w:rPr>
          <w:color w:val="538135" w:themeColor="accent6" w:themeShade="BF"/>
          <w:lang w:eastAsia="cs-CZ"/>
        </w:rPr>
        <w:t>//</w:t>
      </w:r>
      <w:r>
        <w:rPr>
          <w:color w:val="538135" w:themeColor="accent6" w:themeShade="BF"/>
          <w:lang w:eastAsia="cs-CZ"/>
        </w:rPr>
        <w:t>Nastav CLOSE</w:t>
      </w:r>
    </w:p>
    <w:p w:rsidR="00D06523" w:rsidRPr="00C17B5A" w:rsidRDefault="00D06523" w:rsidP="00D06523">
      <w:pPr>
        <w:pStyle w:val="Nadpis4"/>
        <w:rPr>
          <w:lang w:eastAsia="cs-CZ"/>
        </w:rPr>
      </w:pPr>
      <w:r w:rsidRPr="00A755F6">
        <w:rPr>
          <w:rFonts w:eastAsia="Times New Roman"/>
          <w:lang w:eastAsia="cs-CZ"/>
        </w:rPr>
        <w:t>}</w:t>
      </w:r>
    </w:p>
    <w:p w:rsidR="00D06523" w:rsidRDefault="00D06523" w:rsidP="00D06523">
      <w:pPr>
        <w:pStyle w:val="Nadpis4"/>
      </w:pPr>
      <w:r w:rsidRPr="00F16A27">
        <w:rPr>
          <w:rFonts w:eastAsia="Times New Roman"/>
          <w:color w:val="C45911" w:themeColor="accent2" w:themeShade="BF"/>
          <w:lang w:eastAsia="cs-CZ"/>
        </w:rPr>
        <w:t>void</w:t>
      </w:r>
      <w:r>
        <w:t xml:space="preserve"> BFS (Graph G, Node s) {</w:t>
      </w:r>
    </w:p>
    <w:p w:rsidR="00D06523" w:rsidRPr="00D12E07" w:rsidRDefault="00D06523" w:rsidP="00D06523">
      <w:pPr>
        <w:pStyle w:val="Nadpis4"/>
        <w:rPr>
          <w:color w:val="538135" w:themeColor="accent6" w:themeShade="BF"/>
          <w:lang w:eastAsia="cs-CZ"/>
        </w:rPr>
      </w:pPr>
      <w:r>
        <w:tab/>
      </w:r>
      <w:r w:rsidRPr="00D12E07">
        <w:rPr>
          <w:color w:val="538135" w:themeColor="accent6" w:themeShade="BF"/>
          <w:lang w:eastAsia="cs-CZ"/>
        </w:rPr>
        <w:t>//Všechny uzly nastav jako FREH (kromě počátečního)</w:t>
      </w:r>
      <w:r w:rsidRPr="00D12E07">
        <w:rPr>
          <w:color w:val="538135" w:themeColor="accent6" w:themeShade="BF"/>
        </w:rPr>
        <w:t xml:space="preserve">  </w:t>
      </w:r>
    </w:p>
    <w:p w:rsidR="00D06523" w:rsidRDefault="00D06523" w:rsidP="00D06523">
      <w:pPr>
        <w:pStyle w:val="Nadpis4"/>
        <w:ind w:left="707"/>
        <w:rPr>
          <w:lang w:val="cs-CZ"/>
        </w:rPr>
      </w:pPr>
      <w:r>
        <w:t>for (Node u in U(G)-s)</w:t>
      </w:r>
      <w:r>
        <w:rPr>
          <w:lang w:val="cs-CZ"/>
        </w:rPr>
        <w:t>{</w:t>
      </w:r>
    </w:p>
    <w:p w:rsidR="00D06523" w:rsidRDefault="00D06523" w:rsidP="00D06523">
      <w:pPr>
        <w:pStyle w:val="Nadpis4"/>
        <w:ind w:left="1415"/>
      </w:pPr>
      <w:r>
        <w:t>stav[u] = FRESH;</w:t>
      </w:r>
    </w:p>
    <w:p w:rsidR="00D06523" w:rsidRDefault="00D06523" w:rsidP="00D06523">
      <w:pPr>
        <w:pStyle w:val="Nadpis4"/>
        <w:ind w:left="1415" w:firstLine="1"/>
      </w:pPr>
      <w:r>
        <w:t>}</w:t>
      </w:r>
    </w:p>
    <w:p w:rsidR="00D06523" w:rsidRPr="00304E7B" w:rsidRDefault="00D06523" w:rsidP="00D06523">
      <w:pPr>
        <w:pStyle w:val="Nadpis4"/>
        <w:ind w:left="706"/>
        <w:rPr>
          <w:lang w:eastAsia="cs-CZ"/>
        </w:rPr>
      </w:pPr>
      <w:r>
        <w:t>stav[s] = OPEN</w:t>
      </w:r>
      <w:r w:rsidRPr="00F16A27">
        <w:rPr>
          <w:rFonts w:eastAsia="Times New Roman"/>
          <w:color w:val="C45911" w:themeColor="accent2" w:themeShade="BF"/>
          <w:lang w:eastAsia="cs-CZ"/>
        </w:rPr>
        <w:t>;</w:t>
      </w:r>
      <w:r>
        <w:rPr>
          <w:rFonts w:eastAsia="Times New Roman"/>
          <w:color w:val="C45911" w:themeColor="accent2" w:themeShade="BF"/>
          <w:lang w:eastAsia="cs-CZ"/>
        </w:rPr>
        <w:t xml:space="preserve"> </w:t>
      </w:r>
      <w:r w:rsidRPr="00831CF3">
        <w:rPr>
          <w:lang w:eastAsia="cs-CZ"/>
        </w:rPr>
        <w:tab/>
      </w:r>
      <w:r>
        <w:rPr>
          <w:lang w:eastAsia="cs-CZ"/>
        </w:rPr>
        <w:tab/>
      </w:r>
      <w:r w:rsidRPr="00D12E07">
        <w:rPr>
          <w:color w:val="538135" w:themeColor="accent6" w:themeShade="BF"/>
          <w:lang w:eastAsia="cs-CZ"/>
        </w:rPr>
        <w:t>//Označ počáteční uzel jako fresh</w:t>
      </w:r>
    </w:p>
    <w:p w:rsidR="00D06523" w:rsidRDefault="00D06523" w:rsidP="00D06523">
      <w:pPr>
        <w:pStyle w:val="Nadpis4"/>
        <w:ind w:left="706"/>
      </w:pPr>
      <w:r>
        <w:t>Queue.Push(s)</w:t>
      </w:r>
      <w:r w:rsidRPr="00F16A27">
        <w:rPr>
          <w:rFonts w:eastAsia="Times New Roman"/>
          <w:color w:val="C45911" w:themeColor="accent2" w:themeShade="BF"/>
          <w:lang w:eastAsia="cs-CZ"/>
        </w:rPr>
        <w:t>;</w:t>
      </w:r>
      <w:r>
        <w:rPr>
          <w:rFonts w:eastAsia="Times New Roman"/>
          <w:color w:val="C45911" w:themeColor="accent2" w:themeShade="BF"/>
          <w:lang w:eastAsia="cs-CZ"/>
        </w:rPr>
        <w:tab/>
      </w:r>
      <w:r>
        <w:rPr>
          <w:rFonts w:eastAsia="Times New Roman"/>
          <w:color w:val="C45911" w:themeColor="accent2" w:themeShade="BF"/>
          <w:lang w:eastAsia="cs-CZ"/>
        </w:rPr>
        <w:tab/>
      </w:r>
      <w:r>
        <w:rPr>
          <w:rFonts w:eastAsia="Times New Roman"/>
          <w:color w:val="C45911" w:themeColor="accent2" w:themeShade="BF"/>
          <w:lang w:eastAsia="cs-CZ"/>
        </w:rPr>
        <w:tab/>
      </w:r>
      <w:r>
        <w:rPr>
          <w:color w:val="538135" w:themeColor="accent6" w:themeShade="BF"/>
          <w:lang w:eastAsia="cs-CZ"/>
        </w:rPr>
        <w:t>//Ulož ho do fronty</w:t>
      </w:r>
    </w:p>
    <w:p w:rsidR="00D06523" w:rsidRDefault="00D06523" w:rsidP="00D06523">
      <w:pPr>
        <w:pStyle w:val="Nadpis4"/>
        <w:ind w:left="706"/>
      </w:pPr>
      <w:r w:rsidRPr="00F16A27">
        <w:rPr>
          <w:rFonts w:eastAsia="Times New Roman"/>
          <w:color w:val="C45911" w:themeColor="accent2" w:themeShade="BF"/>
          <w:lang w:eastAsia="cs-CZ"/>
        </w:rPr>
        <w:t>while</w:t>
      </w:r>
      <w:r>
        <w:t xml:space="preserve"> (!Queue.Empty()) {</w:t>
      </w:r>
      <w:r>
        <w:tab/>
      </w:r>
      <w:r>
        <w:rPr>
          <w:color w:val="538135" w:themeColor="accent6" w:themeShade="BF"/>
          <w:lang w:eastAsia="cs-CZ"/>
        </w:rPr>
        <w:t xml:space="preserve">//Dokud fronta není prázná </w:t>
      </w:r>
    </w:p>
    <w:p w:rsidR="00D06523" w:rsidRDefault="00D06523" w:rsidP="00D06523">
      <w:pPr>
        <w:pStyle w:val="Nadpis4"/>
        <w:ind w:left="1415"/>
      </w:pPr>
      <w:r>
        <w:t>u = Queue.Pop()</w:t>
      </w:r>
      <w:r w:rsidRPr="00F16A27">
        <w:rPr>
          <w:rFonts w:eastAsia="Times New Roman"/>
          <w:color w:val="C45911" w:themeColor="accent2" w:themeShade="BF"/>
          <w:lang w:eastAsia="cs-CZ"/>
        </w:rPr>
        <w:t>;</w:t>
      </w:r>
      <w:r>
        <w:rPr>
          <w:rFonts w:eastAsia="Times New Roman"/>
          <w:color w:val="C45911" w:themeColor="accent2" w:themeShade="BF"/>
          <w:lang w:eastAsia="cs-CZ"/>
        </w:rPr>
        <w:tab/>
      </w:r>
      <w:r>
        <w:rPr>
          <w:color w:val="538135" w:themeColor="accent6" w:themeShade="BF"/>
          <w:lang w:eastAsia="cs-CZ"/>
        </w:rPr>
        <w:t>//Vyzvedni uzel</w:t>
      </w:r>
    </w:p>
    <w:p w:rsidR="00D06523" w:rsidRDefault="00D06523" w:rsidP="00D06523">
      <w:pPr>
        <w:pStyle w:val="Nadpis4"/>
        <w:ind w:left="1415"/>
      </w:pPr>
      <w:r w:rsidRPr="00F16A27">
        <w:rPr>
          <w:rFonts w:eastAsia="Times New Roman"/>
          <w:color w:val="C45911" w:themeColor="accent2" w:themeShade="BF"/>
          <w:lang w:eastAsia="cs-CZ"/>
        </w:rPr>
        <w:lastRenderedPageBreak/>
        <w:t>for</w:t>
      </w:r>
      <w:r>
        <w:t xml:space="preserve"> (v in Adj[u]) {</w:t>
      </w:r>
      <w:r>
        <w:tab/>
      </w:r>
      <w:r>
        <w:rPr>
          <w:color w:val="538135" w:themeColor="accent6" w:themeShade="BF"/>
          <w:lang w:eastAsia="cs-CZ"/>
        </w:rPr>
        <w:t>//Najdi všechny sousedy</w:t>
      </w:r>
    </w:p>
    <w:p w:rsidR="00D06523" w:rsidRDefault="00D06523" w:rsidP="00D06523">
      <w:pPr>
        <w:pStyle w:val="Nadpis4"/>
        <w:ind w:left="2123"/>
      </w:pPr>
      <w:r w:rsidRPr="00F16A27">
        <w:rPr>
          <w:rFonts w:eastAsia="Times New Roman"/>
          <w:color w:val="C45911" w:themeColor="accent2" w:themeShade="BF"/>
          <w:lang w:eastAsia="cs-CZ"/>
        </w:rPr>
        <w:t>if</w:t>
      </w:r>
      <w:r>
        <w:t xml:space="preserve"> (stav[v] == FRESH) { </w:t>
      </w:r>
      <w:r>
        <w:tab/>
      </w:r>
      <w:r>
        <w:rPr>
          <w:color w:val="538135" w:themeColor="accent6" w:themeShade="BF"/>
          <w:lang w:eastAsia="cs-CZ"/>
        </w:rPr>
        <w:t>//Pokud mají fresh</w:t>
      </w:r>
    </w:p>
    <w:p w:rsidR="00D06523" w:rsidRDefault="00D06523" w:rsidP="00D06523">
      <w:pPr>
        <w:pStyle w:val="Nadpis4"/>
        <w:ind w:left="2831"/>
      </w:pPr>
      <w:r>
        <w:t>stav[v] = OPEN</w:t>
      </w:r>
      <w:r w:rsidRPr="00F16A27">
        <w:rPr>
          <w:rFonts w:eastAsia="Times New Roman"/>
          <w:color w:val="C45911" w:themeColor="accent2" w:themeShade="BF"/>
          <w:lang w:eastAsia="cs-CZ"/>
        </w:rPr>
        <w:t>;</w:t>
      </w:r>
      <w:r>
        <w:tab/>
      </w:r>
      <w:r>
        <w:rPr>
          <w:color w:val="538135" w:themeColor="accent6" w:themeShade="BF"/>
          <w:lang w:eastAsia="cs-CZ"/>
        </w:rPr>
        <w:t>//Změň na open</w:t>
      </w:r>
    </w:p>
    <w:p w:rsidR="00D06523" w:rsidRDefault="00D06523" w:rsidP="00D06523">
      <w:pPr>
        <w:pStyle w:val="Nadpis4"/>
        <w:ind w:left="2831"/>
      </w:pPr>
      <w:r>
        <w:t>Queue.Push(v)</w:t>
      </w:r>
      <w:r w:rsidRPr="00F16A27">
        <w:rPr>
          <w:rFonts w:eastAsia="Times New Roman"/>
          <w:color w:val="C45911" w:themeColor="accent2" w:themeShade="BF"/>
          <w:lang w:eastAsia="cs-CZ"/>
        </w:rPr>
        <w:t>;</w:t>
      </w:r>
      <w:r>
        <w:t xml:space="preserve"> </w:t>
      </w:r>
      <w:r>
        <w:tab/>
      </w:r>
      <w:r>
        <w:rPr>
          <w:color w:val="538135" w:themeColor="accent6" w:themeShade="BF"/>
          <w:lang w:eastAsia="cs-CZ"/>
        </w:rPr>
        <w:t>//Ulož do fronty</w:t>
      </w:r>
    </w:p>
    <w:p w:rsidR="00D06523" w:rsidRDefault="00D06523" w:rsidP="00D06523">
      <w:pPr>
        <w:pStyle w:val="Nadpis4"/>
        <w:ind w:left="2122"/>
      </w:pPr>
      <w:r>
        <w:t>}</w:t>
      </w:r>
    </w:p>
    <w:p w:rsidR="00D06523" w:rsidRDefault="00D06523" w:rsidP="00D06523">
      <w:pPr>
        <w:pStyle w:val="Nadpis4"/>
        <w:ind w:left="1413"/>
      </w:pPr>
      <w:r>
        <w:t>}</w:t>
      </w:r>
    </w:p>
    <w:p w:rsidR="00D06523" w:rsidRDefault="00D06523" w:rsidP="00D06523">
      <w:pPr>
        <w:pStyle w:val="Nadpis4"/>
        <w:ind w:left="704"/>
      </w:pPr>
      <w:r>
        <w:t>stav[u]=CLOSED</w:t>
      </w:r>
      <w:r w:rsidRPr="00F16A27">
        <w:rPr>
          <w:rFonts w:eastAsia="Times New Roman"/>
          <w:color w:val="C45911" w:themeColor="accent2" w:themeShade="BF"/>
          <w:lang w:eastAsia="cs-CZ"/>
        </w:rPr>
        <w:t>;</w:t>
      </w:r>
      <w:r>
        <w:rPr>
          <w:rFonts w:eastAsia="Times New Roman"/>
          <w:color w:val="C45911" w:themeColor="accent2" w:themeShade="BF"/>
          <w:lang w:eastAsia="cs-CZ"/>
        </w:rPr>
        <w:tab/>
      </w:r>
      <w:r>
        <w:rPr>
          <w:color w:val="538135" w:themeColor="accent6" w:themeShade="BF"/>
          <w:lang w:eastAsia="cs-CZ"/>
        </w:rPr>
        <w:t>//Označ jako CLOSED</w:t>
      </w:r>
    </w:p>
    <w:p w:rsidR="00D06523" w:rsidRDefault="00D06523" w:rsidP="00D06523">
      <w:pPr>
        <w:pStyle w:val="Nadpis4"/>
        <w:ind w:left="704"/>
      </w:pPr>
      <w:r>
        <w:t>}</w:t>
      </w:r>
    </w:p>
    <w:p w:rsidR="00D06523" w:rsidRPr="00C77918" w:rsidRDefault="00D06523" w:rsidP="00D06523">
      <w:pPr>
        <w:pStyle w:val="Nadpis4"/>
      </w:pPr>
      <w:r>
        <w:t>}</w:t>
      </w:r>
    </w:p>
    <w:p w:rsidR="00690BF0" w:rsidRDefault="00690BF0" w:rsidP="00C808A0"/>
    <w:sectPr w:rsidR="00690BF0" w:rsidSect="003D2DC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523" w:rsidRDefault="00D06523" w:rsidP="006537B9">
      <w:pPr>
        <w:spacing w:line="240" w:lineRule="auto"/>
      </w:pPr>
      <w:r>
        <w:separator/>
      </w:r>
    </w:p>
  </w:endnote>
  <w:endnote w:type="continuationSeparator" w:id="0">
    <w:p w:rsidR="00D06523" w:rsidRDefault="00D06523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E25" w:rsidRDefault="00D06523" w:rsidP="00235E25">
    <w:pPr>
      <w:pStyle w:val="Zpat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B96CE7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D06523" w:rsidRDefault="00B96CE7" w:rsidP="00235E25">
    <w:pPr>
      <w:pStyle w:val="Zpat"/>
      <w:jc w:val="center"/>
    </w:pPr>
    <w:sdt>
      <w:sdtPr>
        <w:rPr>
          <w:color w:val="7030A0"/>
        </w:rPr>
        <w:alias w:val="Název"/>
        <w:tag w:val=""/>
        <w:id w:val="-11611519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52D67">
          <w:rPr>
            <w:color w:val="7030A0"/>
          </w:rPr>
          <w:t>23. Back-track algoritmy (DFS, BFS)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A108C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1E7E08">
      <w:rPr>
        <w:noProof/>
        <w:color w:val="7030A0"/>
      </w:rPr>
      <w:t>3</w:t>
    </w:r>
    <w:r w:rsidRPr="00F40896">
      <w:rPr>
        <w:color w:val="7030A0"/>
      </w:rPr>
      <w:fldChar w:fldCharType="end"/>
    </w:r>
  </w:p>
  <w:p w:rsidR="0071521E" w:rsidRDefault="00B96CE7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52D67">
          <w:rPr>
            <w:color w:val="7030A0"/>
          </w:rPr>
          <w:t>23. Back-track algoritmy (DFS, BFS)</w:t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A108C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523" w:rsidRDefault="00D06523" w:rsidP="006537B9">
      <w:pPr>
        <w:spacing w:line="240" w:lineRule="auto"/>
      </w:pPr>
      <w:r>
        <w:separator/>
      </w:r>
    </w:p>
  </w:footnote>
  <w:footnote w:type="continuationSeparator" w:id="0">
    <w:p w:rsidR="00D06523" w:rsidRDefault="00D06523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523" w:rsidRPr="00F40896" w:rsidRDefault="00B96CE7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30283934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06523">
          <w:rPr>
            <w:color w:val="7030A0"/>
          </w:rPr>
          <w:t>PRM - Programovací Metody</w:t>
        </w:r>
      </w:sdtContent>
    </w:sdt>
    <w:r w:rsidR="00D06523" w:rsidRPr="005F0531">
      <w:ptab w:relativeTo="margin" w:alignment="center" w:leader="none"/>
    </w:r>
    <w:r w:rsidR="00D06523" w:rsidRPr="005F0531">
      <w:ptab w:relativeTo="margin" w:alignment="right" w:leader="none"/>
    </w:r>
    <w:r w:rsidR="00D06523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18967799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6523">
          <w:rPr>
            <w:color w:val="7030A0"/>
          </w:rPr>
          <w:t>Ash258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A108C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B96CE7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A108C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2830"/>
    <w:multiLevelType w:val="multilevel"/>
    <w:tmpl w:val="B3AC6476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23"/>
    <w:rsid w:val="00076DB0"/>
    <w:rsid w:val="001B3EB7"/>
    <w:rsid w:val="001E7E08"/>
    <w:rsid w:val="002270E8"/>
    <w:rsid w:val="00235E25"/>
    <w:rsid w:val="002757F8"/>
    <w:rsid w:val="002F4373"/>
    <w:rsid w:val="003D2DC4"/>
    <w:rsid w:val="003E112E"/>
    <w:rsid w:val="003E17D4"/>
    <w:rsid w:val="005A37FA"/>
    <w:rsid w:val="005B0DC0"/>
    <w:rsid w:val="005F0531"/>
    <w:rsid w:val="0060553A"/>
    <w:rsid w:val="00652D67"/>
    <w:rsid w:val="006537B9"/>
    <w:rsid w:val="00690BF0"/>
    <w:rsid w:val="00704607"/>
    <w:rsid w:val="0071521E"/>
    <w:rsid w:val="00753757"/>
    <w:rsid w:val="00774D35"/>
    <w:rsid w:val="007B5987"/>
    <w:rsid w:val="007C7B57"/>
    <w:rsid w:val="0081654E"/>
    <w:rsid w:val="008717B3"/>
    <w:rsid w:val="00874E0F"/>
    <w:rsid w:val="00877544"/>
    <w:rsid w:val="00890805"/>
    <w:rsid w:val="008B6395"/>
    <w:rsid w:val="00933488"/>
    <w:rsid w:val="00945582"/>
    <w:rsid w:val="00985BDB"/>
    <w:rsid w:val="0099771D"/>
    <w:rsid w:val="00A108CB"/>
    <w:rsid w:val="00A27F6E"/>
    <w:rsid w:val="00A66F70"/>
    <w:rsid w:val="00AC6939"/>
    <w:rsid w:val="00AC733C"/>
    <w:rsid w:val="00B85A2C"/>
    <w:rsid w:val="00B96CE7"/>
    <w:rsid w:val="00C2196C"/>
    <w:rsid w:val="00C5306E"/>
    <w:rsid w:val="00C66B0B"/>
    <w:rsid w:val="00C808A0"/>
    <w:rsid w:val="00C922EA"/>
    <w:rsid w:val="00CD2D1A"/>
    <w:rsid w:val="00D06523"/>
    <w:rsid w:val="00D573D6"/>
    <w:rsid w:val="00DB2A4E"/>
    <w:rsid w:val="00F40896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1C36A"/>
  <w15:chartTrackingRefBased/>
  <w15:docId w15:val="{B148E0D4-17EB-4765-9D97-36EA76D7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06523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D0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2CFEE-26ED-4B6C-AEC0-5D49EC15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2</TotalTime>
  <Pages>3</Pages>
  <Words>350</Words>
  <Characters>1933</Characters>
  <Application>Microsoft Office Word</Application>
  <DocSecurity>0</DocSecurity>
  <Lines>74</Lines>
  <Paragraphs>73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>23. Back-track algoritmy (DFS, BFS)</vt:lpstr>
      <vt:lpstr>23. Back-track algoritmy (DFS, BFS)</vt:lpstr>
      <vt:lpstr>    Back-track algoritmus</vt:lpstr>
      <vt:lpstr>    DFS (Depth-first search)</vt:lpstr>
      <vt:lpstr>    BFS (Breadth-first search)</vt:lpstr>
      <vt:lpstr>        /</vt:lpstr>
    </vt:vector>
  </TitlesOfParts>
  <Manager>Karel Johanovský</Manager>
  <Company>BLAKKWOOD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23. Back-track algoritmy (DFS, BFS)</dc:title>
  <dc:subject>PRM - Programovací Metody</dc:subject>
  <dc:creator>Ash258</dc:creator>
  <cp:keywords>PRM;23</cp:keywords>
  <dc:description/>
  <cp:lastModifiedBy>Ash258</cp:lastModifiedBy>
  <cp:revision>7</cp:revision>
  <dcterms:created xsi:type="dcterms:W3CDTF">2016-05-09T17:45:00Z</dcterms:created>
  <dcterms:modified xsi:type="dcterms:W3CDTF">2016-05-09T17:58:00Z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