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BF0" w:rsidRDefault="00137B40" w:rsidP="00137B40">
      <w:pPr>
        <w:pStyle w:val="Nadpis1"/>
      </w:pPr>
      <w:r w:rsidRPr="00137B40">
        <w:t>26. GUI v jazyce JAVA (Swing)</w:t>
      </w:r>
    </w:p>
    <w:p w:rsidR="009F031C" w:rsidRPr="009F031C" w:rsidRDefault="009F031C" w:rsidP="009F031C">
      <w:pPr>
        <w:pStyle w:val="Nadpis2"/>
        <w:rPr>
          <w:lang w:eastAsia="cs-CZ"/>
        </w:rPr>
      </w:pPr>
      <w:r>
        <w:rPr>
          <w:lang w:eastAsia="cs-CZ"/>
        </w:rPr>
        <w:t>Graphical User Interface</w:t>
      </w:r>
    </w:p>
    <w:p w:rsidR="00676D48" w:rsidRDefault="009F1FF5" w:rsidP="00676D48">
      <w:pPr>
        <w:rPr>
          <w:lang w:eastAsia="cs-CZ"/>
        </w:rPr>
      </w:pPr>
      <w:r>
        <w:rPr>
          <w:lang w:eastAsia="cs-CZ"/>
        </w:rPr>
        <w:t>Gr</w:t>
      </w:r>
      <w:r w:rsidR="00F30847">
        <w:rPr>
          <w:lang w:eastAsia="cs-CZ"/>
        </w:rPr>
        <w:t xml:space="preserve">afické uživatelské rozhraní </w:t>
      </w:r>
      <w:r w:rsidR="00F30847">
        <w:rPr>
          <w:lang w:eastAsia="cs-CZ"/>
        </w:rPr>
        <w:sym w:font="Wingdings" w:char="F0E0"/>
      </w:r>
      <w:r w:rsidR="00F30847">
        <w:rPr>
          <w:lang w:eastAsia="cs-CZ"/>
        </w:rPr>
        <w:t xml:space="preserve"> </w:t>
      </w:r>
      <w:r w:rsidRPr="009F1FF5">
        <w:rPr>
          <w:lang w:eastAsia="cs-CZ"/>
        </w:rPr>
        <w:t xml:space="preserve">Uživatel používá myš a klávesnici pro ovládání prvků </w:t>
      </w:r>
      <w:r w:rsidR="00E30F8A">
        <w:rPr>
          <w:lang w:eastAsia="cs-CZ"/>
        </w:rPr>
        <w:t>(butony…)</w:t>
      </w:r>
    </w:p>
    <w:p w:rsidR="00B92878" w:rsidRDefault="00B92878" w:rsidP="00676D48">
      <w:pPr>
        <w:pStyle w:val="Nadpis3"/>
        <w:rPr>
          <w:lang w:eastAsia="cs-CZ"/>
        </w:rPr>
        <w:sectPr w:rsidR="00B92878" w:rsidSect="003D2DC4">
          <w:headerReference w:type="default" r:id="rId8"/>
          <w:footerReference w:type="default" r:id="rId9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676D48" w:rsidRDefault="00676D48" w:rsidP="00676D48">
      <w:pPr>
        <w:pStyle w:val="Nadpis3"/>
        <w:rPr>
          <w:lang w:eastAsia="cs-CZ"/>
        </w:rPr>
      </w:pPr>
      <w:r>
        <w:rPr>
          <w:lang w:eastAsia="cs-CZ"/>
        </w:rPr>
        <w:lastRenderedPageBreak/>
        <w:t>AWT</w:t>
      </w:r>
    </w:p>
    <w:p w:rsidR="00452BED" w:rsidRDefault="00DB6BCB" w:rsidP="00DB6BCB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Abstract Windows Toolkit</w:t>
      </w:r>
    </w:p>
    <w:p w:rsidR="00AF263B" w:rsidRDefault="00AF263B" w:rsidP="0070286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1995</w:t>
      </w:r>
    </w:p>
    <w:p w:rsidR="0070286D" w:rsidRDefault="00C127DB" w:rsidP="0070286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</w:t>
      </w:r>
      <w:r w:rsidR="0070286D" w:rsidRPr="0070286D">
        <w:rPr>
          <w:lang w:eastAsia="cs-CZ"/>
        </w:rPr>
        <w:t>ůvodní nástroj pro tvorbu gr</w:t>
      </w:r>
      <w:r w:rsidR="0070286D">
        <w:rPr>
          <w:lang w:eastAsia="cs-CZ"/>
        </w:rPr>
        <w:t>afického uživatelského rozhraní</w:t>
      </w:r>
    </w:p>
    <w:p w:rsidR="00AF263B" w:rsidRDefault="00D350D5" w:rsidP="0070286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Závislý </w:t>
      </w:r>
      <w:r w:rsidR="007A34AC">
        <w:rPr>
          <w:lang w:eastAsia="cs-CZ"/>
        </w:rPr>
        <w:t>na platformě</w:t>
      </w:r>
    </w:p>
    <w:p w:rsidR="006D3058" w:rsidRPr="00452BED" w:rsidRDefault="006D3058" w:rsidP="0070286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Předchůdce Swingu</w:t>
      </w:r>
    </w:p>
    <w:p w:rsidR="00676D48" w:rsidRDefault="00676D48" w:rsidP="00676D48">
      <w:pPr>
        <w:pStyle w:val="Nadpis3"/>
        <w:rPr>
          <w:lang w:eastAsia="cs-CZ"/>
        </w:rPr>
      </w:pPr>
      <w:r>
        <w:rPr>
          <w:lang w:eastAsia="cs-CZ"/>
        </w:rPr>
        <w:t>Java FX</w:t>
      </w:r>
    </w:p>
    <w:p w:rsidR="00EF5172" w:rsidRDefault="009D57D2" w:rsidP="00E777C8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Spíše pro grafiky než programátory</w:t>
      </w:r>
    </w:p>
    <w:p w:rsidR="009D7ADD" w:rsidRDefault="009D7ADD" w:rsidP="00E777C8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Podpora pro používá multimediálních prvků</w:t>
      </w:r>
    </w:p>
    <w:p w:rsidR="002E0509" w:rsidRDefault="002E0509" w:rsidP="00E777C8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Platformová přenositelnost</w:t>
      </w:r>
    </w:p>
    <w:p w:rsidR="00AA2C3E" w:rsidRDefault="00140234" w:rsidP="00E777C8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Desktop, Browsery</w:t>
      </w:r>
      <w:r w:rsidR="00396895">
        <w:rPr>
          <w:lang w:eastAsia="cs-CZ"/>
        </w:rPr>
        <w:t xml:space="preserve">, </w:t>
      </w:r>
      <w:r w:rsidR="00EC7CAD">
        <w:rPr>
          <w:lang w:eastAsia="cs-CZ"/>
        </w:rPr>
        <w:t>Mobilní platforma</w:t>
      </w:r>
    </w:p>
    <w:p w:rsidR="00DC1E45" w:rsidRPr="00AA2C3E" w:rsidRDefault="005D72B6" w:rsidP="00E777C8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Reakce na</w:t>
      </w:r>
      <w:r w:rsidR="00DC1E45">
        <w:rPr>
          <w:lang w:eastAsia="cs-CZ"/>
        </w:rPr>
        <w:t xml:space="preserve"> Adobe Flash, </w:t>
      </w:r>
      <w:r w:rsidR="00925217">
        <w:rPr>
          <w:lang w:eastAsia="cs-CZ"/>
        </w:rPr>
        <w:t>Microsoft Silverlight</w:t>
      </w:r>
    </w:p>
    <w:p w:rsidR="00B92878" w:rsidRDefault="00B92878" w:rsidP="004702BE">
      <w:pPr>
        <w:pStyle w:val="Nadpis2"/>
        <w:rPr>
          <w:lang w:eastAsia="cs-CZ"/>
        </w:rPr>
        <w:sectPr w:rsidR="00B92878" w:rsidSect="00B92878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971BC7" w:rsidRDefault="004702BE" w:rsidP="004702BE">
      <w:pPr>
        <w:pStyle w:val="Nadpis2"/>
        <w:rPr>
          <w:lang w:eastAsia="cs-CZ"/>
        </w:rPr>
      </w:pPr>
      <w:r>
        <w:rPr>
          <w:lang w:eastAsia="cs-CZ"/>
        </w:rPr>
        <w:lastRenderedPageBreak/>
        <w:t>SWING</w:t>
      </w:r>
    </w:p>
    <w:p w:rsidR="00E15470" w:rsidRDefault="007E5984" w:rsidP="00E15470">
      <w:pPr>
        <w:rPr>
          <w:lang w:eastAsia="cs-CZ"/>
        </w:rPr>
      </w:pPr>
      <w:r>
        <w:rPr>
          <w:lang w:eastAsia="cs-CZ"/>
        </w:rPr>
        <w:t>K</w:t>
      </w:r>
      <w:r w:rsidR="00844782" w:rsidRPr="00844782">
        <w:rPr>
          <w:lang w:eastAsia="cs-CZ"/>
        </w:rPr>
        <w:t>nihovna uživatelských prvků na platformě Java pro ovládání počí</w:t>
      </w:r>
      <w:r w:rsidR="00AB6BF1">
        <w:rPr>
          <w:lang w:eastAsia="cs-CZ"/>
        </w:rPr>
        <w:t>tače pomocí grafického rozhraní</w:t>
      </w:r>
      <w:r w:rsidR="00D47AB1">
        <w:rPr>
          <w:lang w:eastAsia="cs-CZ"/>
        </w:rPr>
        <w:t>.</w:t>
      </w:r>
    </w:p>
    <w:p w:rsidR="00D47AB1" w:rsidRDefault="00A3453E" w:rsidP="00E15470">
      <w:pPr>
        <w:rPr>
          <w:lang w:eastAsia="cs-CZ"/>
        </w:rPr>
      </w:pPr>
      <w:r>
        <w:rPr>
          <w:lang w:eastAsia="cs-CZ"/>
        </w:rPr>
        <w:t>Rozšiřuje a v</w:t>
      </w:r>
      <w:r w:rsidR="00D47AB1">
        <w:rPr>
          <w:lang w:eastAsia="cs-CZ"/>
        </w:rPr>
        <w:t>yvinul se z</w:t>
      </w:r>
      <w:r w:rsidR="00BD1D71">
        <w:rPr>
          <w:lang w:eastAsia="cs-CZ"/>
        </w:rPr>
        <w:t> </w:t>
      </w:r>
      <w:r w:rsidR="00BD1D71" w:rsidRPr="00BB6540">
        <w:rPr>
          <w:rStyle w:val="Nadpis3Char"/>
        </w:rPr>
        <w:t>AWT</w:t>
      </w:r>
      <w:r w:rsidR="00BD1D71">
        <w:rPr>
          <w:lang w:eastAsia="cs-CZ"/>
        </w:rPr>
        <w:t>, který měl několik zásadních chyb.</w:t>
      </w:r>
      <w:r w:rsidR="00704422">
        <w:rPr>
          <w:lang w:eastAsia="cs-CZ"/>
        </w:rPr>
        <w:t xml:space="preserve"> </w:t>
      </w:r>
      <w:r w:rsidR="006272CA">
        <w:rPr>
          <w:lang w:eastAsia="cs-CZ"/>
        </w:rPr>
        <w:t xml:space="preserve">Swing tyto chyby opravuje </w:t>
      </w:r>
      <w:r w:rsidR="000E17F5">
        <w:rPr>
          <w:lang w:eastAsia="cs-CZ"/>
        </w:rPr>
        <w:t xml:space="preserve">a přidává další funkce. </w:t>
      </w:r>
      <w:r w:rsidR="00BA2945">
        <w:rPr>
          <w:lang w:eastAsia="cs-CZ"/>
        </w:rPr>
        <w:t>Především oprav</w:t>
      </w:r>
      <w:r w:rsidR="004160D1">
        <w:rPr>
          <w:lang w:eastAsia="cs-CZ"/>
        </w:rPr>
        <w:t xml:space="preserve">uje platformovou závislost, </w:t>
      </w:r>
      <w:r w:rsidR="00C07EEE">
        <w:rPr>
          <w:lang w:eastAsia="cs-CZ"/>
        </w:rPr>
        <w:t xml:space="preserve">vykreslování prvků </w:t>
      </w:r>
      <w:r w:rsidR="0086752D">
        <w:rPr>
          <w:lang w:eastAsia="cs-CZ"/>
        </w:rPr>
        <w:t>pomocí knihoven Javy</w:t>
      </w:r>
      <w:r w:rsidR="00B43E59">
        <w:rPr>
          <w:lang w:eastAsia="cs-CZ"/>
        </w:rPr>
        <w:t xml:space="preserve"> (</w:t>
      </w:r>
      <w:r w:rsidR="00AB4038">
        <w:rPr>
          <w:lang w:eastAsia="cs-CZ"/>
        </w:rPr>
        <w:t xml:space="preserve">vzhled prvků je závislý </w:t>
      </w:r>
      <w:r w:rsidR="006B55B6">
        <w:rPr>
          <w:lang w:eastAsia="cs-CZ"/>
        </w:rPr>
        <w:t>na OS</w:t>
      </w:r>
      <w:r w:rsidR="00ED03AF">
        <w:rPr>
          <w:lang w:eastAsia="cs-CZ"/>
        </w:rPr>
        <w:t xml:space="preserve">; </w:t>
      </w:r>
      <w:r w:rsidR="0090744A">
        <w:rPr>
          <w:lang w:eastAsia="cs-CZ"/>
        </w:rPr>
        <w:t>vzhled lze změnit</w:t>
      </w:r>
      <w:r w:rsidR="00B43E59">
        <w:rPr>
          <w:lang w:eastAsia="cs-CZ"/>
        </w:rPr>
        <w:t>).</w:t>
      </w:r>
      <w:bookmarkStart w:id="0" w:name="_GoBack"/>
      <w:bookmarkEnd w:id="0"/>
    </w:p>
    <w:p w:rsidR="00FC0A83" w:rsidRDefault="00FC0A83" w:rsidP="00740CCD">
      <w:pPr>
        <w:pStyle w:val="Nadpis3"/>
        <w:rPr>
          <w:lang w:eastAsia="cs-CZ"/>
        </w:rPr>
      </w:pPr>
      <w:r>
        <w:rPr>
          <w:lang w:eastAsia="cs-CZ"/>
        </w:rPr>
        <w:t>MVC</w:t>
      </w:r>
    </w:p>
    <w:p w:rsidR="008864E3" w:rsidRDefault="008864E3" w:rsidP="008864E3">
      <w:pPr>
        <w:rPr>
          <w:lang w:eastAsia="cs-CZ"/>
        </w:rPr>
      </w:pPr>
      <w:r>
        <w:rPr>
          <w:lang w:eastAsia="cs-CZ"/>
        </w:rPr>
        <w:t>S</w:t>
      </w:r>
      <w:r>
        <w:rPr>
          <w:lang w:eastAsia="cs-CZ"/>
        </w:rPr>
        <w:t>oftwarová architektura Model – Pohled – Řadič,</w:t>
      </w:r>
      <w:r w:rsidR="007A07F2">
        <w:rPr>
          <w:lang w:eastAsia="cs-CZ"/>
        </w:rPr>
        <w:t xml:space="preserve"> na které je založen SWING</w:t>
      </w:r>
      <w:r w:rsidR="00BF0E8C">
        <w:rPr>
          <w:lang w:eastAsia="cs-CZ"/>
        </w:rPr>
        <w:t>, a</w:t>
      </w:r>
      <w:r>
        <w:rPr>
          <w:lang w:eastAsia="cs-CZ"/>
        </w:rPr>
        <w:t xml:space="preserve"> která rozděluje datový model aplikace, uživatelské rozhraní a řídicí logiku do tří nezávislých komponent tak, že modifikace některé z nich má jen minimální vliv na ostatní:</w:t>
      </w:r>
    </w:p>
    <w:p w:rsidR="00762204" w:rsidRDefault="008864E3" w:rsidP="00762204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Uživatel provede akci (kliknutí na tlačítko)</w:t>
      </w:r>
    </w:p>
    <w:p w:rsidR="00762204" w:rsidRDefault="008864E3" w:rsidP="00762204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Řadič zachytí tuto akci, převezme model a v případě potřeby jej zaktualizuje</w:t>
      </w:r>
    </w:p>
    <w:p w:rsidR="008864E3" w:rsidRPr="00E15470" w:rsidRDefault="008864E3" w:rsidP="00762204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Řadič předá aktuální model pohledu, ten jej zobrazí a čeká na další akci</w:t>
      </w:r>
    </w:p>
    <w:p w:rsidR="007F3251" w:rsidRDefault="009711B9" w:rsidP="009711B9">
      <w:pPr>
        <w:pStyle w:val="Nadpis3"/>
        <w:rPr>
          <w:lang w:eastAsia="cs-CZ"/>
        </w:rPr>
      </w:pPr>
      <w:r>
        <w:rPr>
          <w:lang w:eastAsia="cs-CZ"/>
        </w:rPr>
        <w:lastRenderedPageBreak/>
        <w:t>Komponenty</w:t>
      </w:r>
      <w:r w:rsidR="001D1C5B">
        <w:rPr>
          <w:lang w:eastAsia="cs-CZ"/>
        </w:rPr>
        <w:t xml:space="preserve"> /</w:t>
      </w:r>
      <w:r w:rsidR="005B7D39">
        <w:rPr>
          <w:lang w:eastAsia="cs-CZ"/>
        </w:rPr>
        <w:t xml:space="preserve"> components</w:t>
      </w:r>
    </w:p>
    <w:p w:rsidR="00C73A92" w:rsidRDefault="00DE6C25" w:rsidP="00987B26">
      <w:pPr>
        <w:rPr>
          <w:lang w:eastAsia="cs-CZ"/>
        </w:rPr>
        <w:sectPr w:rsidR="00C73A92" w:rsidSect="00B92878">
          <w:type w:val="continuous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  <w:r>
        <w:rPr>
          <w:lang w:eastAsia="cs-CZ"/>
        </w:rPr>
        <w:t xml:space="preserve">Každá komponenta je </w:t>
      </w:r>
      <w:r w:rsidR="00E84103">
        <w:rPr>
          <w:lang w:eastAsia="cs-CZ"/>
        </w:rPr>
        <w:t>zodpovědná za svůj vzhled (</w:t>
      </w:r>
      <w:r w:rsidR="00F04F8E">
        <w:rPr>
          <w:lang w:eastAsia="cs-CZ"/>
        </w:rPr>
        <w:t>nespoléhá se na OS</w:t>
      </w:r>
      <w:r w:rsidR="00E84103">
        <w:rPr>
          <w:lang w:eastAsia="cs-CZ"/>
        </w:rPr>
        <w:t>)</w:t>
      </w:r>
      <w:r w:rsidR="00425CBB">
        <w:rPr>
          <w:lang w:eastAsia="cs-CZ"/>
        </w:rPr>
        <w:t xml:space="preserve"> </w:t>
      </w:r>
      <w:r w:rsidR="00425CBB">
        <w:rPr>
          <w:lang w:eastAsia="cs-CZ"/>
        </w:rPr>
        <w:sym w:font="Wingdings" w:char="F0E0"/>
      </w:r>
      <w:r w:rsidR="00425CBB">
        <w:rPr>
          <w:lang w:eastAsia="cs-CZ"/>
        </w:rPr>
        <w:t xml:space="preserve"> </w:t>
      </w:r>
      <w:r w:rsidR="00B157BA">
        <w:rPr>
          <w:lang w:eastAsia="cs-CZ"/>
        </w:rPr>
        <w:t>definuje jak vypadá</w:t>
      </w:r>
      <w:r w:rsidR="003369D7">
        <w:rPr>
          <w:lang w:eastAsia="cs-CZ"/>
        </w:rPr>
        <w:t>.</w:t>
      </w:r>
    </w:p>
    <w:p w:rsidR="00D76000" w:rsidRDefault="00603DAE" w:rsidP="00CE3ECF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lastRenderedPageBreak/>
        <w:t>JFrame</w:t>
      </w:r>
    </w:p>
    <w:p w:rsidR="00107C3A" w:rsidRDefault="00107C3A" w:rsidP="00CE3ECF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JPanel</w:t>
      </w:r>
    </w:p>
    <w:p w:rsidR="00B07E78" w:rsidRDefault="00AE070A" w:rsidP="005D26F8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JMenu</w:t>
      </w:r>
    </w:p>
    <w:p w:rsidR="00A908C8" w:rsidRDefault="00A908C8" w:rsidP="005D26F8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JTextField</w:t>
      </w:r>
    </w:p>
    <w:p w:rsidR="0061072A" w:rsidRDefault="0061072A" w:rsidP="00CE3ECF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JLabel</w:t>
      </w:r>
    </w:p>
    <w:p w:rsidR="0061072A" w:rsidRDefault="00217EFF" w:rsidP="00CE3ECF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JButton</w:t>
      </w:r>
    </w:p>
    <w:p w:rsidR="00217EFF" w:rsidRDefault="00871E10" w:rsidP="00CE3ECF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JToggleButton</w:t>
      </w:r>
    </w:p>
    <w:p w:rsidR="00871E10" w:rsidRDefault="002D7651" w:rsidP="00CE3ECF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JRadioButton</w:t>
      </w:r>
    </w:p>
    <w:p w:rsidR="00EA1F77" w:rsidRDefault="00EA1F77" w:rsidP="00CE3ECF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JCheckBox</w:t>
      </w:r>
    </w:p>
    <w:p w:rsidR="006F51CC" w:rsidRDefault="006F51CC" w:rsidP="00CE3ECF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JTextArea</w:t>
      </w:r>
    </w:p>
    <w:p w:rsidR="006F51CC" w:rsidRDefault="008F4EC2" w:rsidP="00CE3ECF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JSlider</w:t>
      </w:r>
    </w:p>
    <w:p w:rsidR="00145AF3" w:rsidRPr="00D76000" w:rsidRDefault="00145AF3" w:rsidP="00CE3ECF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JComboBox</w:t>
      </w:r>
    </w:p>
    <w:p w:rsidR="00865212" w:rsidRDefault="00865212" w:rsidP="002C671A">
      <w:pPr>
        <w:pStyle w:val="Nadpis3"/>
        <w:rPr>
          <w:lang w:eastAsia="cs-CZ"/>
        </w:rPr>
        <w:sectPr w:rsidR="00865212" w:rsidSect="00865212">
          <w:type w:val="continuous"/>
          <w:pgSz w:w="11906" w:h="16838"/>
          <w:pgMar w:top="1417" w:right="566" w:bottom="1417" w:left="567" w:header="708" w:footer="708" w:gutter="0"/>
          <w:cols w:num="3" w:space="708"/>
          <w:docGrid w:linePitch="360"/>
        </w:sectPr>
      </w:pPr>
    </w:p>
    <w:p w:rsidR="002C671A" w:rsidRDefault="002C671A" w:rsidP="002C671A">
      <w:pPr>
        <w:pStyle w:val="Nadpis3"/>
        <w:rPr>
          <w:lang w:eastAsia="cs-CZ"/>
        </w:rPr>
      </w:pPr>
      <w:r>
        <w:rPr>
          <w:lang w:eastAsia="cs-CZ"/>
        </w:rPr>
        <w:lastRenderedPageBreak/>
        <w:t>Události</w:t>
      </w:r>
      <w:r w:rsidR="001D1C5B">
        <w:rPr>
          <w:lang w:eastAsia="cs-CZ"/>
        </w:rPr>
        <w:t xml:space="preserve"> / events</w:t>
      </w:r>
    </w:p>
    <w:p w:rsidR="00D76000" w:rsidRPr="00D76000" w:rsidRDefault="002F58C1" w:rsidP="00D76000">
      <w:pPr>
        <w:rPr>
          <w:lang w:eastAsia="cs-CZ"/>
        </w:rPr>
      </w:pPr>
      <w:r>
        <w:rPr>
          <w:lang w:eastAsia="cs-CZ"/>
        </w:rPr>
        <w:t>Událost, která nastane za běhu programu</w:t>
      </w:r>
      <w:r w:rsidR="003129BD">
        <w:rPr>
          <w:lang w:eastAsia="cs-CZ"/>
        </w:rPr>
        <w:t xml:space="preserve"> </w:t>
      </w:r>
      <w:r w:rsidR="003129BD">
        <w:rPr>
          <w:lang w:eastAsia="cs-CZ"/>
        </w:rPr>
        <w:sym w:font="Wingdings" w:char="F0E0"/>
      </w:r>
      <w:r w:rsidR="003129BD">
        <w:rPr>
          <w:lang w:eastAsia="cs-CZ"/>
        </w:rPr>
        <w:t xml:space="preserve"> Zachytí ji </w:t>
      </w:r>
      <w:r w:rsidR="003129BD" w:rsidRPr="003129BD">
        <w:rPr>
          <w:rStyle w:val="Nadpis3Char"/>
        </w:rPr>
        <w:t>listener</w:t>
      </w:r>
      <w:r w:rsidR="003129BD">
        <w:rPr>
          <w:lang w:eastAsia="cs-CZ"/>
        </w:rPr>
        <w:t xml:space="preserve"> </w:t>
      </w:r>
      <w:r w:rsidR="00747792">
        <w:rPr>
          <w:lang w:eastAsia="cs-CZ"/>
        </w:rPr>
        <w:t>–</w:t>
      </w:r>
      <w:r w:rsidR="003129BD">
        <w:rPr>
          <w:lang w:eastAsia="cs-CZ"/>
        </w:rPr>
        <w:t xml:space="preserve"> </w:t>
      </w:r>
      <w:r w:rsidR="00747792">
        <w:rPr>
          <w:lang w:eastAsia="cs-CZ"/>
        </w:rPr>
        <w:t xml:space="preserve">Objekt, který </w:t>
      </w:r>
      <w:r w:rsidR="00CB2AE1">
        <w:rPr>
          <w:lang w:eastAsia="cs-CZ"/>
        </w:rPr>
        <w:t>zachytává určité události a má stanoveno, co má při t</w:t>
      </w:r>
      <w:r w:rsidR="009E1FE3">
        <w:rPr>
          <w:lang w:eastAsia="cs-CZ"/>
        </w:rPr>
        <w:t>é akci provést.</w:t>
      </w:r>
    </w:p>
    <w:p w:rsidR="002C671A" w:rsidRDefault="002C671A" w:rsidP="002C671A">
      <w:pPr>
        <w:pStyle w:val="Nadpis3"/>
        <w:rPr>
          <w:lang w:eastAsia="cs-CZ"/>
        </w:rPr>
      </w:pPr>
      <w:r>
        <w:rPr>
          <w:lang w:eastAsia="cs-CZ"/>
        </w:rPr>
        <w:t>Vlastnosti</w:t>
      </w:r>
      <w:r w:rsidR="001D1C5B">
        <w:rPr>
          <w:lang w:eastAsia="cs-CZ"/>
        </w:rPr>
        <w:t xml:space="preserve"> / properties</w:t>
      </w:r>
    </w:p>
    <w:p w:rsidR="00D76000" w:rsidRPr="00D76000" w:rsidRDefault="00FF3662" w:rsidP="00D76000">
      <w:pPr>
        <w:rPr>
          <w:lang w:eastAsia="cs-CZ"/>
        </w:rPr>
      </w:pPr>
      <w:r>
        <w:rPr>
          <w:lang w:eastAsia="cs-CZ"/>
        </w:rPr>
        <w:t>Stanovují vlastnosti jednotlivých komponent</w:t>
      </w:r>
      <w:r w:rsidR="003A3E8D">
        <w:rPr>
          <w:lang w:eastAsia="cs-CZ"/>
        </w:rPr>
        <w:t>.</w:t>
      </w:r>
    </w:p>
    <w:sectPr w:rsidR="00D76000" w:rsidRPr="00D76000" w:rsidSect="00B92878">
      <w:type w:val="continuous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FFD" w:rsidRDefault="001B5FFD" w:rsidP="006537B9">
      <w:pPr>
        <w:spacing w:line="240" w:lineRule="auto"/>
      </w:pPr>
      <w:r>
        <w:separator/>
      </w:r>
    </w:p>
  </w:endnote>
  <w:endnote w:type="continuationSeparator" w:id="0">
    <w:p w:rsidR="001B5FFD" w:rsidRDefault="001B5FFD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8CB" w:rsidRDefault="00774D35" w:rsidP="00A108CB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E35152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E35152" w:rsidP="00A108CB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-63109508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F1160">
          <w:rPr>
            <w:color w:val="7030A0"/>
          </w:rPr>
          <w:t>26. GUI v jazyce JAVA (Swing)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FFD" w:rsidRDefault="001B5FFD" w:rsidP="006537B9">
      <w:pPr>
        <w:spacing w:line="240" w:lineRule="auto"/>
      </w:pPr>
      <w:r>
        <w:separator/>
      </w:r>
    </w:p>
  </w:footnote>
  <w:footnote w:type="continuationSeparator" w:id="0">
    <w:p w:rsidR="001B5FFD" w:rsidRDefault="001B5FFD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E35152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30362042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270E8">
          <w:rPr>
            <w:color w:val="7030A0"/>
          </w:rPr>
          <w:t>PRM - Programovací Metody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34390649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35C4"/>
    <w:multiLevelType w:val="multilevel"/>
    <w:tmpl w:val="B3AC6476"/>
    <w:numStyleLink w:val="Finallist"/>
  </w:abstractNum>
  <w:abstractNum w:abstractNumId="1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2" w15:restartNumberingAfterBreak="0">
    <w:nsid w:val="3D2D2AD9"/>
    <w:multiLevelType w:val="multilevel"/>
    <w:tmpl w:val="B3AC6476"/>
    <w:numStyleLink w:val="Finallist"/>
  </w:abstractNum>
  <w:abstractNum w:abstractNumId="3" w15:restartNumberingAfterBreak="0">
    <w:nsid w:val="4F8736DB"/>
    <w:multiLevelType w:val="multilevel"/>
    <w:tmpl w:val="B3AC6476"/>
    <w:numStyleLink w:val="Finallist"/>
  </w:abstractNum>
  <w:abstractNum w:abstractNumId="4" w15:restartNumberingAfterBreak="0">
    <w:nsid w:val="76950719"/>
    <w:multiLevelType w:val="multilevel"/>
    <w:tmpl w:val="B3AC6476"/>
    <w:numStyleLink w:val="Finallist"/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B40"/>
    <w:rsid w:val="00012857"/>
    <w:rsid w:val="000372C8"/>
    <w:rsid w:val="00076DB0"/>
    <w:rsid w:val="000E17F5"/>
    <w:rsid w:val="00107C3A"/>
    <w:rsid w:val="00125691"/>
    <w:rsid w:val="00137B40"/>
    <w:rsid w:val="00140234"/>
    <w:rsid w:val="00145AF3"/>
    <w:rsid w:val="00183314"/>
    <w:rsid w:val="001B3EB7"/>
    <w:rsid w:val="001B5FFD"/>
    <w:rsid w:val="001C2F3B"/>
    <w:rsid w:val="001D1C5B"/>
    <w:rsid w:val="00217EFF"/>
    <w:rsid w:val="00226DC7"/>
    <w:rsid w:val="002270E8"/>
    <w:rsid w:val="002757F8"/>
    <w:rsid w:val="002C671A"/>
    <w:rsid w:val="002D7651"/>
    <w:rsid w:val="002E0509"/>
    <w:rsid w:val="002F4373"/>
    <w:rsid w:val="002F58C1"/>
    <w:rsid w:val="003129BD"/>
    <w:rsid w:val="003369D7"/>
    <w:rsid w:val="00396895"/>
    <w:rsid w:val="003A3E8D"/>
    <w:rsid w:val="003D2DC4"/>
    <w:rsid w:val="003E112E"/>
    <w:rsid w:val="003E17D4"/>
    <w:rsid w:val="004160D1"/>
    <w:rsid w:val="00425CBB"/>
    <w:rsid w:val="00452BED"/>
    <w:rsid w:val="004702BE"/>
    <w:rsid w:val="005A37FA"/>
    <w:rsid w:val="005B0DC0"/>
    <w:rsid w:val="005B7D39"/>
    <w:rsid w:val="005D26F8"/>
    <w:rsid w:val="005D2D1B"/>
    <w:rsid w:val="005D72B6"/>
    <w:rsid w:val="005F0531"/>
    <w:rsid w:val="00603DAE"/>
    <w:rsid w:val="0060553A"/>
    <w:rsid w:val="0061072A"/>
    <w:rsid w:val="006272CA"/>
    <w:rsid w:val="006537B9"/>
    <w:rsid w:val="00676D48"/>
    <w:rsid w:val="00677C8D"/>
    <w:rsid w:val="00690BF0"/>
    <w:rsid w:val="006B55B6"/>
    <w:rsid w:val="006D3058"/>
    <w:rsid w:val="006E44BE"/>
    <w:rsid w:val="006F51CC"/>
    <w:rsid w:val="0070286D"/>
    <w:rsid w:val="00704422"/>
    <w:rsid w:val="00704607"/>
    <w:rsid w:val="0071521E"/>
    <w:rsid w:val="007328BA"/>
    <w:rsid w:val="00740CCD"/>
    <w:rsid w:val="00747792"/>
    <w:rsid w:val="00753757"/>
    <w:rsid w:val="00762204"/>
    <w:rsid w:val="007701DB"/>
    <w:rsid w:val="00774D35"/>
    <w:rsid w:val="00795D30"/>
    <w:rsid w:val="007A07F2"/>
    <w:rsid w:val="007A34AC"/>
    <w:rsid w:val="007B5987"/>
    <w:rsid w:val="007C1D49"/>
    <w:rsid w:val="007C7B57"/>
    <w:rsid w:val="007E5984"/>
    <w:rsid w:val="007F1160"/>
    <w:rsid w:val="007F3251"/>
    <w:rsid w:val="0081654E"/>
    <w:rsid w:val="00835DBE"/>
    <w:rsid w:val="008442DB"/>
    <w:rsid w:val="00844782"/>
    <w:rsid w:val="00865212"/>
    <w:rsid w:val="0086752D"/>
    <w:rsid w:val="008717B3"/>
    <w:rsid w:val="00871E10"/>
    <w:rsid w:val="00874E0F"/>
    <w:rsid w:val="00877544"/>
    <w:rsid w:val="008864E3"/>
    <w:rsid w:val="00890805"/>
    <w:rsid w:val="008B6395"/>
    <w:rsid w:val="008C5118"/>
    <w:rsid w:val="008D052D"/>
    <w:rsid w:val="008F4EC2"/>
    <w:rsid w:val="0090744A"/>
    <w:rsid w:val="00925217"/>
    <w:rsid w:val="00933488"/>
    <w:rsid w:val="00945582"/>
    <w:rsid w:val="009711B9"/>
    <w:rsid w:val="00971BC7"/>
    <w:rsid w:val="00985BDB"/>
    <w:rsid w:val="00987B26"/>
    <w:rsid w:val="0099771D"/>
    <w:rsid w:val="009D483B"/>
    <w:rsid w:val="009D57D2"/>
    <w:rsid w:val="009D7ADD"/>
    <w:rsid w:val="009E1FE3"/>
    <w:rsid w:val="009F031C"/>
    <w:rsid w:val="009F1FF5"/>
    <w:rsid w:val="00A108CB"/>
    <w:rsid w:val="00A27F6E"/>
    <w:rsid w:val="00A3453E"/>
    <w:rsid w:val="00A66F70"/>
    <w:rsid w:val="00A908C8"/>
    <w:rsid w:val="00AA2C3E"/>
    <w:rsid w:val="00AB4038"/>
    <w:rsid w:val="00AB6BF1"/>
    <w:rsid w:val="00AC6939"/>
    <w:rsid w:val="00AC733C"/>
    <w:rsid w:val="00AE070A"/>
    <w:rsid w:val="00AF263B"/>
    <w:rsid w:val="00B07E78"/>
    <w:rsid w:val="00B157BA"/>
    <w:rsid w:val="00B43E59"/>
    <w:rsid w:val="00B67340"/>
    <w:rsid w:val="00B85A2C"/>
    <w:rsid w:val="00B92878"/>
    <w:rsid w:val="00BA2945"/>
    <w:rsid w:val="00BB0BA6"/>
    <w:rsid w:val="00BB6540"/>
    <w:rsid w:val="00BD1D71"/>
    <w:rsid w:val="00BF0E8C"/>
    <w:rsid w:val="00C07EEE"/>
    <w:rsid w:val="00C127DB"/>
    <w:rsid w:val="00C2196C"/>
    <w:rsid w:val="00C5306E"/>
    <w:rsid w:val="00C54322"/>
    <w:rsid w:val="00C66B0B"/>
    <w:rsid w:val="00C73A92"/>
    <w:rsid w:val="00C808A0"/>
    <w:rsid w:val="00CB2AE1"/>
    <w:rsid w:val="00CD2D1A"/>
    <w:rsid w:val="00CE0AF9"/>
    <w:rsid w:val="00CE3ECF"/>
    <w:rsid w:val="00D350D5"/>
    <w:rsid w:val="00D47AB1"/>
    <w:rsid w:val="00D76000"/>
    <w:rsid w:val="00DB2A4E"/>
    <w:rsid w:val="00DB6BCB"/>
    <w:rsid w:val="00DC1E45"/>
    <w:rsid w:val="00DE6C25"/>
    <w:rsid w:val="00E15470"/>
    <w:rsid w:val="00E30F8A"/>
    <w:rsid w:val="00E35152"/>
    <w:rsid w:val="00E76F33"/>
    <w:rsid w:val="00E777C8"/>
    <w:rsid w:val="00E84103"/>
    <w:rsid w:val="00EA1F77"/>
    <w:rsid w:val="00EC7CAD"/>
    <w:rsid w:val="00ED03AF"/>
    <w:rsid w:val="00EF5172"/>
    <w:rsid w:val="00F04F8E"/>
    <w:rsid w:val="00F30847"/>
    <w:rsid w:val="00F40896"/>
    <w:rsid w:val="00F421B4"/>
    <w:rsid w:val="00F43784"/>
    <w:rsid w:val="00F615AC"/>
    <w:rsid w:val="00F7146B"/>
    <w:rsid w:val="00FA3403"/>
    <w:rsid w:val="00FC0A83"/>
    <w:rsid w:val="00FF2DE5"/>
    <w:rsid w:val="00FF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15087"/>
  <w15:chartTrackingRefBased/>
  <w15:docId w15:val="{B3C98326-B711-49BF-A4A0-7A3FA103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45582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890805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DB6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PRM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8BBFF-DFF6-40A5-8B4E-20AC084F2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PRM.dotm</Template>
  <TotalTime>88</TotalTime>
  <Pages>1</Pages>
  <Words>252</Words>
  <Characters>1489</Characters>
  <Application>Microsoft Office Word</Application>
  <DocSecurity>0</DocSecurity>
  <Lines>12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12</vt:i4>
      </vt:variant>
    </vt:vector>
  </HeadingPairs>
  <TitlesOfParts>
    <vt:vector size="13" baseType="lpstr">
      <vt:lpstr>26. GUI v jazyce JAVA (Swing)</vt:lpstr>
      <vt:lpstr>26. GUI v jazyce JAVA (Swing)</vt:lpstr>
      <vt:lpstr>    Graphical User Interface</vt:lpstr>
      <vt:lpstr>        </vt:lpstr>
      <vt:lpstr>        AWT</vt:lpstr>
      <vt:lpstr>        Java FX</vt:lpstr>
      <vt:lpstr>    </vt:lpstr>
      <vt:lpstr>    SWING</vt:lpstr>
      <vt:lpstr>        MVC</vt:lpstr>
      <vt:lpstr>        Komponenty / components</vt:lpstr>
      <vt:lpstr>        </vt:lpstr>
      <vt:lpstr>        Události / events</vt:lpstr>
      <vt:lpstr>        Vlastnosti / properties</vt:lpstr>
    </vt:vector>
  </TitlesOfParts>
  <Manager>Karel Johanovský</Manager>
  <Company>BLAKKWOOD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26. GUI v jazyce JAVA (Swing)</dc:title>
  <dc:subject>PRM - Programovací Metody</dc:subject>
  <dc:creator>Ash258</dc:creator>
  <cp:keywords>PRM;26;GUI</cp:keywords>
  <dc:description/>
  <cp:lastModifiedBy>Ash258</cp:lastModifiedBy>
  <cp:revision>132</cp:revision>
  <dcterms:created xsi:type="dcterms:W3CDTF">2016-04-09T09:27:00Z</dcterms:created>
  <dcterms:modified xsi:type="dcterms:W3CDTF">2016-05-06T10:55:00Z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