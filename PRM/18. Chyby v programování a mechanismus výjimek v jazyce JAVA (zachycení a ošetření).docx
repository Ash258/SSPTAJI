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7CBF" w:rsidRDefault="00A17CBF" w:rsidP="00A17CBF">
      <w:pPr>
        <w:pStyle w:val="Nadpis1"/>
      </w:pPr>
      <w:bookmarkStart w:id="0" w:name="_Toc435197053"/>
      <w:r>
        <w:t>18. Chyby v programování a mechanismus výjimek v jazyce JAVA (zachycení a ošetření)</w:t>
      </w:r>
      <w:bookmarkEnd w:id="0"/>
    </w:p>
    <w:p w:rsidR="00A17CBF" w:rsidRDefault="00A17CBF" w:rsidP="00A17CBF">
      <w:pPr>
        <w:pStyle w:val="Nadpis2"/>
      </w:pPr>
      <w:r>
        <w:t>Chyby v programování</w:t>
      </w:r>
    </w:p>
    <w:p w:rsidR="00A17CBF" w:rsidRDefault="00A17CBF" w:rsidP="00A17CBF">
      <w:pPr>
        <w:rPr>
          <w:rFonts w:cs="LiberationSerif"/>
          <w:szCs w:val="24"/>
        </w:rPr>
      </w:pPr>
      <w:r>
        <w:rPr>
          <w:rFonts w:cs="LiberationSerif"/>
          <w:szCs w:val="24"/>
        </w:rPr>
        <w:t>V programování může programátor udělat tři druhy chyb.</w:t>
      </w:r>
    </w:p>
    <w:p w:rsidR="00A17CBF" w:rsidRDefault="00A17CBF" w:rsidP="00A17CBF">
      <w:pPr>
        <w:pStyle w:val="Nadpis3"/>
        <w:rPr>
          <w:rFonts w:cs="LiberationSerif"/>
          <w:szCs w:val="24"/>
        </w:rPr>
      </w:pPr>
      <w:r>
        <w:t>Syntax Error</w:t>
      </w:r>
      <w:r>
        <w:rPr>
          <w:rFonts w:cs="LiberationSerif"/>
          <w:szCs w:val="24"/>
        </w:rPr>
        <w:t xml:space="preserve"> </w:t>
      </w:r>
    </w:p>
    <w:p w:rsidR="00A17CBF" w:rsidRDefault="00A17CBF" w:rsidP="00A17CBF">
      <w:r>
        <w:t xml:space="preserve">Syntaktická chyba je chyba v syntaxi programovacího jazyka, například když se programátor přepíše </w:t>
      </w:r>
      <w:r>
        <w:sym w:font="Wingdings" w:char="F0E0"/>
      </w:r>
      <w:r>
        <w:t xml:space="preserve"> překladač neporozumí danému příkazu, protože je blbě napsán a tudíž neexistuje. Tyto chyby vždy odhalí </w:t>
      </w:r>
      <w:r>
        <w:rPr>
          <w:rStyle w:val="Nadpis3Char"/>
        </w:rPr>
        <w:t>compiler</w:t>
      </w:r>
      <w:r>
        <w:t>.</w:t>
      </w:r>
    </w:p>
    <w:p w:rsidR="00A17CBF" w:rsidRDefault="00A17CBF" w:rsidP="00A17CBF">
      <w:pPr>
        <w:pStyle w:val="Nadpis3"/>
      </w:pPr>
      <w:r>
        <w:t>Semantic Error</w:t>
      </w:r>
    </w:p>
    <w:p w:rsidR="00A17CBF" w:rsidRDefault="00A17CBF" w:rsidP="00A17CBF">
      <w:pPr>
        <w:ind w:firstLine="708"/>
        <w:rPr>
          <w:rFonts w:cs="LiberationSerif"/>
          <w:szCs w:val="24"/>
        </w:rPr>
      </w:pPr>
      <w:r>
        <w:rPr>
          <w:rFonts w:cs="LiberationSerif"/>
          <w:szCs w:val="24"/>
        </w:rPr>
        <w:t xml:space="preserve">Sémantická chyba je chyba v logice programu. Například prohození příkazu, nebo ještě hůř, špatný návrh algoritmu daného řešení. Chybu neodhalí překladač, je to jen a jen na programátorovi. V těchto případech pomůže </w:t>
      </w:r>
      <w:r>
        <w:rPr>
          <w:rStyle w:val="Nadpis3Char"/>
        </w:rPr>
        <w:t>Debugger</w:t>
      </w:r>
      <w:r>
        <w:rPr>
          <w:rFonts w:cs="LiberationSerif"/>
          <w:szCs w:val="24"/>
        </w:rPr>
        <w:t>.</w:t>
      </w:r>
    </w:p>
    <w:p w:rsidR="00A17CBF" w:rsidRDefault="00A17CBF" w:rsidP="00A17CBF">
      <w:pPr>
        <w:pStyle w:val="Nadpis3"/>
        <w:rPr>
          <w:rFonts w:cs="LiberationSerif"/>
          <w:szCs w:val="24"/>
        </w:rPr>
      </w:pPr>
      <w:r>
        <w:t>Runtime Error</w:t>
      </w:r>
      <w:r>
        <w:rPr>
          <w:rFonts w:cs="LiberationSerif"/>
          <w:szCs w:val="24"/>
        </w:rPr>
        <w:t xml:space="preserve"> </w:t>
      </w:r>
    </w:p>
    <w:p w:rsidR="00A17CBF" w:rsidRDefault="00A17CBF" w:rsidP="00A17CBF">
      <w:pPr>
        <w:ind w:firstLine="708"/>
        <w:rPr>
          <w:rFonts w:cs="LiberationSerif"/>
          <w:szCs w:val="24"/>
        </w:rPr>
      </w:pPr>
      <w:r>
        <w:rPr>
          <w:rFonts w:cs="LiberationSerif"/>
          <w:szCs w:val="24"/>
        </w:rPr>
        <w:t>Run-time error je chyba za běhu programu, run-time chyba může nastat jen za nějakých podmínek. Run-time error pomůže odhalit</w:t>
      </w:r>
      <w:r>
        <w:rPr>
          <w:rStyle w:val="Nadpis3Char"/>
        </w:rPr>
        <w:t xml:space="preserve"> Java Virtual Machine</w:t>
      </w:r>
      <w:r>
        <w:rPr>
          <w:rFonts w:cs="LiberationSerif"/>
          <w:szCs w:val="24"/>
        </w:rPr>
        <w:t>, jelikož vyhazuje výjimky, které říkají, co se stalo špatně a na jakém řádku kódu program spadl.</w:t>
      </w:r>
    </w:p>
    <w:p w:rsidR="00A17CBF" w:rsidRDefault="00A17CBF" w:rsidP="00A17CBF">
      <w:pPr>
        <w:pStyle w:val="Nadpis2"/>
      </w:pPr>
      <w:r>
        <w:t>Výjimky v Javě</w:t>
      </w:r>
    </w:p>
    <w:p w:rsidR="00A17CBF" w:rsidRDefault="00A17CBF" w:rsidP="00A17CBF">
      <w:pPr>
        <w:rPr>
          <w:rFonts w:cs="LiberationSerif"/>
          <w:szCs w:val="24"/>
        </w:rPr>
      </w:pPr>
      <w:r>
        <w:rPr>
          <w:rFonts w:cs="LiberationSerif"/>
          <w:szCs w:val="24"/>
        </w:rPr>
        <w:t>Java má velice propracovaný systém výjimek a chyb, které mohou nastat při běhu programu. Třídy, jenž vyznačují nějakou chybu nebo výjimku musí dědit od třech základních tříd nebo od jejich potomků.</w:t>
      </w:r>
    </w:p>
    <w:p w:rsidR="00A17CBF" w:rsidRDefault="00A17CBF" w:rsidP="00A17CBF">
      <w:pPr>
        <w:rPr>
          <w:rFonts w:cs="LiberationSerif"/>
          <w:szCs w:val="24"/>
        </w:rPr>
      </w:pPr>
      <w:r>
        <w:rPr>
          <w:rStyle w:val="Nadpis3Char"/>
        </w:rPr>
        <w:t>Error</w:t>
      </w:r>
      <w:r>
        <w:rPr>
          <w:rFonts w:cs="LiberationSerif"/>
          <w:szCs w:val="24"/>
        </w:rPr>
        <w:t xml:space="preserve"> – Vyznačují chybu, nelze zachytit a program vždy končí.</w:t>
      </w:r>
    </w:p>
    <w:p w:rsidR="00A17CBF" w:rsidRDefault="00A17CBF" w:rsidP="00A17CBF">
      <w:pPr>
        <w:rPr>
          <w:rFonts w:cs="LiberationSerif"/>
          <w:szCs w:val="24"/>
        </w:rPr>
      </w:pPr>
      <w:r>
        <w:rPr>
          <w:rStyle w:val="Nadpis3Char"/>
        </w:rPr>
        <w:t>Exception</w:t>
      </w:r>
      <w:r>
        <w:rPr>
          <w:rFonts w:cs="LiberationSerif"/>
          <w:szCs w:val="24"/>
        </w:rPr>
        <w:t xml:space="preserve"> – Vyznačují výjimku jenž je během programování potřeba ošetřit.</w:t>
      </w:r>
    </w:p>
    <w:p w:rsidR="00A17CBF" w:rsidRDefault="00A17CBF" w:rsidP="00A17CBF">
      <w:pPr>
        <w:rPr>
          <w:rFonts w:cs="LiberationSerif"/>
          <w:szCs w:val="24"/>
        </w:rPr>
      </w:pPr>
      <w:r>
        <w:rPr>
          <w:rStyle w:val="Nadpis3Char"/>
        </w:rPr>
        <w:t>RuntimeException</w:t>
      </w:r>
      <w:r>
        <w:rPr>
          <w:rFonts w:cs="LiberationSerif"/>
          <w:szCs w:val="24"/>
        </w:rPr>
        <w:t xml:space="preserve"> – Jsou výjimky, jenž nepotřebují nijak ošetřit, ale pak program padá.</w:t>
      </w:r>
    </w:p>
    <w:p w:rsidR="00A17CBF" w:rsidRDefault="00A17CBF" w:rsidP="00152087">
      <w:pPr>
        <w:pStyle w:val="Nadpis3"/>
      </w:pPr>
      <w:r>
        <w:lastRenderedPageBreak/>
        <w:t>Ošetření výjimek</w:t>
      </w:r>
    </w:p>
    <w:p w:rsidR="00A17CBF" w:rsidRDefault="00A17CBF" w:rsidP="00A17CBF">
      <w:pPr>
        <w:rPr>
          <w:rFonts w:cs="LiberationSerif"/>
        </w:rPr>
      </w:pPr>
      <w:r>
        <w:rPr>
          <w:rFonts w:cs="LiberationSerif"/>
        </w:rPr>
        <w:t>V Javě jsou dva způsoby ošetření výjimek.</w:t>
      </w:r>
    </w:p>
    <w:p w:rsidR="00A17CBF" w:rsidRDefault="00A17CBF" w:rsidP="00A17CBF">
      <w:pPr>
        <w:pStyle w:val="Nadpis3"/>
      </w:pPr>
      <w:r>
        <w:t>Propuštění výjimky výš</w:t>
      </w:r>
    </w:p>
    <w:p w:rsidR="00A17CBF" w:rsidRDefault="00A17CBF" w:rsidP="00A17CBF">
      <w:pPr>
        <w:rPr>
          <w:rFonts w:cs="LiberationSerif"/>
        </w:rPr>
      </w:pPr>
      <w:r>
        <w:rPr>
          <w:rFonts w:cs="LiberationSerif"/>
        </w:rPr>
        <w:t xml:space="preserve">Při propouštění výjimek výš, se jednoduše za signaturu metody napíše příkaz </w:t>
      </w:r>
      <w:r>
        <w:rPr>
          <w:rStyle w:val="Nadpis3Char"/>
        </w:rPr>
        <w:t>throws</w:t>
      </w:r>
      <w:r>
        <w:rPr>
          <w:rFonts w:cs="FreeMono"/>
        </w:rPr>
        <w:t xml:space="preserve">. </w:t>
      </w:r>
      <w:r>
        <w:rPr>
          <w:rFonts w:cs="LiberationSerif"/>
        </w:rPr>
        <w:t>Propuštění (</w:t>
      </w:r>
      <w:r>
        <w:rPr>
          <w:rStyle w:val="Nadpis3Char"/>
        </w:rPr>
        <w:t>delegování</w:t>
      </w:r>
      <w:r>
        <w:rPr>
          <w:rFonts w:cs="LiberationSerif"/>
        </w:rPr>
        <w:t xml:space="preserve">) výjimky výš může sloužit k propuštění do vyšší metody, ale nikdy by to nemělo být skrz metodu </w:t>
      </w:r>
      <w:r>
        <w:rPr>
          <w:rStyle w:val="Nadpis3Char"/>
        </w:rPr>
        <w:t>main</w:t>
      </w:r>
      <w:r>
        <w:rPr>
          <w:rFonts w:cs="LiberationSerif"/>
        </w:rPr>
        <w:t>, jelikož pak program padá s výjimkou. Výjimka by se vždy měla zachytit.</w:t>
      </w:r>
    </w:p>
    <w:p w:rsidR="00A17CBF" w:rsidRDefault="00A17CBF" w:rsidP="00A17CBF">
      <w:pPr>
        <w:pStyle w:val="Nadpis4"/>
        <w:ind w:left="709" w:firstLine="0"/>
      </w:pPr>
      <w:r>
        <w:rPr>
          <w:color w:val="C45911" w:themeColor="accent2" w:themeShade="BF"/>
          <w:lang w:val="cs-CZ"/>
        </w:rPr>
        <w:t>public</w:t>
      </w:r>
      <w:r>
        <w:t xml:space="preserve"> </w:t>
      </w:r>
      <w:r>
        <w:rPr>
          <w:color w:val="C45911" w:themeColor="accent2" w:themeShade="BF"/>
        </w:rPr>
        <w:t xml:space="preserve">static </w:t>
      </w:r>
      <w:r>
        <w:t xml:space="preserve">void metoda() </w:t>
      </w:r>
      <w:r>
        <w:rPr>
          <w:color w:val="C45911" w:themeColor="accent2" w:themeShade="BF"/>
        </w:rPr>
        <w:t>throws</w:t>
      </w:r>
      <w:r>
        <w:t xml:space="preserve"> FileNotFoundException {</w:t>
      </w:r>
    </w:p>
    <w:p w:rsidR="00A17CBF" w:rsidRDefault="00A17CBF" w:rsidP="00A17CBF">
      <w:pPr>
        <w:pStyle w:val="Nadpis4"/>
        <w:ind w:left="709"/>
      </w:pPr>
      <w:r>
        <w:t xml:space="preserve">FileReader </w:t>
      </w:r>
      <w:r>
        <w:rPr>
          <w:color w:val="7030A0"/>
        </w:rPr>
        <w:t>fr</w:t>
      </w:r>
      <w:r>
        <w:t xml:space="preserve"> = </w:t>
      </w:r>
      <w:r>
        <w:rPr>
          <w:color w:val="C45911" w:themeColor="accent2" w:themeShade="BF"/>
        </w:rPr>
        <w:t>new</w:t>
      </w:r>
      <w:r>
        <w:t xml:space="preserve"> FileReader(</w:t>
      </w:r>
      <w:r>
        <w:rPr>
          <w:color w:val="538135" w:themeColor="accent6" w:themeShade="BF"/>
        </w:rPr>
        <w:t>"file.txt"</w:t>
      </w:r>
      <w:r>
        <w:t>)</w:t>
      </w:r>
      <w:r>
        <w:rPr>
          <w:color w:val="C45911" w:themeColor="accent2" w:themeShade="BF"/>
          <w:lang w:val="cs-CZ"/>
        </w:rPr>
        <w:t>;</w:t>
      </w:r>
    </w:p>
    <w:p w:rsidR="007B1CC4" w:rsidRDefault="00A17CBF" w:rsidP="00A17CBF">
      <w:pPr>
        <w:pStyle w:val="Nadpis4"/>
        <w:ind w:left="1"/>
      </w:pPr>
      <w:r>
        <w:t>}</w:t>
      </w:r>
    </w:p>
    <w:p w:rsidR="007B1CC4" w:rsidRDefault="007B1CC4" w:rsidP="007B1CC4">
      <w:pPr>
        <w:rPr>
          <w:rFonts w:ascii="Courier New" w:eastAsiaTheme="majorEastAsia" w:hAnsi="Courier New" w:cstheme="majorBidi"/>
          <w:lang w:val="en-US" w:bidi="en-US"/>
        </w:rPr>
      </w:pPr>
      <w:r>
        <w:br w:type="page"/>
      </w:r>
    </w:p>
    <w:p w:rsidR="00A17CBF" w:rsidRDefault="00A17CBF" w:rsidP="00A17CBF">
      <w:pPr>
        <w:pStyle w:val="Nadpis3"/>
      </w:pPr>
      <w:r>
        <w:lastRenderedPageBreak/>
        <w:t>Zachycení výjimky</w:t>
      </w:r>
    </w:p>
    <w:p w:rsidR="00A17CBF" w:rsidRDefault="00A17CBF" w:rsidP="00A17CBF">
      <w:pPr>
        <w:rPr>
          <w:rFonts w:cs="LiberationSerif"/>
        </w:rPr>
      </w:pPr>
      <w:r>
        <w:rPr>
          <w:rFonts w:cs="LiberationSerif"/>
        </w:rPr>
        <w:t>K zachycení slouží 3 bloky pro práci s výjimkami:</w:t>
      </w:r>
    </w:p>
    <w:p w:rsidR="00A17CBF" w:rsidRDefault="00A17CBF" w:rsidP="00A17CBF">
      <w:pPr>
        <w:rPr>
          <w:rFonts w:cs="LiberationSerif"/>
        </w:rPr>
      </w:pPr>
      <w:r>
        <w:rPr>
          <w:rFonts w:cs="LiberationSerif"/>
        </w:rPr>
        <w:t xml:space="preserve"> </w:t>
      </w:r>
      <w:r>
        <w:rPr>
          <w:rStyle w:val="Nadpis3Char"/>
        </w:rPr>
        <w:t xml:space="preserve">Try-catch: </w:t>
      </w:r>
      <w:r>
        <w:rPr>
          <w:rFonts w:cs="LiberationSerif"/>
        </w:rPr>
        <w:t xml:space="preserve">Blok </w:t>
      </w:r>
      <w:r>
        <w:rPr>
          <w:rFonts w:cs="FreeMono"/>
        </w:rPr>
        <w:t xml:space="preserve">try </w:t>
      </w:r>
      <w:r>
        <w:rPr>
          <w:rFonts w:cs="LiberationSerif"/>
        </w:rPr>
        <w:t>slouží pro kód, v němž může nastat</w:t>
      </w:r>
      <w:r>
        <w:rPr>
          <w:rFonts w:cs="FreeMono"/>
        </w:rPr>
        <w:t xml:space="preserve"> </w:t>
      </w:r>
      <w:r>
        <w:rPr>
          <w:rFonts w:cs="LiberationSerif"/>
        </w:rPr>
        <w:t xml:space="preserve">výjimka. V bloku </w:t>
      </w:r>
      <w:r>
        <w:rPr>
          <w:rFonts w:cs="FreeMono"/>
        </w:rPr>
        <w:t>catch(</w:t>
      </w:r>
      <w:r w:rsidR="00AA3A16">
        <w:rPr>
          <w:rStyle w:val="Nadpis3Char"/>
        </w:rPr>
        <w:t>Exception</w:t>
      </w:r>
      <w:r>
        <w:rPr>
          <w:rStyle w:val="Nadpis3Char"/>
        </w:rPr>
        <w:t>Name ex</w:t>
      </w:r>
      <w:r>
        <w:rPr>
          <w:rFonts w:cs="FreeMono"/>
        </w:rPr>
        <w:t xml:space="preserve">) </w:t>
      </w:r>
      <w:r>
        <w:rPr>
          <w:rFonts w:cs="LiberationSerif"/>
        </w:rPr>
        <w:t xml:space="preserve">se výjimka zachytí. Blok </w:t>
      </w:r>
      <w:r>
        <w:rPr>
          <w:rFonts w:cs="FreeMono"/>
        </w:rPr>
        <w:t xml:space="preserve">catch </w:t>
      </w:r>
      <w:r>
        <w:rPr>
          <w:rFonts w:cs="LiberationSerif"/>
        </w:rPr>
        <w:t>má jako</w:t>
      </w:r>
      <w:r>
        <w:rPr>
          <w:rFonts w:cs="FreeMono"/>
        </w:rPr>
        <w:t xml:space="preserve"> </w:t>
      </w:r>
      <w:r>
        <w:rPr>
          <w:rFonts w:cs="LiberationSerif"/>
        </w:rPr>
        <w:t xml:space="preserve">parametr výjimku, která může nastat v bloku </w:t>
      </w:r>
      <w:r>
        <w:rPr>
          <w:rFonts w:cs="FreeMono"/>
        </w:rPr>
        <w:t>try</w:t>
      </w:r>
      <w:r>
        <w:rPr>
          <w:rFonts w:cs="LiberationSerif"/>
        </w:rPr>
        <w:t xml:space="preserve">. Bloků </w:t>
      </w:r>
      <w:r>
        <w:rPr>
          <w:rFonts w:cs="FreeMono"/>
        </w:rPr>
        <w:t xml:space="preserve">catch </w:t>
      </w:r>
      <w:r>
        <w:rPr>
          <w:rFonts w:cs="LiberationSerif"/>
        </w:rPr>
        <w:t xml:space="preserve">může být i více, ale je důležité zvolit pořadí výjimek, tak aby byli v kaskádě (od potomka k dědicovi). </w:t>
      </w:r>
    </w:p>
    <w:p w:rsidR="00A17CBF" w:rsidRDefault="00A17CBF" w:rsidP="00A17CBF">
      <w:pPr>
        <w:rPr>
          <w:rFonts w:cs="FreeMono"/>
        </w:rPr>
      </w:pPr>
      <w:r>
        <w:rPr>
          <w:rStyle w:val="Nadpis3Char"/>
        </w:rPr>
        <w:t>Try-finally:</w:t>
      </w:r>
      <w:r>
        <w:rPr>
          <w:rFonts w:cs="LiberationSerif"/>
        </w:rPr>
        <w:t xml:space="preserve"> V bloku </w:t>
      </w:r>
      <w:r>
        <w:rPr>
          <w:rFonts w:cs="FreeMono"/>
        </w:rPr>
        <w:t xml:space="preserve">finally </w:t>
      </w:r>
      <w:r>
        <w:rPr>
          <w:rFonts w:cs="LiberationSerif"/>
        </w:rPr>
        <w:t xml:space="preserve">je kód, který se provede v každém případě, ať už skončí blok </w:t>
      </w:r>
      <w:r>
        <w:rPr>
          <w:rFonts w:cs="FreeMono"/>
        </w:rPr>
        <w:t xml:space="preserve">try </w:t>
      </w:r>
      <w:r>
        <w:rPr>
          <w:rFonts w:cs="LiberationSerif"/>
        </w:rPr>
        <w:t>vyhozením výjimky, nebo zda proběhne dobře.</w:t>
      </w:r>
    </w:p>
    <w:p w:rsidR="00A17CBF" w:rsidRDefault="00251ECD" w:rsidP="00A17CBF">
      <w:pPr>
        <w:rPr>
          <w:rFonts w:cs="LiberationSerif"/>
        </w:rPr>
      </w:pPr>
      <w:r>
        <w:rPr>
          <w:rFonts w:cs="LiberationSerif"/>
        </w:rPr>
        <w:t>Pokud se má výjimka</w:t>
      </w:r>
      <w:r w:rsidR="002261EA">
        <w:rPr>
          <w:rFonts w:cs="LiberationSerif"/>
        </w:rPr>
        <w:t xml:space="preserve"> zachytit, tak se musí</w:t>
      </w:r>
      <w:r w:rsidR="00A17CBF">
        <w:rPr>
          <w:rFonts w:cs="LiberationSerif"/>
        </w:rPr>
        <w:t xml:space="preserve"> použit vždy minimálně blok </w:t>
      </w:r>
      <w:r w:rsidR="00A17CBF">
        <w:rPr>
          <w:rFonts w:cs="FreeMono"/>
        </w:rPr>
        <w:t xml:space="preserve">try </w:t>
      </w:r>
      <w:r w:rsidR="00A17CBF">
        <w:rPr>
          <w:rFonts w:cs="LiberationSerif"/>
        </w:rPr>
        <w:t xml:space="preserve">a jeden z bloků </w:t>
      </w:r>
      <w:r w:rsidR="00A17CBF">
        <w:rPr>
          <w:rFonts w:cs="FreeMono"/>
        </w:rPr>
        <w:t xml:space="preserve">catch </w:t>
      </w:r>
      <w:r w:rsidR="00A17CBF">
        <w:rPr>
          <w:rFonts w:cs="LiberationSerif"/>
        </w:rPr>
        <w:t xml:space="preserve">nebo </w:t>
      </w:r>
      <w:r w:rsidR="00A17CBF">
        <w:rPr>
          <w:rFonts w:cs="FreeMono"/>
        </w:rPr>
        <w:t>finally</w:t>
      </w:r>
      <w:r w:rsidR="00A17CBF">
        <w:rPr>
          <w:rFonts w:cs="LiberationSerif"/>
        </w:rPr>
        <w:t>.</w:t>
      </w:r>
    </w:p>
    <w:p w:rsidR="00D04E93" w:rsidRDefault="00A17CBF" w:rsidP="00A17CBF">
      <w:pPr>
        <w:rPr>
          <w:rFonts w:cs="LiberationSerif"/>
        </w:rPr>
      </w:pPr>
      <w:r>
        <w:rPr>
          <w:rStyle w:val="Nadpis3Char"/>
        </w:rPr>
        <w:t>Try-with resources</w:t>
      </w:r>
      <w:r>
        <w:rPr>
          <w:rFonts w:cs="LiberationSerif"/>
        </w:rPr>
        <w:t>:</w:t>
      </w:r>
      <w:r>
        <w:t xml:space="preserve"> </w:t>
      </w:r>
      <w:r>
        <w:rPr>
          <w:rFonts w:cs="LiberationSerif"/>
        </w:rPr>
        <w:t xml:space="preserve">blok dat, který dovoluje deklarovat jeden či více zdrojů pro daný blok. Zdroj musí být třída, která implementuje </w:t>
      </w:r>
      <w:r>
        <w:rPr>
          <w:rStyle w:val="Nadpis3Char"/>
        </w:rPr>
        <w:t>AutoCloseable</w:t>
      </w:r>
      <w:r>
        <w:rPr>
          <w:rFonts w:cs="LiberationSerif"/>
        </w:rPr>
        <w:t>. Výhodou tohoto zápisu je to, že se zdroj sám uzavře a uvolní, takže se nemusí použít finally blok.</w:t>
      </w:r>
      <w:r>
        <w:t xml:space="preserve"> </w:t>
      </w:r>
      <w:r>
        <w:rPr>
          <w:rFonts w:cs="LiberationSerif"/>
        </w:rPr>
        <w:t xml:space="preserve">Při klasickém try-catchi s finally uzavřením zdroje je problém s </w:t>
      </w:r>
      <w:r w:rsidR="00723830">
        <w:rPr>
          <w:rStyle w:val="Nadpis3Char"/>
        </w:rPr>
        <w:t>Výjimkou</w:t>
      </w:r>
      <w:r w:rsidR="00666418">
        <w:rPr>
          <w:rFonts w:cs="LiberationSerif"/>
        </w:rPr>
        <w:t xml:space="preserve">, kterou může vyhodit metoda </w:t>
      </w:r>
      <w:r w:rsidR="00666418">
        <w:rPr>
          <w:rStyle w:val="Nadpis3Char"/>
        </w:rPr>
        <w:t>close()</w:t>
      </w:r>
      <w:r w:rsidR="003D62F3">
        <w:rPr>
          <w:rFonts w:cs="LiberationSerif"/>
        </w:rPr>
        <w:t xml:space="preserve"> </w:t>
      </w:r>
      <w:r w:rsidR="00D04E93">
        <w:rPr>
          <w:rFonts w:cs="LiberationSerif"/>
        </w:rPr>
        <w:t>uvnitř finally metody.</w:t>
      </w:r>
    </w:p>
    <w:p w:rsidR="00A17CBF" w:rsidRDefault="00A17CBF" w:rsidP="00A17CBF">
      <w:pPr>
        <w:rPr>
          <w:rFonts w:cs="LiberationSerif"/>
        </w:rPr>
      </w:pPr>
      <w:r>
        <w:rPr>
          <w:rFonts w:cs="LiberationSerif"/>
        </w:rPr>
        <w:t xml:space="preserve">Takže z try-catche vyleze tato </w:t>
      </w:r>
      <w:r w:rsidR="00D04E93">
        <w:rPr>
          <w:rFonts w:cs="LiberationSerif"/>
        </w:rPr>
        <w:t>Výjimka</w:t>
      </w:r>
      <w:r>
        <w:rPr>
          <w:rFonts w:cs="LiberationSerif"/>
        </w:rPr>
        <w:t xml:space="preserve">, i když uvnitř try byla jiná. </w:t>
      </w:r>
      <w:r w:rsidR="00AE72C7">
        <w:rPr>
          <w:rFonts w:cs="LiberationSerif"/>
        </w:rPr>
        <w:t>Try-with resources</w:t>
      </w:r>
      <w:r>
        <w:rPr>
          <w:rFonts w:cs="LiberationSerif"/>
        </w:rPr>
        <w:t xml:space="preserve"> řeší tento problém, pokud nastane chyba při uzavření zdroje, tak se ven tato chyba nepromítne, pokud byla před ni vytvořena jiná výjimka.</w:t>
      </w:r>
    </w:p>
    <w:p w:rsidR="003B7029" w:rsidRDefault="003B7029" w:rsidP="00A17CBF">
      <w:pPr>
        <w:rPr>
          <w:rFonts w:cs="LiberationSerif"/>
        </w:rPr>
      </w:pPr>
    </w:p>
    <w:p w:rsidR="00A17CBF" w:rsidRDefault="00A17CBF" w:rsidP="00A17CBF">
      <w:pPr>
        <w:pStyle w:val="Nadpis4"/>
      </w:pPr>
      <w:r>
        <w:rPr>
          <w:color w:val="C45911" w:themeColor="accent2" w:themeShade="BF"/>
          <w:lang w:val="cs-CZ"/>
        </w:rPr>
        <w:lastRenderedPageBreak/>
        <w:t>public</w:t>
      </w:r>
      <w:r>
        <w:t xml:space="preserve"> </w:t>
      </w:r>
      <w:r>
        <w:rPr>
          <w:color w:val="C45911" w:themeColor="accent2" w:themeShade="BF"/>
        </w:rPr>
        <w:t>static</w:t>
      </w:r>
      <w:r>
        <w:t xml:space="preserve"> void metoda() {</w:t>
      </w:r>
    </w:p>
    <w:p w:rsidR="00A17CBF" w:rsidRDefault="00A17CBF" w:rsidP="00A17CBF">
      <w:pPr>
        <w:pStyle w:val="Nadpis4"/>
        <w:ind w:left="706"/>
      </w:pPr>
      <w:r>
        <w:t xml:space="preserve">FileReader </w:t>
      </w:r>
      <w:r>
        <w:rPr>
          <w:color w:val="7030A0"/>
        </w:rPr>
        <w:t>f</w:t>
      </w:r>
      <w:r>
        <w:t xml:space="preserve"> = </w:t>
      </w:r>
      <w:r>
        <w:rPr>
          <w:color w:val="C45911" w:themeColor="accent2" w:themeShade="BF"/>
        </w:rPr>
        <w:t>null</w:t>
      </w:r>
      <w:r>
        <w:rPr>
          <w:color w:val="C45911" w:themeColor="accent2" w:themeShade="BF"/>
          <w:lang w:val="cs-CZ"/>
        </w:rPr>
        <w:t>;</w:t>
      </w:r>
    </w:p>
    <w:p w:rsidR="00A17CBF" w:rsidRDefault="00A17CBF" w:rsidP="00A17CBF">
      <w:pPr>
        <w:pStyle w:val="Nadpis4"/>
        <w:ind w:left="706"/>
      </w:pPr>
      <w:r>
        <w:rPr>
          <w:color w:val="C45911" w:themeColor="accent2" w:themeShade="BF"/>
        </w:rPr>
        <w:t xml:space="preserve">try </w:t>
      </w:r>
      <w:r>
        <w:t>{</w:t>
      </w:r>
    </w:p>
    <w:p w:rsidR="00A17CBF" w:rsidRDefault="00A17CBF" w:rsidP="00A17CBF">
      <w:pPr>
        <w:pStyle w:val="Nadpis4"/>
        <w:ind w:left="1414"/>
      </w:pPr>
      <w:r>
        <w:t xml:space="preserve">f = </w:t>
      </w:r>
      <w:r>
        <w:rPr>
          <w:color w:val="C45911" w:themeColor="accent2" w:themeShade="BF"/>
        </w:rPr>
        <w:t xml:space="preserve">new </w:t>
      </w:r>
      <w:r>
        <w:t>FileReader(</w:t>
      </w:r>
      <w:r>
        <w:rPr>
          <w:color w:val="538135" w:themeColor="accent6" w:themeShade="BF"/>
        </w:rPr>
        <w:t>"file.txt"</w:t>
      </w:r>
      <w:r>
        <w:t>)</w:t>
      </w:r>
      <w:r>
        <w:rPr>
          <w:color w:val="C45911" w:themeColor="accent2" w:themeShade="BF"/>
          <w:lang w:val="cs-CZ"/>
        </w:rPr>
        <w:t>;</w:t>
      </w:r>
    </w:p>
    <w:p w:rsidR="00A17CBF" w:rsidRDefault="00A17CBF" w:rsidP="00A17CBF">
      <w:pPr>
        <w:pStyle w:val="Nadpis4"/>
        <w:ind w:left="705"/>
      </w:pPr>
      <w:r>
        <w:t xml:space="preserve">} </w:t>
      </w:r>
      <w:r>
        <w:rPr>
          <w:color w:val="C45911" w:themeColor="accent2" w:themeShade="BF"/>
        </w:rPr>
        <w:t xml:space="preserve">catch </w:t>
      </w:r>
      <w:r>
        <w:t>(FileNotFoundException ex) {</w:t>
      </w:r>
    </w:p>
    <w:p w:rsidR="00A17CBF" w:rsidRDefault="00A17CBF" w:rsidP="00A17CBF">
      <w:pPr>
        <w:pStyle w:val="Nadpis4"/>
        <w:ind w:left="1414"/>
      </w:pPr>
      <w:r>
        <w:t>System.</w:t>
      </w:r>
      <w:r>
        <w:rPr>
          <w:color w:val="7030A0"/>
        </w:rPr>
        <w:t>err</w:t>
      </w:r>
      <w:r>
        <w:t>.println(ex.getMessage())</w:t>
      </w:r>
      <w:r>
        <w:rPr>
          <w:color w:val="C45911" w:themeColor="accent2" w:themeShade="BF"/>
          <w:lang w:val="cs-CZ"/>
        </w:rPr>
        <w:t>;</w:t>
      </w:r>
    </w:p>
    <w:p w:rsidR="00A17CBF" w:rsidRDefault="00A17CBF" w:rsidP="00A17CBF">
      <w:pPr>
        <w:pStyle w:val="Nadpis4"/>
        <w:ind w:left="705"/>
      </w:pPr>
      <w:r>
        <w:t xml:space="preserve">} </w:t>
      </w:r>
      <w:r>
        <w:rPr>
          <w:color w:val="C45911" w:themeColor="accent2" w:themeShade="BF"/>
        </w:rPr>
        <w:t xml:space="preserve">finally </w:t>
      </w:r>
      <w:r>
        <w:t>{</w:t>
      </w:r>
    </w:p>
    <w:p w:rsidR="00A17CBF" w:rsidRDefault="00A17CBF" w:rsidP="00A17CBF">
      <w:pPr>
        <w:pStyle w:val="Nadpis4"/>
        <w:ind w:left="1415"/>
      </w:pPr>
      <w:r>
        <w:rPr>
          <w:color w:val="C45911" w:themeColor="accent2" w:themeShade="BF"/>
        </w:rPr>
        <w:t>if</w:t>
      </w:r>
      <w:r>
        <w:t xml:space="preserve">(f != </w:t>
      </w:r>
      <w:r>
        <w:rPr>
          <w:color w:val="C45911" w:themeColor="accent2" w:themeShade="BF"/>
        </w:rPr>
        <w:t>null</w:t>
      </w:r>
      <w:r>
        <w:t>) {</w:t>
      </w:r>
    </w:p>
    <w:p w:rsidR="00A17CBF" w:rsidRDefault="00A17CBF" w:rsidP="00A17CBF">
      <w:pPr>
        <w:pStyle w:val="Nadpis4"/>
        <w:ind w:left="2123"/>
      </w:pPr>
      <w:r>
        <w:rPr>
          <w:color w:val="C45911" w:themeColor="accent2" w:themeShade="BF"/>
        </w:rPr>
        <w:t xml:space="preserve">try </w:t>
      </w:r>
      <w:r>
        <w:t>{</w:t>
      </w:r>
    </w:p>
    <w:p w:rsidR="00A17CBF" w:rsidRDefault="00A17CBF" w:rsidP="00A17CBF">
      <w:pPr>
        <w:pStyle w:val="Nadpis4"/>
        <w:ind w:left="2830"/>
      </w:pPr>
      <w:r>
        <w:t>f.close()</w:t>
      </w:r>
      <w:r>
        <w:rPr>
          <w:color w:val="C45911" w:themeColor="accent2" w:themeShade="BF"/>
          <w:lang w:val="cs-CZ"/>
        </w:rPr>
        <w:t>;</w:t>
      </w:r>
    </w:p>
    <w:p w:rsidR="00A17CBF" w:rsidRDefault="00A17CBF" w:rsidP="00A17CBF">
      <w:pPr>
        <w:pStyle w:val="Nadpis4"/>
        <w:ind w:left="2121"/>
      </w:pPr>
      <w:r>
        <w:t xml:space="preserve">} </w:t>
      </w:r>
      <w:r>
        <w:rPr>
          <w:color w:val="C45911" w:themeColor="accent2" w:themeShade="BF"/>
        </w:rPr>
        <w:t xml:space="preserve">catch </w:t>
      </w:r>
      <w:r>
        <w:t>(IOException ex) {</w:t>
      </w:r>
    </w:p>
    <w:p w:rsidR="00A17CBF" w:rsidRDefault="00A17CBF" w:rsidP="00A17CBF">
      <w:pPr>
        <w:pStyle w:val="Nadpis4"/>
        <w:ind w:left="2831"/>
      </w:pPr>
      <w:r>
        <w:t>System.</w:t>
      </w:r>
      <w:r>
        <w:rPr>
          <w:color w:val="7030A0"/>
        </w:rPr>
        <w:t>err</w:t>
      </w:r>
      <w:r>
        <w:t>.println(ex.getMessage())</w:t>
      </w:r>
      <w:r>
        <w:rPr>
          <w:color w:val="C45911" w:themeColor="accent2" w:themeShade="BF"/>
          <w:lang w:val="cs-CZ"/>
        </w:rPr>
        <w:t>;</w:t>
      </w:r>
    </w:p>
    <w:p w:rsidR="00A17CBF" w:rsidRDefault="00A17CBF" w:rsidP="00A17CBF">
      <w:pPr>
        <w:pStyle w:val="Nadpis4"/>
        <w:ind w:left="2122"/>
      </w:pPr>
      <w:r>
        <w:t>}</w:t>
      </w:r>
    </w:p>
    <w:p w:rsidR="00A17CBF" w:rsidRDefault="00A17CBF" w:rsidP="00A17CBF">
      <w:pPr>
        <w:pStyle w:val="Nadpis4"/>
        <w:ind w:left="1413"/>
      </w:pPr>
      <w:r>
        <w:t>}</w:t>
      </w:r>
    </w:p>
    <w:p w:rsidR="00A17CBF" w:rsidRDefault="00A17CBF" w:rsidP="00A17CBF">
      <w:pPr>
        <w:pStyle w:val="Nadpis4"/>
        <w:ind w:left="704"/>
      </w:pPr>
      <w:r>
        <w:t>}</w:t>
      </w:r>
    </w:p>
    <w:p w:rsidR="00A17CBF" w:rsidRDefault="00A17CBF" w:rsidP="00A17CBF">
      <w:pPr>
        <w:pStyle w:val="Nadpis4"/>
        <w:ind w:firstLine="704"/>
      </w:pPr>
      <w:r>
        <w:t>}</w:t>
      </w:r>
    </w:p>
    <w:p w:rsidR="00A17CBF" w:rsidRDefault="00A17CBF" w:rsidP="00A17CBF"/>
    <w:p w:rsidR="00690BF0" w:rsidRDefault="0065566D" w:rsidP="00C808A0">
      <w:bookmarkStart w:id="1" w:name="_GoBack"/>
      <w:r>
        <w:rPr>
          <w:noProof/>
          <w:lang w:eastAsia="cs-CZ"/>
        </w:rPr>
        <w:drawing>
          <wp:anchor distT="0" distB="0" distL="114300" distR="114300" simplePos="0" relativeHeight="251658240" behindDoc="1" locked="0" layoutInCell="1" allowOverlap="1" wp14:anchorId="4B928C2C" wp14:editId="50185AEF">
            <wp:simplePos x="0" y="0"/>
            <wp:positionH relativeFrom="margin">
              <wp:posOffset>144145</wp:posOffset>
            </wp:positionH>
            <wp:positionV relativeFrom="paragraph">
              <wp:posOffset>363855</wp:posOffset>
            </wp:positionV>
            <wp:extent cx="6543675" cy="3157855"/>
            <wp:effectExtent l="0" t="0" r="9525" b="4445"/>
            <wp:wrapTight wrapText="bothSides">
              <wp:wrapPolygon edited="0">
                <wp:start x="0" y="0"/>
                <wp:lineTo x="0" y="21500"/>
                <wp:lineTo x="21569" y="21500"/>
                <wp:lineTo x="21569" y="0"/>
                <wp:lineTo x="0" y="0"/>
              </wp:wrapPolygon>
            </wp:wrapTight>
            <wp:docPr id="1" name="Obrázek 1" descr="stro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1" descr="strom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3675" cy="3157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1"/>
    </w:p>
    <w:sectPr w:rsidR="00690BF0" w:rsidSect="003D2DC4">
      <w:headerReference w:type="default" r:id="rId9"/>
      <w:footerReference w:type="default" r:id="rId10"/>
      <w:pgSz w:w="11906" w:h="16838"/>
      <w:pgMar w:top="1417" w:right="566" w:bottom="1417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7CBF" w:rsidRDefault="00A17CBF" w:rsidP="006537B9">
      <w:pPr>
        <w:spacing w:line="240" w:lineRule="auto"/>
      </w:pPr>
      <w:r>
        <w:separator/>
      </w:r>
    </w:p>
  </w:endnote>
  <w:endnote w:type="continuationSeparator" w:id="0">
    <w:p w:rsidR="00A17CBF" w:rsidRDefault="00A17CBF" w:rsidP="006537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LiberationSerif">
    <w:altName w:val="LiberationSerif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FreeMono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08CB" w:rsidRDefault="00774D35" w:rsidP="00A108CB">
    <w:pPr>
      <w:pStyle w:val="Zpat"/>
      <w:ind w:firstLine="0"/>
      <w:jc w:val="center"/>
      <w:rPr>
        <w:color w:val="7030A0"/>
      </w:rPr>
    </w:pPr>
    <w:r w:rsidRPr="00F40896">
      <w:rPr>
        <w:color w:val="7030A0"/>
      </w:rPr>
      <w:fldChar w:fldCharType="begin"/>
    </w:r>
    <w:r w:rsidRPr="00F40896">
      <w:rPr>
        <w:color w:val="7030A0"/>
      </w:rPr>
      <w:instrText>PAGE   \* MERGEFORMAT</w:instrText>
    </w:r>
    <w:r w:rsidRPr="00F40896">
      <w:rPr>
        <w:color w:val="7030A0"/>
      </w:rPr>
      <w:fldChar w:fldCharType="separate"/>
    </w:r>
    <w:r w:rsidR="00953DFA">
      <w:rPr>
        <w:noProof/>
        <w:color w:val="7030A0"/>
      </w:rPr>
      <w:t>1</w:t>
    </w:r>
    <w:r w:rsidRPr="00F40896">
      <w:rPr>
        <w:color w:val="7030A0"/>
      </w:rPr>
      <w:fldChar w:fldCharType="end"/>
    </w:r>
  </w:p>
  <w:p w:rsidR="0071521E" w:rsidRDefault="00953DFA" w:rsidP="00A108CB">
    <w:pPr>
      <w:pStyle w:val="Zpat"/>
      <w:ind w:firstLine="0"/>
      <w:jc w:val="center"/>
    </w:pPr>
    <w:sdt>
      <w:sdtPr>
        <w:rPr>
          <w:color w:val="7030A0"/>
        </w:rPr>
        <w:alias w:val="Název"/>
        <w:tag w:val=""/>
        <w:id w:val="-631095083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8E4350">
          <w:rPr>
            <w:color w:val="7030A0"/>
          </w:rPr>
          <w:t>18. Chyby v programování a mechanismus výjimek v jazyce JAVA (zachycení a ošetření)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7CBF" w:rsidRDefault="00A17CBF" w:rsidP="006537B9">
      <w:pPr>
        <w:spacing w:line="240" w:lineRule="auto"/>
      </w:pPr>
      <w:r>
        <w:separator/>
      </w:r>
    </w:p>
  </w:footnote>
  <w:footnote w:type="continuationSeparator" w:id="0">
    <w:p w:rsidR="00A17CBF" w:rsidRDefault="00A17CBF" w:rsidP="006537B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37B9" w:rsidRPr="00F40896" w:rsidRDefault="00953DFA" w:rsidP="006537B9">
    <w:pPr>
      <w:pStyle w:val="Zhlav"/>
      <w:rPr>
        <w:color w:val="7030A0"/>
      </w:rPr>
    </w:pPr>
    <w:sdt>
      <w:sdtPr>
        <w:rPr>
          <w:color w:val="7030A0"/>
        </w:rPr>
        <w:alias w:val="Předmět"/>
        <w:tag w:val=""/>
        <w:id w:val="-303620429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2270E8">
          <w:rPr>
            <w:color w:val="7030A0"/>
          </w:rPr>
          <w:t>PRM - Programovací Metody</w:t>
        </w:r>
      </w:sdtContent>
    </w:sdt>
    <w:r w:rsidR="005F0531" w:rsidRPr="005F0531">
      <w:ptab w:relativeTo="margin" w:alignment="center" w:leader="none"/>
    </w:r>
    <w:r w:rsidR="005F0531" w:rsidRPr="005F0531">
      <w:ptab w:relativeTo="margin" w:alignment="right" w:leader="none"/>
    </w:r>
    <w:r w:rsidR="005F0531" w:rsidRPr="00F40896">
      <w:rPr>
        <w:color w:val="7030A0"/>
      </w:rPr>
      <w:t xml:space="preserve">Jakub Čábera, </w:t>
    </w:r>
    <w:sdt>
      <w:sdtPr>
        <w:rPr>
          <w:color w:val="7030A0"/>
        </w:rPr>
        <w:alias w:val="Autor"/>
        <w:tag w:val=""/>
        <w:id w:val="343906499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5F0531" w:rsidRPr="00F40896">
          <w:rPr>
            <w:color w:val="7030A0"/>
          </w:rPr>
          <w:t>Ash258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AE40BA"/>
    <w:multiLevelType w:val="multilevel"/>
    <w:tmpl w:val="B3AC6476"/>
    <w:styleLink w:val="Finallist"/>
    <w:lvl w:ilvl="0">
      <w:start w:val="1"/>
      <w:numFmt w:val="bullet"/>
      <w:lvlText w:val=""/>
      <w:lvlJc w:val="left"/>
      <w:pPr>
        <w:ind w:left="794" w:hanging="22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361" w:hanging="22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928" w:hanging="22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495" w:hanging="227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062" w:hanging="227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629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196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4763" w:hanging="227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330" w:hanging="227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CBF"/>
    <w:rsid w:val="00076DB0"/>
    <w:rsid w:val="000E25AE"/>
    <w:rsid w:val="00152087"/>
    <w:rsid w:val="001B3EB7"/>
    <w:rsid w:val="002261EA"/>
    <w:rsid w:val="002270E8"/>
    <w:rsid w:val="00251ECD"/>
    <w:rsid w:val="002577A5"/>
    <w:rsid w:val="002757F8"/>
    <w:rsid w:val="00277D60"/>
    <w:rsid w:val="002F4373"/>
    <w:rsid w:val="003B7029"/>
    <w:rsid w:val="003D2DC4"/>
    <w:rsid w:val="003D62F3"/>
    <w:rsid w:val="003E112E"/>
    <w:rsid w:val="003E17D4"/>
    <w:rsid w:val="005A37FA"/>
    <w:rsid w:val="005B0DC0"/>
    <w:rsid w:val="005F0531"/>
    <w:rsid w:val="0060553A"/>
    <w:rsid w:val="006537B9"/>
    <w:rsid w:val="0065566D"/>
    <w:rsid w:val="00666418"/>
    <w:rsid w:val="00690BF0"/>
    <w:rsid w:val="006F0615"/>
    <w:rsid w:val="00704607"/>
    <w:rsid w:val="00714834"/>
    <w:rsid w:val="0071521E"/>
    <w:rsid w:val="00723830"/>
    <w:rsid w:val="00753757"/>
    <w:rsid w:val="00774D35"/>
    <w:rsid w:val="007B1CC4"/>
    <w:rsid w:val="007B5987"/>
    <w:rsid w:val="007C7B57"/>
    <w:rsid w:val="0081654E"/>
    <w:rsid w:val="008717B3"/>
    <w:rsid w:val="00874E0F"/>
    <w:rsid w:val="00877544"/>
    <w:rsid w:val="00890805"/>
    <w:rsid w:val="008B6395"/>
    <w:rsid w:val="008E4350"/>
    <w:rsid w:val="00933488"/>
    <w:rsid w:val="00945582"/>
    <w:rsid w:val="00953DFA"/>
    <w:rsid w:val="00985BDB"/>
    <w:rsid w:val="0099771D"/>
    <w:rsid w:val="00A108CB"/>
    <w:rsid w:val="00A17CBF"/>
    <w:rsid w:val="00A27F6E"/>
    <w:rsid w:val="00A66F70"/>
    <w:rsid w:val="00AA3A16"/>
    <w:rsid w:val="00AC6939"/>
    <w:rsid w:val="00AC733C"/>
    <w:rsid w:val="00AE72C7"/>
    <w:rsid w:val="00B85A2C"/>
    <w:rsid w:val="00C2196C"/>
    <w:rsid w:val="00C5306E"/>
    <w:rsid w:val="00C66B0B"/>
    <w:rsid w:val="00C808A0"/>
    <w:rsid w:val="00CD2D1A"/>
    <w:rsid w:val="00D04E93"/>
    <w:rsid w:val="00D232C7"/>
    <w:rsid w:val="00DB2A4E"/>
    <w:rsid w:val="00DE2B29"/>
    <w:rsid w:val="00F40896"/>
    <w:rsid w:val="00F71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2F437E"/>
  <w15:chartTrackingRefBased/>
  <w15:docId w15:val="{FAF44688-4F14-4155-967D-8BF340EE5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A17CBF"/>
    <w:pPr>
      <w:spacing w:after="0" w:line="276" w:lineRule="auto"/>
      <w:ind w:firstLine="709"/>
      <w:jc w:val="both"/>
    </w:pPr>
    <w:rPr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C808A0"/>
    <w:pPr>
      <w:keepNext/>
      <w:keepLines/>
      <w:spacing w:before="240"/>
      <w:jc w:val="center"/>
      <w:outlineLvl w:val="0"/>
    </w:pPr>
    <w:rPr>
      <w:rFonts w:ascii="Calibri" w:eastAsia="Times New Roman" w:hAnsi="Calibri" w:cs="Calibri"/>
      <w:b/>
      <w:bCs/>
      <w:color w:val="000000"/>
      <w:sz w:val="48"/>
      <w:szCs w:val="28"/>
      <w:lang w:eastAsia="cs-CZ"/>
    </w:rPr>
  </w:style>
  <w:style w:type="paragraph" w:styleId="Nadpis2">
    <w:name w:val="heading 2"/>
    <w:basedOn w:val="Normln"/>
    <w:next w:val="Normln"/>
    <w:link w:val="Nadpis2Char"/>
    <w:autoRedefine/>
    <w:uiPriority w:val="9"/>
    <w:unhideWhenUsed/>
    <w:qFormat/>
    <w:rsid w:val="00C808A0"/>
    <w:pPr>
      <w:keepNext/>
      <w:keepLines/>
      <w:spacing w:before="120"/>
      <w:ind w:firstLine="0"/>
      <w:outlineLvl w:val="1"/>
    </w:pPr>
    <w:rPr>
      <w:rFonts w:eastAsiaTheme="majorEastAsia" w:cstheme="majorBidi"/>
      <w:b/>
      <w:bCs/>
      <w:color w:val="000000" w:themeColor="text1"/>
      <w:sz w:val="28"/>
      <w:szCs w:val="26"/>
    </w:rPr>
  </w:style>
  <w:style w:type="paragraph" w:styleId="Nadpis3">
    <w:name w:val="heading 3"/>
    <w:basedOn w:val="Normln"/>
    <w:next w:val="Normln"/>
    <w:link w:val="Nadpis3Char"/>
    <w:autoRedefine/>
    <w:uiPriority w:val="9"/>
    <w:unhideWhenUsed/>
    <w:qFormat/>
    <w:rsid w:val="00C808A0"/>
    <w:pPr>
      <w:keepNext/>
      <w:keepLines/>
      <w:spacing w:before="200"/>
      <w:ind w:firstLine="0"/>
      <w:outlineLvl w:val="2"/>
    </w:pPr>
    <w:rPr>
      <w:rFonts w:eastAsiaTheme="majorEastAsia" w:cstheme="majorBidi"/>
      <w:b/>
      <w:bCs/>
    </w:rPr>
  </w:style>
  <w:style w:type="paragraph" w:styleId="Nadpis4">
    <w:name w:val="heading 4"/>
    <w:aliases w:val="code"/>
    <w:basedOn w:val="Normln"/>
    <w:next w:val="Normln"/>
    <w:link w:val="Nadpis4Char"/>
    <w:uiPriority w:val="9"/>
    <w:unhideWhenUsed/>
    <w:qFormat/>
    <w:rsid w:val="00C808A0"/>
    <w:pPr>
      <w:keepNext/>
      <w:keepLines/>
      <w:spacing w:before="80"/>
      <w:outlineLvl w:val="3"/>
    </w:pPr>
    <w:rPr>
      <w:rFonts w:ascii="Courier New" w:eastAsiaTheme="majorEastAsia" w:hAnsi="Courier New" w:cstheme="majorBidi"/>
      <w:bCs/>
      <w:iCs/>
      <w:lang w:val="en-US" w:bidi="en-US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C808A0"/>
    <w:rPr>
      <w:rFonts w:ascii="Calibri" w:eastAsia="Times New Roman" w:hAnsi="Calibri" w:cs="Calibri"/>
      <w:b/>
      <w:bCs/>
      <w:color w:val="000000"/>
      <w:sz w:val="48"/>
      <w:szCs w:val="28"/>
      <w:lang w:eastAsia="cs-CZ"/>
    </w:rPr>
  </w:style>
  <w:style w:type="character" w:customStyle="1" w:styleId="Nadpis2Char">
    <w:name w:val="Nadpis 2 Char"/>
    <w:basedOn w:val="Standardnpsmoodstavce"/>
    <w:link w:val="Nadpis2"/>
    <w:uiPriority w:val="9"/>
    <w:rsid w:val="00C808A0"/>
    <w:rPr>
      <w:rFonts w:eastAsiaTheme="majorEastAsia" w:cstheme="majorBidi"/>
      <w:b/>
      <w:bCs/>
      <w:color w:val="000000" w:themeColor="text1"/>
      <w:sz w:val="28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C808A0"/>
    <w:rPr>
      <w:rFonts w:eastAsiaTheme="majorEastAsia" w:cstheme="majorBidi"/>
      <w:b/>
      <w:bCs/>
      <w:sz w:val="24"/>
    </w:rPr>
  </w:style>
  <w:style w:type="character" w:customStyle="1" w:styleId="Nadpis4Char">
    <w:name w:val="Nadpis 4 Char"/>
    <w:aliases w:val="code Char"/>
    <w:basedOn w:val="Standardnpsmoodstavce"/>
    <w:link w:val="Nadpis4"/>
    <w:uiPriority w:val="9"/>
    <w:rsid w:val="00C808A0"/>
    <w:rPr>
      <w:rFonts w:ascii="Courier New" w:eastAsiaTheme="majorEastAsia" w:hAnsi="Courier New" w:cstheme="majorBidi"/>
      <w:bCs/>
      <w:iCs/>
      <w:sz w:val="24"/>
      <w:lang w:val="en-US" w:bidi="en-US"/>
    </w:rPr>
  </w:style>
  <w:style w:type="paragraph" w:styleId="Bezmezer">
    <w:name w:val="No Spacing"/>
    <w:uiPriority w:val="1"/>
    <w:qFormat/>
    <w:rsid w:val="00C808A0"/>
    <w:pPr>
      <w:spacing w:after="0" w:line="240" w:lineRule="auto"/>
      <w:ind w:firstLine="709"/>
      <w:jc w:val="both"/>
    </w:pPr>
    <w:rPr>
      <w:sz w:val="24"/>
    </w:rPr>
  </w:style>
  <w:style w:type="paragraph" w:customStyle="1" w:styleId="Tabulka">
    <w:name w:val="Tabulka"/>
    <w:basedOn w:val="Normln"/>
    <w:qFormat/>
    <w:rsid w:val="007B5987"/>
    <w:pPr>
      <w:ind w:firstLine="0"/>
      <w:jc w:val="center"/>
    </w:pPr>
    <w:rPr>
      <w:rFonts w:eastAsiaTheme="minorEastAsia"/>
      <w:lang w:eastAsia="cs-CZ"/>
    </w:rPr>
  </w:style>
  <w:style w:type="paragraph" w:styleId="Zhlav">
    <w:name w:val="header"/>
    <w:basedOn w:val="Normln"/>
    <w:link w:val="ZhlavChar"/>
    <w:uiPriority w:val="99"/>
    <w:unhideWhenUsed/>
    <w:rsid w:val="006537B9"/>
    <w:pPr>
      <w:tabs>
        <w:tab w:val="center" w:pos="4536"/>
        <w:tab w:val="right" w:pos="9072"/>
      </w:tabs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6537B9"/>
    <w:rPr>
      <w:sz w:val="24"/>
    </w:rPr>
  </w:style>
  <w:style w:type="paragraph" w:styleId="Zpat">
    <w:name w:val="footer"/>
    <w:basedOn w:val="Normln"/>
    <w:link w:val="ZpatChar"/>
    <w:uiPriority w:val="99"/>
    <w:unhideWhenUsed/>
    <w:rsid w:val="006537B9"/>
    <w:pPr>
      <w:tabs>
        <w:tab w:val="center" w:pos="4536"/>
        <w:tab w:val="right" w:pos="9072"/>
      </w:tabs>
      <w:spacing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6537B9"/>
    <w:rPr>
      <w:sz w:val="24"/>
    </w:rPr>
  </w:style>
  <w:style w:type="character" w:styleId="Zstupntext">
    <w:name w:val="Placeholder Text"/>
    <w:basedOn w:val="Standardnpsmoodstavce"/>
    <w:uiPriority w:val="99"/>
    <w:semiHidden/>
    <w:rsid w:val="0071521E"/>
    <w:rPr>
      <w:color w:val="808080"/>
    </w:rPr>
  </w:style>
  <w:style w:type="numbering" w:customStyle="1" w:styleId="Finallist">
    <w:name w:val="Final_list"/>
    <w:uiPriority w:val="99"/>
    <w:rsid w:val="00890805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42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MEGA\Maturita_final\&#352;ablony\PRM.dotm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552791-F65F-416B-8FA4-829CD86172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PRM.dotm</Template>
  <TotalTime>5</TotalTime>
  <Pages>3</Pages>
  <Words>438</Words>
  <Characters>2858</Characters>
  <Application>Microsoft Office Word</Application>
  <DocSecurity>0</DocSecurity>
  <Lines>69</Lines>
  <Paragraphs>61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Nadpisy</vt:lpstr>
      </vt:variant>
      <vt:variant>
        <vt:i4>9</vt:i4>
      </vt:variant>
    </vt:vector>
  </HeadingPairs>
  <TitlesOfParts>
    <vt:vector size="10" baseType="lpstr">
      <vt:lpstr>18. Chyby v programování a mechanismus výjimek v jazyce JAVA (zachycení a ošetření)</vt:lpstr>
      <vt:lpstr>18. Chyby v programování a mechanismus výjimek v jazyce JAVA (zachycení a ošetře</vt:lpstr>
      <vt:lpstr>    Chyby v programování</vt:lpstr>
      <vt:lpstr>        Syntax Error </vt:lpstr>
      <vt:lpstr>        Semantic Error</vt:lpstr>
      <vt:lpstr>        Runtime Error </vt:lpstr>
      <vt:lpstr>    Výjimky v Javě</vt:lpstr>
      <vt:lpstr>        Ošetření výjimek</vt:lpstr>
      <vt:lpstr>        Propuštění výjimky výš</vt:lpstr>
      <vt:lpstr>        Zachycení výjimky</vt:lpstr>
    </vt:vector>
  </TitlesOfParts>
  <Manager>Karel Johanovský</Manager>
  <Company>BLAKKWOOD</Company>
  <LinksUpToDate>false</LinksUpToDate>
  <CharactersWithSpaces>3235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18. Chyby v programování a mechanismus výjimek v jazyce JAVA (zachycení a ošetření)</dc:title>
  <dc:subject>PRM - Programovací Metody</dc:subject>
  <dc:creator>Ash258</dc:creator>
  <cp:keywords>PRM;18</cp:keywords>
  <dc:description/>
  <cp:lastModifiedBy>Ash258</cp:lastModifiedBy>
  <cp:revision>22</cp:revision>
  <dcterms:created xsi:type="dcterms:W3CDTF">2016-04-15T01:03:00Z</dcterms:created>
  <dcterms:modified xsi:type="dcterms:W3CDTF">2016-05-09T16:23:00Z</dcterms:modified>
  <cp:contentStatus>Konečný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