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D1D" w:rsidRDefault="001A4D1D" w:rsidP="001A4D1D">
      <w:pPr>
        <w:pStyle w:val="Nadpis1"/>
      </w:pPr>
      <w:bookmarkStart w:id="0" w:name="_Toc435197054"/>
      <w:r>
        <w:t>19. Složitost algoritmu - konečný automat vs. Touringův stroj</w:t>
      </w:r>
      <w:bookmarkEnd w:id="0"/>
    </w:p>
    <w:p w:rsidR="001A4D1D" w:rsidRDefault="001A4D1D" w:rsidP="001A4D1D">
      <w:pPr>
        <w:pStyle w:val="Nadpis2"/>
        <w:rPr>
          <w:lang w:eastAsia="cs-CZ"/>
        </w:rPr>
      </w:pPr>
      <w:r>
        <w:rPr>
          <w:lang w:eastAsia="cs-CZ"/>
        </w:rPr>
        <w:t>Složitost algoritmu</w:t>
      </w:r>
    </w:p>
    <w:p w:rsidR="001A4D1D" w:rsidRDefault="001A4D1D" w:rsidP="001A4D1D">
      <w:pPr>
        <w:rPr>
          <w:lang w:eastAsia="cs-CZ"/>
        </w:rPr>
      </w:pPr>
      <w:r>
        <w:rPr>
          <w:lang w:eastAsia="cs-CZ"/>
        </w:rPr>
        <w:t xml:space="preserve">Jedna z možností jak porovnat algoritmy v určitých ohledech. Počet kroků nebo operací, které musí procesor vykonat pro různý počet vstupních hodnot. Vyjadřuje, jak se bude měnit chování algoritmu v závislosti na změně vstupních dat. O tom, zda je algoritmus realizovatelný, rozhodují tzv. </w:t>
      </w:r>
      <w:r>
        <w:rPr>
          <w:rStyle w:val="Nadpis3Char"/>
        </w:rPr>
        <w:t>matematické modely</w:t>
      </w:r>
      <w:r>
        <w:rPr>
          <w:lang w:eastAsia="cs-CZ"/>
        </w:rPr>
        <w:t xml:space="preserve">, které vyhodnocují složitost pomocí </w:t>
      </w:r>
      <w:r>
        <w:rPr>
          <w:rStyle w:val="Nadpis3Char"/>
        </w:rPr>
        <w:t>vyčíslitelnosti</w:t>
      </w:r>
      <w:r>
        <w:rPr>
          <w:lang w:eastAsia="cs-CZ"/>
        </w:rPr>
        <w:t xml:space="preserve"> (teorii vyčíslitelnosti) </w:t>
      </w:r>
    </w:p>
    <w:p w:rsidR="001A4D1D" w:rsidRDefault="001A4D1D" w:rsidP="001A4D1D">
      <w:pPr>
        <w:pStyle w:val="Nadpis2"/>
        <w:rPr>
          <w:lang w:eastAsia="cs-CZ"/>
        </w:rPr>
      </w:pPr>
      <w:r>
        <w:rPr>
          <w:lang w:eastAsia="cs-CZ"/>
        </w:rPr>
        <w:t>Matematické Modely:</w:t>
      </w:r>
    </w:p>
    <w:p w:rsidR="001A4D1D" w:rsidRDefault="001A4D1D" w:rsidP="001A4D1D">
      <w:pPr>
        <w:pStyle w:val="Nadpis2"/>
        <w:rPr>
          <w:lang w:eastAsia="cs-CZ"/>
        </w:rPr>
      </w:pPr>
      <w:r>
        <w:rPr>
          <w:lang w:eastAsia="cs-CZ"/>
        </w:rPr>
        <w:t>Konečný automat – deterministický</w:t>
      </w:r>
    </w:p>
    <w:p w:rsidR="001A4D1D" w:rsidRDefault="001A4D1D" w:rsidP="001A4D1D">
      <w:pPr>
        <w:rPr>
          <w:lang w:eastAsia="cs-CZ"/>
        </w:rPr>
      </w:pPr>
      <w:r>
        <w:rPr>
          <w:lang w:eastAsia="cs-CZ"/>
        </w:rPr>
        <w:t>Deterministic Finite Automaton (</w:t>
      </w:r>
      <w:r>
        <w:rPr>
          <w:rStyle w:val="Nadpis3Char"/>
        </w:rPr>
        <w:t>DFA</w:t>
      </w:r>
      <w:r>
        <w:rPr>
          <w:lang w:eastAsia="cs-CZ"/>
        </w:rPr>
        <w:t>) je matematický model, pomocí kterého lze určit, zda je daný algoritmus vyčíslitelný.</w:t>
      </w:r>
    </w:p>
    <w:p w:rsidR="001A4D1D" w:rsidRDefault="001A4D1D" w:rsidP="001A4D1D">
      <w:pPr>
        <w:pStyle w:val="Nadpis3"/>
        <w:rPr>
          <w:lang w:eastAsia="cs-CZ"/>
        </w:rPr>
      </w:pPr>
      <w:r>
        <w:rPr>
          <w:lang w:eastAsia="cs-CZ"/>
        </w:rPr>
        <w:t>Skládá se z:</w:t>
      </w:r>
    </w:p>
    <w:p w:rsidR="001A4D1D" w:rsidRDefault="001A4D1D" w:rsidP="001A4D1D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„Paměti“</w:t>
      </w:r>
      <w:r w:rsidR="001D2437">
        <w:rPr>
          <w:lang w:eastAsia="cs-CZ"/>
        </w:rPr>
        <w:t xml:space="preserve"> (matematický model paměť nemá; </w:t>
      </w:r>
      <w:r w:rsidR="00C25455">
        <w:rPr>
          <w:lang w:eastAsia="cs-CZ"/>
        </w:rPr>
        <w:t>pouze při programování</w:t>
      </w:r>
      <w:r w:rsidR="001D2437">
        <w:rPr>
          <w:lang w:eastAsia="cs-CZ"/>
        </w:rPr>
        <w:t>)</w:t>
      </w:r>
    </w:p>
    <w:p w:rsidR="001A4D1D" w:rsidRDefault="001A4D1D" w:rsidP="001A4D1D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>Proměnná</w:t>
      </w:r>
    </w:p>
    <w:p w:rsidR="001A4D1D" w:rsidRDefault="001A4D1D" w:rsidP="001A4D1D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>Uchovává aktuální stav konečného automatu</w:t>
      </w:r>
    </w:p>
    <w:p w:rsidR="001A4D1D" w:rsidRDefault="001A4D1D" w:rsidP="001A4D1D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>„Množinu vnitřních stavů“ ve kterých se může nacházet</w:t>
      </w:r>
    </w:p>
    <w:p w:rsidR="001A4D1D" w:rsidRDefault="001A4D1D" w:rsidP="001A4D1D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Vstupu</w:t>
      </w:r>
    </w:p>
    <w:p w:rsidR="001A4D1D" w:rsidRDefault="001A4D1D" w:rsidP="001A4D1D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>Čte jednotlivá data, podle kterých se rozhoduje pro další polohu konečného automatu</w:t>
      </w:r>
    </w:p>
    <w:p w:rsidR="001A4D1D" w:rsidRDefault="001A4D1D" w:rsidP="001A4D1D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Funkce</w:t>
      </w:r>
    </w:p>
    <w:p w:rsidR="001A4D1D" w:rsidRDefault="001A4D1D" w:rsidP="001A4D1D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>Metoda nebo tabulka, podle které rozhoduje o dalším kroku</w:t>
      </w:r>
    </w:p>
    <w:p w:rsidR="001A4D1D" w:rsidRDefault="001A4D1D" w:rsidP="001A4D1D">
      <w:pPr>
        <w:rPr>
          <w:lang w:eastAsia="cs-CZ"/>
        </w:rPr>
      </w:pPr>
      <w:r>
        <w:rPr>
          <w:lang w:eastAsia="cs-CZ"/>
        </w:rPr>
        <w:t>Pokud lze na řešení problému použít konečný automat, je algoritmus vyčíslitelný.</w:t>
      </w:r>
    </w:p>
    <w:p w:rsidR="001A4D1D" w:rsidRDefault="001A4D1D" w:rsidP="001A4D1D">
      <w:pPr>
        <w:rPr>
          <w:lang w:eastAsia="cs-CZ"/>
        </w:rPr>
      </w:pPr>
      <w:r>
        <w:rPr>
          <w:lang w:eastAsia="cs-CZ"/>
        </w:rPr>
        <w:lastRenderedPageBreak/>
        <w:t xml:space="preserve">Konečný automat musí mít minimálně </w:t>
      </w:r>
      <w:r>
        <w:rPr>
          <w:rStyle w:val="Nadpis3Char"/>
        </w:rPr>
        <w:t>2 stavy</w:t>
      </w:r>
      <w:r>
        <w:rPr>
          <w:lang w:eastAsia="cs-CZ"/>
        </w:rPr>
        <w:t>, stav pro začátek a stav pro konec.</w:t>
      </w:r>
    </w:p>
    <w:p w:rsidR="001A4D1D" w:rsidRDefault="001A4D1D" w:rsidP="001A4D1D">
      <w:pPr>
        <w:rPr>
          <w:lang w:eastAsia="cs-CZ"/>
        </w:rPr>
      </w:pPr>
      <w:r>
        <w:rPr>
          <w:lang w:eastAsia="cs-CZ"/>
        </w:rPr>
        <w:t>Z </w:t>
      </w:r>
      <w:r>
        <w:rPr>
          <w:rStyle w:val="Nadpis3Char"/>
        </w:rPr>
        <w:t>matematického</w:t>
      </w:r>
      <w:r>
        <w:rPr>
          <w:lang w:eastAsia="cs-CZ"/>
        </w:rPr>
        <w:t xml:space="preserve"> pohledu je Konečný automat Bez paměti, ale při simulování tohoto automatu je potřeba ukládat do nějaké proměnné aktuální stav. Při programování se místo 2 stavů používají 3 (4 – chyba): </w:t>
      </w:r>
      <w:r>
        <w:rPr>
          <w:rStyle w:val="Nadpis3Char"/>
        </w:rPr>
        <w:t>bez přenosu, s přenosem a koncový</w:t>
      </w:r>
      <w:r>
        <w:rPr>
          <w:lang w:eastAsia="cs-CZ"/>
        </w:rPr>
        <w:t>.</w:t>
      </w:r>
    </w:p>
    <w:p w:rsidR="001A4D1D" w:rsidRDefault="001A4D1D" w:rsidP="001A4D1D">
      <w:pPr>
        <w:pStyle w:val="Nadpis3"/>
        <w:rPr>
          <w:lang w:eastAsia="cs-CZ"/>
        </w:rPr>
      </w:pPr>
      <w:r>
        <w:rPr>
          <w:lang w:eastAsia="cs-CZ"/>
        </w:rPr>
        <w:t>Výhoda</w:t>
      </w:r>
    </w:p>
    <w:p w:rsidR="001A4D1D" w:rsidRDefault="001A4D1D" w:rsidP="001A4D1D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>Snadno realizovatelný</w:t>
      </w:r>
    </w:p>
    <w:p w:rsidR="001A4D1D" w:rsidRDefault="001A4D1D" w:rsidP="001A4D1D">
      <w:pPr>
        <w:pStyle w:val="Nadpis3"/>
        <w:rPr>
          <w:lang w:eastAsia="cs-CZ"/>
        </w:rPr>
      </w:pPr>
      <w:r>
        <w:rPr>
          <w:lang w:eastAsia="cs-CZ"/>
        </w:rPr>
        <w:t>Nevýhoda</w:t>
      </w:r>
    </w:p>
    <w:p w:rsidR="001A4D1D" w:rsidRDefault="001A4D1D" w:rsidP="001A4D1D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>Neumí moc věcí</w:t>
      </w:r>
    </w:p>
    <w:p w:rsidR="001A4D1D" w:rsidRDefault="001A4D1D" w:rsidP="001A4D1D">
      <w:pPr>
        <w:pStyle w:val="Nadpis3"/>
        <w:rPr>
          <w:lang w:eastAsia="cs-CZ"/>
        </w:rPr>
      </w:pPr>
      <w:r>
        <w:rPr>
          <w:lang w:eastAsia="cs-CZ"/>
        </w:rPr>
        <w:t>Použití</w:t>
      </w:r>
    </w:p>
    <w:p w:rsidR="001A4D1D" w:rsidRDefault="001A4D1D" w:rsidP="001A4D1D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>Binární sčítačka</w:t>
      </w:r>
    </w:p>
    <w:p w:rsidR="00C874FB" w:rsidRDefault="001A4D1D" w:rsidP="001A4D1D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>Lexikální analyzátory (v překladačích)</w:t>
      </w:r>
    </w:p>
    <w:p w:rsidR="00C874FB" w:rsidRDefault="00C874FB" w:rsidP="00C874FB">
      <w:pPr>
        <w:rPr>
          <w:lang w:eastAsia="cs-CZ"/>
        </w:rPr>
      </w:pPr>
      <w:r>
        <w:rPr>
          <w:lang w:eastAsia="cs-CZ"/>
        </w:rPr>
        <w:br w:type="page"/>
      </w:r>
    </w:p>
    <w:p w:rsidR="001A4D1D" w:rsidRDefault="001A4D1D" w:rsidP="001A4D1D">
      <w:pPr>
        <w:pStyle w:val="Nadpis3"/>
        <w:rPr>
          <w:lang w:eastAsia="cs-CZ"/>
        </w:rPr>
      </w:pPr>
      <w:r>
        <w:rPr>
          <w:lang w:eastAsia="cs-CZ"/>
        </w:rPr>
        <w:lastRenderedPageBreak/>
        <w:t>Nedeterministický konečný automat</w:t>
      </w:r>
    </w:p>
    <w:p w:rsidR="001A4D1D" w:rsidRDefault="001A4D1D" w:rsidP="001A4D1D">
      <w:pPr>
        <w:pStyle w:val="Odstavecseseznamem"/>
        <w:numPr>
          <w:ilvl w:val="0"/>
          <w:numId w:val="4"/>
        </w:numPr>
        <w:rPr>
          <w:lang w:eastAsia="cs-CZ"/>
        </w:rPr>
      </w:pPr>
      <w:r>
        <w:rPr>
          <w:lang w:eastAsia="cs-CZ"/>
        </w:rPr>
        <w:t>Pro stejný vstup existují 2 stavy</w:t>
      </w:r>
    </w:p>
    <w:p w:rsidR="001A4D1D" w:rsidRDefault="001A4D1D" w:rsidP="001A4D1D">
      <w:pPr>
        <w:pStyle w:val="Odstavecseseznamem"/>
        <w:numPr>
          <w:ilvl w:val="0"/>
          <w:numId w:val="4"/>
        </w:numPr>
        <w:rPr>
          <w:lang w:eastAsia="cs-CZ"/>
        </w:rPr>
      </w:pPr>
      <w:r>
        <w:rPr>
          <w:lang w:eastAsia="cs-CZ"/>
        </w:rPr>
        <w:t xml:space="preserve">Matematicky mocnější než </w:t>
      </w:r>
      <w:r>
        <w:rPr>
          <w:rStyle w:val="Nadpis3Char"/>
        </w:rPr>
        <w:t>DKA</w:t>
      </w:r>
    </w:p>
    <w:p w:rsidR="001A4D1D" w:rsidRDefault="001A4D1D" w:rsidP="001A4D1D">
      <w:pPr>
        <w:pStyle w:val="Odstavecseseznamem"/>
        <w:numPr>
          <w:ilvl w:val="0"/>
          <w:numId w:val="4"/>
        </w:numPr>
        <w:rPr>
          <w:lang w:eastAsia="cs-CZ"/>
        </w:rPr>
      </w:pPr>
      <w:r>
        <w:t>Umí simulovat více věcí než DKA</w:t>
      </w:r>
    </w:p>
    <w:p w:rsidR="001A4D1D" w:rsidRDefault="001A4D1D" w:rsidP="001A4D1D">
      <w:pPr>
        <w:pStyle w:val="Odstavecseseznamem"/>
        <w:numPr>
          <w:ilvl w:val="0"/>
          <w:numId w:val="4"/>
        </w:numPr>
        <w:rPr>
          <w:lang w:eastAsia="cs-CZ"/>
        </w:rPr>
      </w:pPr>
      <w:r>
        <w:t>Jednodušší na kreslení</w:t>
      </w:r>
    </w:p>
    <w:p w:rsidR="001A4D1D" w:rsidRDefault="001A4D1D" w:rsidP="001A4D1D">
      <w:pPr>
        <w:pStyle w:val="Odstavecseseznamem"/>
        <w:numPr>
          <w:ilvl w:val="0"/>
          <w:numId w:val="4"/>
        </w:numPr>
        <w:rPr>
          <w:lang w:eastAsia="cs-CZ"/>
        </w:rPr>
      </w:pPr>
      <w:r>
        <w:t>Nenaprogramovatelný</w:t>
      </w:r>
      <w:r>
        <w:rPr>
          <w:rStyle w:val="Nadpis3Char"/>
        </w:rPr>
        <w:t xml:space="preserve"> </w:t>
      </w:r>
    </w:p>
    <w:p w:rsidR="001A4D1D" w:rsidRDefault="001A4D1D" w:rsidP="001A4D1D">
      <w:pPr>
        <w:pStyle w:val="Nadpis2"/>
        <w:rPr>
          <w:lang w:eastAsia="cs-CZ"/>
        </w:rPr>
      </w:pPr>
      <w:r>
        <w:rPr>
          <w:lang w:eastAsia="cs-CZ"/>
        </w:rPr>
        <w:t>Touringův stroj</w:t>
      </w:r>
    </w:p>
    <w:p w:rsidR="001A4D1D" w:rsidRDefault="001A4D1D" w:rsidP="001A4D1D">
      <w:pPr>
        <w:rPr>
          <w:lang w:eastAsia="cs-CZ"/>
        </w:rPr>
      </w:pPr>
      <w:r>
        <w:rPr>
          <w:lang w:eastAsia="cs-CZ"/>
        </w:rPr>
        <w:t xml:space="preserve">Matematický model definovaný </w:t>
      </w:r>
      <w:r>
        <w:rPr>
          <w:rStyle w:val="Nadpis3Char"/>
        </w:rPr>
        <w:t>Alanem Touringem</w:t>
      </w:r>
      <w:r>
        <w:rPr>
          <w:lang w:eastAsia="cs-CZ"/>
        </w:rPr>
        <w:t xml:space="preserve">. Jedná se o nejsilnější matematický model. </w:t>
      </w:r>
    </w:p>
    <w:p w:rsidR="001A4D1D" w:rsidRDefault="001A4D1D" w:rsidP="001A4D1D">
      <w:pPr>
        <w:pStyle w:val="Nadpis3"/>
        <w:rPr>
          <w:lang w:eastAsia="cs-CZ"/>
        </w:rPr>
      </w:pPr>
      <w:r>
        <w:rPr>
          <w:lang w:eastAsia="cs-CZ"/>
        </w:rPr>
        <w:t>Skládá se z</w:t>
      </w:r>
      <w:bookmarkStart w:id="1" w:name="_GoBack"/>
      <w:bookmarkEnd w:id="1"/>
      <w:r>
        <w:rPr>
          <w:lang w:eastAsia="cs-CZ"/>
        </w:rPr>
        <w:t>:</w:t>
      </w:r>
    </w:p>
    <w:p w:rsidR="001A4D1D" w:rsidRDefault="001A4D1D" w:rsidP="001A4D1D">
      <w:pPr>
        <w:pStyle w:val="Odstavecseseznamem"/>
        <w:numPr>
          <w:ilvl w:val="0"/>
          <w:numId w:val="5"/>
        </w:numPr>
        <w:rPr>
          <w:lang w:eastAsia="cs-CZ"/>
        </w:rPr>
      </w:pPr>
      <w:r>
        <w:rPr>
          <w:lang w:eastAsia="cs-CZ"/>
        </w:rPr>
        <w:t>CPU</w:t>
      </w:r>
    </w:p>
    <w:p w:rsidR="001A4D1D" w:rsidRDefault="001A4D1D" w:rsidP="001A4D1D">
      <w:pPr>
        <w:pStyle w:val="Odstavecseseznamem"/>
        <w:numPr>
          <w:ilvl w:val="1"/>
          <w:numId w:val="5"/>
        </w:numPr>
        <w:rPr>
          <w:lang w:eastAsia="cs-CZ"/>
        </w:rPr>
      </w:pPr>
      <w:r>
        <w:rPr>
          <w:lang w:eastAsia="cs-CZ"/>
        </w:rPr>
        <w:t>Uvnitř CPU se nachází konečný automat</w:t>
      </w:r>
    </w:p>
    <w:p w:rsidR="001A4D1D" w:rsidRDefault="001A4D1D" w:rsidP="001A4D1D">
      <w:pPr>
        <w:pStyle w:val="Odstavecseseznamem"/>
        <w:numPr>
          <w:ilvl w:val="0"/>
          <w:numId w:val="5"/>
        </w:numPr>
        <w:rPr>
          <w:lang w:eastAsia="cs-CZ"/>
        </w:rPr>
      </w:pPr>
      <w:r>
        <w:rPr>
          <w:lang w:eastAsia="cs-CZ"/>
        </w:rPr>
        <w:t>Čtecí a zapisovací hlavy</w:t>
      </w:r>
    </w:p>
    <w:p w:rsidR="001A4D1D" w:rsidRDefault="001A4D1D" w:rsidP="001A4D1D">
      <w:pPr>
        <w:pStyle w:val="Odstavecseseznamem"/>
        <w:numPr>
          <w:ilvl w:val="1"/>
          <w:numId w:val="5"/>
        </w:numPr>
        <w:rPr>
          <w:lang w:eastAsia="cs-CZ"/>
        </w:rPr>
      </w:pPr>
      <w:r>
        <w:rPr>
          <w:lang w:eastAsia="cs-CZ"/>
        </w:rPr>
        <w:t>Mohou se posouvat na obě strany</w:t>
      </w:r>
    </w:p>
    <w:p w:rsidR="001A4D1D" w:rsidRDefault="001A4D1D" w:rsidP="001A4D1D">
      <w:pPr>
        <w:pStyle w:val="Odstavecseseznamem"/>
        <w:numPr>
          <w:ilvl w:val="0"/>
          <w:numId w:val="5"/>
        </w:numPr>
        <w:rPr>
          <w:lang w:eastAsia="cs-CZ"/>
        </w:rPr>
      </w:pPr>
      <w:r>
        <w:rPr>
          <w:lang w:eastAsia="cs-CZ"/>
        </w:rPr>
        <w:t>Paměti</w:t>
      </w:r>
    </w:p>
    <w:p w:rsidR="001A4D1D" w:rsidRDefault="001A4D1D" w:rsidP="001A4D1D">
      <w:pPr>
        <w:pStyle w:val="Odstavecseseznamem"/>
        <w:numPr>
          <w:ilvl w:val="1"/>
          <w:numId w:val="5"/>
        </w:numPr>
        <w:rPr>
          <w:lang w:eastAsia="cs-CZ"/>
        </w:rPr>
      </w:pPr>
      <w:r>
        <w:rPr>
          <w:lang w:eastAsia="cs-CZ"/>
        </w:rPr>
        <w:t>Nekonečná páska</w:t>
      </w:r>
    </w:p>
    <w:p w:rsidR="001A4D1D" w:rsidRDefault="001A4D1D" w:rsidP="001A4D1D">
      <w:pPr>
        <w:pStyle w:val="Odstavecseseznamem"/>
        <w:numPr>
          <w:ilvl w:val="1"/>
          <w:numId w:val="5"/>
        </w:numPr>
        <w:rPr>
          <w:lang w:eastAsia="cs-CZ"/>
        </w:rPr>
      </w:pPr>
      <w:r>
        <w:rPr>
          <w:lang w:eastAsia="cs-CZ"/>
        </w:rPr>
        <w:t>Zápis mezivýsledků</w:t>
      </w:r>
    </w:p>
    <w:p w:rsidR="001A4D1D" w:rsidRDefault="001A4D1D" w:rsidP="001A4D1D">
      <w:pPr>
        <w:pStyle w:val="Nadpis3"/>
        <w:rPr>
          <w:lang w:eastAsia="cs-CZ"/>
        </w:rPr>
      </w:pPr>
      <w:r>
        <w:rPr>
          <w:lang w:eastAsia="cs-CZ"/>
        </w:rPr>
        <w:t>Nevýhoda</w:t>
      </w:r>
    </w:p>
    <w:p w:rsidR="001A4D1D" w:rsidRDefault="001A4D1D" w:rsidP="001A4D1D">
      <w:pPr>
        <w:pStyle w:val="Odstavecseseznamem"/>
        <w:numPr>
          <w:ilvl w:val="0"/>
          <w:numId w:val="6"/>
        </w:numPr>
        <w:rPr>
          <w:lang w:eastAsia="cs-CZ"/>
        </w:rPr>
      </w:pPr>
      <w:r>
        <w:rPr>
          <w:lang w:eastAsia="cs-CZ"/>
        </w:rPr>
        <w:t>Programátorsky nerealizovatelný</w:t>
      </w:r>
    </w:p>
    <w:p w:rsidR="001A4D1D" w:rsidRDefault="001A4D1D" w:rsidP="001A4D1D">
      <w:pPr>
        <w:pStyle w:val="Odstavecseseznamem"/>
        <w:numPr>
          <w:ilvl w:val="0"/>
          <w:numId w:val="6"/>
        </w:numPr>
        <w:rPr>
          <w:lang w:eastAsia="cs-CZ"/>
        </w:rPr>
      </w:pPr>
      <w:r>
        <w:rPr>
          <w:lang w:eastAsia="cs-CZ"/>
        </w:rPr>
        <w:t>Pouze teoretický návrh</w:t>
      </w:r>
    </w:p>
    <w:p w:rsidR="001A4D1D" w:rsidRDefault="001A4D1D" w:rsidP="001A4D1D">
      <w:pPr>
        <w:pStyle w:val="Nadpis3"/>
        <w:rPr>
          <w:lang w:eastAsia="cs-CZ"/>
        </w:rPr>
      </w:pPr>
      <w:r>
        <w:rPr>
          <w:lang w:eastAsia="cs-CZ"/>
        </w:rPr>
        <w:t>Použití</w:t>
      </w:r>
    </w:p>
    <w:p w:rsidR="001A4D1D" w:rsidRDefault="001A4D1D" w:rsidP="001A4D1D">
      <w:pPr>
        <w:pStyle w:val="Odstavecseseznamem"/>
        <w:numPr>
          <w:ilvl w:val="0"/>
          <w:numId w:val="7"/>
        </w:numPr>
        <w:rPr>
          <w:lang w:eastAsia="cs-CZ"/>
        </w:rPr>
      </w:pPr>
      <w:r>
        <w:rPr>
          <w:lang w:eastAsia="cs-CZ"/>
        </w:rPr>
        <w:t>Násobení binárních čísel</w:t>
      </w:r>
    </w:p>
    <w:p w:rsidR="001A4D1D" w:rsidRDefault="001A4D1D" w:rsidP="001A4D1D">
      <w:pPr>
        <w:pStyle w:val="Nadpis3"/>
        <w:rPr>
          <w:lang w:eastAsia="cs-CZ"/>
        </w:rPr>
      </w:pPr>
      <w:r>
        <w:rPr>
          <w:lang w:eastAsia="cs-CZ"/>
        </w:rPr>
        <w:t>Church-Turingova Teze</w:t>
      </w:r>
    </w:p>
    <w:p w:rsidR="001A4D1D" w:rsidRDefault="001A4D1D" w:rsidP="001A4D1D">
      <w:pPr>
        <w:rPr>
          <w:lang w:eastAsia="cs-CZ"/>
        </w:rPr>
      </w:pPr>
      <w:r>
        <w:rPr>
          <w:lang w:eastAsia="cs-CZ"/>
        </w:rPr>
        <w:t>Podle této teze má každý algoritmus ekvivalentní Touringův stroj.</w:t>
      </w:r>
    </w:p>
    <w:p w:rsidR="001A4D1D" w:rsidRDefault="001A4D1D" w:rsidP="001A4D1D">
      <w:pPr>
        <w:pStyle w:val="Nadpis3"/>
        <w:rPr>
          <w:lang w:eastAsia="cs-CZ"/>
        </w:rPr>
      </w:pPr>
      <w:r>
        <w:rPr>
          <w:lang w:eastAsia="cs-CZ"/>
        </w:rPr>
        <w:lastRenderedPageBreak/>
        <w:t>Halting Problem – Problém zastavení</w:t>
      </w:r>
    </w:p>
    <w:p w:rsidR="001A4D1D" w:rsidRDefault="001A4D1D" w:rsidP="001A4D1D">
      <w:pPr>
        <w:rPr>
          <w:lang w:eastAsia="cs-CZ"/>
        </w:rPr>
      </w:pP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Znáte-li zdrojový kód</w:t>
      </w:r>
      <w:r>
        <w:rPr>
          <w:rStyle w:val="apple-converted-space"/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programu</w:t>
      </w:r>
      <w:r>
        <w:rPr>
          <w:rStyle w:val="apple-converted-space"/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a jeho vstup, rozhodněte, zda program zastaví, nebo zda poběží navždy bez zastavení.</w:t>
      </w:r>
    </w:p>
    <w:p w:rsidR="001A4D1D" w:rsidRDefault="001A4D1D" w:rsidP="001A4D1D">
      <w:pPr>
        <w:rPr>
          <w:lang w:eastAsia="cs-CZ"/>
        </w:rPr>
      </w:pPr>
      <w:r>
        <w:rPr>
          <w:lang w:eastAsia="cs-CZ"/>
        </w:rPr>
        <w:t>Problém vymyšlený Alane Touringem. Tento problém nedokáže vyřešit Touringův stroj. Alan Touring dokázal, že obecný algoritmus, který by řešil problém zastavení pro všechny vstupy všech programů, neexistuje.</w:t>
      </w:r>
    </w:p>
    <w:p w:rsidR="001A4D1D" w:rsidRDefault="001A4D1D" w:rsidP="001A4D1D">
      <w:pPr>
        <w:rPr>
          <w:lang w:eastAsia="cs-CZ"/>
        </w:rPr>
      </w:pPr>
    </w:p>
    <w:p w:rsidR="001A4D1D" w:rsidRDefault="001A4D1D" w:rsidP="001A4D1D">
      <w:pPr>
        <w:rPr>
          <w:lang w:eastAsia="cs-CZ"/>
        </w:rPr>
      </w:pPr>
    </w:p>
    <w:p w:rsidR="001A4D1D" w:rsidRDefault="001A4D1D" w:rsidP="001A4D1D">
      <w:pPr>
        <w:rPr>
          <w:lang w:eastAsia="cs-CZ"/>
        </w:rPr>
      </w:pPr>
    </w:p>
    <w:p w:rsidR="001A4D1D" w:rsidRDefault="001A4D1D" w:rsidP="001A4D1D"/>
    <w:p w:rsidR="001A4D1D" w:rsidRDefault="001A4D1D" w:rsidP="001A4D1D"/>
    <w:p w:rsidR="00690BF0" w:rsidRDefault="00690BF0" w:rsidP="00C808A0"/>
    <w:sectPr w:rsidR="00690BF0" w:rsidSect="003D2DC4">
      <w:headerReference w:type="default" r:id="rId8"/>
      <w:footerReference w:type="default" r:id="rId9"/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4D1D" w:rsidRDefault="001A4D1D" w:rsidP="006537B9">
      <w:pPr>
        <w:spacing w:line="240" w:lineRule="auto"/>
      </w:pPr>
      <w:r>
        <w:separator/>
      </w:r>
    </w:p>
  </w:endnote>
  <w:endnote w:type="continuationSeparator" w:id="0">
    <w:p w:rsidR="001A4D1D" w:rsidRDefault="001A4D1D" w:rsidP="00653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8CB" w:rsidRDefault="00774D35" w:rsidP="00A108CB">
    <w:pPr>
      <w:pStyle w:val="Zpat"/>
      <w:ind w:firstLine="0"/>
      <w:jc w:val="center"/>
      <w:rPr>
        <w:color w:val="7030A0"/>
      </w:rPr>
    </w:pPr>
    <w:r w:rsidRPr="00F40896">
      <w:rPr>
        <w:color w:val="7030A0"/>
      </w:rPr>
      <w:fldChar w:fldCharType="begin"/>
    </w:r>
    <w:r w:rsidRPr="00F40896">
      <w:rPr>
        <w:color w:val="7030A0"/>
      </w:rPr>
      <w:instrText>PAGE   \* MERGEFORMAT</w:instrText>
    </w:r>
    <w:r w:rsidRPr="00F40896">
      <w:rPr>
        <w:color w:val="7030A0"/>
      </w:rPr>
      <w:fldChar w:fldCharType="separate"/>
    </w:r>
    <w:r w:rsidR="00C325D0">
      <w:rPr>
        <w:noProof/>
        <w:color w:val="7030A0"/>
      </w:rPr>
      <w:t>1</w:t>
    </w:r>
    <w:r w:rsidRPr="00F40896">
      <w:rPr>
        <w:color w:val="7030A0"/>
      </w:rPr>
      <w:fldChar w:fldCharType="end"/>
    </w:r>
  </w:p>
  <w:p w:rsidR="0071521E" w:rsidRDefault="00C325D0" w:rsidP="00A108CB">
    <w:pPr>
      <w:pStyle w:val="Zpat"/>
      <w:ind w:firstLine="0"/>
      <w:jc w:val="center"/>
    </w:pPr>
    <w:sdt>
      <w:sdtPr>
        <w:rPr>
          <w:color w:val="7030A0"/>
        </w:rPr>
        <w:alias w:val="Název"/>
        <w:tag w:val=""/>
        <w:id w:val="-63109508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C5902">
          <w:rPr>
            <w:color w:val="7030A0"/>
          </w:rPr>
          <w:t>19. Složitost algoritmu - konečný automat vs. Touringův stroj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4D1D" w:rsidRDefault="001A4D1D" w:rsidP="006537B9">
      <w:pPr>
        <w:spacing w:line="240" w:lineRule="auto"/>
      </w:pPr>
      <w:r>
        <w:separator/>
      </w:r>
    </w:p>
  </w:footnote>
  <w:footnote w:type="continuationSeparator" w:id="0">
    <w:p w:rsidR="001A4D1D" w:rsidRDefault="001A4D1D" w:rsidP="00653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B9" w:rsidRPr="00F40896" w:rsidRDefault="00C325D0" w:rsidP="006537B9">
    <w:pPr>
      <w:pStyle w:val="Zhlav"/>
      <w:rPr>
        <w:color w:val="7030A0"/>
      </w:rPr>
    </w:pPr>
    <w:sdt>
      <w:sdtPr>
        <w:rPr>
          <w:color w:val="7030A0"/>
        </w:rPr>
        <w:alias w:val="Předmět"/>
        <w:tag w:val=""/>
        <w:id w:val="-303620429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2270E8">
          <w:rPr>
            <w:color w:val="7030A0"/>
          </w:rPr>
          <w:t>PRM - Programovací Metody</w:t>
        </w:r>
      </w:sdtContent>
    </w:sdt>
    <w:r w:rsidR="005F0531" w:rsidRPr="005F0531">
      <w:ptab w:relativeTo="margin" w:alignment="center" w:leader="none"/>
    </w:r>
    <w:r w:rsidR="005F0531" w:rsidRPr="005F0531">
      <w:ptab w:relativeTo="margin" w:alignment="right" w:leader="none"/>
    </w:r>
    <w:r w:rsidR="005F0531" w:rsidRPr="00F40896">
      <w:rPr>
        <w:color w:val="7030A0"/>
      </w:rPr>
      <w:t xml:space="preserve">Jakub Čábera, </w:t>
    </w:r>
    <w:sdt>
      <w:sdtPr>
        <w:rPr>
          <w:color w:val="7030A0"/>
        </w:rPr>
        <w:alias w:val="Autor"/>
        <w:tag w:val=""/>
        <w:id w:val="34390649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F0531" w:rsidRPr="00F40896">
          <w:rPr>
            <w:color w:val="7030A0"/>
          </w:rPr>
          <w:t>Ash258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E40BA"/>
    <w:multiLevelType w:val="multilevel"/>
    <w:tmpl w:val="B3AC6476"/>
    <w:styleLink w:val="Finallist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abstractNum w:abstractNumId="1" w15:restartNumberingAfterBreak="0">
    <w:nsid w:val="1D2F4727"/>
    <w:multiLevelType w:val="multilevel"/>
    <w:tmpl w:val="B3AC6476"/>
    <w:numStyleLink w:val="Finallist"/>
  </w:abstractNum>
  <w:abstractNum w:abstractNumId="2" w15:restartNumberingAfterBreak="0">
    <w:nsid w:val="2A134940"/>
    <w:multiLevelType w:val="multilevel"/>
    <w:tmpl w:val="B3AC6476"/>
    <w:numStyleLink w:val="Finallist"/>
  </w:abstractNum>
  <w:abstractNum w:abstractNumId="3" w15:restartNumberingAfterBreak="0">
    <w:nsid w:val="33BB43D5"/>
    <w:multiLevelType w:val="multilevel"/>
    <w:tmpl w:val="B3AC6476"/>
    <w:numStyleLink w:val="Finallist"/>
  </w:abstractNum>
  <w:abstractNum w:abstractNumId="4" w15:restartNumberingAfterBreak="0">
    <w:nsid w:val="371C7AE4"/>
    <w:multiLevelType w:val="multilevel"/>
    <w:tmpl w:val="B3AC6476"/>
    <w:numStyleLink w:val="Finallist"/>
  </w:abstractNum>
  <w:abstractNum w:abstractNumId="5" w15:restartNumberingAfterBreak="0">
    <w:nsid w:val="616D4DCE"/>
    <w:multiLevelType w:val="multilevel"/>
    <w:tmpl w:val="B3AC6476"/>
    <w:numStyleLink w:val="Finallist"/>
  </w:abstractNum>
  <w:abstractNum w:abstractNumId="6" w15:restartNumberingAfterBreak="0">
    <w:nsid w:val="67F909C8"/>
    <w:multiLevelType w:val="multilevel"/>
    <w:tmpl w:val="B3AC6476"/>
    <w:numStyleLink w:val="Finallist"/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D1D"/>
    <w:rsid w:val="00076DB0"/>
    <w:rsid w:val="00114385"/>
    <w:rsid w:val="001A4D1D"/>
    <w:rsid w:val="001B3EB7"/>
    <w:rsid w:val="001D2437"/>
    <w:rsid w:val="002270E8"/>
    <w:rsid w:val="002757F8"/>
    <w:rsid w:val="002F4373"/>
    <w:rsid w:val="00331E1C"/>
    <w:rsid w:val="003D2DC4"/>
    <w:rsid w:val="003E112E"/>
    <w:rsid w:val="003E17D4"/>
    <w:rsid w:val="005300D2"/>
    <w:rsid w:val="005A37FA"/>
    <w:rsid w:val="005B0DC0"/>
    <w:rsid w:val="005F0531"/>
    <w:rsid w:val="0060553A"/>
    <w:rsid w:val="00633675"/>
    <w:rsid w:val="006537B9"/>
    <w:rsid w:val="00690BF0"/>
    <w:rsid w:val="00704607"/>
    <w:rsid w:val="0071521E"/>
    <w:rsid w:val="00753757"/>
    <w:rsid w:val="00774D35"/>
    <w:rsid w:val="007B5987"/>
    <w:rsid w:val="007C7B57"/>
    <w:rsid w:val="0081654E"/>
    <w:rsid w:val="008717B3"/>
    <w:rsid w:val="00874E0F"/>
    <w:rsid w:val="00877544"/>
    <w:rsid w:val="00890805"/>
    <w:rsid w:val="008B6395"/>
    <w:rsid w:val="00933488"/>
    <w:rsid w:val="00945582"/>
    <w:rsid w:val="00985BDB"/>
    <w:rsid w:val="0099771D"/>
    <w:rsid w:val="00A108CB"/>
    <w:rsid w:val="00A27F6E"/>
    <w:rsid w:val="00A66F70"/>
    <w:rsid w:val="00AA55EC"/>
    <w:rsid w:val="00AC6939"/>
    <w:rsid w:val="00AC733C"/>
    <w:rsid w:val="00B85A2C"/>
    <w:rsid w:val="00C2196C"/>
    <w:rsid w:val="00C25455"/>
    <w:rsid w:val="00C325D0"/>
    <w:rsid w:val="00C5306E"/>
    <w:rsid w:val="00C66B0B"/>
    <w:rsid w:val="00C808A0"/>
    <w:rsid w:val="00C874FB"/>
    <w:rsid w:val="00CD2D1A"/>
    <w:rsid w:val="00DB2A4E"/>
    <w:rsid w:val="00DC5902"/>
    <w:rsid w:val="00DD7FBA"/>
    <w:rsid w:val="00F40896"/>
    <w:rsid w:val="00F7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2F453"/>
  <w15:chartTrackingRefBased/>
  <w15:docId w15:val="{87E03164-B5C3-4F20-86AE-73A06D940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1A4D1D"/>
    <w:pPr>
      <w:spacing w:after="0" w:line="276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808A0"/>
    <w:pPr>
      <w:keepNext/>
      <w:keepLines/>
      <w:spacing w:before="240"/>
      <w:jc w:val="center"/>
      <w:outlineLvl w:val="0"/>
    </w:pPr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C808A0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C808A0"/>
    <w:pPr>
      <w:keepNext/>
      <w:keepLines/>
      <w:spacing w:before="200"/>
      <w:ind w:firstLine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aliases w:val="code"/>
    <w:basedOn w:val="Normln"/>
    <w:next w:val="Normln"/>
    <w:link w:val="Nadpis4Char"/>
    <w:uiPriority w:val="9"/>
    <w:unhideWhenUsed/>
    <w:qFormat/>
    <w:rsid w:val="00C808A0"/>
    <w:pPr>
      <w:keepNext/>
      <w:keepLines/>
      <w:spacing w:before="80"/>
      <w:outlineLvl w:val="3"/>
    </w:pPr>
    <w:rPr>
      <w:rFonts w:ascii="Courier New" w:eastAsiaTheme="majorEastAsia" w:hAnsi="Courier New" w:cstheme="majorBidi"/>
      <w:bCs/>
      <w:iCs/>
      <w:lang w:val="en-US" w:bidi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08A0"/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C808A0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C808A0"/>
    <w:rPr>
      <w:rFonts w:eastAsiaTheme="majorEastAsia" w:cstheme="majorBidi"/>
      <w:b/>
      <w:bCs/>
      <w:sz w:val="24"/>
    </w:rPr>
  </w:style>
  <w:style w:type="character" w:customStyle="1" w:styleId="Nadpis4Char">
    <w:name w:val="Nadpis 4 Char"/>
    <w:aliases w:val="code Char"/>
    <w:basedOn w:val="Standardnpsmoodstavce"/>
    <w:link w:val="Nadpis4"/>
    <w:uiPriority w:val="9"/>
    <w:rsid w:val="00C808A0"/>
    <w:rPr>
      <w:rFonts w:ascii="Courier New" w:eastAsiaTheme="majorEastAsia" w:hAnsi="Courier New" w:cstheme="majorBidi"/>
      <w:bCs/>
      <w:iCs/>
      <w:sz w:val="24"/>
      <w:lang w:val="en-US" w:bidi="en-US"/>
    </w:rPr>
  </w:style>
  <w:style w:type="paragraph" w:styleId="Bezmezer">
    <w:name w:val="No Spacing"/>
    <w:uiPriority w:val="1"/>
    <w:qFormat/>
    <w:rsid w:val="00C808A0"/>
    <w:pPr>
      <w:spacing w:after="0" w:line="240" w:lineRule="auto"/>
      <w:ind w:firstLine="709"/>
      <w:jc w:val="both"/>
    </w:pPr>
    <w:rPr>
      <w:sz w:val="24"/>
    </w:rPr>
  </w:style>
  <w:style w:type="paragraph" w:customStyle="1" w:styleId="Tabulka">
    <w:name w:val="Tabulka"/>
    <w:basedOn w:val="Normln"/>
    <w:qFormat/>
    <w:rsid w:val="007B5987"/>
    <w:pPr>
      <w:ind w:firstLine="0"/>
      <w:jc w:val="center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537B9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537B9"/>
    <w:rPr>
      <w:sz w:val="24"/>
    </w:rPr>
  </w:style>
  <w:style w:type="character" w:styleId="Zstupntext">
    <w:name w:val="Placeholder Text"/>
    <w:basedOn w:val="Standardnpsmoodstavce"/>
    <w:uiPriority w:val="99"/>
    <w:semiHidden/>
    <w:rsid w:val="0071521E"/>
    <w:rPr>
      <w:color w:val="808080"/>
    </w:rPr>
  </w:style>
  <w:style w:type="numbering" w:customStyle="1" w:styleId="Finallist">
    <w:name w:val="Final_list"/>
    <w:uiPriority w:val="99"/>
    <w:rsid w:val="00890805"/>
    <w:pPr>
      <w:numPr>
        <w:numId w:val="1"/>
      </w:numPr>
    </w:pPr>
  </w:style>
  <w:style w:type="paragraph" w:styleId="Odstavecseseznamem">
    <w:name w:val="List Paragraph"/>
    <w:basedOn w:val="Normln"/>
    <w:uiPriority w:val="34"/>
    <w:qFormat/>
    <w:rsid w:val="001A4D1D"/>
    <w:pPr>
      <w:ind w:left="720"/>
      <w:contextualSpacing/>
    </w:pPr>
  </w:style>
  <w:style w:type="character" w:customStyle="1" w:styleId="apple-converted-space">
    <w:name w:val="apple-converted-space"/>
    <w:basedOn w:val="Standardnpsmoodstavce"/>
    <w:rsid w:val="001A4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_final\&#352;ablony\PRM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374C8-4F53-4A08-B478-958A541B1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PRM.dotm</Template>
  <TotalTime>3</TotalTime>
  <Pages>2</Pages>
  <Words>359</Words>
  <Characters>2122</Characters>
  <Application>Microsoft Office Word</Application>
  <DocSecurity>0</DocSecurity>
  <Lines>17</Lines>
  <Paragraphs>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15</vt:i4>
      </vt:variant>
    </vt:vector>
  </HeadingPairs>
  <TitlesOfParts>
    <vt:vector size="16" baseType="lpstr">
      <vt:lpstr>19. Složitost algoritmu - konečný automat vs. Touringův stroj</vt:lpstr>
      <vt:lpstr>19. Složitost algoritmu - konečný automat vs. Touringův stroj</vt:lpstr>
      <vt:lpstr>    Složitost algoritmu</vt:lpstr>
      <vt:lpstr>    Matematické Modely:</vt:lpstr>
      <vt:lpstr>    Konečný automat – deterministický</vt:lpstr>
      <vt:lpstr>        Skládá se z:</vt:lpstr>
      <vt:lpstr>        Výhoda</vt:lpstr>
      <vt:lpstr>        Nevýhoda</vt:lpstr>
      <vt:lpstr>        Použití</vt:lpstr>
      <vt:lpstr>        Nedeterministický konečný automat</vt:lpstr>
      <vt:lpstr>    Touringův stroj</vt:lpstr>
      <vt:lpstr>        Skládá se z:</vt:lpstr>
      <vt:lpstr>        Nevýhoda</vt:lpstr>
      <vt:lpstr>        Použití</vt:lpstr>
      <vt:lpstr>        Church-Turingova Teze</vt:lpstr>
      <vt:lpstr>        Halting Problem – Problém zastavení</vt:lpstr>
    </vt:vector>
  </TitlesOfParts>
  <Manager>Karel Johanovský</Manager>
  <Company>BLAKKWOOD</Company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19. Složitost algoritmu - konečný automat vs. Touringův stroj</dc:title>
  <dc:subject>PRM - Programovací Metody</dc:subject>
  <dc:creator>Ash258</dc:creator>
  <cp:keywords>PRM;19</cp:keywords>
  <dc:description/>
  <cp:lastModifiedBy>Ash258</cp:lastModifiedBy>
  <cp:revision>12</cp:revision>
  <dcterms:created xsi:type="dcterms:W3CDTF">2016-04-15T01:05:00Z</dcterms:created>
  <dcterms:modified xsi:type="dcterms:W3CDTF">2016-04-24T20:11:00Z</dcterms:modified>
  <cp:contentStatus>Konečný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